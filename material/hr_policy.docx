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8E5887" w:rsidR="007B310D" w:rsidP="00362703" w:rsidRDefault="007B310D" w14:paraId="1AC39AC8" w14:textId="77777777">
      <w:pPr>
        <w:rPr>
          <w:rStyle w:val="aff0"/>
          <w:rFonts w:ascii="Courier New" w:hAnsi="Courier New" w:eastAsia="標楷體" w:cs="Courier New"/>
          <w:b w:val="0"/>
          <w:sz w:val="32"/>
        </w:rPr>
      </w:pPr>
      <w:bookmarkStart w:name="OLE_LINK4" w:id="0"/>
      <w:bookmarkStart w:name="OLE_LINK7" w:id="1"/>
      <w:r w:rsidRPr="008E5887">
        <w:rPr>
          <w:rStyle w:val="aff0"/>
          <w:rFonts w:ascii="Courier New" w:hAnsi="標楷體" w:eastAsia="標楷體" w:cs="Courier New"/>
          <w:b w:val="0"/>
          <w:sz w:val="32"/>
        </w:rPr>
        <w:t>系統名稱：</w:t>
      </w:r>
      <w:r w:rsidRPr="008E5887" w:rsidR="007C5079">
        <w:rPr>
          <w:rStyle w:val="aff0"/>
          <w:rFonts w:hint="eastAsia" w:ascii="Courier New" w:hAnsi="標楷體" w:eastAsia="標楷體" w:cs="Courier New"/>
          <w:b w:val="0"/>
          <w:sz w:val="32"/>
        </w:rPr>
        <w:t>Or</w:t>
      </w:r>
      <w:r w:rsidRPr="008E5887" w:rsidR="007C5079">
        <w:rPr>
          <w:rStyle w:val="aff0"/>
          <w:rFonts w:ascii="Courier New" w:hAnsi="標楷體" w:eastAsia="標楷體" w:cs="Courier New"/>
          <w:b w:val="0"/>
          <w:sz w:val="32"/>
        </w:rPr>
        <w:t>g+</w:t>
      </w:r>
    </w:p>
    <w:p w:rsidRPr="008E5887" w:rsidR="007B310D" w:rsidP="000E71B6" w:rsidRDefault="007B310D" w14:paraId="5D15B4E9" w14:textId="77777777">
      <w:pPr>
        <w:rPr>
          <w:rStyle w:val="aff0"/>
          <w:rFonts w:ascii="Courier New" w:hAnsi="Courier New" w:eastAsia="標楷體" w:cs="Courier New"/>
          <w:b w:val="0"/>
        </w:rPr>
      </w:pPr>
      <w:r w:rsidRPr="008E5887">
        <w:rPr>
          <w:rStyle w:val="aff0"/>
          <w:rFonts w:ascii="Courier New" w:hAnsi="標楷體" w:eastAsia="標楷體" w:cs="Courier New"/>
          <w:b w:val="0"/>
        </w:rPr>
        <w:t>系統編號：</w:t>
      </w:r>
      <w:r w:rsidRPr="008E5887" w:rsidR="007C5079">
        <w:rPr>
          <w:rStyle w:val="aff0"/>
          <w:rFonts w:hint="eastAsia" w:ascii="Courier New" w:hAnsi="標楷體" w:eastAsia="標楷體" w:cs="Courier New"/>
          <w:b w:val="0"/>
        </w:rPr>
        <w:t>1.0</w:t>
      </w:r>
    </w:p>
    <w:p w:rsidRPr="008E5887" w:rsidR="007B310D" w:rsidP="000E71B6" w:rsidRDefault="007B310D" w14:paraId="24CA28B6" w14:textId="77777777">
      <w:pPr>
        <w:rPr>
          <w:rStyle w:val="aff0"/>
          <w:rFonts w:ascii="Courier New" w:hAnsi="Courier New" w:eastAsia="標楷體" w:cs="Courier New"/>
          <w:b w:val="0"/>
        </w:rPr>
      </w:pPr>
      <w:r w:rsidRPr="008E5887">
        <w:rPr>
          <w:rStyle w:val="aff0"/>
          <w:rFonts w:ascii="Courier New" w:hAnsi="標楷體" w:eastAsia="標楷體" w:cs="Courier New"/>
          <w:b w:val="0"/>
        </w:rPr>
        <w:t>版本：</w:t>
      </w:r>
      <w:r w:rsidRPr="008E5887" w:rsidR="00C37894">
        <w:rPr>
          <w:rStyle w:val="aff0"/>
          <w:rFonts w:ascii="Courier New" w:hAnsi="Courier New" w:eastAsia="標楷體" w:cs="Courier New"/>
          <w:b w:val="0"/>
        </w:rPr>
        <w:t>1.0</w:t>
      </w:r>
    </w:p>
    <w:p w:rsidRPr="008E5887" w:rsidR="007B310D" w:rsidP="000E71B6" w:rsidRDefault="007B310D" w14:paraId="7A888E54" w14:textId="77777777">
      <w:pPr>
        <w:rPr>
          <w:rStyle w:val="aff0"/>
          <w:rFonts w:ascii="Courier New" w:hAnsi="Courier New" w:eastAsia="標楷體" w:cs="Courier New"/>
          <w:b w:val="0"/>
        </w:rPr>
      </w:pPr>
      <w:r w:rsidRPr="008E5887">
        <w:rPr>
          <w:rStyle w:val="aff0"/>
          <w:rFonts w:ascii="Courier New" w:hAnsi="標楷體" w:eastAsia="標楷體" w:cs="Courier New"/>
          <w:b w:val="0"/>
        </w:rPr>
        <w:t>日期：</w:t>
      </w:r>
      <w:r w:rsidRPr="008E5887" w:rsidR="007C5079">
        <w:rPr>
          <w:rStyle w:val="aff0"/>
          <w:rFonts w:ascii="Courier New" w:hAnsi="Courier New" w:eastAsia="標楷體" w:cs="Courier New"/>
          <w:b w:val="0"/>
        </w:rPr>
        <w:t>2018.7.2</w:t>
      </w:r>
      <w:r w:rsidRPr="008E5887" w:rsidR="007C5079">
        <w:rPr>
          <w:rStyle w:val="aff0"/>
          <w:rFonts w:hint="eastAsia" w:ascii="Courier New" w:hAnsi="Courier New" w:eastAsia="標楷體" w:cs="Courier New"/>
          <w:b w:val="0"/>
        </w:rPr>
        <w:t>4</w:t>
      </w:r>
    </w:p>
    <w:p w:rsidRPr="008E5887" w:rsidR="007B310D" w:rsidP="008313A3" w:rsidRDefault="007B310D" w14:paraId="63C91FE7" w14:textId="77777777">
      <w:pPr>
        <w:rPr>
          <w:rFonts w:ascii="Courier New" w:hAnsi="Courier New" w:eastAsia="標楷體"/>
        </w:rPr>
      </w:pPr>
    </w:p>
    <w:tbl>
      <w:tblPr>
        <w:tblStyle w:val="ad"/>
        <w:tblW w:w="5000" w:type="pct"/>
        <w:tblLook w:val="0080" w:firstRow="0" w:lastRow="0" w:firstColumn="1" w:lastColumn="0" w:noHBand="0" w:noVBand="0"/>
      </w:tblPr>
      <w:tblGrid>
        <w:gridCol w:w="3352"/>
        <w:gridCol w:w="3353"/>
        <w:gridCol w:w="3351"/>
      </w:tblGrid>
      <w:tr w:rsidRPr="008E5887" w:rsidR="007B310D" w:rsidTr="009804EB" w14:paraId="3BB9488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Pr="008E5887" w:rsidR="007B310D" w:rsidP="00433498" w:rsidRDefault="00C37894" w14:paraId="35D9D6A2" w14:textId="77777777">
            <w:pPr>
              <w:jc w:val="center"/>
              <w:rPr>
                <w:rFonts w:ascii="Courier New" w:hAnsi="Courier New" w:eastAsia="標楷體"/>
                <w:b w:val="0"/>
              </w:rPr>
            </w:pPr>
            <w:r w:rsidRPr="008E5887">
              <w:rPr>
                <w:rFonts w:hint="eastAsia" w:ascii="Courier New" w:hAnsi="Courier New" w:eastAsia="標楷體"/>
                <w:b w:val="0"/>
              </w:rPr>
              <w:t>(</w:t>
            </w:r>
            <w:r w:rsidRPr="008E5887">
              <w:rPr>
                <w:rFonts w:hint="eastAsia" w:ascii="Courier New" w:hAnsi="Courier New" w:eastAsia="標楷體"/>
                <w:b w:val="0"/>
              </w:rPr>
              <w:t>客戶名稱</w:t>
            </w:r>
            <w:r w:rsidRPr="008E5887">
              <w:rPr>
                <w:rFonts w:hint="eastAsia" w:ascii="Courier New" w:hAnsi="Courier New" w:eastAsia="標楷體"/>
                <w:b w:val="0"/>
              </w:rPr>
              <w:t>)</w:t>
            </w:r>
          </w:p>
        </w:tc>
        <w:tc>
          <w:tcPr>
            <w:tcW w:w="3333" w:type="pct"/>
            <w:gridSpan w:val="2"/>
          </w:tcPr>
          <w:p w:rsidRPr="008E5887" w:rsidR="007B310D" w:rsidP="00433498" w:rsidRDefault="00C37894" w14:paraId="010BC60B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eastAsia="標楷體"/>
              </w:rPr>
            </w:pPr>
            <w:r w:rsidRPr="008E5887">
              <w:rPr>
                <w:rFonts w:hint="eastAsia" w:ascii="Courier New" w:hAnsi="標楷體" w:eastAsia="標楷體"/>
              </w:rPr>
              <w:t>鼎</w:t>
            </w:r>
            <w:proofErr w:type="gramStart"/>
            <w:r w:rsidRPr="008E5887">
              <w:rPr>
                <w:rFonts w:hint="eastAsia" w:ascii="Courier New" w:hAnsi="標楷體" w:eastAsia="標楷體"/>
              </w:rPr>
              <w:t>恒</w:t>
            </w:r>
            <w:proofErr w:type="gramEnd"/>
            <w:r w:rsidRPr="008E5887">
              <w:rPr>
                <w:rFonts w:hint="eastAsia" w:ascii="Courier New" w:hAnsi="標楷體" w:eastAsia="標楷體"/>
              </w:rPr>
              <w:t>數位科技</w:t>
            </w:r>
          </w:p>
        </w:tc>
      </w:tr>
      <w:tr w:rsidRPr="008E5887" w:rsidR="007B310D" w:rsidTr="009804EB" w14:paraId="36DA67E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Pr="008E5887" w:rsidR="007B310D" w:rsidP="00433498" w:rsidRDefault="00C37894" w14:paraId="4E1FFCD2" w14:textId="77777777">
            <w:pPr>
              <w:jc w:val="center"/>
              <w:rPr>
                <w:rFonts w:ascii="Courier New" w:hAnsi="Courier New" w:eastAsia="標楷體"/>
                <w:b w:val="0"/>
              </w:rPr>
            </w:pPr>
            <w:r w:rsidRPr="008E5887">
              <w:rPr>
                <w:rFonts w:hint="eastAsia" w:ascii="Courier New" w:hAnsi="Courier New" w:eastAsia="標楷體"/>
                <w:b w:val="0"/>
              </w:rPr>
              <w:t>(</w:t>
            </w:r>
            <w:r w:rsidRPr="008E5887">
              <w:rPr>
                <w:rFonts w:hint="eastAsia" w:ascii="Courier New" w:hAnsi="Courier New" w:eastAsia="標楷體"/>
                <w:b w:val="0"/>
              </w:rPr>
              <w:t>客戶職稱</w:t>
            </w:r>
            <w:r w:rsidRPr="008E5887">
              <w:rPr>
                <w:rFonts w:hint="eastAsia" w:ascii="Courier New" w:hAnsi="Courier New" w:eastAsia="標楷體"/>
                <w:b w:val="0"/>
              </w:rPr>
              <w:t>)</w:t>
            </w:r>
          </w:p>
        </w:tc>
        <w:tc>
          <w:tcPr>
            <w:tcW w:w="1667" w:type="pct"/>
          </w:tcPr>
          <w:p w:rsidRPr="008E5887" w:rsidR="007B310D" w:rsidP="00433498" w:rsidRDefault="00C37894" w14:paraId="3C32D5D0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eastAsia="標楷體"/>
              </w:rPr>
            </w:pPr>
            <w:r w:rsidRPr="008E5887">
              <w:rPr>
                <w:rFonts w:hint="eastAsia" w:ascii="Courier New" w:hAnsi="Courier New" w:eastAsia="標楷體"/>
              </w:rPr>
              <w:t>顧問</w:t>
            </w:r>
          </w:p>
        </w:tc>
        <w:tc>
          <w:tcPr>
            <w:tcW w:w="1667" w:type="pct"/>
          </w:tcPr>
          <w:p w:rsidRPr="008E5887" w:rsidR="007B310D" w:rsidP="00433498" w:rsidRDefault="00C37894" w14:paraId="05415805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eastAsia="標楷體"/>
              </w:rPr>
            </w:pPr>
            <w:r w:rsidRPr="008E5887">
              <w:rPr>
                <w:rFonts w:hint="eastAsia" w:ascii="Courier New" w:hAnsi="Courier New" w:eastAsia="標楷體"/>
              </w:rPr>
              <w:t>產品經理</w:t>
            </w:r>
          </w:p>
        </w:tc>
      </w:tr>
      <w:tr w:rsidRPr="008E5887" w:rsidR="007B310D" w:rsidTr="009804EB" w14:paraId="366B385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Pr="008E5887" w:rsidR="007B310D" w:rsidP="00433498" w:rsidRDefault="00C37894" w14:paraId="73D193BC" w14:textId="77777777">
            <w:pPr>
              <w:jc w:val="center"/>
              <w:rPr>
                <w:rFonts w:ascii="Courier New" w:hAnsi="Courier New" w:eastAsia="標楷體"/>
                <w:b w:val="0"/>
              </w:rPr>
            </w:pPr>
            <w:r w:rsidRPr="008E5887">
              <w:rPr>
                <w:rFonts w:hint="eastAsia" w:ascii="Courier New" w:hAnsi="Courier New" w:eastAsia="標楷體"/>
                <w:b w:val="0"/>
              </w:rPr>
              <w:t>(</w:t>
            </w:r>
            <w:r w:rsidRPr="008E5887">
              <w:rPr>
                <w:rFonts w:hint="eastAsia" w:ascii="Courier New" w:hAnsi="Courier New" w:eastAsia="標楷體"/>
                <w:b w:val="0"/>
              </w:rPr>
              <w:t>客戶姓名</w:t>
            </w:r>
            <w:r w:rsidRPr="008E5887">
              <w:rPr>
                <w:rFonts w:hint="eastAsia" w:ascii="Courier New" w:hAnsi="Courier New" w:eastAsia="標楷體"/>
                <w:b w:val="0"/>
              </w:rPr>
              <w:t>)</w:t>
            </w:r>
          </w:p>
        </w:tc>
        <w:tc>
          <w:tcPr>
            <w:tcW w:w="1667" w:type="pct"/>
          </w:tcPr>
          <w:p w:rsidRPr="008E5887" w:rsidR="007B310D" w:rsidP="00433498" w:rsidRDefault="007B310D" w14:paraId="4A1D8CAE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eastAsia="標楷體"/>
              </w:rPr>
            </w:pPr>
          </w:p>
        </w:tc>
        <w:tc>
          <w:tcPr>
            <w:tcW w:w="1667" w:type="pct"/>
          </w:tcPr>
          <w:p w:rsidRPr="008E5887" w:rsidR="007B310D" w:rsidP="00433498" w:rsidRDefault="007C5079" w14:paraId="6AAAD2F0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eastAsia="標楷體"/>
              </w:rPr>
            </w:pPr>
            <w:r w:rsidRPr="008E5887">
              <w:rPr>
                <w:rFonts w:hint="eastAsia" w:ascii="Courier New" w:hAnsi="Courier New" w:eastAsia="標楷體"/>
              </w:rPr>
              <w:t>陳芷筠</w:t>
            </w:r>
          </w:p>
        </w:tc>
      </w:tr>
    </w:tbl>
    <w:p w:rsidRPr="008E5887" w:rsidR="007B310D" w:rsidP="008313A3" w:rsidRDefault="007B310D" w14:paraId="4A5C9AA6" w14:textId="77777777">
      <w:pPr>
        <w:rPr>
          <w:rFonts w:ascii="Courier New" w:hAnsi="Courier New" w:eastAsia="標楷體"/>
        </w:rPr>
      </w:pPr>
    </w:p>
    <w:p w:rsidRPr="008E5887" w:rsidR="007B310D" w:rsidP="008313A3" w:rsidRDefault="007B310D" w14:paraId="5DA5AB9E" w14:textId="77777777">
      <w:pPr>
        <w:rPr>
          <w:rStyle w:val="aff0"/>
          <w:rFonts w:ascii="Courier New" w:hAnsi="Courier New" w:eastAsia="標楷體" w:cs="Courier New"/>
          <w:b w:val="0"/>
        </w:rPr>
      </w:pPr>
      <w:r w:rsidRPr="008E5887">
        <w:rPr>
          <w:rStyle w:val="aff0"/>
          <w:rFonts w:ascii="Courier New" w:hAnsi="標楷體" w:eastAsia="標楷體" w:cs="Courier New"/>
          <w:b w:val="0"/>
        </w:rPr>
        <w:t>文件批准人員</w:t>
      </w:r>
      <w:r w:rsidRPr="008E5887">
        <w:rPr>
          <w:rStyle w:val="aff0"/>
          <w:rFonts w:ascii="Courier New" w:hAnsi="Courier New" w:eastAsia="標楷體" w:cs="Courier New"/>
          <w:b w:val="0"/>
        </w:rPr>
        <w:t xml:space="preserve">: </w:t>
      </w:r>
    </w:p>
    <w:tbl>
      <w:tblPr>
        <w:tblStyle w:val="ad"/>
        <w:tblW w:w="5000" w:type="pct"/>
        <w:tblLook w:val="0020" w:firstRow="1" w:lastRow="0" w:firstColumn="0" w:lastColumn="0" w:noHBand="0" w:noVBand="0"/>
      </w:tblPr>
      <w:tblGrid>
        <w:gridCol w:w="1392"/>
        <w:gridCol w:w="5603"/>
        <w:gridCol w:w="1211"/>
        <w:gridCol w:w="1850"/>
      </w:tblGrid>
      <w:tr w:rsidRPr="008E5887" w:rsidR="00D03073" w:rsidTr="000F5D6B" w14:paraId="2581AAE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92" w:type="pct"/>
          </w:tcPr>
          <w:p w:rsidRPr="008E5887" w:rsidR="007B310D" w:rsidP="00E467C0" w:rsidRDefault="007B310D" w14:paraId="37B5BA05" w14:textId="77777777">
            <w:pPr>
              <w:rPr>
                <w:rFonts w:ascii="Courier New" w:hAnsi="Courier New" w:eastAsia="標楷體"/>
                <w:b w:val="0"/>
              </w:rPr>
            </w:pPr>
            <w:r w:rsidRPr="008E5887">
              <w:rPr>
                <w:rFonts w:ascii="Courier New" w:hAnsi="標楷體" w:eastAsia="標楷體"/>
                <w:b w:val="0"/>
              </w:rPr>
              <w:t>姓名</w:t>
            </w:r>
          </w:p>
        </w:tc>
        <w:tc>
          <w:tcPr>
            <w:tcW w:w="2785" w:type="pct"/>
          </w:tcPr>
          <w:p w:rsidRPr="008E5887" w:rsidR="007B310D" w:rsidP="00E467C0" w:rsidRDefault="007B310D" w14:paraId="51AE21B0" w14:textId="77777777">
            <w:pPr>
              <w:rPr>
                <w:rFonts w:ascii="Courier New" w:hAnsi="Courier New" w:eastAsia="標楷體"/>
                <w:b w:val="0"/>
              </w:rPr>
            </w:pPr>
            <w:r w:rsidRPr="008E5887">
              <w:rPr>
                <w:rFonts w:ascii="Courier New" w:hAnsi="標楷體" w:eastAsia="標楷體"/>
                <w:b w:val="0"/>
              </w:rPr>
              <w:t>簽名</w:t>
            </w:r>
          </w:p>
        </w:tc>
        <w:tc>
          <w:tcPr>
            <w:tcW w:w="602" w:type="pct"/>
          </w:tcPr>
          <w:p w:rsidRPr="008E5887" w:rsidR="007B310D" w:rsidP="00E467C0" w:rsidRDefault="007B310D" w14:paraId="204F4EE8" w14:textId="77777777">
            <w:pPr>
              <w:rPr>
                <w:rFonts w:ascii="Courier New" w:hAnsi="Courier New" w:eastAsia="標楷體"/>
                <w:b w:val="0"/>
              </w:rPr>
            </w:pPr>
            <w:r w:rsidRPr="008E5887">
              <w:rPr>
                <w:rFonts w:ascii="Courier New" w:hAnsi="標楷體" w:eastAsia="標楷體"/>
                <w:b w:val="0"/>
              </w:rPr>
              <w:t>角色</w:t>
            </w:r>
          </w:p>
        </w:tc>
        <w:tc>
          <w:tcPr>
            <w:tcW w:w="920" w:type="pct"/>
          </w:tcPr>
          <w:p w:rsidRPr="008E5887" w:rsidR="007B310D" w:rsidP="00E467C0" w:rsidRDefault="007B310D" w14:paraId="1D92D853" w14:textId="77777777">
            <w:pPr>
              <w:rPr>
                <w:rFonts w:ascii="Courier New" w:hAnsi="Courier New" w:eastAsia="標楷體"/>
                <w:b w:val="0"/>
              </w:rPr>
            </w:pPr>
            <w:r w:rsidRPr="008E5887">
              <w:rPr>
                <w:rFonts w:ascii="Courier New" w:hAnsi="標楷體" w:eastAsia="標楷體"/>
                <w:b w:val="0"/>
              </w:rPr>
              <w:t>日期</w:t>
            </w:r>
          </w:p>
        </w:tc>
      </w:tr>
      <w:tr w:rsidRPr="008E5887" w:rsidR="007B310D" w:rsidTr="00DA24D0" w14:paraId="0CD4FFDD" w14:textId="77777777">
        <w:trPr>
          <w:trHeight w:val="326"/>
        </w:trPr>
        <w:tc>
          <w:tcPr>
            <w:tcW w:w="692" w:type="pct"/>
          </w:tcPr>
          <w:p w:rsidRPr="008E5887" w:rsidR="007B310D" w:rsidP="00E467C0" w:rsidRDefault="00212498" w14:paraId="7A86A6C6" w14:textId="77777777">
            <w:pPr>
              <w:rPr>
                <w:rFonts w:ascii="Courier New" w:hAnsi="Courier New" w:eastAsia="標楷體"/>
              </w:rPr>
            </w:pPr>
            <w:r w:rsidRPr="008E5887">
              <w:rPr>
                <w:rFonts w:hint="eastAsia" w:ascii="Courier New" w:hAnsi="標楷體" w:eastAsia="標楷體"/>
              </w:rPr>
              <w:t>張振魁</w:t>
            </w:r>
          </w:p>
        </w:tc>
        <w:tc>
          <w:tcPr>
            <w:tcW w:w="2785" w:type="pct"/>
          </w:tcPr>
          <w:p w:rsidRPr="008E5887" w:rsidR="007B310D" w:rsidP="00E467C0" w:rsidRDefault="007B310D" w14:paraId="1AB8FCFB" w14:textId="77777777">
            <w:pPr>
              <w:rPr>
                <w:rFonts w:ascii="Courier New" w:hAnsi="Courier New" w:eastAsia="標楷體"/>
              </w:rPr>
            </w:pPr>
          </w:p>
        </w:tc>
        <w:tc>
          <w:tcPr>
            <w:tcW w:w="602" w:type="pct"/>
          </w:tcPr>
          <w:p w:rsidRPr="008E5887" w:rsidR="007B310D" w:rsidP="00E467C0" w:rsidRDefault="00212498" w14:paraId="45CDF72F" w14:textId="77777777">
            <w:pPr>
              <w:rPr>
                <w:rFonts w:ascii="Courier New" w:hAnsi="Courier New" w:eastAsia="標楷體"/>
              </w:rPr>
            </w:pPr>
            <w:r w:rsidRPr="008E5887">
              <w:rPr>
                <w:rFonts w:hint="eastAsia" w:ascii="Courier New" w:hAnsi="Courier New" w:eastAsia="標楷體"/>
              </w:rPr>
              <w:t>副總</w:t>
            </w:r>
          </w:p>
        </w:tc>
        <w:tc>
          <w:tcPr>
            <w:tcW w:w="920" w:type="pct"/>
          </w:tcPr>
          <w:p w:rsidRPr="008E5887" w:rsidR="007B310D" w:rsidP="00972E3D" w:rsidRDefault="007B310D" w14:paraId="0990A34A" w14:textId="77777777">
            <w:pPr>
              <w:rPr>
                <w:rFonts w:ascii="Courier New" w:hAnsi="Courier New" w:eastAsia="標楷體"/>
              </w:rPr>
            </w:pPr>
          </w:p>
        </w:tc>
      </w:tr>
    </w:tbl>
    <w:p w:rsidRPr="008E5887" w:rsidR="007B310D" w:rsidP="00970E53" w:rsidRDefault="007B310D" w14:paraId="62687AAE" w14:textId="77777777">
      <w:pPr>
        <w:rPr>
          <w:rFonts w:ascii="Courier New" w:hAnsi="Courier New" w:eastAsia="標楷體"/>
        </w:rPr>
      </w:pPr>
    </w:p>
    <w:p w:rsidRPr="008E5887" w:rsidR="00376C86" w:rsidP="00376C86" w:rsidRDefault="00376C86" w14:paraId="5D37444B" w14:textId="77777777">
      <w:pPr>
        <w:rPr>
          <w:rStyle w:val="aff0"/>
          <w:rFonts w:ascii="Courier New" w:hAnsi="Courier New" w:eastAsia="標楷體" w:cs="Courier New"/>
          <w:b w:val="0"/>
        </w:rPr>
      </w:pPr>
      <w:r w:rsidRPr="008E5887">
        <w:rPr>
          <w:rStyle w:val="aff0"/>
          <w:rFonts w:ascii="Courier New" w:hAnsi="標楷體" w:eastAsia="標楷體" w:cs="Courier New"/>
          <w:b w:val="0"/>
        </w:rPr>
        <w:t>文件確認簽核：</w:t>
      </w:r>
    </w:p>
    <w:tbl>
      <w:tblPr>
        <w:tblStyle w:val="ad"/>
        <w:tblW w:w="5000" w:type="pct"/>
        <w:tblLook w:val="0080" w:firstRow="0" w:lastRow="0" w:firstColumn="1" w:lastColumn="0" w:noHBand="0" w:noVBand="0"/>
      </w:tblPr>
      <w:tblGrid>
        <w:gridCol w:w="2900"/>
        <w:gridCol w:w="7156"/>
      </w:tblGrid>
      <w:tr w:rsidRPr="008E5887" w:rsidR="00376C86" w:rsidTr="000F0536" w14:paraId="4C188D0C" w14:textId="77777777">
        <w:trPr>
          <w:trHeight w:val="1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pct"/>
          </w:tcPr>
          <w:p w:rsidRPr="008E5887" w:rsidR="00376C86" w:rsidP="00454CE1" w:rsidRDefault="00C70DB6" w14:paraId="2C43DE58" w14:textId="77777777">
            <w:pPr>
              <w:rPr>
                <w:rFonts w:ascii="Courier New" w:hAnsi="Courier New" w:eastAsia="標楷體"/>
                <w:b w:val="0"/>
              </w:rPr>
            </w:pPr>
            <w:r w:rsidRPr="008E5887">
              <w:rPr>
                <w:rFonts w:hint="eastAsia" w:ascii="Courier New" w:hAnsi="標楷體" w:eastAsia="標楷體"/>
                <w:b w:val="0"/>
              </w:rPr>
              <w:t>(</w:t>
            </w:r>
            <w:r w:rsidRPr="008E5887">
              <w:rPr>
                <w:rFonts w:hint="eastAsia" w:ascii="Courier New" w:hAnsi="標楷體" w:eastAsia="標楷體"/>
                <w:b w:val="0"/>
              </w:rPr>
              <w:t>客戶名稱</w:t>
            </w:r>
            <w:r w:rsidRPr="008E5887">
              <w:rPr>
                <w:rFonts w:hint="eastAsia" w:ascii="Courier New" w:hAnsi="標楷體" w:eastAsia="標楷體"/>
                <w:b w:val="0"/>
              </w:rPr>
              <w:t>)</w:t>
            </w:r>
            <w:r w:rsidRPr="008E5887" w:rsidR="00376C86">
              <w:rPr>
                <w:rFonts w:ascii="Courier New" w:hAnsi="Courier New" w:eastAsia="標楷體"/>
                <w:b w:val="0"/>
              </w:rPr>
              <w:t>Task Leader</w:t>
            </w:r>
          </w:p>
        </w:tc>
        <w:tc>
          <w:tcPr>
            <w:tcW w:w="3558" w:type="pct"/>
          </w:tcPr>
          <w:p w:rsidRPr="008E5887" w:rsidR="00376C86" w:rsidP="00454CE1" w:rsidRDefault="00376C86" w14:paraId="42B59B6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eastAsia="標楷體"/>
              </w:rPr>
            </w:pPr>
          </w:p>
        </w:tc>
      </w:tr>
      <w:tr w:rsidRPr="008E5887" w:rsidR="00376C86" w:rsidTr="000F0536" w14:paraId="6EE04B53" w14:textId="77777777">
        <w:trPr>
          <w:trHeight w:val="1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pct"/>
          </w:tcPr>
          <w:p w:rsidRPr="008E5887" w:rsidR="00376C86" w:rsidP="00454CE1" w:rsidRDefault="00C70DB6" w14:paraId="64E7E724" w14:textId="77777777">
            <w:pPr>
              <w:rPr>
                <w:rFonts w:ascii="Courier New" w:hAnsi="Courier New" w:eastAsia="標楷體"/>
                <w:b w:val="0"/>
              </w:rPr>
            </w:pPr>
            <w:r w:rsidRPr="008E5887">
              <w:rPr>
                <w:rFonts w:hint="eastAsia" w:ascii="Courier New" w:hAnsi="標楷體" w:eastAsia="標楷體"/>
                <w:b w:val="0"/>
              </w:rPr>
              <w:t>(</w:t>
            </w:r>
            <w:r w:rsidRPr="008E5887">
              <w:rPr>
                <w:rFonts w:hint="eastAsia" w:ascii="Courier New" w:hAnsi="標楷體" w:eastAsia="標楷體"/>
                <w:b w:val="0"/>
              </w:rPr>
              <w:t>客戶名稱</w:t>
            </w:r>
            <w:r w:rsidRPr="008E5887">
              <w:rPr>
                <w:rFonts w:hint="eastAsia" w:ascii="Courier New" w:hAnsi="標楷體" w:eastAsia="標楷體"/>
                <w:b w:val="0"/>
              </w:rPr>
              <w:t>)</w:t>
            </w:r>
            <w:r w:rsidRPr="008E5887" w:rsidR="00376C86">
              <w:rPr>
                <w:rFonts w:ascii="Courier New" w:hAnsi="標楷體" w:eastAsia="標楷體"/>
                <w:b w:val="0"/>
              </w:rPr>
              <w:t>資訊人員</w:t>
            </w:r>
          </w:p>
        </w:tc>
        <w:tc>
          <w:tcPr>
            <w:tcW w:w="3558" w:type="pct"/>
          </w:tcPr>
          <w:p w:rsidRPr="008E5887" w:rsidR="00376C86" w:rsidP="00454CE1" w:rsidRDefault="00376C86" w14:paraId="2F9B2B7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eastAsia="標楷體"/>
              </w:rPr>
            </w:pPr>
          </w:p>
        </w:tc>
      </w:tr>
    </w:tbl>
    <w:p w:rsidRPr="008E5887" w:rsidR="00376C86" w:rsidP="00970E53" w:rsidRDefault="00376C86" w14:paraId="2DB6A517" w14:textId="77777777">
      <w:pPr>
        <w:rPr>
          <w:rFonts w:ascii="Courier New" w:hAnsi="Courier New" w:eastAsia="標楷體"/>
        </w:rPr>
      </w:pPr>
    </w:p>
    <w:p w:rsidRPr="008E5887" w:rsidR="00376C86" w:rsidRDefault="00376C86" w14:paraId="52E83999" w14:textId="77777777">
      <w:pPr>
        <w:rPr>
          <w:rStyle w:val="aff0"/>
          <w:rFonts w:ascii="Courier New" w:hAnsi="Courier New" w:eastAsia="標楷體" w:cs="Courier New"/>
          <w:b w:val="0"/>
        </w:rPr>
      </w:pPr>
    </w:p>
    <w:p w:rsidRPr="008E5887" w:rsidR="0004649B" w:rsidRDefault="0004649B" w14:paraId="31F67F0B" w14:textId="77777777">
      <w:pPr>
        <w:rPr>
          <w:rStyle w:val="aff0"/>
          <w:rFonts w:ascii="Courier New" w:hAnsi="Courier New" w:eastAsia="標楷體" w:cs="Courier New"/>
          <w:b w:val="0"/>
        </w:rPr>
      </w:pPr>
      <w:r w:rsidRPr="008E5887">
        <w:rPr>
          <w:rStyle w:val="aff0"/>
          <w:rFonts w:ascii="Courier New" w:hAnsi="Courier New" w:eastAsia="標楷體" w:cs="Courier New"/>
          <w:b w:val="0"/>
        </w:rPr>
        <w:br w:type="page"/>
      </w:r>
    </w:p>
    <w:p w:rsidRPr="008E5887" w:rsidR="007B310D" w:rsidP="008313A3" w:rsidRDefault="007B310D" w14:paraId="5874A861" w14:textId="77777777">
      <w:pPr>
        <w:rPr>
          <w:rStyle w:val="aff0"/>
          <w:rFonts w:ascii="Courier New" w:hAnsi="Courier New" w:eastAsia="標楷體" w:cs="Courier New"/>
          <w:b w:val="0"/>
        </w:rPr>
      </w:pPr>
      <w:r w:rsidRPr="008E5887">
        <w:rPr>
          <w:rStyle w:val="aff0"/>
          <w:rFonts w:ascii="Courier New" w:hAnsi="標楷體" w:eastAsia="標楷體" w:cs="Courier New"/>
          <w:b w:val="0"/>
        </w:rPr>
        <w:lastRenderedPageBreak/>
        <w:t>文件變更歷史</w:t>
      </w:r>
    </w:p>
    <w:tbl>
      <w:tblPr>
        <w:tblStyle w:val="ad"/>
        <w:tblW w:w="5000" w:type="pct"/>
        <w:tblLook w:val="0020" w:firstRow="1" w:lastRow="0" w:firstColumn="0" w:lastColumn="0" w:noHBand="0" w:noVBand="0"/>
      </w:tblPr>
      <w:tblGrid>
        <w:gridCol w:w="1368"/>
        <w:gridCol w:w="5583"/>
        <w:gridCol w:w="1253"/>
        <w:gridCol w:w="1852"/>
      </w:tblGrid>
      <w:tr w:rsidRPr="008E5887" w:rsidR="007B310D" w:rsidTr="002957BA" w14:paraId="59F4F3F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680" w:type="pct"/>
          </w:tcPr>
          <w:p w:rsidRPr="008E5887" w:rsidR="007B310D" w:rsidP="00465D3C" w:rsidRDefault="007B310D" w14:paraId="0E6C73D9" w14:textId="77777777">
            <w:pPr>
              <w:jc w:val="center"/>
              <w:rPr>
                <w:rFonts w:ascii="Courier New" w:hAnsi="Courier New" w:eastAsia="標楷體"/>
                <w:b w:val="0"/>
              </w:rPr>
            </w:pPr>
            <w:r w:rsidRPr="008E5887">
              <w:rPr>
                <w:rFonts w:ascii="Courier New" w:hAnsi="標楷體" w:eastAsia="標楷體"/>
                <w:b w:val="0"/>
              </w:rPr>
              <w:t>作者</w:t>
            </w:r>
          </w:p>
        </w:tc>
        <w:tc>
          <w:tcPr>
            <w:tcW w:w="2776" w:type="pct"/>
          </w:tcPr>
          <w:p w:rsidRPr="008E5887" w:rsidR="007B310D" w:rsidP="00465D3C" w:rsidRDefault="007B310D" w14:paraId="71A500CE" w14:textId="77777777">
            <w:pPr>
              <w:jc w:val="center"/>
              <w:rPr>
                <w:rFonts w:ascii="Courier New" w:hAnsi="Courier New" w:eastAsia="標楷體"/>
                <w:b w:val="0"/>
              </w:rPr>
            </w:pPr>
            <w:r w:rsidRPr="008E5887">
              <w:rPr>
                <w:rFonts w:ascii="Courier New" w:hAnsi="標楷體" w:eastAsia="標楷體"/>
                <w:b w:val="0"/>
              </w:rPr>
              <w:t>變更描述</w:t>
            </w:r>
          </w:p>
        </w:tc>
        <w:tc>
          <w:tcPr>
            <w:tcW w:w="623" w:type="pct"/>
          </w:tcPr>
          <w:p w:rsidRPr="008E5887" w:rsidR="007B310D" w:rsidP="00465D3C" w:rsidRDefault="007B310D" w14:paraId="621CC8C8" w14:textId="77777777">
            <w:pPr>
              <w:jc w:val="center"/>
              <w:rPr>
                <w:rFonts w:ascii="Courier New" w:hAnsi="Courier New" w:eastAsia="標楷體"/>
                <w:b w:val="0"/>
              </w:rPr>
            </w:pPr>
            <w:r w:rsidRPr="008E5887">
              <w:rPr>
                <w:rFonts w:ascii="Courier New" w:hAnsi="標楷體" w:eastAsia="標楷體"/>
                <w:b w:val="0"/>
              </w:rPr>
              <w:t>版本</w:t>
            </w:r>
          </w:p>
        </w:tc>
        <w:tc>
          <w:tcPr>
            <w:tcW w:w="921" w:type="pct"/>
          </w:tcPr>
          <w:p w:rsidRPr="008E5887" w:rsidR="007B310D" w:rsidP="00465D3C" w:rsidRDefault="007B310D" w14:paraId="054F9ADE" w14:textId="77777777">
            <w:pPr>
              <w:jc w:val="center"/>
              <w:rPr>
                <w:rFonts w:ascii="Courier New" w:hAnsi="Courier New" w:eastAsia="標楷體"/>
                <w:b w:val="0"/>
              </w:rPr>
            </w:pPr>
            <w:r w:rsidRPr="008E5887">
              <w:rPr>
                <w:rFonts w:ascii="Courier New" w:hAnsi="標楷體" w:eastAsia="標楷體"/>
                <w:b w:val="0"/>
              </w:rPr>
              <w:t>日期</w:t>
            </w:r>
          </w:p>
        </w:tc>
      </w:tr>
      <w:tr w:rsidRPr="008E5887" w:rsidR="007B310D" w:rsidTr="00EE78BF" w14:paraId="4F1C715F" w14:textId="77777777">
        <w:tc>
          <w:tcPr>
            <w:tcW w:w="680" w:type="pct"/>
          </w:tcPr>
          <w:p w:rsidRPr="008E5887" w:rsidR="007B310D" w:rsidP="00465D3C" w:rsidRDefault="007C5079" w14:paraId="253F2E5B" w14:textId="77777777">
            <w:pPr>
              <w:jc w:val="center"/>
              <w:rPr>
                <w:rFonts w:ascii="Courier New" w:hAnsi="Courier New" w:eastAsia="標楷體"/>
              </w:rPr>
            </w:pPr>
            <w:r w:rsidRPr="008E5887">
              <w:rPr>
                <w:rFonts w:hint="eastAsia" w:ascii="Courier New" w:hAnsi="標楷體" w:eastAsia="標楷體"/>
              </w:rPr>
              <w:t>陳芷筠</w:t>
            </w:r>
          </w:p>
        </w:tc>
        <w:tc>
          <w:tcPr>
            <w:tcW w:w="2776" w:type="pct"/>
          </w:tcPr>
          <w:p w:rsidRPr="008E5887" w:rsidR="007B310D" w:rsidP="00E467C0" w:rsidRDefault="007B310D" w14:paraId="03E22FAE" w14:textId="77777777">
            <w:pPr>
              <w:rPr>
                <w:rFonts w:ascii="Courier New" w:hAnsi="Courier New" w:eastAsia="標楷體"/>
              </w:rPr>
            </w:pPr>
          </w:p>
        </w:tc>
        <w:tc>
          <w:tcPr>
            <w:tcW w:w="623" w:type="pct"/>
          </w:tcPr>
          <w:p w:rsidRPr="008E5887" w:rsidR="007B310D" w:rsidP="00465D3C" w:rsidRDefault="007B310D" w14:paraId="174BD8CA" w14:textId="77777777">
            <w:pPr>
              <w:jc w:val="center"/>
              <w:rPr>
                <w:rFonts w:ascii="Courier New" w:hAnsi="Courier New" w:eastAsia="標楷體"/>
              </w:rPr>
            </w:pPr>
            <w:r w:rsidRPr="008E5887">
              <w:rPr>
                <w:rFonts w:ascii="Courier New" w:hAnsi="Courier New" w:eastAsia="標楷體"/>
              </w:rPr>
              <w:t>V1.0</w:t>
            </w:r>
          </w:p>
        </w:tc>
        <w:tc>
          <w:tcPr>
            <w:tcW w:w="921" w:type="pct"/>
          </w:tcPr>
          <w:p w:rsidRPr="008E5887" w:rsidR="007B310D" w:rsidP="00B809D7" w:rsidRDefault="007C5079" w14:paraId="53C88829" w14:textId="77777777">
            <w:pPr>
              <w:jc w:val="center"/>
              <w:rPr>
                <w:rFonts w:ascii="Courier New" w:hAnsi="Courier New" w:eastAsia="標楷體"/>
              </w:rPr>
            </w:pPr>
            <w:r w:rsidRPr="008E5887">
              <w:rPr>
                <w:rFonts w:hint="eastAsia" w:ascii="Courier New" w:hAnsi="Courier New" w:eastAsia="標楷體"/>
              </w:rPr>
              <w:t>2018/07/24</w:t>
            </w:r>
          </w:p>
        </w:tc>
      </w:tr>
      <w:tr w:rsidRPr="008E5887" w:rsidR="00C11660" w:rsidTr="00EE78BF" w14:paraId="3A350788" w14:textId="77777777">
        <w:tc>
          <w:tcPr>
            <w:tcW w:w="680" w:type="pct"/>
          </w:tcPr>
          <w:p w:rsidRPr="008E5887" w:rsidR="00C11660" w:rsidP="00465D3C" w:rsidRDefault="00C11660" w14:paraId="4CA0B836" w14:textId="7D14D80C">
            <w:pPr>
              <w:jc w:val="center"/>
              <w:rPr>
                <w:rFonts w:hint="eastAsia" w:ascii="Courier New" w:hAnsi="標楷體" w:eastAsia="標楷體"/>
              </w:rPr>
            </w:pPr>
            <w:r>
              <w:rPr>
                <w:rFonts w:hint="eastAsia" w:ascii="Courier New" w:hAnsi="標楷體" w:eastAsia="標楷體"/>
              </w:rPr>
              <w:t>陳凱琪</w:t>
            </w:r>
          </w:p>
        </w:tc>
        <w:tc>
          <w:tcPr>
            <w:tcW w:w="2776" w:type="pct"/>
          </w:tcPr>
          <w:p w:rsidRPr="008E5887" w:rsidR="00C11660" w:rsidP="00E467C0" w:rsidRDefault="00C11660" w14:paraId="4CC7C543" w14:textId="17E9C455">
            <w:pPr>
              <w:rPr>
                <w:rFonts w:ascii="Courier New" w:hAnsi="Courier New" w:eastAsia="標楷體"/>
              </w:rPr>
            </w:pPr>
            <w:r>
              <w:rPr>
                <w:rFonts w:hint="eastAsia" w:ascii="Courier New" w:hAnsi="Courier New" w:eastAsia="標楷體"/>
              </w:rPr>
              <w:t>補充</w:t>
            </w:r>
            <w:r w:rsidRPr="000D39B0">
              <w:rPr>
                <w:rFonts w:hint="eastAsia" w:ascii="標楷體" w:hAnsi="標楷體" w:eastAsia="標楷體"/>
              </w:rPr>
              <w:t>刪除最後一張異動紀錄</w:t>
            </w:r>
            <w:r>
              <w:rPr>
                <w:rFonts w:hint="eastAsia" w:ascii="標楷體" w:hAnsi="標楷體" w:eastAsia="標楷體"/>
              </w:rPr>
              <w:t>說明</w:t>
            </w:r>
          </w:p>
        </w:tc>
        <w:tc>
          <w:tcPr>
            <w:tcW w:w="623" w:type="pct"/>
          </w:tcPr>
          <w:p w:rsidRPr="008E5887" w:rsidR="00C11660" w:rsidP="00465D3C" w:rsidRDefault="00C11660" w14:paraId="26E7666B" w14:textId="6A8B7DA5">
            <w:pPr>
              <w:jc w:val="center"/>
              <w:rPr>
                <w:rFonts w:ascii="Courier New" w:hAnsi="Courier New" w:eastAsia="標楷體"/>
              </w:rPr>
            </w:pPr>
            <w:r>
              <w:rPr>
                <w:rFonts w:hint="eastAsia" w:ascii="Courier New" w:hAnsi="Courier New" w:eastAsia="標楷體"/>
              </w:rPr>
              <w:t>V</w:t>
            </w:r>
            <w:r w:rsidR="00960360">
              <w:rPr>
                <w:rFonts w:ascii="Courier New" w:hAnsi="Courier New" w:eastAsia="標楷體"/>
              </w:rPr>
              <w:t>3</w:t>
            </w:r>
            <w:r>
              <w:rPr>
                <w:rFonts w:ascii="Courier New" w:hAnsi="Courier New" w:eastAsia="標楷體"/>
              </w:rPr>
              <w:t>.1</w:t>
            </w:r>
          </w:p>
        </w:tc>
        <w:tc>
          <w:tcPr>
            <w:tcW w:w="921" w:type="pct"/>
          </w:tcPr>
          <w:p w:rsidRPr="008E5887" w:rsidR="00C11660" w:rsidP="00B809D7" w:rsidRDefault="00C11660" w14:paraId="1650F0DD" w14:textId="173A4042">
            <w:pPr>
              <w:jc w:val="center"/>
              <w:rPr>
                <w:rFonts w:hint="eastAsia" w:ascii="Courier New" w:hAnsi="Courier New" w:eastAsia="標楷體"/>
              </w:rPr>
            </w:pPr>
            <w:r>
              <w:rPr>
                <w:rFonts w:hint="eastAsia" w:ascii="Courier New" w:hAnsi="Courier New" w:eastAsia="標楷體"/>
              </w:rPr>
              <w:t>2</w:t>
            </w:r>
            <w:r>
              <w:rPr>
                <w:rFonts w:ascii="Courier New" w:hAnsi="Courier New" w:eastAsia="標楷體"/>
              </w:rPr>
              <w:t>020/09/17</w:t>
            </w:r>
          </w:p>
        </w:tc>
      </w:tr>
      <w:bookmarkEnd w:id="0"/>
      <w:bookmarkEnd w:id="1"/>
    </w:tbl>
    <w:p w:rsidRPr="008E5887" w:rsidR="00D44A75" w:rsidRDefault="00D44A75" w14:paraId="1136399C" w14:textId="77777777">
      <w:pPr>
        <w:rPr>
          <w:rStyle w:val="aff0"/>
          <w:rFonts w:ascii="Courier New" w:hAnsi="Courier New" w:eastAsia="標楷體" w:cs="Courier New"/>
          <w:b w:val="0"/>
        </w:rPr>
      </w:pPr>
    </w:p>
    <w:p w:rsidRPr="008E5887" w:rsidR="008D0C4D" w:rsidRDefault="008D0C4D" w14:paraId="684CBEF5" w14:textId="77777777">
      <w:pPr>
        <w:rPr>
          <w:rStyle w:val="aff0"/>
          <w:rFonts w:ascii="Courier New" w:hAnsi="Courier New" w:eastAsia="標楷體" w:cs="Courier New"/>
          <w:b w:val="0"/>
          <w:sz w:val="32"/>
        </w:rPr>
      </w:pPr>
      <w:r w:rsidRPr="008E5887">
        <w:rPr>
          <w:rStyle w:val="aff0"/>
          <w:rFonts w:ascii="Courier New" w:hAnsi="Courier New" w:eastAsia="標楷體" w:cs="Courier New"/>
          <w:b w:val="0"/>
          <w:sz w:val="32"/>
        </w:rPr>
        <w:br w:type="page"/>
      </w:r>
      <w:bookmarkStart w:name="_GoBack" w:id="2"/>
      <w:bookmarkEnd w:id="2"/>
    </w:p>
    <w:p w:rsidRPr="008E5887" w:rsidR="007B310D" w:rsidP="00792F5A" w:rsidRDefault="00792F5A" w14:paraId="63469A10" w14:textId="77777777">
      <w:pPr>
        <w:jc w:val="center"/>
        <w:rPr>
          <w:rStyle w:val="aff0"/>
          <w:rFonts w:ascii="Courier New" w:hAnsi="Courier New" w:eastAsia="標楷體" w:cs="Courier New"/>
          <w:b w:val="0"/>
        </w:rPr>
      </w:pPr>
      <w:bookmarkStart w:name="OLE_LINK11" w:id="3"/>
      <w:r w:rsidRPr="008E5887">
        <w:rPr>
          <w:rStyle w:val="aff0"/>
          <w:rFonts w:ascii="Courier New" w:hAnsi="標楷體" w:eastAsia="標楷體" w:cs="Courier New"/>
          <w:b w:val="0"/>
          <w:sz w:val="32"/>
        </w:rPr>
        <w:lastRenderedPageBreak/>
        <w:t>【</w:t>
      </w:r>
      <w:r w:rsidRPr="008E5887" w:rsidR="007B310D">
        <w:rPr>
          <w:rStyle w:val="aff0"/>
          <w:rFonts w:ascii="Courier New" w:hAnsi="標楷體" w:eastAsia="標楷體" w:cs="Courier New"/>
          <w:b w:val="0"/>
          <w:sz w:val="32"/>
        </w:rPr>
        <w:t>目錄</w:t>
      </w:r>
      <w:r w:rsidRPr="008E5887">
        <w:rPr>
          <w:rStyle w:val="aff0"/>
          <w:rFonts w:ascii="Courier New" w:hAnsi="標楷體" w:eastAsia="標楷體" w:cs="Courier New"/>
          <w:b w:val="0"/>
          <w:sz w:val="32"/>
        </w:rPr>
        <w:t>】</w:t>
      </w:r>
    </w:p>
    <w:bookmarkStart w:name="_Toc94676649" w:id="4"/>
    <w:bookmarkEnd w:id="3"/>
    <w:p w:rsidR="00A858D0" w:rsidRDefault="00C71061" w14:paraId="26914895" w14:textId="77777777">
      <w:pPr>
        <w:pStyle w:val="12"/>
        <w:rPr>
          <w:rFonts w:asciiTheme="minorHAnsi" w:hAnsiTheme="minorHAnsi" w:cstheme="minorBidi"/>
          <w:b w:val="0"/>
          <w:bCs w:val="0"/>
          <w:caps w:val="0"/>
          <w:noProof/>
          <w:kern w:val="2"/>
          <w:szCs w:val="22"/>
        </w:rPr>
      </w:pPr>
      <w:r w:rsidRPr="008E5887">
        <w:rPr>
          <w:rFonts w:ascii="Courier New" w:hAnsi="Courier New" w:eastAsia="標楷體"/>
          <w:b w:val="0"/>
        </w:rPr>
        <w:fldChar w:fldCharType="begin"/>
      </w:r>
      <w:r w:rsidRPr="008E5887" w:rsidR="007B310D">
        <w:rPr>
          <w:rFonts w:ascii="Courier New" w:hAnsi="Courier New" w:eastAsia="標楷體"/>
          <w:b w:val="0"/>
        </w:rPr>
        <w:instrText xml:space="preserve"> TOC \o "1-3" \h \z \u </w:instrText>
      </w:r>
      <w:r w:rsidRPr="008E5887">
        <w:rPr>
          <w:rFonts w:ascii="Courier New" w:hAnsi="Courier New" w:eastAsia="標楷體"/>
          <w:b w:val="0"/>
        </w:rPr>
        <w:fldChar w:fldCharType="separate"/>
      </w:r>
      <w:hyperlink w:history="1" w:anchor="_Toc13494160">
        <w:r w:rsidRPr="00234770" w:rsidR="00A858D0">
          <w:rPr>
            <w:rStyle w:val="a8"/>
            <w:rFonts w:hint="eastAsia" w:ascii="標楷體" w:hAnsi="標楷體" w:eastAsia="標楷體"/>
            <w:noProof/>
          </w:rPr>
          <w:t>一、</w:t>
        </w:r>
        <w:r w:rsidR="00A858D0">
          <w:rPr>
            <w:rFonts w:asciiTheme="minorHAnsi" w:hAnsiTheme="minorHAnsi" w:cstheme="minorBidi"/>
            <w:b w:val="0"/>
            <w:bCs w:val="0"/>
            <w:caps w:val="0"/>
            <w:noProof/>
            <w:kern w:val="2"/>
            <w:szCs w:val="22"/>
          </w:rPr>
          <w:tab/>
        </w:r>
        <w:r w:rsidRPr="00234770" w:rsidR="00A858D0">
          <w:rPr>
            <w:rStyle w:val="a8"/>
            <w:rFonts w:hint="eastAsia" w:ascii="Courier New" w:hAnsi="標楷體" w:eastAsia="標楷體"/>
            <w:noProof/>
          </w:rPr>
          <w:t>功能概述</w:t>
        </w:r>
        <w:r w:rsidR="00A858D0">
          <w:rPr>
            <w:noProof/>
            <w:webHidden/>
          </w:rPr>
          <w:tab/>
        </w:r>
        <w:r w:rsidR="00A858D0">
          <w:rPr>
            <w:noProof/>
            <w:webHidden/>
          </w:rPr>
          <w:fldChar w:fldCharType="begin"/>
        </w:r>
        <w:r w:rsidR="00A858D0">
          <w:rPr>
            <w:noProof/>
            <w:webHidden/>
          </w:rPr>
          <w:instrText xml:space="preserve"> PAGEREF _Toc13494160 \h </w:instrText>
        </w:r>
        <w:r w:rsidR="00A858D0">
          <w:rPr>
            <w:noProof/>
            <w:webHidden/>
          </w:rPr>
        </w:r>
        <w:r w:rsidR="00A858D0">
          <w:rPr>
            <w:noProof/>
            <w:webHidden/>
          </w:rPr>
          <w:fldChar w:fldCharType="separate"/>
        </w:r>
        <w:r w:rsidR="00A858D0">
          <w:rPr>
            <w:noProof/>
            <w:webHidden/>
          </w:rPr>
          <w:t>5</w:t>
        </w:r>
        <w:r w:rsidR="00A858D0">
          <w:rPr>
            <w:noProof/>
            <w:webHidden/>
          </w:rPr>
          <w:fldChar w:fldCharType="end"/>
        </w:r>
      </w:hyperlink>
    </w:p>
    <w:p w:rsidR="00A858D0" w:rsidRDefault="00AA2026" w14:paraId="2E9A3DC4" w14:textId="77777777">
      <w:pPr>
        <w:pStyle w:val="12"/>
        <w:rPr>
          <w:rFonts w:asciiTheme="minorHAnsi" w:hAnsiTheme="minorHAnsi" w:cstheme="minorBidi"/>
          <w:b w:val="0"/>
          <w:bCs w:val="0"/>
          <w:caps w:val="0"/>
          <w:noProof/>
          <w:kern w:val="2"/>
          <w:szCs w:val="22"/>
        </w:rPr>
      </w:pPr>
      <w:hyperlink w:history="1" w:anchor="_Toc13494161">
        <w:r w:rsidRPr="00234770" w:rsidR="00A858D0">
          <w:rPr>
            <w:rStyle w:val="a8"/>
            <w:rFonts w:hint="eastAsia" w:ascii="標楷體" w:hAnsi="標楷體" w:eastAsia="標楷體"/>
            <w:noProof/>
          </w:rPr>
          <w:t>二、</w:t>
        </w:r>
        <w:r w:rsidR="00A858D0">
          <w:rPr>
            <w:rFonts w:asciiTheme="minorHAnsi" w:hAnsiTheme="minorHAnsi" w:cstheme="minorBidi"/>
            <w:b w:val="0"/>
            <w:bCs w:val="0"/>
            <w:caps w:val="0"/>
            <w:noProof/>
            <w:kern w:val="2"/>
            <w:szCs w:val="22"/>
          </w:rPr>
          <w:tab/>
        </w:r>
        <w:r w:rsidRPr="00234770" w:rsidR="00A858D0">
          <w:rPr>
            <w:rStyle w:val="a8"/>
            <w:rFonts w:hint="eastAsia" w:ascii="標楷體" w:hAnsi="標楷體" w:eastAsia="標楷體"/>
            <w:noProof/>
          </w:rPr>
          <w:t>外部系統整合需求</w:t>
        </w:r>
        <w:r w:rsidR="00A858D0">
          <w:rPr>
            <w:noProof/>
            <w:webHidden/>
          </w:rPr>
          <w:tab/>
        </w:r>
        <w:r w:rsidR="00A858D0">
          <w:rPr>
            <w:noProof/>
            <w:webHidden/>
          </w:rPr>
          <w:fldChar w:fldCharType="begin"/>
        </w:r>
        <w:r w:rsidR="00A858D0">
          <w:rPr>
            <w:noProof/>
            <w:webHidden/>
          </w:rPr>
          <w:instrText xml:space="preserve"> PAGEREF _Toc13494161 \h </w:instrText>
        </w:r>
        <w:r w:rsidR="00A858D0">
          <w:rPr>
            <w:noProof/>
            <w:webHidden/>
          </w:rPr>
        </w:r>
        <w:r w:rsidR="00A858D0">
          <w:rPr>
            <w:noProof/>
            <w:webHidden/>
          </w:rPr>
          <w:fldChar w:fldCharType="separate"/>
        </w:r>
        <w:r w:rsidR="00A858D0">
          <w:rPr>
            <w:noProof/>
            <w:webHidden/>
          </w:rPr>
          <w:t>5</w:t>
        </w:r>
        <w:r w:rsidR="00A858D0">
          <w:rPr>
            <w:noProof/>
            <w:webHidden/>
          </w:rPr>
          <w:fldChar w:fldCharType="end"/>
        </w:r>
      </w:hyperlink>
    </w:p>
    <w:p w:rsidR="00A858D0" w:rsidRDefault="00AA2026" w14:paraId="6E406689" w14:textId="77777777">
      <w:pPr>
        <w:pStyle w:val="12"/>
        <w:rPr>
          <w:rFonts w:asciiTheme="minorHAnsi" w:hAnsiTheme="minorHAnsi" w:cstheme="minorBidi"/>
          <w:b w:val="0"/>
          <w:bCs w:val="0"/>
          <w:caps w:val="0"/>
          <w:noProof/>
          <w:kern w:val="2"/>
          <w:szCs w:val="22"/>
        </w:rPr>
      </w:pPr>
      <w:hyperlink w:history="1" w:anchor="_Toc13494162">
        <w:r w:rsidRPr="00234770" w:rsidR="00A858D0">
          <w:rPr>
            <w:rStyle w:val="a8"/>
            <w:rFonts w:hint="eastAsia" w:ascii="標楷體" w:hAnsi="標楷體" w:eastAsia="標楷體"/>
            <w:noProof/>
          </w:rPr>
          <w:t>三、</w:t>
        </w:r>
        <w:r w:rsidR="00A858D0">
          <w:rPr>
            <w:rFonts w:asciiTheme="minorHAnsi" w:hAnsiTheme="minorHAnsi" w:cstheme="minorBidi"/>
            <w:b w:val="0"/>
            <w:bCs w:val="0"/>
            <w:caps w:val="0"/>
            <w:noProof/>
            <w:kern w:val="2"/>
            <w:szCs w:val="22"/>
          </w:rPr>
          <w:tab/>
        </w:r>
        <w:r w:rsidRPr="00234770" w:rsidR="00A858D0">
          <w:rPr>
            <w:rStyle w:val="a8"/>
            <w:rFonts w:hint="eastAsia" w:ascii="Courier New" w:hAnsi="標楷體" w:eastAsia="標楷體"/>
            <w:noProof/>
          </w:rPr>
          <w:t>預設權限規劃</w:t>
        </w:r>
        <w:r w:rsidR="00A858D0">
          <w:rPr>
            <w:noProof/>
            <w:webHidden/>
          </w:rPr>
          <w:tab/>
        </w:r>
        <w:r w:rsidR="00A858D0">
          <w:rPr>
            <w:noProof/>
            <w:webHidden/>
          </w:rPr>
          <w:fldChar w:fldCharType="begin"/>
        </w:r>
        <w:r w:rsidR="00A858D0">
          <w:rPr>
            <w:noProof/>
            <w:webHidden/>
          </w:rPr>
          <w:instrText xml:space="preserve"> PAGEREF _Toc13494162 \h </w:instrText>
        </w:r>
        <w:r w:rsidR="00A858D0">
          <w:rPr>
            <w:noProof/>
            <w:webHidden/>
          </w:rPr>
        </w:r>
        <w:r w:rsidR="00A858D0">
          <w:rPr>
            <w:noProof/>
            <w:webHidden/>
          </w:rPr>
          <w:fldChar w:fldCharType="separate"/>
        </w:r>
        <w:r w:rsidR="00A858D0">
          <w:rPr>
            <w:noProof/>
            <w:webHidden/>
          </w:rPr>
          <w:t>5</w:t>
        </w:r>
        <w:r w:rsidR="00A858D0">
          <w:rPr>
            <w:noProof/>
            <w:webHidden/>
          </w:rPr>
          <w:fldChar w:fldCharType="end"/>
        </w:r>
      </w:hyperlink>
    </w:p>
    <w:p w:rsidR="00A858D0" w:rsidRDefault="00AA2026" w14:paraId="37AA89E9" w14:textId="77777777">
      <w:pPr>
        <w:pStyle w:val="12"/>
        <w:rPr>
          <w:rFonts w:asciiTheme="minorHAnsi" w:hAnsiTheme="minorHAnsi" w:cstheme="minorBidi"/>
          <w:b w:val="0"/>
          <w:bCs w:val="0"/>
          <w:caps w:val="0"/>
          <w:noProof/>
          <w:kern w:val="2"/>
          <w:szCs w:val="22"/>
        </w:rPr>
      </w:pPr>
      <w:hyperlink w:history="1" w:anchor="_Toc13494163">
        <w:r w:rsidRPr="00234770" w:rsidR="00A858D0">
          <w:rPr>
            <w:rStyle w:val="a8"/>
            <w:rFonts w:hint="eastAsia" w:ascii="標楷體" w:hAnsi="標楷體" w:eastAsia="標楷體"/>
            <w:noProof/>
          </w:rPr>
          <w:t>四、</w:t>
        </w:r>
        <w:r w:rsidR="00A858D0">
          <w:rPr>
            <w:rFonts w:asciiTheme="minorHAnsi" w:hAnsiTheme="minorHAnsi" w:cstheme="minorBidi"/>
            <w:b w:val="0"/>
            <w:bCs w:val="0"/>
            <w:caps w:val="0"/>
            <w:noProof/>
            <w:kern w:val="2"/>
            <w:szCs w:val="22"/>
          </w:rPr>
          <w:tab/>
        </w:r>
        <w:r w:rsidRPr="00234770" w:rsidR="00A858D0">
          <w:rPr>
            <w:rStyle w:val="a8"/>
            <w:rFonts w:hint="eastAsia" w:ascii="Courier New" w:hAnsi="Courier New" w:eastAsia="標楷體"/>
            <w:noProof/>
          </w:rPr>
          <w:t>系統畫面</w:t>
        </w:r>
        <w:r w:rsidR="00A858D0">
          <w:rPr>
            <w:noProof/>
            <w:webHidden/>
          </w:rPr>
          <w:tab/>
        </w:r>
        <w:r w:rsidR="00A858D0">
          <w:rPr>
            <w:noProof/>
            <w:webHidden/>
          </w:rPr>
          <w:fldChar w:fldCharType="begin"/>
        </w:r>
        <w:r w:rsidR="00A858D0">
          <w:rPr>
            <w:noProof/>
            <w:webHidden/>
          </w:rPr>
          <w:instrText xml:space="preserve"> PAGEREF _Toc13494163 \h </w:instrText>
        </w:r>
        <w:r w:rsidR="00A858D0">
          <w:rPr>
            <w:noProof/>
            <w:webHidden/>
          </w:rPr>
        </w:r>
        <w:r w:rsidR="00A858D0">
          <w:rPr>
            <w:noProof/>
            <w:webHidden/>
          </w:rPr>
          <w:fldChar w:fldCharType="separate"/>
        </w:r>
        <w:r w:rsidR="00A858D0">
          <w:rPr>
            <w:noProof/>
            <w:webHidden/>
          </w:rPr>
          <w:t>7</w:t>
        </w:r>
        <w:r w:rsidR="00A858D0">
          <w:rPr>
            <w:noProof/>
            <w:webHidden/>
          </w:rPr>
          <w:fldChar w:fldCharType="end"/>
        </w:r>
      </w:hyperlink>
    </w:p>
    <w:p w:rsidR="00A858D0" w:rsidRDefault="00AA2026" w14:paraId="2479781A" w14:textId="77777777">
      <w:pPr>
        <w:pStyle w:val="21"/>
        <w:tabs>
          <w:tab w:val="left" w:pos="1000"/>
          <w:tab w:val="right" w:leader="dot" w:pos="10076"/>
        </w:tabs>
        <w:rPr>
          <w:rFonts w:asciiTheme="minorHAnsi" w:hAnsiTheme="minorHAnsi" w:cstheme="minorBidi"/>
          <w:smallCaps w:val="0"/>
          <w:noProof/>
          <w:kern w:val="2"/>
          <w:szCs w:val="22"/>
        </w:rPr>
      </w:pPr>
      <w:hyperlink w:history="1" w:anchor="_Toc13494164">
        <w:r w:rsidRPr="00234770" w:rsidR="00A858D0">
          <w:rPr>
            <w:rStyle w:val="a8"/>
            <w:rFonts w:hint="eastAsia" w:ascii="Courier New" w:hAnsi="Courier New" w:eastAsia="標楷體"/>
            <w:noProof/>
          </w:rPr>
          <w:t>(</w:t>
        </w:r>
        <w:r w:rsidRPr="00234770" w:rsidR="00A858D0">
          <w:rPr>
            <w:rStyle w:val="a8"/>
            <w:rFonts w:hint="eastAsia" w:ascii="Courier New" w:hAnsi="Courier New" w:eastAsia="標楷體"/>
            <w:noProof/>
          </w:rPr>
          <w:t>一</w:t>
        </w:r>
        <w:r w:rsidRPr="00234770" w:rsidR="00A858D0">
          <w:rPr>
            <w:rStyle w:val="a8"/>
            <w:rFonts w:hint="eastAsia" w:ascii="Courier New" w:hAnsi="Courier New" w:eastAsia="標楷體"/>
            <w:noProof/>
          </w:rPr>
          <w:t>)</w:t>
        </w:r>
        <w:r w:rsidR="00A858D0">
          <w:rPr>
            <w:rFonts w:asciiTheme="minorHAnsi" w:hAnsiTheme="minorHAnsi" w:cstheme="minorBidi"/>
            <w:smallCaps w:val="0"/>
            <w:noProof/>
            <w:kern w:val="2"/>
            <w:szCs w:val="22"/>
          </w:rPr>
          <w:tab/>
        </w:r>
        <w:r w:rsidRPr="00234770" w:rsidR="00A858D0">
          <w:rPr>
            <w:rStyle w:val="a8"/>
            <w:rFonts w:ascii="Courier New" w:hAnsi="標楷體" w:eastAsia="標楷體"/>
            <w:noProof/>
          </w:rPr>
          <w:t>1.0_</w:t>
        </w:r>
        <w:r w:rsidRPr="00234770" w:rsidR="00A858D0">
          <w:rPr>
            <w:rStyle w:val="a8"/>
            <w:rFonts w:hint="eastAsia" w:ascii="Courier New" w:hAnsi="標楷體" w:eastAsia="標楷體"/>
            <w:noProof/>
          </w:rPr>
          <w:t>單位搜尋</w:t>
        </w:r>
        <w:r w:rsidR="00A858D0">
          <w:rPr>
            <w:noProof/>
            <w:webHidden/>
          </w:rPr>
          <w:tab/>
        </w:r>
        <w:r w:rsidR="00A858D0">
          <w:rPr>
            <w:noProof/>
            <w:webHidden/>
          </w:rPr>
          <w:fldChar w:fldCharType="begin"/>
        </w:r>
        <w:r w:rsidR="00A858D0">
          <w:rPr>
            <w:noProof/>
            <w:webHidden/>
          </w:rPr>
          <w:instrText xml:space="preserve"> PAGEREF _Toc13494164 \h </w:instrText>
        </w:r>
        <w:r w:rsidR="00A858D0">
          <w:rPr>
            <w:noProof/>
            <w:webHidden/>
          </w:rPr>
        </w:r>
        <w:r w:rsidR="00A858D0">
          <w:rPr>
            <w:noProof/>
            <w:webHidden/>
          </w:rPr>
          <w:fldChar w:fldCharType="separate"/>
        </w:r>
        <w:r w:rsidR="00A858D0">
          <w:rPr>
            <w:noProof/>
            <w:webHidden/>
          </w:rPr>
          <w:t>7</w:t>
        </w:r>
        <w:r w:rsidR="00A858D0">
          <w:rPr>
            <w:noProof/>
            <w:webHidden/>
          </w:rPr>
          <w:fldChar w:fldCharType="end"/>
        </w:r>
      </w:hyperlink>
    </w:p>
    <w:p w:rsidR="00A858D0" w:rsidRDefault="00AA2026" w14:paraId="630149B8" w14:textId="77777777">
      <w:pPr>
        <w:pStyle w:val="21"/>
        <w:tabs>
          <w:tab w:val="left" w:pos="1000"/>
          <w:tab w:val="right" w:leader="dot" w:pos="10076"/>
        </w:tabs>
        <w:rPr>
          <w:rFonts w:asciiTheme="minorHAnsi" w:hAnsiTheme="minorHAnsi" w:cstheme="minorBidi"/>
          <w:smallCaps w:val="0"/>
          <w:noProof/>
          <w:kern w:val="2"/>
          <w:szCs w:val="22"/>
        </w:rPr>
      </w:pPr>
      <w:hyperlink w:history="1" w:anchor="_Toc13494165">
        <w:r w:rsidRPr="00234770" w:rsidR="00A858D0">
          <w:rPr>
            <w:rStyle w:val="a8"/>
            <w:rFonts w:hint="eastAsia" w:ascii="Courier New" w:hAnsi="標楷體" w:eastAsia="標楷體"/>
            <w:noProof/>
          </w:rPr>
          <w:t>(</w:t>
        </w:r>
        <w:r w:rsidRPr="00234770" w:rsidR="00A858D0">
          <w:rPr>
            <w:rStyle w:val="a8"/>
            <w:rFonts w:hint="eastAsia" w:ascii="Courier New" w:hAnsi="標楷體" w:eastAsia="標楷體"/>
            <w:noProof/>
          </w:rPr>
          <w:t>二</w:t>
        </w:r>
        <w:r w:rsidRPr="00234770" w:rsidR="00A858D0">
          <w:rPr>
            <w:rStyle w:val="a8"/>
            <w:rFonts w:hint="eastAsia" w:ascii="Courier New" w:hAnsi="標楷體" w:eastAsia="標楷體"/>
            <w:noProof/>
          </w:rPr>
          <w:t>)</w:t>
        </w:r>
        <w:r w:rsidR="00A858D0">
          <w:rPr>
            <w:rFonts w:asciiTheme="minorHAnsi" w:hAnsiTheme="minorHAnsi" w:cstheme="minorBidi"/>
            <w:smallCaps w:val="0"/>
            <w:noProof/>
            <w:kern w:val="2"/>
            <w:szCs w:val="22"/>
          </w:rPr>
          <w:tab/>
        </w:r>
        <w:r w:rsidRPr="00234770" w:rsidR="00A858D0">
          <w:rPr>
            <w:rStyle w:val="a8"/>
            <w:rFonts w:ascii="Courier New" w:hAnsi="標楷體" w:eastAsia="標楷體"/>
            <w:noProof/>
          </w:rPr>
          <w:t>1.1_</w:t>
        </w:r>
        <w:r w:rsidRPr="00234770" w:rsidR="00A858D0">
          <w:rPr>
            <w:rStyle w:val="a8"/>
            <w:rFonts w:hint="eastAsia" w:ascii="Courier New" w:hAnsi="標楷體" w:eastAsia="標楷體"/>
            <w:noProof/>
          </w:rPr>
          <w:t>單位資料－檢視</w:t>
        </w:r>
        <w:r w:rsidR="00A858D0">
          <w:rPr>
            <w:noProof/>
            <w:webHidden/>
          </w:rPr>
          <w:tab/>
        </w:r>
        <w:r w:rsidR="00A858D0">
          <w:rPr>
            <w:noProof/>
            <w:webHidden/>
          </w:rPr>
          <w:fldChar w:fldCharType="begin"/>
        </w:r>
        <w:r w:rsidR="00A858D0">
          <w:rPr>
            <w:noProof/>
            <w:webHidden/>
          </w:rPr>
          <w:instrText xml:space="preserve"> PAGEREF _Toc13494165 \h </w:instrText>
        </w:r>
        <w:r w:rsidR="00A858D0">
          <w:rPr>
            <w:noProof/>
            <w:webHidden/>
          </w:rPr>
        </w:r>
        <w:r w:rsidR="00A858D0">
          <w:rPr>
            <w:noProof/>
            <w:webHidden/>
          </w:rPr>
          <w:fldChar w:fldCharType="separate"/>
        </w:r>
        <w:r w:rsidR="00A858D0">
          <w:rPr>
            <w:noProof/>
            <w:webHidden/>
          </w:rPr>
          <w:t>7</w:t>
        </w:r>
        <w:r w:rsidR="00A858D0">
          <w:rPr>
            <w:noProof/>
            <w:webHidden/>
          </w:rPr>
          <w:fldChar w:fldCharType="end"/>
        </w:r>
      </w:hyperlink>
    </w:p>
    <w:p w:rsidR="00A858D0" w:rsidRDefault="00AA2026" w14:paraId="43761499" w14:textId="77777777">
      <w:pPr>
        <w:pStyle w:val="21"/>
        <w:tabs>
          <w:tab w:val="left" w:pos="1000"/>
          <w:tab w:val="right" w:leader="dot" w:pos="10076"/>
        </w:tabs>
        <w:rPr>
          <w:rFonts w:asciiTheme="minorHAnsi" w:hAnsiTheme="minorHAnsi" w:cstheme="minorBidi"/>
          <w:smallCaps w:val="0"/>
          <w:noProof/>
          <w:kern w:val="2"/>
          <w:szCs w:val="22"/>
        </w:rPr>
      </w:pPr>
      <w:hyperlink w:history="1" w:anchor="_Toc13494166">
        <w:r w:rsidRPr="00234770" w:rsidR="00A858D0">
          <w:rPr>
            <w:rStyle w:val="a8"/>
            <w:rFonts w:hint="eastAsia" w:ascii="Courier New" w:hAnsi="Courier New" w:eastAsia="標楷體"/>
            <w:noProof/>
          </w:rPr>
          <w:t>(</w:t>
        </w:r>
        <w:r w:rsidRPr="00234770" w:rsidR="00A858D0">
          <w:rPr>
            <w:rStyle w:val="a8"/>
            <w:rFonts w:hint="eastAsia" w:ascii="Courier New" w:hAnsi="Courier New" w:eastAsia="標楷體"/>
            <w:noProof/>
          </w:rPr>
          <w:t>三</w:t>
        </w:r>
        <w:r w:rsidRPr="00234770" w:rsidR="00A858D0">
          <w:rPr>
            <w:rStyle w:val="a8"/>
            <w:rFonts w:hint="eastAsia" w:ascii="Courier New" w:hAnsi="Courier New" w:eastAsia="標楷體"/>
            <w:noProof/>
          </w:rPr>
          <w:t>)</w:t>
        </w:r>
        <w:r w:rsidR="00A858D0">
          <w:rPr>
            <w:rFonts w:asciiTheme="minorHAnsi" w:hAnsiTheme="minorHAnsi" w:cstheme="minorBidi"/>
            <w:smallCaps w:val="0"/>
            <w:noProof/>
            <w:kern w:val="2"/>
            <w:szCs w:val="22"/>
          </w:rPr>
          <w:tab/>
        </w:r>
        <w:r w:rsidRPr="00234770" w:rsidR="00A858D0">
          <w:rPr>
            <w:rStyle w:val="a8"/>
            <w:rFonts w:ascii="Courier New" w:hAnsi="Courier New" w:eastAsia="標楷體"/>
            <w:noProof/>
          </w:rPr>
          <w:t>1.1a_</w:t>
        </w:r>
        <w:r w:rsidRPr="00234770" w:rsidR="00A858D0">
          <w:rPr>
            <w:rStyle w:val="a8"/>
            <w:rFonts w:hint="eastAsia" w:ascii="Courier New" w:hAnsi="Courier New" w:eastAsia="標楷體"/>
            <w:noProof/>
          </w:rPr>
          <w:t>異動歷程</w:t>
        </w:r>
        <w:r w:rsidR="00A858D0">
          <w:rPr>
            <w:noProof/>
            <w:webHidden/>
          </w:rPr>
          <w:tab/>
        </w:r>
        <w:r w:rsidR="00A858D0">
          <w:rPr>
            <w:noProof/>
            <w:webHidden/>
          </w:rPr>
          <w:fldChar w:fldCharType="begin"/>
        </w:r>
        <w:r w:rsidR="00A858D0">
          <w:rPr>
            <w:noProof/>
            <w:webHidden/>
          </w:rPr>
          <w:instrText xml:space="preserve"> PAGEREF _Toc13494166 \h </w:instrText>
        </w:r>
        <w:r w:rsidR="00A858D0">
          <w:rPr>
            <w:noProof/>
            <w:webHidden/>
          </w:rPr>
        </w:r>
        <w:r w:rsidR="00A858D0">
          <w:rPr>
            <w:noProof/>
            <w:webHidden/>
          </w:rPr>
          <w:fldChar w:fldCharType="separate"/>
        </w:r>
        <w:r w:rsidR="00A858D0">
          <w:rPr>
            <w:noProof/>
            <w:webHidden/>
          </w:rPr>
          <w:t>12</w:t>
        </w:r>
        <w:r w:rsidR="00A858D0">
          <w:rPr>
            <w:noProof/>
            <w:webHidden/>
          </w:rPr>
          <w:fldChar w:fldCharType="end"/>
        </w:r>
      </w:hyperlink>
    </w:p>
    <w:p w:rsidR="00A858D0" w:rsidRDefault="00AA2026" w14:paraId="24011BFB" w14:textId="77777777">
      <w:pPr>
        <w:pStyle w:val="21"/>
        <w:tabs>
          <w:tab w:val="left" w:pos="1000"/>
          <w:tab w:val="right" w:leader="dot" w:pos="10076"/>
        </w:tabs>
        <w:rPr>
          <w:rFonts w:asciiTheme="minorHAnsi" w:hAnsiTheme="minorHAnsi" w:cstheme="minorBidi"/>
          <w:smallCaps w:val="0"/>
          <w:noProof/>
          <w:kern w:val="2"/>
          <w:szCs w:val="22"/>
        </w:rPr>
      </w:pPr>
      <w:hyperlink w:history="1" w:anchor="_Toc13494167">
        <w:r w:rsidRPr="00234770" w:rsidR="00A858D0">
          <w:rPr>
            <w:rStyle w:val="a8"/>
            <w:rFonts w:hint="eastAsia" w:ascii="Courier New" w:hAnsi="Courier New" w:eastAsia="標楷體"/>
            <w:strike/>
            <w:noProof/>
            <w:highlight w:val="yellow"/>
          </w:rPr>
          <w:t>(</w:t>
        </w:r>
        <w:r w:rsidRPr="00234770" w:rsidR="00A858D0">
          <w:rPr>
            <w:rStyle w:val="a8"/>
            <w:rFonts w:hint="eastAsia" w:ascii="Courier New" w:hAnsi="Courier New" w:eastAsia="標楷體"/>
            <w:strike/>
            <w:noProof/>
            <w:highlight w:val="yellow"/>
          </w:rPr>
          <w:t>四</w:t>
        </w:r>
        <w:r w:rsidRPr="00234770" w:rsidR="00A858D0">
          <w:rPr>
            <w:rStyle w:val="a8"/>
            <w:rFonts w:hint="eastAsia" w:ascii="Courier New" w:hAnsi="Courier New" w:eastAsia="標楷體"/>
            <w:strike/>
            <w:noProof/>
            <w:highlight w:val="yellow"/>
          </w:rPr>
          <w:t>)</w:t>
        </w:r>
        <w:r w:rsidR="00A858D0">
          <w:rPr>
            <w:rFonts w:asciiTheme="minorHAnsi" w:hAnsiTheme="minorHAnsi" w:cstheme="minorBidi"/>
            <w:smallCaps w:val="0"/>
            <w:noProof/>
            <w:kern w:val="2"/>
            <w:szCs w:val="22"/>
          </w:rPr>
          <w:tab/>
        </w:r>
        <w:r w:rsidRPr="00234770" w:rsidR="00A858D0">
          <w:rPr>
            <w:rStyle w:val="a8"/>
            <w:rFonts w:ascii="Courier New" w:hAnsi="Courier New" w:eastAsia="標楷體"/>
            <w:strike/>
            <w:noProof/>
            <w:highlight w:val="yellow"/>
          </w:rPr>
          <w:t>1.1b_</w:t>
        </w:r>
        <w:r w:rsidRPr="00234770" w:rsidR="00A858D0">
          <w:rPr>
            <w:rStyle w:val="a8"/>
            <w:rFonts w:hint="eastAsia" w:ascii="Courier New" w:hAnsi="Courier New" w:eastAsia="標楷體"/>
            <w:strike/>
            <w:noProof/>
            <w:highlight w:val="yellow"/>
          </w:rPr>
          <w:t>修改紀錄</w:t>
        </w:r>
        <w:r w:rsidR="00A858D0">
          <w:rPr>
            <w:noProof/>
            <w:webHidden/>
          </w:rPr>
          <w:tab/>
        </w:r>
        <w:r w:rsidR="00A858D0">
          <w:rPr>
            <w:noProof/>
            <w:webHidden/>
          </w:rPr>
          <w:fldChar w:fldCharType="begin"/>
        </w:r>
        <w:r w:rsidR="00A858D0">
          <w:rPr>
            <w:noProof/>
            <w:webHidden/>
          </w:rPr>
          <w:instrText xml:space="preserve"> PAGEREF _Toc13494167 \h </w:instrText>
        </w:r>
        <w:r w:rsidR="00A858D0">
          <w:rPr>
            <w:noProof/>
            <w:webHidden/>
          </w:rPr>
        </w:r>
        <w:r w:rsidR="00A858D0">
          <w:rPr>
            <w:noProof/>
            <w:webHidden/>
          </w:rPr>
          <w:fldChar w:fldCharType="separate"/>
        </w:r>
        <w:r w:rsidR="00A858D0">
          <w:rPr>
            <w:noProof/>
            <w:webHidden/>
          </w:rPr>
          <w:t>14</w:t>
        </w:r>
        <w:r w:rsidR="00A858D0">
          <w:rPr>
            <w:noProof/>
            <w:webHidden/>
          </w:rPr>
          <w:fldChar w:fldCharType="end"/>
        </w:r>
      </w:hyperlink>
    </w:p>
    <w:p w:rsidR="00A858D0" w:rsidRDefault="00AA2026" w14:paraId="599B4353" w14:textId="77777777">
      <w:pPr>
        <w:pStyle w:val="21"/>
        <w:tabs>
          <w:tab w:val="left" w:pos="1000"/>
          <w:tab w:val="right" w:leader="dot" w:pos="10076"/>
        </w:tabs>
        <w:rPr>
          <w:rFonts w:asciiTheme="minorHAnsi" w:hAnsiTheme="minorHAnsi" w:cstheme="minorBidi"/>
          <w:smallCaps w:val="0"/>
          <w:noProof/>
          <w:kern w:val="2"/>
          <w:szCs w:val="22"/>
        </w:rPr>
      </w:pPr>
      <w:hyperlink w:history="1" w:anchor="_Toc13494168">
        <w:r w:rsidRPr="00234770" w:rsidR="00A858D0">
          <w:rPr>
            <w:rStyle w:val="a8"/>
            <w:rFonts w:hint="eastAsia" w:ascii="Courier New" w:hAnsi="Courier New" w:eastAsia="標楷體"/>
            <w:noProof/>
          </w:rPr>
          <w:t>(</w:t>
        </w:r>
        <w:r w:rsidRPr="00234770" w:rsidR="00A858D0">
          <w:rPr>
            <w:rStyle w:val="a8"/>
            <w:rFonts w:hint="eastAsia" w:ascii="Courier New" w:hAnsi="Courier New" w:eastAsia="標楷體"/>
            <w:noProof/>
          </w:rPr>
          <w:t>五</w:t>
        </w:r>
        <w:r w:rsidRPr="00234770" w:rsidR="00A858D0">
          <w:rPr>
            <w:rStyle w:val="a8"/>
            <w:rFonts w:hint="eastAsia" w:ascii="Courier New" w:hAnsi="Courier New" w:eastAsia="標楷體"/>
            <w:noProof/>
          </w:rPr>
          <w:t>)</w:t>
        </w:r>
        <w:r w:rsidR="00A858D0">
          <w:rPr>
            <w:rFonts w:asciiTheme="minorHAnsi" w:hAnsiTheme="minorHAnsi" w:cstheme="minorBidi"/>
            <w:smallCaps w:val="0"/>
            <w:noProof/>
            <w:kern w:val="2"/>
            <w:szCs w:val="22"/>
          </w:rPr>
          <w:tab/>
        </w:r>
        <w:r w:rsidRPr="00234770" w:rsidR="00A858D0">
          <w:rPr>
            <w:rStyle w:val="a8"/>
            <w:rFonts w:ascii="Courier New" w:hAnsi="標楷體" w:eastAsia="標楷體"/>
            <w:noProof/>
          </w:rPr>
          <w:t>1.1.1_</w:t>
        </w:r>
        <w:r w:rsidRPr="00234770" w:rsidR="00A858D0">
          <w:rPr>
            <w:rStyle w:val="a8"/>
            <w:rFonts w:hint="eastAsia" w:ascii="Courier New" w:hAnsi="標楷體" w:eastAsia="標楷體"/>
            <w:noProof/>
          </w:rPr>
          <w:t>新增異動紀錄</w:t>
        </w:r>
        <w:r w:rsidR="00A858D0">
          <w:rPr>
            <w:noProof/>
            <w:webHidden/>
          </w:rPr>
          <w:tab/>
        </w:r>
        <w:r w:rsidR="00A858D0">
          <w:rPr>
            <w:noProof/>
            <w:webHidden/>
          </w:rPr>
          <w:fldChar w:fldCharType="begin"/>
        </w:r>
        <w:r w:rsidR="00A858D0">
          <w:rPr>
            <w:noProof/>
            <w:webHidden/>
          </w:rPr>
          <w:instrText xml:space="preserve"> PAGEREF _Toc13494168 \h </w:instrText>
        </w:r>
        <w:r w:rsidR="00A858D0">
          <w:rPr>
            <w:noProof/>
            <w:webHidden/>
          </w:rPr>
        </w:r>
        <w:r w:rsidR="00A858D0">
          <w:rPr>
            <w:noProof/>
            <w:webHidden/>
          </w:rPr>
          <w:fldChar w:fldCharType="separate"/>
        </w:r>
        <w:r w:rsidR="00A858D0">
          <w:rPr>
            <w:noProof/>
            <w:webHidden/>
          </w:rPr>
          <w:t>14</w:t>
        </w:r>
        <w:r w:rsidR="00A858D0">
          <w:rPr>
            <w:noProof/>
            <w:webHidden/>
          </w:rPr>
          <w:fldChar w:fldCharType="end"/>
        </w:r>
      </w:hyperlink>
    </w:p>
    <w:p w:rsidR="00A858D0" w:rsidRDefault="00AA2026" w14:paraId="3472AA82" w14:textId="77777777">
      <w:pPr>
        <w:pStyle w:val="21"/>
        <w:tabs>
          <w:tab w:val="left" w:pos="1000"/>
          <w:tab w:val="right" w:leader="dot" w:pos="10076"/>
        </w:tabs>
        <w:rPr>
          <w:rFonts w:asciiTheme="minorHAnsi" w:hAnsiTheme="minorHAnsi" w:cstheme="minorBidi"/>
          <w:smallCaps w:val="0"/>
          <w:noProof/>
          <w:kern w:val="2"/>
          <w:szCs w:val="22"/>
        </w:rPr>
      </w:pPr>
      <w:hyperlink w:history="1" w:anchor="_Toc13494169">
        <w:r w:rsidRPr="00234770" w:rsidR="00A858D0">
          <w:rPr>
            <w:rStyle w:val="a8"/>
            <w:rFonts w:hint="eastAsia" w:ascii="Courier New" w:hAnsi="Courier New" w:eastAsia="標楷體"/>
            <w:noProof/>
          </w:rPr>
          <w:t>(</w:t>
        </w:r>
        <w:r w:rsidRPr="00234770" w:rsidR="00A858D0">
          <w:rPr>
            <w:rStyle w:val="a8"/>
            <w:rFonts w:hint="eastAsia" w:ascii="Courier New" w:hAnsi="Courier New" w:eastAsia="標楷體"/>
            <w:noProof/>
          </w:rPr>
          <w:t>六</w:t>
        </w:r>
        <w:r w:rsidRPr="00234770" w:rsidR="00A858D0">
          <w:rPr>
            <w:rStyle w:val="a8"/>
            <w:rFonts w:hint="eastAsia" w:ascii="Courier New" w:hAnsi="Courier New" w:eastAsia="標楷體"/>
            <w:noProof/>
          </w:rPr>
          <w:t>)</w:t>
        </w:r>
        <w:r w:rsidR="00A858D0">
          <w:rPr>
            <w:rFonts w:asciiTheme="minorHAnsi" w:hAnsiTheme="minorHAnsi" w:cstheme="minorBidi"/>
            <w:smallCaps w:val="0"/>
            <w:noProof/>
            <w:kern w:val="2"/>
            <w:szCs w:val="22"/>
          </w:rPr>
          <w:tab/>
        </w:r>
        <w:r w:rsidRPr="00234770" w:rsidR="00A858D0">
          <w:rPr>
            <w:rStyle w:val="a8"/>
            <w:rFonts w:ascii="Courier New" w:hAnsi="Courier New" w:eastAsia="標楷體"/>
            <w:noProof/>
          </w:rPr>
          <w:t>1.1.1a_</w:t>
        </w:r>
        <w:r w:rsidRPr="00234770" w:rsidR="00A858D0">
          <w:rPr>
            <w:rStyle w:val="a8"/>
            <w:rFonts w:hint="eastAsia" w:ascii="Courier New" w:hAnsi="Courier New" w:eastAsia="標楷體"/>
            <w:noProof/>
          </w:rPr>
          <w:t>尚有轄下員工</w:t>
        </w:r>
        <w:r w:rsidR="00A858D0">
          <w:rPr>
            <w:noProof/>
            <w:webHidden/>
          </w:rPr>
          <w:tab/>
        </w:r>
        <w:r w:rsidR="00A858D0">
          <w:rPr>
            <w:noProof/>
            <w:webHidden/>
          </w:rPr>
          <w:fldChar w:fldCharType="begin"/>
        </w:r>
        <w:r w:rsidR="00A858D0">
          <w:rPr>
            <w:noProof/>
            <w:webHidden/>
          </w:rPr>
          <w:instrText xml:space="preserve"> PAGEREF _Toc13494169 \h </w:instrText>
        </w:r>
        <w:r w:rsidR="00A858D0">
          <w:rPr>
            <w:noProof/>
            <w:webHidden/>
          </w:rPr>
        </w:r>
        <w:r w:rsidR="00A858D0">
          <w:rPr>
            <w:noProof/>
            <w:webHidden/>
          </w:rPr>
          <w:fldChar w:fldCharType="separate"/>
        </w:r>
        <w:r w:rsidR="00A858D0">
          <w:rPr>
            <w:noProof/>
            <w:webHidden/>
          </w:rPr>
          <w:t>20</w:t>
        </w:r>
        <w:r w:rsidR="00A858D0">
          <w:rPr>
            <w:noProof/>
            <w:webHidden/>
          </w:rPr>
          <w:fldChar w:fldCharType="end"/>
        </w:r>
      </w:hyperlink>
    </w:p>
    <w:p w:rsidR="00A858D0" w:rsidRDefault="00AA2026" w14:paraId="2E041186" w14:textId="77777777">
      <w:pPr>
        <w:pStyle w:val="21"/>
        <w:tabs>
          <w:tab w:val="left" w:pos="1000"/>
          <w:tab w:val="right" w:leader="dot" w:pos="10076"/>
        </w:tabs>
        <w:rPr>
          <w:rFonts w:asciiTheme="minorHAnsi" w:hAnsiTheme="minorHAnsi" w:cstheme="minorBidi"/>
          <w:smallCaps w:val="0"/>
          <w:noProof/>
          <w:kern w:val="2"/>
          <w:szCs w:val="22"/>
        </w:rPr>
      </w:pPr>
      <w:hyperlink w:history="1" w:anchor="_Toc13494170">
        <w:r w:rsidRPr="00234770" w:rsidR="00A858D0">
          <w:rPr>
            <w:rStyle w:val="a8"/>
            <w:rFonts w:hint="eastAsia" w:ascii="Courier New" w:hAnsi="Courier New" w:eastAsia="標楷體"/>
            <w:noProof/>
          </w:rPr>
          <w:t>(</w:t>
        </w:r>
        <w:r w:rsidRPr="00234770" w:rsidR="00A858D0">
          <w:rPr>
            <w:rStyle w:val="a8"/>
            <w:rFonts w:hint="eastAsia" w:ascii="Courier New" w:hAnsi="Courier New" w:eastAsia="標楷體"/>
            <w:noProof/>
          </w:rPr>
          <w:t>七</w:t>
        </w:r>
        <w:r w:rsidRPr="00234770" w:rsidR="00A858D0">
          <w:rPr>
            <w:rStyle w:val="a8"/>
            <w:rFonts w:hint="eastAsia" w:ascii="Courier New" w:hAnsi="Courier New" w:eastAsia="標楷體"/>
            <w:noProof/>
          </w:rPr>
          <w:t>)</w:t>
        </w:r>
        <w:r w:rsidR="00A858D0">
          <w:rPr>
            <w:rFonts w:asciiTheme="minorHAnsi" w:hAnsiTheme="minorHAnsi" w:cstheme="minorBidi"/>
            <w:smallCaps w:val="0"/>
            <w:noProof/>
            <w:kern w:val="2"/>
            <w:szCs w:val="22"/>
          </w:rPr>
          <w:tab/>
        </w:r>
        <w:r w:rsidRPr="00234770" w:rsidR="00A858D0">
          <w:rPr>
            <w:rStyle w:val="a8"/>
            <w:rFonts w:ascii="Courier New" w:hAnsi="Courier New" w:eastAsia="標楷體"/>
            <w:noProof/>
          </w:rPr>
          <w:t>1.1.1b_</w:t>
        </w:r>
        <w:r w:rsidRPr="00234770" w:rsidR="00A858D0">
          <w:rPr>
            <w:rStyle w:val="a8"/>
            <w:rFonts w:hint="eastAsia" w:ascii="Courier New" w:hAnsi="Courier New" w:eastAsia="標楷體"/>
            <w:noProof/>
          </w:rPr>
          <w:t>單位名稱多語系</w:t>
        </w:r>
        <w:r w:rsidR="00A858D0">
          <w:rPr>
            <w:noProof/>
            <w:webHidden/>
          </w:rPr>
          <w:tab/>
        </w:r>
        <w:r w:rsidR="00A858D0">
          <w:rPr>
            <w:noProof/>
            <w:webHidden/>
          </w:rPr>
          <w:fldChar w:fldCharType="begin"/>
        </w:r>
        <w:r w:rsidR="00A858D0">
          <w:rPr>
            <w:noProof/>
            <w:webHidden/>
          </w:rPr>
          <w:instrText xml:space="preserve"> PAGEREF _Toc13494170 \h </w:instrText>
        </w:r>
        <w:r w:rsidR="00A858D0">
          <w:rPr>
            <w:noProof/>
            <w:webHidden/>
          </w:rPr>
        </w:r>
        <w:r w:rsidR="00A858D0">
          <w:rPr>
            <w:noProof/>
            <w:webHidden/>
          </w:rPr>
          <w:fldChar w:fldCharType="separate"/>
        </w:r>
        <w:r w:rsidR="00A858D0">
          <w:rPr>
            <w:noProof/>
            <w:webHidden/>
          </w:rPr>
          <w:t>22</w:t>
        </w:r>
        <w:r w:rsidR="00A858D0">
          <w:rPr>
            <w:noProof/>
            <w:webHidden/>
          </w:rPr>
          <w:fldChar w:fldCharType="end"/>
        </w:r>
      </w:hyperlink>
    </w:p>
    <w:p w:rsidR="00A858D0" w:rsidRDefault="00AA2026" w14:paraId="6D21026A" w14:textId="77777777">
      <w:pPr>
        <w:pStyle w:val="21"/>
        <w:tabs>
          <w:tab w:val="left" w:pos="1000"/>
          <w:tab w:val="right" w:leader="dot" w:pos="10076"/>
        </w:tabs>
        <w:rPr>
          <w:rFonts w:asciiTheme="minorHAnsi" w:hAnsiTheme="minorHAnsi" w:cstheme="minorBidi"/>
          <w:smallCaps w:val="0"/>
          <w:noProof/>
          <w:kern w:val="2"/>
          <w:szCs w:val="22"/>
        </w:rPr>
      </w:pPr>
      <w:hyperlink w:history="1" w:anchor="_Toc13494171">
        <w:r w:rsidRPr="00234770" w:rsidR="00A858D0">
          <w:rPr>
            <w:rStyle w:val="a8"/>
            <w:rFonts w:hint="eastAsia" w:ascii="Courier New" w:hAnsi="Courier New" w:eastAsia="標楷體"/>
            <w:noProof/>
          </w:rPr>
          <w:t>(</w:t>
        </w:r>
        <w:r w:rsidRPr="00234770" w:rsidR="00A858D0">
          <w:rPr>
            <w:rStyle w:val="a8"/>
            <w:rFonts w:hint="eastAsia" w:ascii="Courier New" w:hAnsi="Courier New" w:eastAsia="標楷體"/>
            <w:noProof/>
          </w:rPr>
          <w:t>八</w:t>
        </w:r>
        <w:r w:rsidRPr="00234770" w:rsidR="00A858D0">
          <w:rPr>
            <w:rStyle w:val="a8"/>
            <w:rFonts w:hint="eastAsia" w:ascii="Courier New" w:hAnsi="Courier New" w:eastAsia="標楷體"/>
            <w:noProof/>
          </w:rPr>
          <w:t>)</w:t>
        </w:r>
        <w:r w:rsidR="00A858D0">
          <w:rPr>
            <w:rFonts w:asciiTheme="minorHAnsi" w:hAnsiTheme="minorHAnsi" w:cstheme="minorBidi"/>
            <w:smallCaps w:val="0"/>
            <w:noProof/>
            <w:kern w:val="2"/>
            <w:szCs w:val="22"/>
          </w:rPr>
          <w:tab/>
        </w:r>
        <w:r w:rsidRPr="00234770" w:rsidR="00A858D0">
          <w:rPr>
            <w:rStyle w:val="a8"/>
            <w:rFonts w:ascii="Courier New" w:hAnsi="標楷體" w:eastAsia="標楷體"/>
            <w:noProof/>
          </w:rPr>
          <w:t>1.2_</w:t>
        </w:r>
        <w:r w:rsidRPr="00234770" w:rsidR="00A858D0">
          <w:rPr>
            <w:rStyle w:val="a8"/>
            <w:rFonts w:hint="eastAsia" w:ascii="Courier New" w:hAnsi="標楷體" w:eastAsia="標楷體"/>
            <w:noProof/>
          </w:rPr>
          <w:t>單位資訊</w:t>
        </w:r>
        <w:r w:rsidRPr="00234770" w:rsidR="00A858D0">
          <w:rPr>
            <w:rStyle w:val="a8"/>
            <w:rFonts w:ascii="Courier New" w:hAnsi="標楷體" w:eastAsia="標楷體"/>
            <w:noProof/>
          </w:rPr>
          <w:t>-</w:t>
        </w:r>
        <w:r w:rsidRPr="00234770" w:rsidR="00A858D0">
          <w:rPr>
            <w:rStyle w:val="a8"/>
            <w:rFonts w:hint="eastAsia" w:ascii="Courier New" w:hAnsi="標楷體" w:eastAsia="標楷體"/>
            <w:noProof/>
          </w:rPr>
          <w:t>瀏覽</w:t>
        </w:r>
        <w:r w:rsidR="00A858D0">
          <w:rPr>
            <w:noProof/>
            <w:webHidden/>
          </w:rPr>
          <w:tab/>
        </w:r>
        <w:r w:rsidR="00A858D0">
          <w:rPr>
            <w:noProof/>
            <w:webHidden/>
          </w:rPr>
          <w:fldChar w:fldCharType="begin"/>
        </w:r>
        <w:r w:rsidR="00A858D0">
          <w:rPr>
            <w:noProof/>
            <w:webHidden/>
          </w:rPr>
          <w:instrText xml:space="preserve"> PAGEREF _Toc13494171 \h </w:instrText>
        </w:r>
        <w:r w:rsidR="00A858D0">
          <w:rPr>
            <w:noProof/>
            <w:webHidden/>
          </w:rPr>
        </w:r>
        <w:r w:rsidR="00A858D0">
          <w:rPr>
            <w:noProof/>
            <w:webHidden/>
          </w:rPr>
          <w:fldChar w:fldCharType="separate"/>
        </w:r>
        <w:r w:rsidR="00A858D0">
          <w:rPr>
            <w:noProof/>
            <w:webHidden/>
          </w:rPr>
          <w:t>22</w:t>
        </w:r>
        <w:r w:rsidR="00A858D0">
          <w:rPr>
            <w:noProof/>
            <w:webHidden/>
          </w:rPr>
          <w:fldChar w:fldCharType="end"/>
        </w:r>
      </w:hyperlink>
    </w:p>
    <w:p w:rsidR="00A858D0" w:rsidRDefault="00AA2026" w14:paraId="26669A50" w14:textId="77777777">
      <w:pPr>
        <w:pStyle w:val="21"/>
        <w:tabs>
          <w:tab w:val="left" w:pos="1000"/>
          <w:tab w:val="right" w:leader="dot" w:pos="10076"/>
        </w:tabs>
        <w:rPr>
          <w:rFonts w:asciiTheme="minorHAnsi" w:hAnsiTheme="minorHAnsi" w:cstheme="minorBidi"/>
          <w:smallCaps w:val="0"/>
          <w:noProof/>
          <w:kern w:val="2"/>
          <w:szCs w:val="22"/>
        </w:rPr>
      </w:pPr>
      <w:hyperlink w:history="1" w:anchor="_Toc13494172">
        <w:r w:rsidRPr="00234770" w:rsidR="00A858D0">
          <w:rPr>
            <w:rStyle w:val="a8"/>
            <w:rFonts w:hint="eastAsia" w:ascii="Courier New" w:hAnsi="Courier New" w:eastAsia="標楷體"/>
            <w:noProof/>
          </w:rPr>
          <w:t>(</w:t>
        </w:r>
        <w:r w:rsidRPr="00234770" w:rsidR="00A858D0">
          <w:rPr>
            <w:rStyle w:val="a8"/>
            <w:rFonts w:hint="eastAsia" w:ascii="Courier New" w:hAnsi="Courier New" w:eastAsia="標楷體"/>
            <w:noProof/>
          </w:rPr>
          <w:t>九</w:t>
        </w:r>
        <w:r w:rsidRPr="00234770" w:rsidR="00A858D0">
          <w:rPr>
            <w:rStyle w:val="a8"/>
            <w:rFonts w:hint="eastAsia" w:ascii="Courier New" w:hAnsi="Courier New" w:eastAsia="標楷體"/>
            <w:noProof/>
          </w:rPr>
          <w:t>)</w:t>
        </w:r>
        <w:r w:rsidR="00A858D0">
          <w:rPr>
            <w:rFonts w:asciiTheme="minorHAnsi" w:hAnsiTheme="minorHAnsi" w:cstheme="minorBidi"/>
            <w:smallCaps w:val="0"/>
            <w:noProof/>
            <w:kern w:val="2"/>
            <w:szCs w:val="22"/>
          </w:rPr>
          <w:tab/>
        </w:r>
        <w:r w:rsidRPr="00234770" w:rsidR="00A858D0">
          <w:rPr>
            <w:rStyle w:val="a8"/>
            <w:rFonts w:ascii="Courier New" w:hAnsi="Courier New" w:eastAsia="標楷體"/>
            <w:noProof/>
          </w:rPr>
          <w:t>1.2.1_</w:t>
        </w:r>
        <w:r w:rsidRPr="00234770" w:rsidR="00A858D0">
          <w:rPr>
            <w:rStyle w:val="a8"/>
            <w:rFonts w:hint="eastAsia" w:ascii="Courier New" w:hAnsi="Courier New" w:eastAsia="標楷體"/>
            <w:noProof/>
          </w:rPr>
          <w:t>編輯單位資訊</w:t>
        </w:r>
        <w:r w:rsidR="00A858D0">
          <w:rPr>
            <w:noProof/>
            <w:webHidden/>
          </w:rPr>
          <w:tab/>
        </w:r>
        <w:r w:rsidR="00A858D0">
          <w:rPr>
            <w:noProof/>
            <w:webHidden/>
          </w:rPr>
          <w:fldChar w:fldCharType="begin"/>
        </w:r>
        <w:r w:rsidR="00A858D0">
          <w:rPr>
            <w:noProof/>
            <w:webHidden/>
          </w:rPr>
          <w:instrText xml:space="preserve"> PAGEREF _Toc13494172 \h </w:instrText>
        </w:r>
        <w:r w:rsidR="00A858D0">
          <w:rPr>
            <w:noProof/>
            <w:webHidden/>
          </w:rPr>
        </w:r>
        <w:r w:rsidR="00A858D0">
          <w:rPr>
            <w:noProof/>
            <w:webHidden/>
          </w:rPr>
          <w:fldChar w:fldCharType="separate"/>
        </w:r>
        <w:r w:rsidR="00A858D0">
          <w:rPr>
            <w:noProof/>
            <w:webHidden/>
          </w:rPr>
          <w:t>23</w:t>
        </w:r>
        <w:r w:rsidR="00A858D0">
          <w:rPr>
            <w:noProof/>
            <w:webHidden/>
          </w:rPr>
          <w:fldChar w:fldCharType="end"/>
        </w:r>
      </w:hyperlink>
    </w:p>
    <w:p w:rsidR="00A858D0" w:rsidRDefault="00AA2026" w14:paraId="493AC801" w14:textId="77777777">
      <w:pPr>
        <w:pStyle w:val="21"/>
        <w:tabs>
          <w:tab w:val="left" w:pos="1000"/>
          <w:tab w:val="right" w:leader="dot" w:pos="10076"/>
        </w:tabs>
        <w:rPr>
          <w:rFonts w:asciiTheme="minorHAnsi" w:hAnsiTheme="minorHAnsi" w:cstheme="minorBidi"/>
          <w:smallCaps w:val="0"/>
          <w:noProof/>
          <w:kern w:val="2"/>
          <w:szCs w:val="22"/>
        </w:rPr>
      </w:pPr>
      <w:hyperlink w:history="1" w:anchor="_Toc13494173">
        <w:r w:rsidRPr="00234770" w:rsidR="00A858D0">
          <w:rPr>
            <w:rStyle w:val="a8"/>
            <w:rFonts w:hint="eastAsia" w:ascii="Courier New" w:hAnsi="標楷體" w:eastAsia="標楷體"/>
            <w:noProof/>
          </w:rPr>
          <w:t>(</w:t>
        </w:r>
        <w:r w:rsidRPr="00234770" w:rsidR="00A858D0">
          <w:rPr>
            <w:rStyle w:val="a8"/>
            <w:rFonts w:hint="eastAsia" w:ascii="Courier New" w:hAnsi="標楷體" w:eastAsia="標楷體"/>
            <w:noProof/>
          </w:rPr>
          <w:t>十</w:t>
        </w:r>
        <w:r w:rsidRPr="00234770" w:rsidR="00A858D0">
          <w:rPr>
            <w:rStyle w:val="a8"/>
            <w:rFonts w:hint="eastAsia" w:ascii="Courier New" w:hAnsi="標楷體" w:eastAsia="標楷體"/>
            <w:noProof/>
          </w:rPr>
          <w:t>)</w:t>
        </w:r>
        <w:r w:rsidR="00A858D0">
          <w:rPr>
            <w:rFonts w:asciiTheme="minorHAnsi" w:hAnsiTheme="minorHAnsi" w:cstheme="minorBidi"/>
            <w:smallCaps w:val="0"/>
            <w:noProof/>
            <w:kern w:val="2"/>
            <w:szCs w:val="22"/>
          </w:rPr>
          <w:tab/>
        </w:r>
        <w:r w:rsidRPr="00234770" w:rsidR="00A858D0">
          <w:rPr>
            <w:rStyle w:val="a8"/>
            <w:rFonts w:ascii="Courier New" w:hAnsi="標楷體" w:eastAsia="標楷體"/>
            <w:noProof/>
          </w:rPr>
          <w:t>1.3_</w:t>
        </w:r>
        <w:r w:rsidRPr="00234770" w:rsidR="00A858D0">
          <w:rPr>
            <w:rStyle w:val="a8"/>
            <w:rFonts w:hint="eastAsia" w:ascii="Courier New" w:hAnsi="標楷體" w:eastAsia="標楷體"/>
            <w:noProof/>
          </w:rPr>
          <w:t>單位員工</w:t>
        </w:r>
        <w:r w:rsidR="00A858D0">
          <w:rPr>
            <w:noProof/>
            <w:webHidden/>
          </w:rPr>
          <w:tab/>
        </w:r>
        <w:r w:rsidR="00A858D0">
          <w:rPr>
            <w:noProof/>
            <w:webHidden/>
          </w:rPr>
          <w:fldChar w:fldCharType="begin"/>
        </w:r>
        <w:r w:rsidR="00A858D0">
          <w:rPr>
            <w:noProof/>
            <w:webHidden/>
          </w:rPr>
          <w:instrText xml:space="preserve"> PAGEREF _Toc13494173 \h </w:instrText>
        </w:r>
        <w:r w:rsidR="00A858D0">
          <w:rPr>
            <w:noProof/>
            <w:webHidden/>
          </w:rPr>
        </w:r>
        <w:r w:rsidR="00A858D0">
          <w:rPr>
            <w:noProof/>
            <w:webHidden/>
          </w:rPr>
          <w:fldChar w:fldCharType="separate"/>
        </w:r>
        <w:r w:rsidR="00A858D0">
          <w:rPr>
            <w:noProof/>
            <w:webHidden/>
          </w:rPr>
          <w:t>24</w:t>
        </w:r>
        <w:r w:rsidR="00A858D0">
          <w:rPr>
            <w:noProof/>
            <w:webHidden/>
          </w:rPr>
          <w:fldChar w:fldCharType="end"/>
        </w:r>
      </w:hyperlink>
    </w:p>
    <w:p w:rsidR="00A858D0" w:rsidRDefault="00AA2026" w14:paraId="6F179924" w14:textId="77777777">
      <w:pPr>
        <w:pStyle w:val="21"/>
        <w:tabs>
          <w:tab w:val="left" w:pos="1400"/>
          <w:tab w:val="right" w:leader="dot" w:pos="10076"/>
        </w:tabs>
        <w:rPr>
          <w:rFonts w:asciiTheme="minorHAnsi" w:hAnsiTheme="minorHAnsi" w:cstheme="minorBidi"/>
          <w:smallCaps w:val="0"/>
          <w:noProof/>
          <w:kern w:val="2"/>
          <w:szCs w:val="22"/>
        </w:rPr>
      </w:pPr>
      <w:hyperlink w:history="1" w:anchor="_Toc13494174">
        <w:r w:rsidRPr="00234770" w:rsidR="00A858D0">
          <w:rPr>
            <w:rStyle w:val="a8"/>
            <w:rFonts w:hint="eastAsia" w:ascii="Courier New" w:hAnsi="標楷體" w:eastAsia="標楷體"/>
            <w:noProof/>
          </w:rPr>
          <w:t>(</w:t>
        </w:r>
        <w:r w:rsidRPr="00234770" w:rsidR="00A858D0">
          <w:rPr>
            <w:rStyle w:val="a8"/>
            <w:rFonts w:hint="eastAsia" w:ascii="Courier New" w:hAnsi="標楷體" w:eastAsia="標楷體"/>
            <w:noProof/>
          </w:rPr>
          <w:t>十一</w:t>
        </w:r>
        <w:r w:rsidRPr="00234770" w:rsidR="00A858D0">
          <w:rPr>
            <w:rStyle w:val="a8"/>
            <w:rFonts w:hint="eastAsia" w:ascii="Courier New" w:hAnsi="標楷體" w:eastAsia="標楷體"/>
            <w:noProof/>
          </w:rPr>
          <w:t>)</w:t>
        </w:r>
        <w:r w:rsidR="00A858D0">
          <w:rPr>
            <w:rFonts w:asciiTheme="minorHAnsi" w:hAnsiTheme="minorHAnsi" w:cstheme="minorBidi"/>
            <w:smallCaps w:val="0"/>
            <w:noProof/>
            <w:kern w:val="2"/>
            <w:szCs w:val="22"/>
          </w:rPr>
          <w:tab/>
        </w:r>
        <w:r w:rsidRPr="00234770" w:rsidR="00A858D0">
          <w:rPr>
            <w:rStyle w:val="a8"/>
            <w:rFonts w:ascii="Courier New" w:hAnsi="標楷體" w:eastAsia="標楷體"/>
            <w:noProof/>
          </w:rPr>
          <w:t>1.4_</w:t>
        </w:r>
        <w:r w:rsidRPr="00234770" w:rsidR="00A858D0">
          <w:rPr>
            <w:rStyle w:val="a8"/>
            <w:rFonts w:hint="eastAsia" w:ascii="Courier New" w:hAnsi="標楷體" w:eastAsia="標楷體"/>
            <w:noProof/>
          </w:rPr>
          <w:t>組織圖</w:t>
        </w:r>
        <w:r w:rsidR="00A858D0">
          <w:rPr>
            <w:noProof/>
            <w:webHidden/>
          </w:rPr>
          <w:tab/>
        </w:r>
        <w:r w:rsidR="00A858D0">
          <w:rPr>
            <w:noProof/>
            <w:webHidden/>
          </w:rPr>
          <w:fldChar w:fldCharType="begin"/>
        </w:r>
        <w:r w:rsidR="00A858D0">
          <w:rPr>
            <w:noProof/>
            <w:webHidden/>
          </w:rPr>
          <w:instrText xml:space="preserve"> PAGEREF _Toc13494174 \h </w:instrText>
        </w:r>
        <w:r w:rsidR="00A858D0">
          <w:rPr>
            <w:noProof/>
            <w:webHidden/>
          </w:rPr>
        </w:r>
        <w:r w:rsidR="00A858D0">
          <w:rPr>
            <w:noProof/>
            <w:webHidden/>
          </w:rPr>
          <w:fldChar w:fldCharType="separate"/>
        </w:r>
        <w:r w:rsidR="00A858D0">
          <w:rPr>
            <w:noProof/>
            <w:webHidden/>
          </w:rPr>
          <w:t>25</w:t>
        </w:r>
        <w:r w:rsidR="00A858D0">
          <w:rPr>
            <w:noProof/>
            <w:webHidden/>
          </w:rPr>
          <w:fldChar w:fldCharType="end"/>
        </w:r>
      </w:hyperlink>
    </w:p>
    <w:p w:rsidR="00A858D0" w:rsidRDefault="00AA2026" w14:paraId="775ADE8E" w14:textId="77777777">
      <w:pPr>
        <w:pStyle w:val="12"/>
        <w:rPr>
          <w:rFonts w:asciiTheme="minorHAnsi" w:hAnsiTheme="minorHAnsi" w:cstheme="minorBidi"/>
          <w:b w:val="0"/>
          <w:bCs w:val="0"/>
          <w:caps w:val="0"/>
          <w:noProof/>
          <w:kern w:val="2"/>
          <w:szCs w:val="22"/>
        </w:rPr>
      </w:pPr>
      <w:hyperlink w:history="1" w:anchor="_Toc13494175">
        <w:r w:rsidRPr="00234770" w:rsidR="00A858D0">
          <w:rPr>
            <w:rStyle w:val="a8"/>
            <w:rFonts w:hint="eastAsia" w:ascii="標楷體" w:hAnsi="標楷體" w:eastAsia="標楷體"/>
            <w:noProof/>
          </w:rPr>
          <w:t>五、</w:t>
        </w:r>
        <w:r w:rsidR="00A858D0">
          <w:rPr>
            <w:rFonts w:asciiTheme="minorHAnsi" w:hAnsiTheme="minorHAnsi" w:cstheme="minorBidi"/>
            <w:b w:val="0"/>
            <w:bCs w:val="0"/>
            <w:caps w:val="0"/>
            <w:noProof/>
            <w:kern w:val="2"/>
            <w:szCs w:val="22"/>
          </w:rPr>
          <w:tab/>
        </w:r>
        <w:r w:rsidRPr="00234770" w:rsidR="00A858D0">
          <w:rPr>
            <w:rStyle w:val="a8"/>
            <w:rFonts w:hint="eastAsia" w:ascii="Courier New" w:hAnsi="標楷體" w:eastAsia="標楷體"/>
            <w:noProof/>
          </w:rPr>
          <w:t>異動行為說明</w:t>
        </w:r>
        <w:r w:rsidR="00A858D0">
          <w:rPr>
            <w:noProof/>
            <w:webHidden/>
          </w:rPr>
          <w:tab/>
        </w:r>
        <w:r w:rsidR="00A858D0">
          <w:rPr>
            <w:noProof/>
            <w:webHidden/>
          </w:rPr>
          <w:fldChar w:fldCharType="begin"/>
        </w:r>
        <w:r w:rsidR="00A858D0">
          <w:rPr>
            <w:noProof/>
            <w:webHidden/>
          </w:rPr>
          <w:instrText xml:space="preserve"> PAGEREF _Toc13494175 \h </w:instrText>
        </w:r>
        <w:r w:rsidR="00A858D0">
          <w:rPr>
            <w:noProof/>
            <w:webHidden/>
          </w:rPr>
        </w:r>
        <w:r w:rsidR="00A858D0">
          <w:rPr>
            <w:noProof/>
            <w:webHidden/>
          </w:rPr>
          <w:fldChar w:fldCharType="separate"/>
        </w:r>
        <w:r w:rsidR="00A858D0">
          <w:rPr>
            <w:noProof/>
            <w:webHidden/>
          </w:rPr>
          <w:t>27</w:t>
        </w:r>
        <w:r w:rsidR="00A858D0">
          <w:rPr>
            <w:noProof/>
            <w:webHidden/>
          </w:rPr>
          <w:fldChar w:fldCharType="end"/>
        </w:r>
      </w:hyperlink>
    </w:p>
    <w:p w:rsidRPr="008E5887" w:rsidR="007B310D" w:rsidP="00F45027" w:rsidRDefault="00C71061" w14:paraId="7418DDC0" w14:textId="77777777">
      <w:pPr>
        <w:rPr>
          <w:rFonts w:ascii="Courier New" w:hAnsi="Courier New" w:eastAsia="標楷體"/>
        </w:rPr>
      </w:pPr>
      <w:r w:rsidRPr="008E5887">
        <w:rPr>
          <w:rFonts w:ascii="Courier New" w:hAnsi="Courier New" w:eastAsia="標楷體"/>
        </w:rPr>
        <w:fldChar w:fldCharType="end"/>
      </w:r>
    </w:p>
    <w:p w:rsidRPr="008E5887" w:rsidR="00533A50" w:rsidP="00533A50" w:rsidRDefault="003267DD" w14:paraId="79000BCD" w14:textId="77777777">
      <w:pPr>
        <w:jc w:val="center"/>
        <w:rPr>
          <w:rStyle w:val="aff0"/>
          <w:rFonts w:ascii="Courier New" w:hAnsi="Courier New" w:eastAsia="標楷體" w:cs="Courier New"/>
          <w:b w:val="0"/>
        </w:rPr>
      </w:pPr>
      <w:r w:rsidRPr="008E5887">
        <w:rPr>
          <w:rFonts w:ascii="Courier New" w:hAnsi="Courier New" w:eastAsia="標楷體"/>
        </w:rPr>
        <w:br w:type="page"/>
      </w:r>
      <w:r w:rsidRPr="008E5887" w:rsidR="00533A50">
        <w:rPr>
          <w:rStyle w:val="aff0"/>
          <w:rFonts w:ascii="Courier New" w:hAnsi="標楷體" w:eastAsia="標楷體" w:cs="Courier New"/>
          <w:b w:val="0"/>
          <w:sz w:val="32"/>
        </w:rPr>
        <w:lastRenderedPageBreak/>
        <w:t>【</w:t>
      </w:r>
      <w:r w:rsidRPr="008E5887" w:rsidR="00533A50">
        <w:rPr>
          <w:rStyle w:val="aff0"/>
          <w:rFonts w:hint="eastAsia" w:ascii="Courier New" w:hAnsi="標楷體" w:eastAsia="標楷體" w:cs="Courier New"/>
          <w:b w:val="0"/>
          <w:sz w:val="32"/>
        </w:rPr>
        <w:t>圖表</w:t>
      </w:r>
      <w:r w:rsidRPr="008E5887" w:rsidR="00533A50">
        <w:rPr>
          <w:rStyle w:val="aff0"/>
          <w:rFonts w:ascii="Courier New" w:hAnsi="標楷體" w:eastAsia="標楷體" w:cs="Courier New"/>
          <w:b w:val="0"/>
          <w:sz w:val="32"/>
        </w:rPr>
        <w:t>】</w:t>
      </w:r>
    </w:p>
    <w:p w:rsidRPr="008E5887" w:rsidR="003267DD" w:rsidRDefault="003267DD" w14:paraId="11D1BDD2" w14:textId="77777777">
      <w:pPr>
        <w:rPr>
          <w:rFonts w:ascii="Courier New" w:hAnsi="Courier New" w:eastAsia="標楷體"/>
        </w:rPr>
      </w:pPr>
    </w:p>
    <w:p w:rsidR="00A858D0" w:rsidRDefault="00C71061" w14:paraId="366BEEFE" w14:textId="77777777">
      <w:pPr>
        <w:pStyle w:val="aff1"/>
        <w:tabs>
          <w:tab w:val="right" w:leader="dot" w:pos="10076"/>
        </w:tabs>
        <w:rPr>
          <w:rFonts w:cstheme="minorBidi"/>
          <w:smallCaps w:val="0"/>
          <w:noProof/>
          <w:kern w:val="2"/>
          <w:sz w:val="24"/>
          <w:szCs w:val="22"/>
        </w:rPr>
      </w:pPr>
      <w:r w:rsidRPr="008E5887">
        <w:rPr>
          <w:rFonts w:ascii="Courier New" w:hAnsi="Courier New" w:eastAsia="標楷體"/>
        </w:rPr>
        <w:fldChar w:fldCharType="begin"/>
      </w:r>
      <w:r w:rsidRPr="008E5887" w:rsidR="003267DD">
        <w:rPr>
          <w:rFonts w:ascii="Courier New" w:hAnsi="Courier New" w:eastAsia="標楷體"/>
        </w:rPr>
        <w:instrText xml:space="preserve"> TOC \h \z \c "</w:instrText>
      </w:r>
      <w:r w:rsidRPr="008E5887" w:rsidR="003267DD">
        <w:rPr>
          <w:rFonts w:ascii="Courier New" w:hAnsi="標楷體" w:eastAsia="標楷體"/>
        </w:rPr>
        <w:instrText>圖表</w:instrText>
      </w:r>
      <w:r w:rsidRPr="008E5887" w:rsidR="003267DD">
        <w:rPr>
          <w:rFonts w:ascii="Courier New" w:hAnsi="Courier New" w:eastAsia="標楷體"/>
        </w:rPr>
        <w:instrText xml:space="preserve">" </w:instrText>
      </w:r>
      <w:r w:rsidRPr="008E5887">
        <w:rPr>
          <w:rFonts w:ascii="Courier New" w:hAnsi="Courier New" w:eastAsia="標楷體"/>
        </w:rPr>
        <w:fldChar w:fldCharType="separate"/>
      </w:r>
      <w:hyperlink w:history="1" w:anchor="_Toc13494176">
        <w:r w:rsidRPr="00C35253" w:rsidR="00A858D0">
          <w:rPr>
            <w:rStyle w:val="a8"/>
            <w:rFonts w:hint="eastAsia" w:ascii="Courier New" w:hAnsi="標楷體" w:eastAsia="標楷體"/>
            <w:noProof/>
          </w:rPr>
          <w:t>圖表</w:t>
        </w:r>
        <w:r w:rsidRPr="00C35253" w:rsidR="00A858D0">
          <w:rPr>
            <w:rStyle w:val="a8"/>
            <w:rFonts w:ascii="Courier New" w:hAnsi="Courier New" w:eastAsia="標楷體"/>
            <w:noProof/>
          </w:rPr>
          <w:t xml:space="preserve"> 1</w:t>
        </w:r>
        <w:r w:rsidRPr="00C35253" w:rsidR="00A858D0">
          <w:rPr>
            <w:rStyle w:val="a8"/>
            <w:rFonts w:hint="eastAsia" w:ascii="Courier New" w:hAnsi="標楷體" w:eastAsia="標楷體"/>
            <w:noProof/>
          </w:rPr>
          <w:t>〔欄位〕單位搜尋</w:t>
        </w:r>
        <w:r w:rsidR="00A858D0">
          <w:rPr>
            <w:noProof/>
            <w:webHidden/>
          </w:rPr>
          <w:tab/>
        </w:r>
        <w:r w:rsidR="00A858D0">
          <w:rPr>
            <w:noProof/>
            <w:webHidden/>
          </w:rPr>
          <w:fldChar w:fldCharType="begin"/>
        </w:r>
        <w:r w:rsidR="00A858D0">
          <w:rPr>
            <w:noProof/>
            <w:webHidden/>
          </w:rPr>
          <w:instrText xml:space="preserve"> PAGEREF _Toc13494176 \h </w:instrText>
        </w:r>
        <w:r w:rsidR="00A858D0">
          <w:rPr>
            <w:noProof/>
            <w:webHidden/>
          </w:rPr>
        </w:r>
        <w:r w:rsidR="00A858D0">
          <w:rPr>
            <w:noProof/>
            <w:webHidden/>
          </w:rPr>
          <w:fldChar w:fldCharType="separate"/>
        </w:r>
        <w:r w:rsidR="00A858D0">
          <w:rPr>
            <w:noProof/>
            <w:webHidden/>
          </w:rPr>
          <w:t>7</w:t>
        </w:r>
        <w:r w:rsidR="00A858D0">
          <w:rPr>
            <w:noProof/>
            <w:webHidden/>
          </w:rPr>
          <w:fldChar w:fldCharType="end"/>
        </w:r>
      </w:hyperlink>
    </w:p>
    <w:p w:rsidR="00A858D0" w:rsidRDefault="00AA2026" w14:paraId="65BC479C" w14:textId="77777777">
      <w:pPr>
        <w:pStyle w:val="aff1"/>
        <w:tabs>
          <w:tab w:val="right" w:leader="dot" w:pos="10076"/>
        </w:tabs>
        <w:rPr>
          <w:rFonts w:cstheme="minorBidi"/>
          <w:smallCaps w:val="0"/>
          <w:noProof/>
          <w:kern w:val="2"/>
          <w:sz w:val="24"/>
          <w:szCs w:val="22"/>
        </w:rPr>
      </w:pPr>
      <w:hyperlink w:history="1" w:anchor="_Toc13494177">
        <w:r w:rsidRPr="00C35253" w:rsidR="00A858D0">
          <w:rPr>
            <w:rStyle w:val="a8"/>
            <w:rFonts w:hint="eastAsia" w:ascii="Courier New" w:hAnsi="標楷體" w:eastAsia="標楷體"/>
            <w:noProof/>
          </w:rPr>
          <w:t>圖表</w:t>
        </w:r>
        <w:r w:rsidRPr="00C35253" w:rsidR="00A858D0">
          <w:rPr>
            <w:rStyle w:val="a8"/>
            <w:rFonts w:ascii="Courier New" w:hAnsi="Courier New" w:eastAsia="標楷體"/>
            <w:noProof/>
          </w:rPr>
          <w:t xml:space="preserve"> 2</w:t>
        </w:r>
        <w:r w:rsidRPr="00C35253" w:rsidR="00A858D0">
          <w:rPr>
            <w:rStyle w:val="a8"/>
            <w:rFonts w:hint="eastAsia" w:ascii="Courier New" w:hAnsi="標楷體" w:eastAsia="標楷體"/>
            <w:noProof/>
          </w:rPr>
          <w:t>〔按鈕〕單位搜尋</w:t>
        </w:r>
        <w:r w:rsidR="00A858D0">
          <w:rPr>
            <w:noProof/>
            <w:webHidden/>
          </w:rPr>
          <w:tab/>
        </w:r>
        <w:r w:rsidR="00A858D0">
          <w:rPr>
            <w:noProof/>
            <w:webHidden/>
          </w:rPr>
          <w:fldChar w:fldCharType="begin"/>
        </w:r>
        <w:r w:rsidR="00A858D0">
          <w:rPr>
            <w:noProof/>
            <w:webHidden/>
          </w:rPr>
          <w:instrText xml:space="preserve"> PAGEREF _Toc13494177 \h </w:instrText>
        </w:r>
        <w:r w:rsidR="00A858D0">
          <w:rPr>
            <w:noProof/>
            <w:webHidden/>
          </w:rPr>
        </w:r>
        <w:r w:rsidR="00A858D0">
          <w:rPr>
            <w:noProof/>
            <w:webHidden/>
          </w:rPr>
          <w:fldChar w:fldCharType="separate"/>
        </w:r>
        <w:r w:rsidR="00A858D0">
          <w:rPr>
            <w:noProof/>
            <w:webHidden/>
          </w:rPr>
          <w:t>7</w:t>
        </w:r>
        <w:r w:rsidR="00A858D0">
          <w:rPr>
            <w:noProof/>
            <w:webHidden/>
          </w:rPr>
          <w:fldChar w:fldCharType="end"/>
        </w:r>
      </w:hyperlink>
    </w:p>
    <w:p w:rsidR="00A858D0" w:rsidRDefault="00AA2026" w14:paraId="03141480" w14:textId="77777777">
      <w:pPr>
        <w:pStyle w:val="aff1"/>
        <w:tabs>
          <w:tab w:val="right" w:leader="dot" w:pos="10076"/>
        </w:tabs>
        <w:rPr>
          <w:rFonts w:cstheme="minorBidi"/>
          <w:smallCaps w:val="0"/>
          <w:noProof/>
          <w:kern w:val="2"/>
          <w:sz w:val="24"/>
          <w:szCs w:val="22"/>
        </w:rPr>
      </w:pPr>
      <w:hyperlink w:history="1" w:anchor="_Toc13494178">
        <w:r w:rsidRPr="00C35253" w:rsidR="00A858D0">
          <w:rPr>
            <w:rStyle w:val="a8"/>
            <w:rFonts w:hint="eastAsia" w:ascii="Courier New" w:hAnsi="標楷體" w:eastAsia="標楷體"/>
            <w:noProof/>
          </w:rPr>
          <w:t>圖表</w:t>
        </w:r>
        <w:r w:rsidRPr="00C35253" w:rsidR="00A858D0">
          <w:rPr>
            <w:rStyle w:val="a8"/>
            <w:rFonts w:ascii="Courier New" w:hAnsi="Courier New" w:eastAsia="標楷體"/>
            <w:noProof/>
          </w:rPr>
          <w:t xml:space="preserve"> 3</w:t>
        </w:r>
        <w:r w:rsidRPr="00C35253" w:rsidR="00A858D0">
          <w:rPr>
            <w:rStyle w:val="a8"/>
            <w:rFonts w:hint="eastAsia" w:ascii="Courier New" w:hAnsi="標楷體" w:eastAsia="標楷體"/>
            <w:noProof/>
          </w:rPr>
          <w:t>〔示意圖〕單位資料</w:t>
        </w:r>
        <w:r w:rsidRPr="00C35253" w:rsidR="00A858D0">
          <w:rPr>
            <w:rStyle w:val="a8"/>
            <w:rFonts w:ascii="Courier New" w:hAnsi="標楷體" w:eastAsia="標楷體"/>
            <w:noProof/>
          </w:rPr>
          <w:t>-</w:t>
        </w:r>
        <w:r w:rsidRPr="00C35253" w:rsidR="00A858D0">
          <w:rPr>
            <w:rStyle w:val="a8"/>
            <w:rFonts w:hint="eastAsia" w:ascii="Courier New" w:hAnsi="標楷體" w:eastAsia="標楷體"/>
            <w:noProof/>
          </w:rPr>
          <w:t>檢視</w:t>
        </w:r>
        <w:r w:rsidR="00A858D0">
          <w:rPr>
            <w:noProof/>
            <w:webHidden/>
          </w:rPr>
          <w:tab/>
        </w:r>
        <w:r w:rsidR="00A858D0">
          <w:rPr>
            <w:noProof/>
            <w:webHidden/>
          </w:rPr>
          <w:fldChar w:fldCharType="begin"/>
        </w:r>
        <w:r w:rsidR="00A858D0">
          <w:rPr>
            <w:noProof/>
            <w:webHidden/>
          </w:rPr>
          <w:instrText xml:space="preserve"> PAGEREF _Toc13494178 \h </w:instrText>
        </w:r>
        <w:r w:rsidR="00A858D0">
          <w:rPr>
            <w:noProof/>
            <w:webHidden/>
          </w:rPr>
        </w:r>
        <w:r w:rsidR="00A858D0">
          <w:rPr>
            <w:noProof/>
            <w:webHidden/>
          </w:rPr>
          <w:fldChar w:fldCharType="separate"/>
        </w:r>
        <w:r w:rsidR="00A858D0">
          <w:rPr>
            <w:noProof/>
            <w:webHidden/>
          </w:rPr>
          <w:t>8</w:t>
        </w:r>
        <w:r w:rsidR="00A858D0">
          <w:rPr>
            <w:noProof/>
            <w:webHidden/>
          </w:rPr>
          <w:fldChar w:fldCharType="end"/>
        </w:r>
      </w:hyperlink>
    </w:p>
    <w:p w:rsidR="00A858D0" w:rsidRDefault="00AA2026" w14:paraId="34632A66" w14:textId="77777777">
      <w:pPr>
        <w:pStyle w:val="aff1"/>
        <w:tabs>
          <w:tab w:val="right" w:leader="dot" w:pos="10076"/>
        </w:tabs>
        <w:rPr>
          <w:rFonts w:cstheme="minorBidi"/>
          <w:smallCaps w:val="0"/>
          <w:noProof/>
          <w:kern w:val="2"/>
          <w:sz w:val="24"/>
          <w:szCs w:val="22"/>
        </w:rPr>
      </w:pPr>
      <w:hyperlink w:history="1" w:anchor="_Toc13494179">
        <w:r w:rsidRPr="00C35253" w:rsidR="00A858D0">
          <w:rPr>
            <w:rStyle w:val="a8"/>
            <w:rFonts w:hint="eastAsia" w:ascii="標楷體" w:hAnsi="標楷體" w:eastAsia="標楷體"/>
            <w:noProof/>
          </w:rPr>
          <w:t>圖表</w:t>
        </w:r>
        <w:r w:rsidRPr="00C35253" w:rsidR="00A858D0">
          <w:rPr>
            <w:rStyle w:val="a8"/>
            <w:rFonts w:ascii="標楷體" w:hAnsi="標楷體" w:eastAsia="標楷體"/>
            <w:noProof/>
          </w:rPr>
          <w:t xml:space="preserve"> 4</w:t>
        </w:r>
        <w:r w:rsidRPr="00C35253" w:rsidR="00A858D0">
          <w:rPr>
            <w:rStyle w:val="a8"/>
            <w:rFonts w:hint="eastAsia" w:ascii="標楷體" w:hAnsi="標楷體" w:eastAsia="標楷體"/>
            <w:noProof/>
          </w:rPr>
          <w:t>〔欄位〕單位當下資料</w:t>
        </w:r>
        <w:r w:rsidR="00A858D0">
          <w:rPr>
            <w:noProof/>
            <w:webHidden/>
          </w:rPr>
          <w:tab/>
        </w:r>
        <w:r w:rsidR="00A858D0">
          <w:rPr>
            <w:noProof/>
            <w:webHidden/>
          </w:rPr>
          <w:fldChar w:fldCharType="begin"/>
        </w:r>
        <w:r w:rsidR="00A858D0">
          <w:rPr>
            <w:noProof/>
            <w:webHidden/>
          </w:rPr>
          <w:instrText xml:space="preserve"> PAGEREF _Toc13494179 \h </w:instrText>
        </w:r>
        <w:r w:rsidR="00A858D0">
          <w:rPr>
            <w:noProof/>
            <w:webHidden/>
          </w:rPr>
        </w:r>
        <w:r w:rsidR="00A858D0">
          <w:rPr>
            <w:noProof/>
            <w:webHidden/>
          </w:rPr>
          <w:fldChar w:fldCharType="separate"/>
        </w:r>
        <w:r w:rsidR="00A858D0">
          <w:rPr>
            <w:noProof/>
            <w:webHidden/>
          </w:rPr>
          <w:t>9</w:t>
        </w:r>
        <w:r w:rsidR="00A858D0">
          <w:rPr>
            <w:noProof/>
            <w:webHidden/>
          </w:rPr>
          <w:fldChar w:fldCharType="end"/>
        </w:r>
      </w:hyperlink>
    </w:p>
    <w:p w:rsidR="00A858D0" w:rsidRDefault="00AA2026" w14:paraId="5B5E51DD" w14:textId="77777777">
      <w:pPr>
        <w:pStyle w:val="aff1"/>
        <w:tabs>
          <w:tab w:val="right" w:leader="dot" w:pos="10076"/>
        </w:tabs>
        <w:rPr>
          <w:rFonts w:cstheme="minorBidi"/>
          <w:smallCaps w:val="0"/>
          <w:noProof/>
          <w:kern w:val="2"/>
          <w:sz w:val="24"/>
          <w:szCs w:val="22"/>
        </w:rPr>
      </w:pPr>
      <w:hyperlink w:history="1" w:anchor="_Toc13494180">
        <w:r w:rsidRPr="00C35253" w:rsidR="00A858D0">
          <w:rPr>
            <w:rStyle w:val="a8"/>
            <w:rFonts w:hint="eastAsia" w:ascii="標楷體" w:hAnsi="標楷體" w:eastAsia="標楷體"/>
            <w:noProof/>
            <w:highlight w:val="yellow"/>
          </w:rPr>
          <w:t>圖表</w:t>
        </w:r>
        <w:r w:rsidRPr="00C35253" w:rsidR="00A858D0">
          <w:rPr>
            <w:rStyle w:val="a8"/>
            <w:rFonts w:ascii="標楷體" w:hAnsi="標楷體" w:eastAsia="標楷體"/>
            <w:noProof/>
            <w:highlight w:val="yellow"/>
          </w:rPr>
          <w:t xml:space="preserve"> 5</w:t>
        </w:r>
        <w:r w:rsidRPr="00C35253" w:rsidR="00A858D0">
          <w:rPr>
            <w:rStyle w:val="a8"/>
            <w:rFonts w:hint="eastAsia" w:ascii="標楷體" w:hAnsi="標楷體" w:eastAsia="標楷體"/>
            <w:noProof/>
            <w:highlight w:val="yellow"/>
          </w:rPr>
          <w:t>〔欄位〕單位當下資料狀態說明</w:t>
        </w:r>
        <w:r w:rsidR="00A858D0">
          <w:rPr>
            <w:noProof/>
            <w:webHidden/>
          </w:rPr>
          <w:tab/>
        </w:r>
        <w:r w:rsidR="00A858D0">
          <w:rPr>
            <w:noProof/>
            <w:webHidden/>
          </w:rPr>
          <w:fldChar w:fldCharType="begin"/>
        </w:r>
        <w:r w:rsidR="00A858D0">
          <w:rPr>
            <w:noProof/>
            <w:webHidden/>
          </w:rPr>
          <w:instrText xml:space="preserve"> PAGEREF _Toc13494180 \h </w:instrText>
        </w:r>
        <w:r w:rsidR="00A858D0">
          <w:rPr>
            <w:noProof/>
            <w:webHidden/>
          </w:rPr>
        </w:r>
        <w:r w:rsidR="00A858D0">
          <w:rPr>
            <w:noProof/>
            <w:webHidden/>
          </w:rPr>
          <w:fldChar w:fldCharType="separate"/>
        </w:r>
        <w:r w:rsidR="00A858D0">
          <w:rPr>
            <w:noProof/>
            <w:webHidden/>
          </w:rPr>
          <w:t>9</w:t>
        </w:r>
        <w:r w:rsidR="00A858D0">
          <w:rPr>
            <w:noProof/>
            <w:webHidden/>
          </w:rPr>
          <w:fldChar w:fldCharType="end"/>
        </w:r>
      </w:hyperlink>
    </w:p>
    <w:p w:rsidR="00A858D0" w:rsidRDefault="00AA2026" w14:paraId="4C776EB7" w14:textId="77777777">
      <w:pPr>
        <w:pStyle w:val="aff1"/>
        <w:tabs>
          <w:tab w:val="right" w:leader="dot" w:pos="10076"/>
        </w:tabs>
        <w:rPr>
          <w:rFonts w:cstheme="minorBidi"/>
          <w:smallCaps w:val="0"/>
          <w:noProof/>
          <w:kern w:val="2"/>
          <w:sz w:val="24"/>
          <w:szCs w:val="22"/>
        </w:rPr>
      </w:pPr>
      <w:hyperlink w:history="1" w:anchor="_Toc13494181">
        <w:r w:rsidRPr="00C35253" w:rsidR="00A858D0">
          <w:rPr>
            <w:rStyle w:val="a8"/>
            <w:rFonts w:hint="eastAsia" w:ascii="Courier New" w:hAnsi="標楷體" w:eastAsia="標楷體"/>
            <w:noProof/>
          </w:rPr>
          <w:t>圖表</w:t>
        </w:r>
        <w:r w:rsidRPr="00C35253" w:rsidR="00A858D0">
          <w:rPr>
            <w:rStyle w:val="a8"/>
            <w:rFonts w:ascii="Courier New" w:hAnsi="Courier New" w:eastAsia="標楷體"/>
            <w:noProof/>
          </w:rPr>
          <w:t xml:space="preserve"> 6</w:t>
        </w:r>
        <w:r w:rsidRPr="00C35253" w:rsidR="00A858D0">
          <w:rPr>
            <w:rStyle w:val="a8"/>
            <w:rFonts w:hint="eastAsia" w:ascii="Courier New" w:hAnsi="標楷體" w:eastAsia="標楷體"/>
            <w:noProof/>
          </w:rPr>
          <w:t>〔欄位〕單位異動記錄</w:t>
        </w:r>
        <w:r w:rsidR="00A858D0">
          <w:rPr>
            <w:noProof/>
            <w:webHidden/>
          </w:rPr>
          <w:tab/>
        </w:r>
        <w:r w:rsidR="00A858D0">
          <w:rPr>
            <w:noProof/>
            <w:webHidden/>
          </w:rPr>
          <w:fldChar w:fldCharType="begin"/>
        </w:r>
        <w:r w:rsidR="00A858D0">
          <w:rPr>
            <w:noProof/>
            <w:webHidden/>
          </w:rPr>
          <w:instrText xml:space="preserve"> PAGEREF _Toc13494181 \h </w:instrText>
        </w:r>
        <w:r w:rsidR="00A858D0">
          <w:rPr>
            <w:noProof/>
            <w:webHidden/>
          </w:rPr>
        </w:r>
        <w:r w:rsidR="00A858D0">
          <w:rPr>
            <w:noProof/>
            <w:webHidden/>
          </w:rPr>
          <w:fldChar w:fldCharType="separate"/>
        </w:r>
        <w:r w:rsidR="00A858D0">
          <w:rPr>
            <w:noProof/>
            <w:webHidden/>
          </w:rPr>
          <w:t>10</w:t>
        </w:r>
        <w:r w:rsidR="00A858D0">
          <w:rPr>
            <w:noProof/>
            <w:webHidden/>
          </w:rPr>
          <w:fldChar w:fldCharType="end"/>
        </w:r>
      </w:hyperlink>
    </w:p>
    <w:p w:rsidR="00A858D0" w:rsidRDefault="00AA2026" w14:paraId="1CDF3DBF" w14:textId="77777777">
      <w:pPr>
        <w:pStyle w:val="aff1"/>
        <w:tabs>
          <w:tab w:val="right" w:leader="dot" w:pos="10076"/>
        </w:tabs>
        <w:rPr>
          <w:rFonts w:cstheme="minorBidi"/>
          <w:smallCaps w:val="0"/>
          <w:noProof/>
          <w:kern w:val="2"/>
          <w:sz w:val="24"/>
          <w:szCs w:val="22"/>
        </w:rPr>
      </w:pPr>
      <w:hyperlink w:history="1" w:anchor="_Toc13494182">
        <w:r w:rsidRPr="00C35253" w:rsidR="00A858D0">
          <w:rPr>
            <w:rStyle w:val="a8"/>
            <w:rFonts w:hint="eastAsia" w:ascii="Courier New" w:hAnsi="標楷體" w:eastAsia="標楷體"/>
            <w:noProof/>
          </w:rPr>
          <w:t>圖表</w:t>
        </w:r>
        <w:r w:rsidRPr="00C35253" w:rsidR="00A858D0">
          <w:rPr>
            <w:rStyle w:val="a8"/>
            <w:rFonts w:ascii="Courier New" w:hAnsi="Courier New" w:eastAsia="標楷體"/>
            <w:noProof/>
          </w:rPr>
          <w:t xml:space="preserve"> 7</w:t>
        </w:r>
        <w:r w:rsidRPr="00C35253" w:rsidR="00A858D0">
          <w:rPr>
            <w:rStyle w:val="a8"/>
            <w:rFonts w:hint="eastAsia" w:ascii="Courier New" w:hAnsi="標楷體" w:eastAsia="標楷體"/>
            <w:noProof/>
          </w:rPr>
          <w:t>〔按鈕〕單位異動記錄</w:t>
        </w:r>
        <w:r w:rsidR="00A858D0">
          <w:rPr>
            <w:noProof/>
            <w:webHidden/>
          </w:rPr>
          <w:tab/>
        </w:r>
        <w:r w:rsidR="00A858D0">
          <w:rPr>
            <w:noProof/>
            <w:webHidden/>
          </w:rPr>
          <w:fldChar w:fldCharType="begin"/>
        </w:r>
        <w:r w:rsidR="00A858D0">
          <w:rPr>
            <w:noProof/>
            <w:webHidden/>
          </w:rPr>
          <w:instrText xml:space="preserve"> PAGEREF _Toc13494182 \h </w:instrText>
        </w:r>
        <w:r w:rsidR="00A858D0">
          <w:rPr>
            <w:noProof/>
            <w:webHidden/>
          </w:rPr>
        </w:r>
        <w:r w:rsidR="00A858D0">
          <w:rPr>
            <w:noProof/>
            <w:webHidden/>
          </w:rPr>
          <w:fldChar w:fldCharType="separate"/>
        </w:r>
        <w:r w:rsidR="00A858D0">
          <w:rPr>
            <w:noProof/>
            <w:webHidden/>
          </w:rPr>
          <w:t>11</w:t>
        </w:r>
        <w:r w:rsidR="00A858D0">
          <w:rPr>
            <w:noProof/>
            <w:webHidden/>
          </w:rPr>
          <w:fldChar w:fldCharType="end"/>
        </w:r>
      </w:hyperlink>
    </w:p>
    <w:p w:rsidR="00A858D0" w:rsidRDefault="00AA2026" w14:paraId="3B508501" w14:textId="77777777">
      <w:pPr>
        <w:pStyle w:val="aff1"/>
        <w:tabs>
          <w:tab w:val="right" w:leader="dot" w:pos="10076"/>
        </w:tabs>
        <w:rPr>
          <w:rFonts w:cstheme="minorBidi"/>
          <w:smallCaps w:val="0"/>
          <w:noProof/>
          <w:kern w:val="2"/>
          <w:sz w:val="24"/>
          <w:szCs w:val="22"/>
        </w:rPr>
      </w:pPr>
      <w:hyperlink w:history="1" w:anchor="_Toc13494183">
        <w:r w:rsidRPr="00C35253" w:rsidR="00A858D0">
          <w:rPr>
            <w:rStyle w:val="a8"/>
            <w:rFonts w:hint="eastAsia" w:ascii="Courier New" w:hAnsi="標楷體" w:eastAsia="標楷體"/>
            <w:noProof/>
          </w:rPr>
          <w:t>圖表</w:t>
        </w:r>
        <w:r w:rsidRPr="00C35253" w:rsidR="00A858D0">
          <w:rPr>
            <w:rStyle w:val="a8"/>
            <w:rFonts w:ascii="Courier New" w:hAnsi="Courier New" w:eastAsia="標楷體"/>
            <w:noProof/>
          </w:rPr>
          <w:t xml:space="preserve"> 8</w:t>
        </w:r>
        <w:r w:rsidRPr="00C35253" w:rsidR="00A858D0">
          <w:rPr>
            <w:rStyle w:val="a8"/>
            <w:rFonts w:hint="eastAsia" w:ascii="Courier New" w:hAnsi="標楷體" w:eastAsia="標楷體"/>
            <w:noProof/>
          </w:rPr>
          <w:t>〔檢核判斷〕單位異動記錄</w:t>
        </w:r>
        <w:r w:rsidR="00A858D0">
          <w:rPr>
            <w:noProof/>
            <w:webHidden/>
          </w:rPr>
          <w:tab/>
        </w:r>
        <w:r w:rsidR="00A858D0">
          <w:rPr>
            <w:noProof/>
            <w:webHidden/>
          </w:rPr>
          <w:fldChar w:fldCharType="begin"/>
        </w:r>
        <w:r w:rsidR="00A858D0">
          <w:rPr>
            <w:noProof/>
            <w:webHidden/>
          </w:rPr>
          <w:instrText xml:space="preserve"> PAGEREF _Toc13494183 \h </w:instrText>
        </w:r>
        <w:r w:rsidR="00A858D0">
          <w:rPr>
            <w:noProof/>
            <w:webHidden/>
          </w:rPr>
        </w:r>
        <w:r w:rsidR="00A858D0">
          <w:rPr>
            <w:noProof/>
            <w:webHidden/>
          </w:rPr>
          <w:fldChar w:fldCharType="separate"/>
        </w:r>
        <w:r w:rsidR="00A858D0">
          <w:rPr>
            <w:noProof/>
            <w:webHidden/>
          </w:rPr>
          <w:t>12</w:t>
        </w:r>
        <w:r w:rsidR="00A858D0">
          <w:rPr>
            <w:noProof/>
            <w:webHidden/>
          </w:rPr>
          <w:fldChar w:fldCharType="end"/>
        </w:r>
      </w:hyperlink>
    </w:p>
    <w:p w:rsidR="00A858D0" w:rsidRDefault="00AA2026" w14:paraId="1B0B4F2F" w14:textId="77777777">
      <w:pPr>
        <w:pStyle w:val="aff1"/>
        <w:tabs>
          <w:tab w:val="right" w:leader="dot" w:pos="10076"/>
        </w:tabs>
        <w:rPr>
          <w:rFonts w:cstheme="minorBidi"/>
          <w:smallCaps w:val="0"/>
          <w:noProof/>
          <w:kern w:val="2"/>
          <w:sz w:val="24"/>
          <w:szCs w:val="22"/>
        </w:rPr>
      </w:pPr>
      <w:hyperlink w:history="1" w:anchor="_Toc13494184">
        <w:r w:rsidRPr="00C35253" w:rsidR="00A858D0">
          <w:rPr>
            <w:rStyle w:val="a8"/>
            <w:rFonts w:hint="eastAsia" w:ascii="Courier New" w:hAnsi="標楷體" w:eastAsia="標楷體"/>
            <w:noProof/>
          </w:rPr>
          <w:t>圖表</w:t>
        </w:r>
        <w:r w:rsidRPr="00C35253" w:rsidR="00A858D0">
          <w:rPr>
            <w:rStyle w:val="a8"/>
            <w:rFonts w:ascii="Courier New" w:hAnsi="Courier New" w:eastAsia="標楷體"/>
            <w:noProof/>
          </w:rPr>
          <w:t xml:space="preserve"> 9</w:t>
        </w:r>
        <w:r w:rsidRPr="00C35253" w:rsidR="00A858D0">
          <w:rPr>
            <w:rStyle w:val="a8"/>
            <w:rFonts w:hint="eastAsia" w:ascii="Courier New" w:hAnsi="標楷體" w:eastAsia="標楷體"/>
            <w:noProof/>
          </w:rPr>
          <w:t>〔示意圖〕異動歷程</w:t>
        </w:r>
        <w:r w:rsidR="00A858D0">
          <w:rPr>
            <w:noProof/>
            <w:webHidden/>
          </w:rPr>
          <w:tab/>
        </w:r>
        <w:r w:rsidR="00A858D0">
          <w:rPr>
            <w:noProof/>
            <w:webHidden/>
          </w:rPr>
          <w:fldChar w:fldCharType="begin"/>
        </w:r>
        <w:r w:rsidR="00A858D0">
          <w:rPr>
            <w:noProof/>
            <w:webHidden/>
          </w:rPr>
          <w:instrText xml:space="preserve"> PAGEREF _Toc13494184 \h </w:instrText>
        </w:r>
        <w:r w:rsidR="00A858D0">
          <w:rPr>
            <w:noProof/>
            <w:webHidden/>
          </w:rPr>
        </w:r>
        <w:r w:rsidR="00A858D0">
          <w:rPr>
            <w:noProof/>
            <w:webHidden/>
          </w:rPr>
          <w:fldChar w:fldCharType="separate"/>
        </w:r>
        <w:r w:rsidR="00A858D0">
          <w:rPr>
            <w:noProof/>
            <w:webHidden/>
          </w:rPr>
          <w:t>12</w:t>
        </w:r>
        <w:r w:rsidR="00A858D0">
          <w:rPr>
            <w:noProof/>
            <w:webHidden/>
          </w:rPr>
          <w:fldChar w:fldCharType="end"/>
        </w:r>
      </w:hyperlink>
    </w:p>
    <w:p w:rsidR="00A858D0" w:rsidRDefault="00AA2026" w14:paraId="1BE96D0F" w14:textId="77777777">
      <w:pPr>
        <w:pStyle w:val="aff1"/>
        <w:tabs>
          <w:tab w:val="right" w:leader="dot" w:pos="10076"/>
        </w:tabs>
        <w:rPr>
          <w:rFonts w:cstheme="minorBidi"/>
          <w:smallCaps w:val="0"/>
          <w:noProof/>
          <w:kern w:val="2"/>
          <w:sz w:val="24"/>
          <w:szCs w:val="22"/>
        </w:rPr>
      </w:pPr>
      <w:hyperlink w:history="1" w:anchor="_Toc13494185">
        <w:r w:rsidRPr="00C35253" w:rsidR="00A858D0">
          <w:rPr>
            <w:rStyle w:val="a8"/>
            <w:rFonts w:hint="eastAsia" w:ascii="標楷體" w:hAnsi="標楷體" w:eastAsia="標楷體"/>
            <w:noProof/>
          </w:rPr>
          <w:t>圖表</w:t>
        </w:r>
        <w:r w:rsidRPr="00C35253" w:rsidR="00A858D0">
          <w:rPr>
            <w:rStyle w:val="a8"/>
            <w:rFonts w:ascii="標楷體" w:hAnsi="標楷體" w:eastAsia="標楷體"/>
            <w:noProof/>
          </w:rPr>
          <w:t xml:space="preserve"> 10</w:t>
        </w:r>
        <w:r w:rsidRPr="00C35253" w:rsidR="00A858D0">
          <w:rPr>
            <w:rStyle w:val="a8"/>
            <w:rFonts w:hint="eastAsia" w:ascii="標楷體" w:hAnsi="標楷體" w:eastAsia="標楷體"/>
            <w:noProof/>
          </w:rPr>
          <w:t>〔示意圖〕異動歷程更新畫面</w:t>
        </w:r>
        <w:r w:rsidR="00A858D0">
          <w:rPr>
            <w:noProof/>
            <w:webHidden/>
          </w:rPr>
          <w:tab/>
        </w:r>
        <w:r w:rsidR="00A858D0">
          <w:rPr>
            <w:noProof/>
            <w:webHidden/>
          </w:rPr>
          <w:fldChar w:fldCharType="begin"/>
        </w:r>
        <w:r w:rsidR="00A858D0">
          <w:rPr>
            <w:noProof/>
            <w:webHidden/>
          </w:rPr>
          <w:instrText xml:space="preserve"> PAGEREF _Toc13494185 \h </w:instrText>
        </w:r>
        <w:r w:rsidR="00A858D0">
          <w:rPr>
            <w:noProof/>
            <w:webHidden/>
          </w:rPr>
        </w:r>
        <w:r w:rsidR="00A858D0">
          <w:rPr>
            <w:noProof/>
            <w:webHidden/>
          </w:rPr>
          <w:fldChar w:fldCharType="separate"/>
        </w:r>
        <w:r w:rsidR="00A858D0">
          <w:rPr>
            <w:noProof/>
            <w:webHidden/>
          </w:rPr>
          <w:t>13</w:t>
        </w:r>
        <w:r w:rsidR="00A858D0">
          <w:rPr>
            <w:noProof/>
            <w:webHidden/>
          </w:rPr>
          <w:fldChar w:fldCharType="end"/>
        </w:r>
      </w:hyperlink>
    </w:p>
    <w:p w:rsidR="00A858D0" w:rsidRDefault="00AA2026" w14:paraId="650987A7" w14:textId="77777777">
      <w:pPr>
        <w:pStyle w:val="aff1"/>
        <w:tabs>
          <w:tab w:val="right" w:leader="dot" w:pos="10076"/>
        </w:tabs>
        <w:rPr>
          <w:rFonts w:cstheme="minorBidi"/>
          <w:smallCaps w:val="0"/>
          <w:noProof/>
          <w:kern w:val="2"/>
          <w:sz w:val="24"/>
          <w:szCs w:val="22"/>
        </w:rPr>
      </w:pPr>
      <w:hyperlink w:history="1" w:anchor="_Toc13494186">
        <w:r w:rsidRPr="00C35253" w:rsidR="00A858D0">
          <w:rPr>
            <w:rStyle w:val="a8"/>
            <w:rFonts w:hint="eastAsia" w:ascii="標楷體" w:hAnsi="標楷體" w:eastAsia="標楷體"/>
            <w:noProof/>
          </w:rPr>
          <w:t>圖表</w:t>
        </w:r>
        <w:r w:rsidRPr="00C35253" w:rsidR="00A858D0">
          <w:rPr>
            <w:rStyle w:val="a8"/>
            <w:rFonts w:ascii="標楷體" w:hAnsi="標楷體" w:eastAsia="標楷體"/>
            <w:noProof/>
          </w:rPr>
          <w:t xml:space="preserve"> 11</w:t>
        </w:r>
        <w:r w:rsidRPr="00C35253" w:rsidR="00A858D0">
          <w:rPr>
            <w:rStyle w:val="a8"/>
            <w:rFonts w:hint="eastAsia" w:ascii="標楷體" w:hAnsi="標楷體" w:eastAsia="標楷體"/>
            <w:noProof/>
          </w:rPr>
          <w:t>〔欄位〕異動歷程</w:t>
        </w:r>
        <w:r w:rsidR="00A858D0">
          <w:rPr>
            <w:noProof/>
            <w:webHidden/>
          </w:rPr>
          <w:tab/>
        </w:r>
        <w:r w:rsidR="00A858D0">
          <w:rPr>
            <w:noProof/>
            <w:webHidden/>
          </w:rPr>
          <w:fldChar w:fldCharType="begin"/>
        </w:r>
        <w:r w:rsidR="00A858D0">
          <w:rPr>
            <w:noProof/>
            <w:webHidden/>
          </w:rPr>
          <w:instrText xml:space="preserve"> PAGEREF _Toc13494186 \h </w:instrText>
        </w:r>
        <w:r w:rsidR="00A858D0">
          <w:rPr>
            <w:noProof/>
            <w:webHidden/>
          </w:rPr>
        </w:r>
        <w:r w:rsidR="00A858D0">
          <w:rPr>
            <w:noProof/>
            <w:webHidden/>
          </w:rPr>
          <w:fldChar w:fldCharType="separate"/>
        </w:r>
        <w:r w:rsidR="00A858D0">
          <w:rPr>
            <w:noProof/>
            <w:webHidden/>
          </w:rPr>
          <w:t>13</w:t>
        </w:r>
        <w:r w:rsidR="00A858D0">
          <w:rPr>
            <w:noProof/>
            <w:webHidden/>
          </w:rPr>
          <w:fldChar w:fldCharType="end"/>
        </w:r>
      </w:hyperlink>
    </w:p>
    <w:p w:rsidR="00A858D0" w:rsidRDefault="00AA2026" w14:paraId="39A5FC24" w14:textId="77777777">
      <w:pPr>
        <w:pStyle w:val="aff1"/>
        <w:tabs>
          <w:tab w:val="right" w:leader="dot" w:pos="10076"/>
        </w:tabs>
        <w:rPr>
          <w:rFonts w:cstheme="minorBidi"/>
          <w:smallCaps w:val="0"/>
          <w:noProof/>
          <w:kern w:val="2"/>
          <w:sz w:val="24"/>
          <w:szCs w:val="22"/>
        </w:rPr>
      </w:pPr>
      <w:hyperlink w:history="1" w:anchor="_Toc13494187">
        <w:r w:rsidRPr="00C35253" w:rsidR="00A858D0">
          <w:rPr>
            <w:rStyle w:val="a8"/>
            <w:rFonts w:hint="eastAsia" w:ascii="標楷體" w:hAnsi="標楷體" w:eastAsia="標楷體"/>
            <w:noProof/>
          </w:rPr>
          <w:t>圖表</w:t>
        </w:r>
        <w:r w:rsidRPr="00C35253" w:rsidR="00A858D0">
          <w:rPr>
            <w:rStyle w:val="a8"/>
            <w:rFonts w:ascii="標楷體" w:hAnsi="標楷體" w:eastAsia="標楷體"/>
            <w:noProof/>
          </w:rPr>
          <w:t xml:space="preserve"> 12</w:t>
        </w:r>
        <w:r w:rsidRPr="00C35253" w:rsidR="00A858D0">
          <w:rPr>
            <w:rStyle w:val="a8"/>
            <w:rFonts w:hint="eastAsia" w:ascii="標楷體" w:hAnsi="標楷體" w:eastAsia="標楷體"/>
            <w:noProof/>
          </w:rPr>
          <w:t>〔示意圖〕修改紀錄</w:t>
        </w:r>
        <w:r w:rsidR="00A858D0">
          <w:rPr>
            <w:noProof/>
            <w:webHidden/>
          </w:rPr>
          <w:tab/>
        </w:r>
        <w:r w:rsidR="00A858D0">
          <w:rPr>
            <w:noProof/>
            <w:webHidden/>
          </w:rPr>
          <w:fldChar w:fldCharType="begin"/>
        </w:r>
        <w:r w:rsidR="00A858D0">
          <w:rPr>
            <w:noProof/>
            <w:webHidden/>
          </w:rPr>
          <w:instrText xml:space="preserve"> PAGEREF _Toc13494187 \h </w:instrText>
        </w:r>
        <w:r w:rsidR="00A858D0">
          <w:rPr>
            <w:noProof/>
            <w:webHidden/>
          </w:rPr>
        </w:r>
        <w:r w:rsidR="00A858D0">
          <w:rPr>
            <w:noProof/>
            <w:webHidden/>
          </w:rPr>
          <w:fldChar w:fldCharType="separate"/>
        </w:r>
        <w:r w:rsidR="00A858D0">
          <w:rPr>
            <w:noProof/>
            <w:webHidden/>
          </w:rPr>
          <w:t>14</w:t>
        </w:r>
        <w:r w:rsidR="00A858D0">
          <w:rPr>
            <w:noProof/>
            <w:webHidden/>
          </w:rPr>
          <w:fldChar w:fldCharType="end"/>
        </w:r>
      </w:hyperlink>
    </w:p>
    <w:p w:rsidR="00A858D0" w:rsidRDefault="00AA2026" w14:paraId="2FC6CF30" w14:textId="77777777">
      <w:pPr>
        <w:pStyle w:val="aff1"/>
        <w:tabs>
          <w:tab w:val="right" w:leader="dot" w:pos="10076"/>
        </w:tabs>
        <w:rPr>
          <w:rFonts w:cstheme="minorBidi"/>
          <w:smallCaps w:val="0"/>
          <w:noProof/>
          <w:kern w:val="2"/>
          <w:sz w:val="24"/>
          <w:szCs w:val="22"/>
        </w:rPr>
      </w:pPr>
      <w:hyperlink w:history="1" w:anchor="_Toc13494188">
        <w:r w:rsidRPr="00C35253" w:rsidR="00A858D0">
          <w:rPr>
            <w:rStyle w:val="a8"/>
            <w:rFonts w:hint="eastAsia" w:ascii="標楷體" w:hAnsi="標楷體" w:eastAsia="標楷體"/>
            <w:noProof/>
          </w:rPr>
          <w:t>圖表</w:t>
        </w:r>
        <w:r w:rsidRPr="00C35253" w:rsidR="00A858D0">
          <w:rPr>
            <w:rStyle w:val="a8"/>
            <w:rFonts w:ascii="標楷體" w:hAnsi="標楷體" w:eastAsia="標楷體"/>
            <w:noProof/>
          </w:rPr>
          <w:t xml:space="preserve"> 13</w:t>
        </w:r>
        <w:r w:rsidRPr="00C35253" w:rsidR="00A858D0">
          <w:rPr>
            <w:rStyle w:val="a8"/>
            <w:rFonts w:hint="eastAsia" w:ascii="標楷體" w:hAnsi="標楷體" w:eastAsia="標楷體"/>
            <w:noProof/>
          </w:rPr>
          <w:t>〔欄位〕修改紀錄</w:t>
        </w:r>
        <w:r w:rsidR="00A858D0">
          <w:rPr>
            <w:noProof/>
            <w:webHidden/>
          </w:rPr>
          <w:tab/>
        </w:r>
        <w:r w:rsidR="00A858D0">
          <w:rPr>
            <w:noProof/>
            <w:webHidden/>
          </w:rPr>
          <w:fldChar w:fldCharType="begin"/>
        </w:r>
        <w:r w:rsidR="00A858D0">
          <w:rPr>
            <w:noProof/>
            <w:webHidden/>
          </w:rPr>
          <w:instrText xml:space="preserve"> PAGEREF _Toc13494188 \h </w:instrText>
        </w:r>
        <w:r w:rsidR="00A858D0">
          <w:rPr>
            <w:noProof/>
            <w:webHidden/>
          </w:rPr>
        </w:r>
        <w:r w:rsidR="00A858D0">
          <w:rPr>
            <w:noProof/>
            <w:webHidden/>
          </w:rPr>
          <w:fldChar w:fldCharType="separate"/>
        </w:r>
        <w:r w:rsidR="00A858D0">
          <w:rPr>
            <w:noProof/>
            <w:webHidden/>
          </w:rPr>
          <w:t>14</w:t>
        </w:r>
        <w:r w:rsidR="00A858D0">
          <w:rPr>
            <w:noProof/>
            <w:webHidden/>
          </w:rPr>
          <w:fldChar w:fldCharType="end"/>
        </w:r>
      </w:hyperlink>
    </w:p>
    <w:p w:rsidR="00A858D0" w:rsidRDefault="00AA2026" w14:paraId="790743AB" w14:textId="77777777">
      <w:pPr>
        <w:pStyle w:val="aff1"/>
        <w:tabs>
          <w:tab w:val="right" w:leader="dot" w:pos="10076"/>
        </w:tabs>
        <w:rPr>
          <w:rFonts w:cstheme="minorBidi"/>
          <w:smallCaps w:val="0"/>
          <w:noProof/>
          <w:kern w:val="2"/>
          <w:sz w:val="24"/>
          <w:szCs w:val="22"/>
        </w:rPr>
      </w:pPr>
      <w:hyperlink w:history="1" w:anchor="_Toc13494189">
        <w:r w:rsidRPr="00C35253" w:rsidR="00A858D0">
          <w:rPr>
            <w:rStyle w:val="a8"/>
            <w:rFonts w:hint="eastAsia" w:ascii="標楷體" w:hAnsi="標楷體" w:eastAsia="標楷體"/>
            <w:noProof/>
          </w:rPr>
          <w:t>圖表</w:t>
        </w:r>
        <w:r w:rsidRPr="00C35253" w:rsidR="00A858D0">
          <w:rPr>
            <w:rStyle w:val="a8"/>
            <w:rFonts w:ascii="標楷體" w:hAnsi="標楷體" w:eastAsia="標楷體"/>
            <w:noProof/>
          </w:rPr>
          <w:t xml:space="preserve"> 14</w:t>
        </w:r>
        <w:r w:rsidRPr="00C35253" w:rsidR="00A858D0">
          <w:rPr>
            <w:rStyle w:val="a8"/>
            <w:rFonts w:hint="eastAsia" w:ascii="標楷體" w:hAnsi="標楷體" w:eastAsia="標楷體"/>
            <w:noProof/>
          </w:rPr>
          <w:t>〔示意圖〕新增異動紀錄</w:t>
        </w:r>
        <w:r w:rsidR="00A858D0">
          <w:rPr>
            <w:noProof/>
            <w:webHidden/>
          </w:rPr>
          <w:tab/>
        </w:r>
        <w:r w:rsidR="00A858D0">
          <w:rPr>
            <w:noProof/>
            <w:webHidden/>
          </w:rPr>
          <w:fldChar w:fldCharType="begin"/>
        </w:r>
        <w:r w:rsidR="00A858D0">
          <w:rPr>
            <w:noProof/>
            <w:webHidden/>
          </w:rPr>
          <w:instrText xml:space="preserve"> PAGEREF _Toc13494189 \h </w:instrText>
        </w:r>
        <w:r w:rsidR="00A858D0">
          <w:rPr>
            <w:noProof/>
            <w:webHidden/>
          </w:rPr>
        </w:r>
        <w:r w:rsidR="00A858D0">
          <w:rPr>
            <w:noProof/>
            <w:webHidden/>
          </w:rPr>
          <w:fldChar w:fldCharType="separate"/>
        </w:r>
        <w:r w:rsidR="00A858D0">
          <w:rPr>
            <w:noProof/>
            <w:webHidden/>
          </w:rPr>
          <w:t>15</w:t>
        </w:r>
        <w:r w:rsidR="00A858D0">
          <w:rPr>
            <w:noProof/>
            <w:webHidden/>
          </w:rPr>
          <w:fldChar w:fldCharType="end"/>
        </w:r>
      </w:hyperlink>
    </w:p>
    <w:p w:rsidR="00A858D0" w:rsidRDefault="00AA2026" w14:paraId="26BBF228" w14:textId="77777777">
      <w:pPr>
        <w:pStyle w:val="aff1"/>
        <w:tabs>
          <w:tab w:val="right" w:leader="dot" w:pos="10076"/>
        </w:tabs>
        <w:rPr>
          <w:rFonts w:cstheme="minorBidi"/>
          <w:smallCaps w:val="0"/>
          <w:noProof/>
          <w:kern w:val="2"/>
          <w:sz w:val="24"/>
          <w:szCs w:val="22"/>
        </w:rPr>
      </w:pPr>
      <w:hyperlink w:history="1" w:anchor="_Toc13494190">
        <w:r w:rsidRPr="00C35253" w:rsidR="00A858D0">
          <w:rPr>
            <w:rStyle w:val="a8"/>
            <w:rFonts w:hint="eastAsia" w:ascii="Courier New" w:hAnsi="標楷體" w:eastAsia="標楷體"/>
            <w:noProof/>
          </w:rPr>
          <w:t>圖表</w:t>
        </w:r>
        <w:r w:rsidRPr="00C35253" w:rsidR="00A858D0">
          <w:rPr>
            <w:rStyle w:val="a8"/>
            <w:rFonts w:ascii="Courier New" w:hAnsi="Courier New" w:eastAsia="標楷體"/>
            <w:noProof/>
          </w:rPr>
          <w:t xml:space="preserve"> 15</w:t>
        </w:r>
        <w:r w:rsidRPr="00C35253" w:rsidR="00A858D0">
          <w:rPr>
            <w:rStyle w:val="a8"/>
            <w:rFonts w:hint="eastAsia" w:ascii="Courier New" w:hAnsi="標楷體" w:eastAsia="標楷體"/>
            <w:noProof/>
          </w:rPr>
          <w:t>〔欄位〕新增異動紀錄</w:t>
        </w:r>
        <w:r w:rsidR="00A858D0">
          <w:rPr>
            <w:noProof/>
            <w:webHidden/>
          </w:rPr>
          <w:tab/>
        </w:r>
        <w:r w:rsidR="00A858D0">
          <w:rPr>
            <w:noProof/>
            <w:webHidden/>
          </w:rPr>
          <w:fldChar w:fldCharType="begin"/>
        </w:r>
        <w:r w:rsidR="00A858D0">
          <w:rPr>
            <w:noProof/>
            <w:webHidden/>
          </w:rPr>
          <w:instrText xml:space="preserve"> PAGEREF _Toc13494190 \h </w:instrText>
        </w:r>
        <w:r w:rsidR="00A858D0">
          <w:rPr>
            <w:noProof/>
            <w:webHidden/>
          </w:rPr>
        </w:r>
        <w:r w:rsidR="00A858D0">
          <w:rPr>
            <w:noProof/>
            <w:webHidden/>
          </w:rPr>
          <w:fldChar w:fldCharType="separate"/>
        </w:r>
        <w:r w:rsidR="00A858D0">
          <w:rPr>
            <w:noProof/>
            <w:webHidden/>
          </w:rPr>
          <w:t>16</w:t>
        </w:r>
        <w:r w:rsidR="00A858D0">
          <w:rPr>
            <w:noProof/>
            <w:webHidden/>
          </w:rPr>
          <w:fldChar w:fldCharType="end"/>
        </w:r>
      </w:hyperlink>
    </w:p>
    <w:p w:rsidR="00A858D0" w:rsidRDefault="00AA2026" w14:paraId="1345A5E7" w14:textId="77777777">
      <w:pPr>
        <w:pStyle w:val="aff1"/>
        <w:tabs>
          <w:tab w:val="right" w:leader="dot" w:pos="10076"/>
        </w:tabs>
        <w:rPr>
          <w:rFonts w:cstheme="minorBidi"/>
          <w:smallCaps w:val="0"/>
          <w:noProof/>
          <w:kern w:val="2"/>
          <w:sz w:val="24"/>
          <w:szCs w:val="22"/>
        </w:rPr>
      </w:pPr>
      <w:hyperlink w:history="1" w:anchor="_Toc13494191">
        <w:r w:rsidRPr="00C35253" w:rsidR="00A858D0">
          <w:rPr>
            <w:rStyle w:val="a8"/>
            <w:rFonts w:hint="eastAsia" w:ascii="Courier New" w:hAnsi="標楷體" w:eastAsia="標楷體"/>
            <w:noProof/>
          </w:rPr>
          <w:t>圖表</w:t>
        </w:r>
        <w:r w:rsidRPr="00C35253" w:rsidR="00A858D0">
          <w:rPr>
            <w:rStyle w:val="a8"/>
            <w:rFonts w:ascii="Courier New" w:hAnsi="Courier New" w:eastAsia="標楷體"/>
            <w:noProof/>
          </w:rPr>
          <w:t xml:space="preserve"> 16</w:t>
        </w:r>
        <w:r w:rsidRPr="00C35253" w:rsidR="00A858D0">
          <w:rPr>
            <w:rStyle w:val="a8"/>
            <w:rFonts w:hint="eastAsia" w:ascii="Courier New" w:hAnsi="標楷體" w:eastAsia="標楷體"/>
            <w:noProof/>
          </w:rPr>
          <w:t>〔按鈕〕編制人數</w:t>
        </w:r>
        <w:r w:rsidR="00A858D0">
          <w:rPr>
            <w:noProof/>
            <w:webHidden/>
          </w:rPr>
          <w:tab/>
        </w:r>
        <w:r w:rsidR="00A858D0">
          <w:rPr>
            <w:noProof/>
            <w:webHidden/>
          </w:rPr>
          <w:fldChar w:fldCharType="begin"/>
        </w:r>
        <w:r w:rsidR="00A858D0">
          <w:rPr>
            <w:noProof/>
            <w:webHidden/>
          </w:rPr>
          <w:instrText xml:space="preserve"> PAGEREF _Toc13494191 \h </w:instrText>
        </w:r>
        <w:r w:rsidR="00A858D0">
          <w:rPr>
            <w:noProof/>
            <w:webHidden/>
          </w:rPr>
        </w:r>
        <w:r w:rsidR="00A858D0">
          <w:rPr>
            <w:noProof/>
            <w:webHidden/>
          </w:rPr>
          <w:fldChar w:fldCharType="separate"/>
        </w:r>
        <w:r w:rsidR="00A858D0">
          <w:rPr>
            <w:noProof/>
            <w:webHidden/>
          </w:rPr>
          <w:t>19</w:t>
        </w:r>
        <w:r w:rsidR="00A858D0">
          <w:rPr>
            <w:noProof/>
            <w:webHidden/>
          </w:rPr>
          <w:fldChar w:fldCharType="end"/>
        </w:r>
      </w:hyperlink>
    </w:p>
    <w:p w:rsidR="00A858D0" w:rsidRDefault="00AA2026" w14:paraId="71FA3953" w14:textId="77777777">
      <w:pPr>
        <w:pStyle w:val="aff1"/>
        <w:tabs>
          <w:tab w:val="right" w:leader="dot" w:pos="10076"/>
        </w:tabs>
        <w:rPr>
          <w:rFonts w:cstheme="minorBidi"/>
          <w:smallCaps w:val="0"/>
          <w:noProof/>
          <w:kern w:val="2"/>
          <w:sz w:val="24"/>
          <w:szCs w:val="22"/>
        </w:rPr>
      </w:pPr>
      <w:hyperlink w:history="1" w:anchor="_Toc13494192">
        <w:r w:rsidRPr="00C35253" w:rsidR="00A858D0">
          <w:rPr>
            <w:rStyle w:val="a8"/>
            <w:rFonts w:hint="eastAsia" w:ascii="Courier New" w:hAnsi="標楷體" w:eastAsia="標楷體"/>
            <w:noProof/>
          </w:rPr>
          <w:t>圖表</w:t>
        </w:r>
        <w:r w:rsidRPr="00C35253" w:rsidR="00A858D0">
          <w:rPr>
            <w:rStyle w:val="a8"/>
            <w:rFonts w:ascii="Courier New" w:hAnsi="Courier New" w:eastAsia="標楷體"/>
            <w:noProof/>
          </w:rPr>
          <w:t xml:space="preserve"> 17</w:t>
        </w:r>
        <w:r w:rsidRPr="00C35253" w:rsidR="00A858D0">
          <w:rPr>
            <w:rStyle w:val="a8"/>
            <w:rFonts w:hint="eastAsia" w:ascii="Courier New" w:hAnsi="標楷體" w:eastAsia="標楷體"/>
            <w:noProof/>
          </w:rPr>
          <w:t>〔按鈕〕主管</w:t>
        </w:r>
        <w:r w:rsidR="00A858D0">
          <w:rPr>
            <w:noProof/>
            <w:webHidden/>
          </w:rPr>
          <w:tab/>
        </w:r>
        <w:r w:rsidR="00A858D0">
          <w:rPr>
            <w:noProof/>
            <w:webHidden/>
          </w:rPr>
          <w:fldChar w:fldCharType="begin"/>
        </w:r>
        <w:r w:rsidR="00A858D0">
          <w:rPr>
            <w:noProof/>
            <w:webHidden/>
          </w:rPr>
          <w:instrText xml:space="preserve"> PAGEREF _Toc13494192 \h </w:instrText>
        </w:r>
        <w:r w:rsidR="00A858D0">
          <w:rPr>
            <w:noProof/>
            <w:webHidden/>
          </w:rPr>
        </w:r>
        <w:r w:rsidR="00A858D0">
          <w:rPr>
            <w:noProof/>
            <w:webHidden/>
          </w:rPr>
          <w:fldChar w:fldCharType="separate"/>
        </w:r>
        <w:r w:rsidR="00A858D0">
          <w:rPr>
            <w:noProof/>
            <w:webHidden/>
          </w:rPr>
          <w:t>19</w:t>
        </w:r>
        <w:r w:rsidR="00A858D0">
          <w:rPr>
            <w:noProof/>
            <w:webHidden/>
          </w:rPr>
          <w:fldChar w:fldCharType="end"/>
        </w:r>
      </w:hyperlink>
    </w:p>
    <w:p w:rsidR="00A858D0" w:rsidRDefault="00AA2026" w14:paraId="27761E03" w14:textId="77777777">
      <w:pPr>
        <w:pStyle w:val="aff1"/>
        <w:tabs>
          <w:tab w:val="right" w:leader="dot" w:pos="10076"/>
        </w:tabs>
        <w:rPr>
          <w:rFonts w:cstheme="minorBidi"/>
          <w:smallCaps w:val="0"/>
          <w:noProof/>
          <w:kern w:val="2"/>
          <w:sz w:val="24"/>
          <w:szCs w:val="22"/>
        </w:rPr>
      </w:pPr>
      <w:hyperlink w:history="1" w:anchor="_Toc13494193">
        <w:r w:rsidRPr="00C35253" w:rsidR="00A858D0">
          <w:rPr>
            <w:rStyle w:val="a8"/>
            <w:rFonts w:hint="eastAsia" w:ascii="Courier New" w:hAnsi="標楷體" w:eastAsia="標楷體"/>
            <w:noProof/>
          </w:rPr>
          <w:t>圖表</w:t>
        </w:r>
        <w:r w:rsidRPr="00C35253" w:rsidR="00A858D0">
          <w:rPr>
            <w:rStyle w:val="a8"/>
            <w:rFonts w:ascii="Courier New" w:hAnsi="Courier New" w:eastAsia="標楷體"/>
            <w:noProof/>
          </w:rPr>
          <w:t xml:space="preserve"> 18</w:t>
        </w:r>
        <w:r w:rsidRPr="00C35253" w:rsidR="00A858D0">
          <w:rPr>
            <w:rStyle w:val="a8"/>
            <w:rFonts w:hint="eastAsia" w:ascii="Courier New" w:hAnsi="標楷體" w:eastAsia="標楷體"/>
            <w:noProof/>
          </w:rPr>
          <w:t>〔按鈕〕新增單位異動記錄</w:t>
        </w:r>
        <w:r w:rsidR="00A858D0">
          <w:rPr>
            <w:noProof/>
            <w:webHidden/>
          </w:rPr>
          <w:tab/>
        </w:r>
        <w:r w:rsidR="00A858D0">
          <w:rPr>
            <w:noProof/>
            <w:webHidden/>
          </w:rPr>
          <w:fldChar w:fldCharType="begin"/>
        </w:r>
        <w:r w:rsidR="00A858D0">
          <w:rPr>
            <w:noProof/>
            <w:webHidden/>
          </w:rPr>
          <w:instrText xml:space="preserve"> PAGEREF _Toc13494193 \h </w:instrText>
        </w:r>
        <w:r w:rsidR="00A858D0">
          <w:rPr>
            <w:noProof/>
            <w:webHidden/>
          </w:rPr>
        </w:r>
        <w:r w:rsidR="00A858D0">
          <w:rPr>
            <w:noProof/>
            <w:webHidden/>
          </w:rPr>
          <w:fldChar w:fldCharType="separate"/>
        </w:r>
        <w:r w:rsidR="00A858D0">
          <w:rPr>
            <w:noProof/>
            <w:webHidden/>
          </w:rPr>
          <w:t>20</w:t>
        </w:r>
        <w:r w:rsidR="00A858D0">
          <w:rPr>
            <w:noProof/>
            <w:webHidden/>
          </w:rPr>
          <w:fldChar w:fldCharType="end"/>
        </w:r>
      </w:hyperlink>
    </w:p>
    <w:p w:rsidR="00A858D0" w:rsidRDefault="00AA2026" w14:paraId="796A327A" w14:textId="77777777">
      <w:pPr>
        <w:pStyle w:val="aff1"/>
        <w:tabs>
          <w:tab w:val="right" w:leader="dot" w:pos="10076"/>
        </w:tabs>
        <w:rPr>
          <w:rFonts w:cstheme="minorBidi"/>
          <w:smallCaps w:val="0"/>
          <w:noProof/>
          <w:kern w:val="2"/>
          <w:sz w:val="24"/>
          <w:szCs w:val="22"/>
        </w:rPr>
      </w:pPr>
      <w:hyperlink w:history="1" w:anchor="_Toc13494194">
        <w:r w:rsidRPr="00C35253" w:rsidR="00A858D0">
          <w:rPr>
            <w:rStyle w:val="a8"/>
            <w:rFonts w:hint="eastAsia" w:ascii="Courier New" w:hAnsi="標楷體" w:eastAsia="標楷體"/>
            <w:noProof/>
          </w:rPr>
          <w:t>圖表</w:t>
        </w:r>
        <w:r w:rsidRPr="00C35253" w:rsidR="00A858D0">
          <w:rPr>
            <w:rStyle w:val="a8"/>
            <w:rFonts w:ascii="Courier New" w:hAnsi="Courier New" w:eastAsia="標楷體"/>
            <w:noProof/>
          </w:rPr>
          <w:t xml:space="preserve"> 19</w:t>
        </w:r>
        <w:r w:rsidRPr="00C35253" w:rsidR="00A858D0">
          <w:rPr>
            <w:rStyle w:val="a8"/>
            <w:rFonts w:hint="eastAsia" w:ascii="Courier New" w:hAnsi="標楷體" w:eastAsia="標楷體"/>
            <w:noProof/>
          </w:rPr>
          <w:t>〔示意圖〕尚有轄下員工</w:t>
        </w:r>
        <w:r w:rsidR="00A858D0">
          <w:rPr>
            <w:noProof/>
            <w:webHidden/>
          </w:rPr>
          <w:tab/>
        </w:r>
        <w:r w:rsidR="00A858D0">
          <w:rPr>
            <w:noProof/>
            <w:webHidden/>
          </w:rPr>
          <w:fldChar w:fldCharType="begin"/>
        </w:r>
        <w:r w:rsidR="00A858D0">
          <w:rPr>
            <w:noProof/>
            <w:webHidden/>
          </w:rPr>
          <w:instrText xml:space="preserve"> PAGEREF _Toc13494194 \h </w:instrText>
        </w:r>
        <w:r w:rsidR="00A858D0">
          <w:rPr>
            <w:noProof/>
            <w:webHidden/>
          </w:rPr>
        </w:r>
        <w:r w:rsidR="00A858D0">
          <w:rPr>
            <w:noProof/>
            <w:webHidden/>
          </w:rPr>
          <w:fldChar w:fldCharType="separate"/>
        </w:r>
        <w:r w:rsidR="00A858D0">
          <w:rPr>
            <w:noProof/>
            <w:webHidden/>
          </w:rPr>
          <w:t>20</w:t>
        </w:r>
        <w:r w:rsidR="00A858D0">
          <w:rPr>
            <w:noProof/>
            <w:webHidden/>
          </w:rPr>
          <w:fldChar w:fldCharType="end"/>
        </w:r>
      </w:hyperlink>
    </w:p>
    <w:p w:rsidR="00A858D0" w:rsidRDefault="00AA2026" w14:paraId="7A1F66E8" w14:textId="77777777">
      <w:pPr>
        <w:pStyle w:val="aff1"/>
        <w:tabs>
          <w:tab w:val="right" w:leader="dot" w:pos="10076"/>
        </w:tabs>
        <w:rPr>
          <w:rFonts w:cstheme="minorBidi"/>
          <w:smallCaps w:val="0"/>
          <w:noProof/>
          <w:kern w:val="2"/>
          <w:sz w:val="24"/>
          <w:szCs w:val="22"/>
        </w:rPr>
      </w:pPr>
      <w:hyperlink w:history="1" w:anchor="_Toc13494195">
        <w:r w:rsidRPr="00C35253" w:rsidR="00A858D0">
          <w:rPr>
            <w:rStyle w:val="a8"/>
            <w:rFonts w:hint="eastAsia" w:ascii="Courier New" w:hAnsi="標楷體" w:eastAsia="標楷體"/>
            <w:noProof/>
          </w:rPr>
          <w:t>圖表</w:t>
        </w:r>
        <w:r w:rsidRPr="00C35253" w:rsidR="00A858D0">
          <w:rPr>
            <w:rStyle w:val="a8"/>
            <w:rFonts w:ascii="Courier New" w:hAnsi="Courier New" w:eastAsia="標楷體"/>
            <w:noProof/>
          </w:rPr>
          <w:t xml:space="preserve"> 20</w:t>
        </w:r>
        <w:r w:rsidRPr="00C35253" w:rsidR="00A858D0">
          <w:rPr>
            <w:rStyle w:val="a8"/>
            <w:rFonts w:hint="eastAsia" w:ascii="Courier New" w:hAnsi="標楷體" w:eastAsia="標楷體"/>
            <w:noProof/>
          </w:rPr>
          <w:t>〔欄位〕尚有轄下員工</w:t>
        </w:r>
        <w:r w:rsidR="00A858D0">
          <w:rPr>
            <w:noProof/>
            <w:webHidden/>
          </w:rPr>
          <w:tab/>
        </w:r>
        <w:r w:rsidR="00A858D0">
          <w:rPr>
            <w:noProof/>
            <w:webHidden/>
          </w:rPr>
          <w:fldChar w:fldCharType="begin"/>
        </w:r>
        <w:r w:rsidR="00A858D0">
          <w:rPr>
            <w:noProof/>
            <w:webHidden/>
          </w:rPr>
          <w:instrText xml:space="preserve"> PAGEREF _Toc13494195 \h </w:instrText>
        </w:r>
        <w:r w:rsidR="00A858D0">
          <w:rPr>
            <w:noProof/>
            <w:webHidden/>
          </w:rPr>
        </w:r>
        <w:r w:rsidR="00A858D0">
          <w:rPr>
            <w:noProof/>
            <w:webHidden/>
          </w:rPr>
          <w:fldChar w:fldCharType="separate"/>
        </w:r>
        <w:r w:rsidR="00A858D0">
          <w:rPr>
            <w:noProof/>
            <w:webHidden/>
          </w:rPr>
          <w:t>21</w:t>
        </w:r>
        <w:r w:rsidR="00A858D0">
          <w:rPr>
            <w:noProof/>
            <w:webHidden/>
          </w:rPr>
          <w:fldChar w:fldCharType="end"/>
        </w:r>
      </w:hyperlink>
    </w:p>
    <w:p w:rsidR="00A858D0" w:rsidRDefault="00AA2026" w14:paraId="21BBC466" w14:textId="77777777">
      <w:pPr>
        <w:pStyle w:val="aff1"/>
        <w:tabs>
          <w:tab w:val="right" w:leader="dot" w:pos="10076"/>
        </w:tabs>
        <w:rPr>
          <w:rFonts w:cstheme="minorBidi"/>
          <w:smallCaps w:val="0"/>
          <w:noProof/>
          <w:kern w:val="2"/>
          <w:sz w:val="24"/>
          <w:szCs w:val="22"/>
        </w:rPr>
      </w:pPr>
      <w:hyperlink w:history="1" w:anchor="_Toc13494196">
        <w:r w:rsidRPr="00C35253" w:rsidR="00A858D0">
          <w:rPr>
            <w:rStyle w:val="a8"/>
            <w:rFonts w:hint="eastAsia" w:ascii="Courier New" w:hAnsi="標楷體" w:eastAsia="標楷體"/>
            <w:noProof/>
          </w:rPr>
          <w:t>圖表</w:t>
        </w:r>
        <w:r w:rsidRPr="00C35253" w:rsidR="00A858D0">
          <w:rPr>
            <w:rStyle w:val="a8"/>
            <w:rFonts w:ascii="Courier New" w:hAnsi="Courier New" w:eastAsia="標楷體"/>
            <w:noProof/>
          </w:rPr>
          <w:t xml:space="preserve"> 21</w:t>
        </w:r>
        <w:r w:rsidRPr="00C35253" w:rsidR="00A858D0">
          <w:rPr>
            <w:rStyle w:val="a8"/>
            <w:rFonts w:hint="eastAsia" w:ascii="Courier New" w:hAnsi="標楷體" w:eastAsia="標楷體"/>
            <w:noProof/>
          </w:rPr>
          <w:t>〔欄位〕單位名稱多語系</w:t>
        </w:r>
        <w:r w:rsidR="00A858D0">
          <w:rPr>
            <w:noProof/>
            <w:webHidden/>
          </w:rPr>
          <w:tab/>
        </w:r>
        <w:r w:rsidR="00A858D0">
          <w:rPr>
            <w:noProof/>
            <w:webHidden/>
          </w:rPr>
          <w:fldChar w:fldCharType="begin"/>
        </w:r>
        <w:r w:rsidR="00A858D0">
          <w:rPr>
            <w:noProof/>
            <w:webHidden/>
          </w:rPr>
          <w:instrText xml:space="preserve"> PAGEREF _Toc13494196 \h </w:instrText>
        </w:r>
        <w:r w:rsidR="00A858D0">
          <w:rPr>
            <w:noProof/>
            <w:webHidden/>
          </w:rPr>
        </w:r>
        <w:r w:rsidR="00A858D0">
          <w:rPr>
            <w:noProof/>
            <w:webHidden/>
          </w:rPr>
          <w:fldChar w:fldCharType="separate"/>
        </w:r>
        <w:r w:rsidR="00A858D0">
          <w:rPr>
            <w:noProof/>
            <w:webHidden/>
          </w:rPr>
          <w:t>22</w:t>
        </w:r>
        <w:r w:rsidR="00A858D0">
          <w:rPr>
            <w:noProof/>
            <w:webHidden/>
          </w:rPr>
          <w:fldChar w:fldCharType="end"/>
        </w:r>
      </w:hyperlink>
    </w:p>
    <w:p w:rsidR="00A858D0" w:rsidRDefault="00AA2026" w14:paraId="3B6A491C" w14:textId="77777777">
      <w:pPr>
        <w:pStyle w:val="aff1"/>
        <w:tabs>
          <w:tab w:val="right" w:leader="dot" w:pos="10076"/>
        </w:tabs>
        <w:rPr>
          <w:rFonts w:cstheme="minorBidi"/>
          <w:smallCaps w:val="0"/>
          <w:noProof/>
          <w:kern w:val="2"/>
          <w:sz w:val="24"/>
          <w:szCs w:val="22"/>
        </w:rPr>
      </w:pPr>
      <w:hyperlink w:history="1" w:anchor="_Toc13494197">
        <w:r w:rsidRPr="00C35253" w:rsidR="00A858D0">
          <w:rPr>
            <w:rStyle w:val="a8"/>
            <w:rFonts w:hint="eastAsia" w:ascii="Courier New" w:hAnsi="標楷體" w:eastAsia="標楷體"/>
            <w:noProof/>
          </w:rPr>
          <w:t>圖表</w:t>
        </w:r>
        <w:r w:rsidRPr="00C35253" w:rsidR="00A858D0">
          <w:rPr>
            <w:rStyle w:val="a8"/>
            <w:rFonts w:ascii="Courier New" w:hAnsi="Courier New" w:eastAsia="標楷體"/>
            <w:noProof/>
          </w:rPr>
          <w:t xml:space="preserve"> 22</w:t>
        </w:r>
        <w:r w:rsidRPr="00C35253" w:rsidR="00A858D0">
          <w:rPr>
            <w:rStyle w:val="a8"/>
            <w:rFonts w:hint="eastAsia" w:ascii="Courier New" w:hAnsi="標楷體" w:eastAsia="標楷體"/>
            <w:noProof/>
          </w:rPr>
          <w:t>〔欄位〕單位資訊</w:t>
        </w:r>
        <w:r w:rsidR="00A858D0">
          <w:rPr>
            <w:noProof/>
            <w:webHidden/>
          </w:rPr>
          <w:tab/>
        </w:r>
        <w:r w:rsidR="00A858D0">
          <w:rPr>
            <w:noProof/>
            <w:webHidden/>
          </w:rPr>
          <w:fldChar w:fldCharType="begin"/>
        </w:r>
        <w:r w:rsidR="00A858D0">
          <w:rPr>
            <w:noProof/>
            <w:webHidden/>
          </w:rPr>
          <w:instrText xml:space="preserve"> PAGEREF _Toc13494197 \h </w:instrText>
        </w:r>
        <w:r w:rsidR="00A858D0">
          <w:rPr>
            <w:noProof/>
            <w:webHidden/>
          </w:rPr>
        </w:r>
        <w:r w:rsidR="00A858D0">
          <w:rPr>
            <w:noProof/>
            <w:webHidden/>
          </w:rPr>
          <w:fldChar w:fldCharType="separate"/>
        </w:r>
        <w:r w:rsidR="00A858D0">
          <w:rPr>
            <w:noProof/>
            <w:webHidden/>
          </w:rPr>
          <w:t>22</w:t>
        </w:r>
        <w:r w:rsidR="00A858D0">
          <w:rPr>
            <w:noProof/>
            <w:webHidden/>
          </w:rPr>
          <w:fldChar w:fldCharType="end"/>
        </w:r>
      </w:hyperlink>
    </w:p>
    <w:p w:rsidR="00A858D0" w:rsidRDefault="00AA2026" w14:paraId="778378A8" w14:textId="77777777">
      <w:pPr>
        <w:pStyle w:val="aff1"/>
        <w:tabs>
          <w:tab w:val="right" w:leader="dot" w:pos="10076"/>
        </w:tabs>
        <w:rPr>
          <w:rFonts w:cstheme="minorBidi"/>
          <w:smallCaps w:val="0"/>
          <w:noProof/>
          <w:kern w:val="2"/>
          <w:sz w:val="24"/>
          <w:szCs w:val="22"/>
        </w:rPr>
      </w:pPr>
      <w:hyperlink w:history="1" w:anchor="_Toc13494198">
        <w:r w:rsidRPr="00C35253" w:rsidR="00A858D0">
          <w:rPr>
            <w:rStyle w:val="a8"/>
            <w:rFonts w:hint="eastAsia" w:ascii="Courier New" w:hAnsi="標楷體" w:eastAsia="標楷體"/>
            <w:noProof/>
          </w:rPr>
          <w:t>圖表</w:t>
        </w:r>
        <w:r w:rsidRPr="00C35253" w:rsidR="00A858D0">
          <w:rPr>
            <w:rStyle w:val="a8"/>
            <w:rFonts w:ascii="Courier New" w:hAnsi="Courier New" w:eastAsia="標楷體"/>
            <w:noProof/>
          </w:rPr>
          <w:t xml:space="preserve"> 23</w:t>
        </w:r>
        <w:r w:rsidRPr="00C35253" w:rsidR="00A858D0">
          <w:rPr>
            <w:rStyle w:val="a8"/>
            <w:rFonts w:hint="eastAsia" w:ascii="Courier New" w:hAnsi="標楷體" w:eastAsia="標楷體"/>
            <w:noProof/>
          </w:rPr>
          <w:t>〔按鈕〕單位資訊</w:t>
        </w:r>
        <w:r w:rsidR="00A858D0">
          <w:rPr>
            <w:noProof/>
            <w:webHidden/>
          </w:rPr>
          <w:tab/>
        </w:r>
        <w:r w:rsidR="00A858D0">
          <w:rPr>
            <w:noProof/>
            <w:webHidden/>
          </w:rPr>
          <w:fldChar w:fldCharType="begin"/>
        </w:r>
        <w:r w:rsidR="00A858D0">
          <w:rPr>
            <w:noProof/>
            <w:webHidden/>
          </w:rPr>
          <w:instrText xml:space="preserve"> PAGEREF _Toc13494198 \h </w:instrText>
        </w:r>
        <w:r w:rsidR="00A858D0">
          <w:rPr>
            <w:noProof/>
            <w:webHidden/>
          </w:rPr>
        </w:r>
        <w:r w:rsidR="00A858D0">
          <w:rPr>
            <w:noProof/>
            <w:webHidden/>
          </w:rPr>
          <w:fldChar w:fldCharType="separate"/>
        </w:r>
        <w:r w:rsidR="00A858D0">
          <w:rPr>
            <w:noProof/>
            <w:webHidden/>
          </w:rPr>
          <w:t>23</w:t>
        </w:r>
        <w:r w:rsidR="00A858D0">
          <w:rPr>
            <w:noProof/>
            <w:webHidden/>
          </w:rPr>
          <w:fldChar w:fldCharType="end"/>
        </w:r>
      </w:hyperlink>
    </w:p>
    <w:p w:rsidR="00A858D0" w:rsidRDefault="00AA2026" w14:paraId="09B8BBCC" w14:textId="77777777">
      <w:pPr>
        <w:pStyle w:val="aff1"/>
        <w:tabs>
          <w:tab w:val="right" w:leader="dot" w:pos="10076"/>
        </w:tabs>
        <w:rPr>
          <w:rFonts w:cstheme="minorBidi"/>
          <w:smallCaps w:val="0"/>
          <w:noProof/>
          <w:kern w:val="2"/>
          <w:sz w:val="24"/>
          <w:szCs w:val="22"/>
        </w:rPr>
      </w:pPr>
      <w:hyperlink w:history="1" w:anchor="_Toc13494199">
        <w:r w:rsidRPr="00C35253" w:rsidR="00A858D0">
          <w:rPr>
            <w:rStyle w:val="a8"/>
            <w:rFonts w:hint="eastAsia" w:ascii="Courier New" w:hAnsi="標楷體" w:eastAsia="標楷體"/>
            <w:noProof/>
          </w:rPr>
          <w:t>圖表</w:t>
        </w:r>
        <w:r w:rsidRPr="00C35253" w:rsidR="00A858D0">
          <w:rPr>
            <w:rStyle w:val="a8"/>
            <w:rFonts w:ascii="Courier New" w:hAnsi="Courier New" w:eastAsia="標楷體"/>
            <w:noProof/>
          </w:rPr>
          <w:t xml:space="preserve"> 24</w:t>
        </w:r>
        <w:r w:rsidRPr="00C35253" w:rsidR="00A858D0">
          <w:rPr>
            <w:rStyle w:val="a8"/>
            <w:rFonts w:hint="eastAsia" w:ascii="Courier New" w:hAnsi="標楷體" w:eastAsia="標楷體"/>
            <w:noProof/>
          </w:rPr>
          <w:t>〔按鈕〕編輯單位資訊</w:t>
        </w:r>
        <w:r w:rsidR="00A858D0">
          <w:rPr>
            <w:noProof/>
            <w:webHidden/>
          </w:rPr>
          <w:tab/>
        </w:r>
        <w:r w:rsidR="00A858D0">
          <w:rPr>
            <w:noProof/>
            <w:webHidden/>
          </w:rPr>
          <w:fldChar w:fldCharType="begin"/>
        </w:r>
        <w:r w:rsidR="00A858D0">
          <w:rPr>
            <w:noProof/>
            <w:webHidden/>
          </w:rPr>
          <w:instrText xml:space="preserve"> PAGEREF _Toc13494199 \h </w:instrText>
        </w:r>
        <w:r w:rsidR="00A858D0">
          <w:rPr>
            <w:noProof/>
            <w:webHidden/>
          </w:rPr>
        </w:r>
        <w:r w:rsidR="00A858D0">
          <w:rPr>
            <w:noProof/>
            <w:webHidden/>
          </w:rPr>
          <w:fldChar w:fldCharType="separate"/>
        </w:r>
        <w:r w:rsidR="00A858D0">
          <w:rPr>
            <w:noProof/>
            <w:webHidden/>
          </w:rPr>
          <w:t>23</w:t>
        </w:r>
        <w:r w:rsidR="00A858D0">
          <w:rPr>
            <w:noProof/>
            <w:webHidden/>
          </w:rPr>
          <w:fldChar w:fldCharType="end"/>
        </w:r>
      </w:hyperlink>
    </w:p>
    <w:p w:rsidR="00A858D0" w:rsidRDefault="00AA2026" w14:paraId="0F0930D8" w14:textId="77777777">
      <w:pPr>
        <w:pStyle w:val="aff1"/>
        <w:tabs>
          <w:tab w:val="right" w:leader="dot" w:pos="10076"/>
        </w:tabs>
        <w:rPr>
          <w:rFonts w:cstheme="minorBidi"/>
          <w:smallCaps w:val="0"/>
          <w:noProof/>
          <w:kern w:val="2"/>
          <w:sz w:val="24"/>
          <w:szCs w:val="22"/>
        </w:rPr>
      </w:pPr>
      <w:hyperlink w:history="1" w:anchor="_Toc13494200">
        <w:r w:rsidRPr="00C35253" w:rsidR="00A858D0">
          <w:rPr>
            <w:rStyle w:val="a8"/>
            <w:rFonts w:hint="eastAsia" w:ascii="Courier New" w:hAnsi="標楷體" w:eastAsia="標楷體"/>
            <w:noProof/>
          </w:rPr>
          <w:t>圖表</w:t>
        </w:r>
        <w:r w:rsidRPr="00C35253" w:rsidR="00A858D0">
          <w:rPr>
            <w:rStyle w:val="a8"/>
            <w:rFonts w:ascii="Courier New" w:hAnsi="Courier New" w:eastAsia="標楷體"/>
            <w:noProof/>
          </w:rPr>
          <w:t xml:space="preserve"> 25</w:t>
        </w:r>
        <w:r w:rsidRPr="00C35253" w:rsidR="00A858D0">
          <w:rPr>
            <w:rStyle w:val="a8"/>
            <w:rFonts w:hint="eastAsia" w:ascii="Courier New" w:hAnsi="標楷體" w:eastAsia="標楷體"/>
            <w:noProof/>
          </w:rPr>
          <w:t>〔按鈕〕編輯單位資訊</w:t>
        </w:r>
        <w:r w:rsidR="00A858D0">
          <w:rPr>
            <w:noProof/>
            <w:webHidden/>
          </w:rPr>
          <w:tab/>
        </w:r>
        <w:r w:rsidR="00A858D0">
          <w:rPr>
            <w:noProof/>
            <w:webHidden/>
          </w:rPr>
          <w:fldChar w:fldCharType="begin"/>
        </w:r>
        <w:r w:rsidR="00A858D0">
          <w:rPr>
            <w:noProof/>
            <w:webHidden/>
          </w:rPr>
          <w:instrText xml:space="preserve"> PAGEREF _Toc13494200 \h </w:instrText>
        </w:r>
        <w:r w:rsidR="00A858D0">
          <w:rPr>
            <w:noProof/>
            <w:webHidden/>
          </w:rPr>
        </w:r>
        <w:r w:rsidR="00A858D0">
          <w:rPr>
            <w:noProof/>
            <w:webHidden/>
          </w:rPr>
          <w:fldChar w:fldCharType="separate"/>
        </w:r>
        <w:r w:rsidR="00A858D0">
          <w:rPr>
            <w:noProof/>
            <w:webHidden/>
          </w:rPr>
          <w:t>24</w:t>
        </w:r>
        <w:r w:rsidR="00A858D0">
          <w:rPr>
            <w:noProof/>
            <w:webHidden/>
          </w:rPr>
          <w:fldChar w:fldCharType="end"/>
        </w:r>
      </w:hyperlink>
    </w:p>
    <w:p w:rsidR="00A858D0" w:rsidRDefault="00AA2026" w14:paraId="6EA376A1" w14:textId="77777777">
      <w:pPr>
        <w:pStyle w:val="aff1"/>
        <w:tabs>
          <w:tab w:val="right" w:leader="dot" w:pos="10076"/>
        </w:tabs>
        <w:rPr>
          <w:rFonts w:cstheme="minorBidi"/>
          <w:smallCaps w:val="0"/>
          <w:noProof/>
          <w:kern w:val="2"/>
          <w:sz w:val="24"/>
          <w:szCs w:val="22"/>
        </w:rPr>
      </w:pPr>
      <w:hyperlink w:history="1" w:anchor="_Toc13494201">
        <w:r w:rsidRPr="00C35253" w:rsidR="00A858D0">
          <w:rPr>
            <w:rStyle w:val="a8"/>
            <w:rFonts w:hint="eastAsia" w:ascii="Courier New" w:hAnsi="標楷體" w:eastAsia="標楷體"/>
            <w:noProof/>
          </w:rPr>
          <w:t>圖表</w:t>
        </w:r>
        <w:r w:rsidRPr="00C35253" w:rsidR="00A858D0">
          <w:rPr>
            <w:rStyle w:val="a8"/>
            <w:rFonts w:ascii="Courier New" w:hAnsi="Courier New" w:eastAsia="標楷體"/>
            <w:noProof/>
          </w:rPr>
          <w:t xml:space="preserve"> 26</w:t>
        </w:r>
        <w:r w:rsidRPr="00C35253" w:rsidR="00A858D0">
          <w:rPr>
            <w:rStyle w:val="a8"/>
            <w:rFonts w:hint="eastAsia" w:ascii="Courier New" w:hAnsi="標楷體" w:eastAsia="標楷體"/>
            <w:noProof/>
          </w:rPr>
          <w:t>〔欄位〕單位員工</w:t>
        </w:r>
        <w:r w:rsidR="00A858D0">
          <w:rPr>
            <w:noProof/>
            <w:webHidden/>
          </w:rPr>
          <w:tab/>
        </w:r>
        <w:r w:rsidR="00A858D0">
          <w:rPr>
            <w:noProof/>
            <w:webHidden/>
          </w:rPr>
          <w:fldChar w:fldCharType="begin"/>
        </w:r>
        <w:r w:rsidR="00A858D0">
          <w:rPr>
            <w:noProof/>
            <w:webHidden/>
          </w:rPr>
          <w:instrText xml:space="preserve"> PAGEREF _Toc13494201 \h </w:instrText>
        </w:r>
        <w:r w:rsidR="00A858D0">
          <w:rPr>
            <w:noProof/>
            <w:webHidden/>
          </w:rPr>
        </w:r>
        <w:r w:rsidR="00A858D0">
          <w:rPr>
            <w:noProof/>
            <w:webHidden/>
          </w:rPr>
          <w:fldChar w:fldCharType="separate"/>
        </w:r>
        <w:r w:rsidR="00A858D0">
          <w:rPr>
            <w:noProof/>
            <w:webHidden/>
          </w:rPr>
          <w:t>24</w:t>
        </w:r>
        <w:r w:rsidR="00A858D0">
          <w:rPr>
            <w:noProof/>
            <w:webHidden/>
          </w:rPr>
          <w:fldChar w:fldCharType="end"/>
        </w:r>
      </w:hyperlink>
    </w:p>
    <w:p w:rsidR="00A858D0" w:rsidRDefault="00AA2026" w14:paraId="100AE61E" w14:textId="77777777">
      <w:pPr>
        <w:pStyle w:val="aff1"/>
        <w:tabs>
          <w:tab w:val="right" w:leader="dot" w:pos="10076"/>
        </w:tabs>
        <w:rPr>
          <w:rFonts w:cstheme="minorBidi"/>
          <w:smallCaps w:val="0"/>
          <w:noProof/>
          <w:kern w:val="2"/>
          <w:sz w:val="24"/>
          <w:szCs w:val="22"/>
        </w:rPr>
      </w:pPr>
      <w:hyperlink w:history="1" w:anchor="_Toc13494202">
        <w:r w:rsidRPr="00C35253" w:rsidR="00A858D0">
          <w:rPr>
            <w:rStyle w:val="a8"/>
            <w:rFonts w:hint="eastAsia" w:ascii="Courier New" w:hAnsi="標楷體" w:eastAsia="標楷體"/>
            <w:noProof/>
          </w:rPr>
          <w:t>圖表</w:t>
        </w:r>
        <w:r w:rsidRPr="00C35253" w:rsidR="00A858D0">
          <w:rPr>
            <w:rStyle w:val="a8"/>
            <w:rFonts w:ascii="Courier New" w:hAnsi="Courier New" w:eastAsia="標楷體"/>
            <w:noProof/>
          </w:rPr>
          <w:t xml:space="preserve"> 27</w:t>
        </w:r>
        <w:r w:rsidRPr="00C35253" w:rsidR="00A858D0">
          <w:rPr>
            <w:rStyle w:val="a8"/>
            <w:rFonts w:hint="eastAsia" w:ascii="Courier New" w:hAnsi="標楷體" w:eastAsia="標楷體"/>
            <w:noProof/>
          </w:rPr>
          <w:t>〔欄位〕組織圖</w:t>
        </w:r>
        <w:r w:rsidRPr="00C35253" w:rsidR="00A858D0">
          <w:rPr>
            <w:rStyle w:val="a8"/>
            <w:rFonts w:ascii="Courier New" w:hAnsi="標楷體" w:eastAsia="標楷體"/>
            <w:noProof/>
          </w:rPr>
          <w:t>-</w:t>
        </w:r>
        <w:r w:rsidRPr="00C35253" w:rsidR="00A858D0">
          <w:rPr>
            <w:rStyle w:val="a8"/>
            <w:rFonts w:hint="eastAsia" w:ascii="Courier New" w:hAnsi="標楷體" w:eastAsia="標楷體"/>
            <w:noProof/>
          </w:rPr>
          <w:t>搜尋條件</w:t>
        </w:r>
        <w:r w:rsidR="00A858D0">
          <w:rPr>
            <w:noProof/>
            <w:webHidden/>
          </w:rPr>
          <w:tab/>
        </w:r>
        <w:r w:rsidR="00A858D0">
          <w:rPr>
            <w:noProof/>
            <w:webHidden/>
          </w:rPr>
          <w:fldChar w:fldCharType="begin"/>
        </w:r>
        <w:r w:rsidR="00A858D0">
          <w:rPr>
            <w:noProof/>
            <w:webHidden/>
          </w:rPr>
          <w:instrText xml:space="preserve"> PAGEREF _Toc13494202 \h </w:instrText>
        </w:r>
        <w:r w:rsidR="00A858D0">
          <w:rPr>
            <w:noProof/>
            <w:webHidden/>
          </w:rPr>
        </w:r>
        <w:r w:rsidR="00A858D0">
          <w:rPr>
            <w:noProof/>
            <w:webHidden/>
          </w:rPr>
          <w:fldChar w:fldCharType="separate"/>
        </w:r>
        <w:r w:rsidR="00A858D0">
          <w:rPr>
            <w:noProof/>
            <w:webHidden/>
          </w:rPr>
          <w:t>25</w:t>
        </w:r>
        <w:r w:rsidR="00A858D0">
          <w:rPr>
            <w:noProof/>
            <w:webHidden/>
          </w:rPr>
          <w:fldChar w:fldCharType="end"/>
        </w:r>
      </w:hyperlink>
    </w:p>
    <w:p w:rsidR="00A858D0" w:rsidRDefault="00AA2026" w14:paraId="0D2AC878" w14:textId="77777777">
      <w:pPr>
        <w:pStyle w:val="aff1"/>
        <w:tabs>
          <w:tab w:val="right" w:leader="dot" w:pos="10076"/>
        </w:tabs>
        <w:rPr>
          <w:rFonts w:cstheme="minorBidi"/>
          <w:smallCaps w:val="0"/>
          <w:noProof/>
          <w:kern w:val="2"/>
          <w:sz w:val="24"/>
          <w:szCs w:val="22"/>
        </w:rPr>
      </w:pPr>
      <w:hyperlink w:history="1" w:anchor="_Toc13494203">
        <w:r w:rsidRPr="00C35253" w:rsidR="00A858D0">
          <w:rPr>
            <w:rStyle w:val="a8"/>
            <w:rFonts w:hint="eastAsia" w:ascii="Courier New" w:hAnsi="標楷體" w:eastAsia="標楷體"/>
            <w:noProof/>
          </w:rPr>
          <w:t>圖表</w:t>
        </w:r>
        <w:r w:rsidRPr="00C35253" w:rsidR="00A858D0">
          <w:rPr>
            <w:rStyle w:val="a8"/>
            <w:rFonts w:ascii="Courier New" w:hAnsi="Courier New" w:eastAsia="標楷體"/>
            <w:noProof/>
          </w:rPr>
          <w:t xml:space="preserve"> 28</w:t>
        </w:r>
        <w:r w:rsidRPr="00C35253" w:rsidR="00A858D0">
          <w:rPr>
            <w:rStyle w:val="a8"/>
            <w:rFonts w:hint="eastAsia" w:ascii="Courier New" w:hAnsi="標楷體" w:eastAsia="標楷體"/>
            <w:noProof/>
          </w:rPr>
          <w:t>〔欄位〕組織圖</w:t>
        </w:r>
        <w:r w:rsidRPr="00C35253" w:rsidR="00A858D0">
          <w:rPr>
            <w:rStyle w:val="a8"/>
            <w:rFonts w:ascii="Courier New" w:hAnsi="標楷體" w:eastAsia="標楷體"/>
            <w:noProof/>
          </w:rPr>
          <w:t>-</w:t>
        </w:r>
        <w:r w:rsidRPr="00C35253" w:rsidR="00A858D0">
          <w:rPr>
            <w:rStyle w:val="a8"/>
            <w:rFonts w:hint="eastAsia" w:ascii="Courier New" w:hAnsi="標楷體" w:eastAsia="標楷體"/>
            <w:noProof/>
          </w:rPr>
          <w:t>篩選欄位</w:t>
        </w:r>
        <w:r w:rsidR="00A858D0">
          <w:rPr>
            <w:noProof/>
            <w:webHidden/>
          </w:rPr>
          <w:tab/>
        </w:r>
        <w:r w:rsidR="00A858D0">
          <w:rPr>
            <w:noProof/>
            <w:webHidden/>
          </w:rPr>
          <w:fldChar w:fldCharType="begin"/>
        </w:r>
        <w:r w:rsidR="00A858D0">
          <w:rPr>
            <w:noProof/>
            <w:webHidden/>
          </w:rPr>
          <w:instrText xml:space="preserve"> PAGEREF _Toc13494203 \h </w:instrText>
        </w:r>
        <w:r w:rsidR="00A858D0">
          <w:rPr>
            <w:noProof/>
            <w:webHidden/>
          </w:rPr>
        </w:r>
        <w:r w:rsidR="00A858D0">
          <w:rPr>
            <w:noProof/>
            <w:webHidden/>
          </w:rPr>
          <w:fldChar w:fldCharType="separate"/>
        </w:r>
        <w:r w:rsidR="00A858D0">
          <w:rPr>
            <w:noProof/>
            <w:webHidden/>
          </w:rPr>
          <w:t>25</w:t>
        </w:r>
        <w:r w:rsidR="00A858D0">
          <w:rPr>
            <w:noProof/>
            <w:webHidden/>
          </w:rPr>
          <w:fldChar w:fldCharType="end"/>
        </w:r>
      </w:hyperlink>
    </w:p>
    <w:p w:rsidR="00A858D0" w:rsidRDefault="00AA2026" w14:paraId="3D596695" w14:textId="77777777">
      <w:pPr>
        <w:pStyle w:val="aff1"/>
        <w:tabs>
          <w:tab w:val="right" w:leader="dot" w:pos="10076"/>
        </w:tabs>
        <w:rPr>
          <w:rFonts w:cstheme="minorBidi"/>
          <w:smallCaps w:val="0"/>
          <w:noProof/>
          <w:kern w:val="2"/>
          <w:sz w:val="24"/>
          <w:szCs w:val="22"/>
        </w:rPr>
      </w:pPr>
      <w:hyperlink w:history="1" w:anchor="_Toc13494204">
        <w:r w:rsidRPr="00C35253" w:rsidR="00A858D0">
          <w:rPr>
            <w:rStyle w:val="a8"/>
            <w:rFonts w:hint="eastAsia" w:ascii="Courier New" w:hAnsi="標楷體" w:eastAsia="標楷體"/>
            <w:noProof/>
          </w:rPr>
          <w:t>圖表</w:t>
        </w:r>
        <w:r w:rsidRPr="00C35253" w:rsidR="00A858D0">
          <w:rPr>
            <w:rStyle w:val="a8"/>
            <w:rFonts w:ascii="Courier New" w:hAnsi="Courier New" w:eastAsia="標楷體"/>
            <w:noProof/>
          </w:rPr>
          <w:t xml:space="preserve"> 29</w:t>
        </w:r>
        <w:r w:rsidRPr="00C35253" w:rsidR="00A858D0">
          <w:rPr>
            <w:rStyle w:val="a8"/>
            <w:rFonts w:hint="eastAsia" w:ascii="Courier New" w:hAnsi="標楷體" w:eastAsia="標楷體"/>
            <w:noProof/>
          </w:rPr>
          <w:t>〔按鈕〕組織圖</w:t>
        </w:r>
        <w:r w:rsidR="00A858D0">
          <w:rPr>
            <w:noProof/>
            <w:webHidden/>
          </w:rPr>
          <w:tab/>
        </w:r>
        <w:r w:rsidR="00A858D0">
          <w:rPr>
            <w:noProof/>
            <w:webHidden/>
          </w:rPr>
          <w:fldChar w:fldCharType="begin"/>
        </w:r>
        <w:r w:rsidR="00A858D0">
          <w:rPr>
            <w:noProof/>
            <w:webHidden/>
          </w:rPr>
          <w:instrText xml:space="preserve"> PAGEREF _Toc13494204 \h </w:instrText>
        </w:r>
        <w:r w:rsidR="00A858D0">
          <w:rPr>
            <w:noProof/>
            <w:webHidden/>
          </w:rPr>
        </w:r>
        <w:r w:rsidR="00A858D0">
          <w:rPr>
            <w:noProof/>
            <w:webHidden/>
          </w:rPr>
          <w:fldChar w:fldCharType="separate"/>
        </w:r>
        <w:r w:rsidR="00A858D0">
          <w:rPr>
            <w:noProof/>
            <w:webHidden/>
          </w:rPr>
          <w:t>26</w:t>
        </w:r>
        <w:r w:rsidR="00A858D0">
          <w:rPr>
            <w:noProof/>
            <w:webHidden/>
          </w:rPr>
          <w:fldChar w:fldCharType="end"/>
        </w:r>
      </w:hyperlink>
    </w:p>
    <w:p w:rsidR="00A858D0" w:rsidRDefault="00AA2026" w14:paraId="29C12471" w14:textId="77777777">
      <w:pPr>
        <w:pStyle w:val="aff1"/>
        <w:tabs>
          <w:tab w:val="right" w:leader="dot" w:pos="10076"/>
        </w:tabs>
        <w:rPr>
          <w:rFonts w:cstheme="minorBidi"/>
          <w:smallCaps w:val="0"/>
          <w:noProof/>
          <w:kern w:val="2"/>
          <w:sz w:val="24"/>
          <w:szCs w:val="22"/>
        </w:rPr>
      </w:pPr>
      <w:hyperlink w:history="1" w:anchor="_Toc13494205">
        <w:r w:rsidRPr="00C35253" w:rsidR="00A858D0">
          <w:rPr>
            <w:rStyle w:val="a8"/>
            <w:rFonts w:hint="eastAsia" w:ascii="Courier New" w:hAnsi="標楷體" w:eastAsia="標楷體"/>
            <w:noProof/>
          </w:rPr>
          <w:t>圖表</w:t>
        </w:r>
        <w:r w:rsidRPr="00C35253" w:rsidR="00A858D0">
          <w:rPr>
            <w:rStyle w:val="a8"/>
            <w:rFonts w:ascii="Courier New" w:hAnsi="Courier New" w:eastAsia="標楷體"/>
            <w:noProof/>
          </w:rPr>
          <w:t xml:space="preserve"> 30</w:t>
        </w:r>
        <w:r w:rsidRPr="00C35253" w:rsidR="00A858D0">
          <w:rPr>
            <w:rStyle w:val="a8"/>
            <w:rFonts w:hint="eastAsia" w:ascii="Courier New" w:hAnsi="標楷體" w:eastAsia="標楷體"/>
            <w:noProof/>
          </w:rPr>
          <w:t>〔欄位〕異動行為說明</w:t>
        </w:r>
        <w:r w:rsidR="00A858D0">
          <w:rPr>
            <w:noProof/>
            <w:webHidden/>
          </w:rPr>
          <w:tab/>
        </w:r>
        <w:r w:rsidR="00A858D0">
          <w:rPr>
            <w:noProof/>
            <w:webHidden/>
          </w:rPr>
          <w:fldChar w:fldCharType="begin"/>
        </w:r>
        <w:r w:rsidR="00A858D0">
          <w:rPr>
            <w:noProof/>
            <w:webHidden/>
          </w:rPr>
          <w:instrText xml:space="preserve"> PAGEREF _Toc13494205 \h </w:instrText>
        </w:r>
        <w:r w:rsidR="00A858D0">
          <w:rPr>
            <w:noProof/>
            <w:webHidden/>
          </w:rPr>
        </w:r>
        <w:r w:rsidR="00A858D0">
          <w:rPr>
            <w:noProof/>
            <w:webHidden/>
          </w:rPr>
          <w:fldChar w:fldCharType="separate"/>
        </w:r>
        <w:r w:rsidR="00A858D0">
          <w:rPr>
            <w:noProof/>
            <w:webHidden/>
          </w:rPr>
          <w:t>27</w:t>
        </w:r>
        <w:r w:rsidR="00A858D0">
          <w:rPr>
            <w:noProof/>
            <w:webHidden/>
          </w:rPr>
          <w:fldChar w:fldCharType="end"/>
        </w:r>
      </w:hyperlink>
    </w:p>
    <w:p w:rsidRPr="008E5887" w:rsidR="003267DD" w:rsidP="00F45027" w:rsidRDefault="00C71061" w14:paraId="719FD35F" w14:textId="77777777">
      <w:pPr>
        <w:rPr>
          <w:rFonts w:ascii="Courier New" w:hAnsi="Courier New" w:eastAsia="標楷體"/>
        </w:rPr>
      </w:pPr>
      <w:r w:rsidRPr="008E5887">
        <w:rPr>
          <w:rFonts w:ascii="Courier New" w:hAnsi="Courier New" w:eastAsia="標楷體"/>
        </w:rPr>
        <w:fldChar w:fldCharType="end"/>
      </w:r>
    </w:p>
    <w:p w:rsidRPr="008E5887" w:rsidR="003267DD" w:rsidP="00F45027" w:rsidRDefault="003267DD" w14:paraId="33E59E8F" w14:textId="77777777">
      <w:pPr>
        <w:rPr>
          <w:rFonts w:ascii="Courier New" w:hAnsi="Courier New" w:eastAsia="標楷體"/>
        </w:rPr>
        <w:sectPr w:rsidRPr="008E5887" w:rsidR="003267DD" w:rsidSect="007D4EF0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orient="portrait" w:code="1"/>
          <w:pgMar w:top="1440" w:right="1077" w:bottom="1440" w:left="1077" w:header="544" w:footer="357" w:gutter="0"/>
          <w:pgNumType w:start="1"/>
          <w:cols w:space="720"/>
          <w:docGrid w:type="lines" w:linePitch="326"/>
        </w:sectPr>
      </w:pPr>
      <w:bookmarkEnd w:id="4"/>
    </w:p>
    <w:bookmarkStart w:name="OLE_LINK1" w:id="17"/>
    <w:bookmarkStart w:name="OLE_LINK2" w:id="18"/>
    <w:bookmarkEnd w:id="17"/>
    <w:bookmarkEnd w:id="18"/>
    <w:p w:rsidR="1DACD0FC" w:rsidP="3A7CF4E9" w:rsidRDefault="1DACD0FC" w14:paraId="33C13EE9">
      <w:pPr>
        <w:pStyle w:val="1"/>
        <w:rPr>
          <w:rFonts w:ascii="Courier New" w:hAnsi="Courier New" w:eastAsia="標楷體"/>
          <w:b w:val="0"/>
          <w:bCs w:val="0"/>
        </w:rPr>
      </w:pPr>
      <w:r w:rsidRPr="3A7CF4E9" w:rsidR="1DACD0FC">
        <w:rPr>
          <w:rFonts w:ascii="Courier New" w:hAnsi="標楷體" w:eastAsia="標楷體"/>
          <w:b w:val="0"/>
          <w:bCs w:val="0"/>
        </w:rPr>
        <w:t>功能概述</w:t>
      </w:r>
    </w:p>
    <w:p w:rsidR="1DACD0FC" w:rsidP="3A7CF4E9" w:rsidRDefault="1DACD0FC" w14:paraId="74008609">
      <w:pPr>
        <w:rPr>
          <w:rFonts w:ascii="Courier New" w:hAnsi="Courier New" w:eastAsia="標楷體"/>
        </w:rPr>
      </w:pPr>
      <w:r w:rsidRPr="3A7CF4E9" w:rsidR="1DACD0FC">
        <w:rPr>
          <w:rFonts w:ascii="Courier New" w:hAnsi="Courier New" w:eastAsia="標楷體"/>
        </w:rPr>
        <w:t>為公司組織架構，主要功能如下</w:t>
      </w:r>
    </w:p>
    <w:p w:rsidR="1DACD0FC" w:rsidP="3A7CF4E9" w:rsidRDefault="1DACD0FC" w14:paraId="2103AEB7">
      <w:pPr>
        <w:pStyle w:val="af3"/>
        <w:numPr>
          <w:ilvl w:val="0"/>
          <w:numId w:val="5"/>
        </w:numPr>
        <w:ind w:leftChars="0"/>
        <w:rPr>
          <w:rFonts w:ascii="Courier New" w:hAnsi="Courier New" w:eastAsia="標楷體"/>
        </w:rPr>
      </w:pPr>
      <w:r w:rsidRPr="3A7CF4E9" w:rsidR="1DACD0FC">
        <w:rPr>
          <w:rFonts w:ascii="Courier New" w:hAnsi="Courier New" w:eastAsia="標楷體"/>
        </w:rPr>
        <w:t>新增組織</w:t>
      </w:r>
    </w:p>
    <w:p w:rsidR="1DACD0FC" w:rsidP="3A7CF4E9" w:rsidRDefault="1DACD0FC" w14:paraId="4D23EB70">
      <w:pPr>
        <w:pStyle w:val="af3"/>
        <w:numPr>
          <w:ilvl w:val="0"/>
          <w:numId w:val="15"/>
        </w:numPr>
        <w:ind w:leftChars="0"/>
        <w:rPr>
          <w:rFonts w:ascii="Courier New" w:hAnsi="Courier New" w:eastAsia="標楷體"/>
        </w:rPr>
      </w:pPr>
      <w:r w:rsidRPr="3A7CF4E9" w:rsidR="1DACD0FC">
        <w:rPr>
          <w:rFonts w:ascii="Courier New" w:hAnsi="Courier New" w:eastAsia="標楷體"/>
        </w:rPr>
        <w:t>設定基本資料</w:t>
      </w:r>
    </w:p>
    <w:p w:rsidR="1DACD0FC" w:rsidP="3A7CF4E9" w:rsidRDefault="1DACD0FC" w14:paraId="2397F798">
      <w:pPr>
        <w:pStyle w:val="af3"/>
        <w:numPr>
          <w:ilvl w:val="0"/>
          <w:numId w:val="15"/>
        </w:numPr>
        <w:ind w:leftChars="0"/>
        <w:rPr>
          <w:rFonts w:ascii="Courier New" w:hAnsi="Courier New" w:eastAsia="標楷體"/>
        </w:rPr>
      </w:pPr>
      <w:r w:rsidRPr="3A7CF4E9" w:rsidR="1DACD0FC">
        <w:rPr>
          <w:rFonts w:ascii="Courier New" w:hAnsi="Courier New" w:eastAsia="標楷體"/>
        </w:rPr>
        <w:t>設定正副主管</w:t>
      </w:r>
    </w:p>
    <w:p w:rsidR="1DACD0FC" w:rsidP="3A7CF4E9" w:rsidRDefault="1DACD0FC" w14:paraId="14353FE8">
      <w:pPr>
        <w:pStyle w:val="af3"/>
        <w:numPr>
          <w:ilvl w:val="0"/>
          <w:numId w:val="5"/>
        </w:numPr>
        <w:ind w:leftChars="0"/>
        <w:rPr>
          <w:rFonts w:ascii="Courier New" w:hAnsi="Courier New" w:eastAsia="標楷體"/>
        </w:rPr>
      </w:pPr>
      <w:r w:rsidRPr="3A7CF4E9" w:rsidR="1DACD0FC">
        <w:rPr>
          <w:rFonts w:ascii="Courier New" w:hAnsi="Courier New" w:eastAsia="標楷體"/>
        </w:rPr>
        <w:t>查詢組織資訊</w:t>
      </w:r>
    </w:p>
    <w:p w:rsidR="1DACD0FC" w:rsidP="3A7CF4E9" w:rsidRDefault="1DACD0FC" w14:paraId="3210DEBE">
      <w:pPr>
        <w:pStyle w:val="af3"/>
        <w:numPr>
          <w:ilvl w:val="1"/>
          <w:numId w:val="5"/>
        </w:numPr>
        <w:ind w:leftChars="0"/>
        <w:rPr>
          <w:rFonts w:ascii="Courier New" w:hAnsi="Courier New" w:eastAsia="標楷體"/>
        </w:rPr>
      </w:pPr>
      <w:r w:rsidRPr="3A7CF4E9" w:rsidR="1DACD0FC">
        <w:rPr>
          <w:rFonts w:ascii="Courier New" w:hAnsi="Courier New" w:eastAsia="標楷體"/>
        </w:rPr>
        <w:t>瀏覽單位異動歷程</w:t>
      </w:r>
    </w:p>
    <w:p w:rsidR="1DACD0FC" w:rsidP="3A7CF4E9" w:rsidRDefault="1DACD0FC" w14:paraId="777129A5">
      <w:pPr>
        <w:pStyle w:val="af3"/>
        <w:numPr>
          <w:ilvl w:val="1"/>
          <w:numId w:val="5"/>
        </w:numPr>
        <w:ind w:leftChars="0"/>
        <w:rPr>
          <w:rFonts w:ascii="Courier New" w:hAnsi="Courier New" w:eastAsia="標楷體"/>
        </w:rPr>
      </w:pPr>
      <w:r w:rsidRPr="3A7CF4E9" w:rsidR="1DACD0FC">
        <w:rPr>
          <w:rFonts w:ascii="Courier New" w:hAnsi="Courier New" w:eastAsia="標楷體"/>
        </w:rPr>
        <w:t>瀏覽異動紀錄新增／刪除</w:t>
      </w:r>
      <w:r w:rsidRPr="3A7CF4E9" w:rsidR="1DACD0FC">
        <w:rPr>
          <w:rFonts w:ascii="Courier New" w:hAnsi="Courier New" w:eastAsia="標楷體"/>
        </w:rPr>
        <w:t>／</w:t>
      </w:r>
      <w:r w:rsidRPr="3A7CF4E9" w:rsidR="1DACD0FC">
        <w:rPr>
          <w:rFonts w:ascii="Courier New" w:hAnsi="Courier New" w:eastAsia="標楷體"/>
          <w:highlight w:val="yellow"/>
        </w:rPr>
        <w:t>編輯</w:t>
      </w:r>
      <w:r w:rsidRPr="3A7CF4E9" w:rsidR="1DACD0FC">
        <w:rPr>
          <w:rFonts w:ascii="Courier New" w:hAnsi="Courier New" w:eastAsia="標楷體"/>
        </w:rPr>
        <w:t>歷程</w:t>
      </w:r>
    </w:p>
    <w:p w:rsidR="1DACD0FC" w:rsidP="3A7CF4E9" w:rsidRDefault="1DACD0FC" w14:paraId="34FF00B2">
      <w:pPr>
        <w:pStyle w:val="af3"/>
        <w:numPr>
          <w:ilvl w:val="0"/>
          <w:numId w:val="5"/>
        </w:numPr>
        <w:ind w:leftChars="0"/>
        <w:rPr>
          <w:rFonts w:ascii="Courier New" w:hAnsi="Courier New" w:eastAsia="標楷體"/>
        </w:rPr>
      </w:pPr>
      <w:r w:rsidRPr="3A7CF4E9" w:rsidR="1DACD0FC">
        <w:rPr>
          <w:rFonts w:ascii="Courier New" w:hAnsi="Courier New" w:eastAsia="標楷體"/>
        </w:rPr>
        <w:t>組織異動</w:t>
      </w:r>
      <w:r w:rsidRPr="3A7CF4E9" w:rsidR="1DACD0FC">
        <w:rPr>
          <w:rFonts w:ascii="Courier New" w:hAnsi="Courier New" w:eastAsia="標楷體"/>
        </w:rPr>
        <w:t>：</w:t>
      </w:r>
      <w:r w:rsidRPr="3A7CF4E9" w:rsidR="1DACD0FC">
        <w:rPr>
          <w:rFonts w:ascii="Courier New" w:hAnsi="Courier New" w:eastAsia="標楷體"/>
        </w:rPr>
        <w:t>設定異動行為與原因</w:t>
      </w:r>
    </w:p>
    <w:p w:rsidR="1DACD0FC" w:rsidP="3A7CF4E9" w:rsidRDefault="1DACD0FC" w14:paraId="22527CF0">
      <w:pPr>
        <w:pStyle w:val="af3"/>
        <w:numPr>
          <w:ilvl w:val="0"/>
          <w:numId w:val="5"/>
        </w:numPr>
        <w:ind w:leftChars="0"/>
        <w:rPr>
          <w:rFonts w:ascii="Courier New" w:hAnsi="Courier New" w:eastAsia="標楷體"/>
        </w:rPr>
      </w:pPr>
      <w:r w:rsidRPr="3A7CF4E9" w:rsidR="1DACD0FC">
        <w:rPr>
          <w:rFonts w:ascii="Courier New" w:hAnsi="Courier New" w:eastAsia="標楷體"/>
        </w:rPr>
        <w:t>維護單位資訊：可紀錄單位的地址、證件相關資料</w:t>
      </w:r>
    </w:p>
    <w:p w:rsidR="1DACD0FC" w:rsidP="3A7CF4E9" w:rsidRDefault="1DACD0FC" w14:paraId="3065590D">
      <w:pPr>
        <w:pStyle w:val="af3"/>
        <w:numPr>
          <w:ilvl w:val="0"/>
          <w:numId w:val="5"/>
        </w:numPr>
        <w:ind w:leftChars="0"/>
        <w:rPr>
          <w:rFonts w:ascii="Courier New" w:hAnsi="Courier New" w:eastAsia="標楷體"/>
        </w:rPr>
      </w:pPr>
      <w:r w:rsidRPr="3A7CF4E9" w:rsidR="1DACD0FC">
        <w:rPr>
          <w:rFonts w:ascii="Courier New" w:hAnsi="Courier New" w:eastAsia="標楷體"/>
        </w:rPr>
        <w:t>瀏覽單位員工：瀏覽員工清單</w:t>
      </w:r>
    </w:p>
    <w:p w:rsidR="1DACD0FC" w:rsidP="3A7CF4E9" w:rsidRDefault="1DACD0FC" w14:paraId="721DF596">
      <w:pPr>
        <w:pStyle w:val="1"/>
        <w:pageBreakBefore w:val="0"/>
        <w:ind w:left="482" w:hanging="482"/>
        <w:rPr>
          <w:rFonts w:ascii="標楷體" w:hAnsi="標楷體" w:eastAsia="標楷體"/>
          <w:b w:val="0"/>
          <w:bCs w:val="0"/>
        </w:rPr>
      </w:pPr>
      <w:r w:rsidRPr="3A7CF4E9" w:rsidR="1DACD0FC">
        <w:rPr>
          <w:rFonts w:ascii="標楷體" w:hAnsi="標楷體" w:eastAsia="標楷體"/>
          <w:b w:val="0"/>
          <w:bCs w:val="0"/>
        </w:rPr>
        <w:t>外部系統整合需求</w:t>
      </w:r>
    </w:p>
    <w:p w:rsidR="1DACD0FC" w:rsidP="3A7CF4E9" w:rsidRDefault="1DACD0FC" w14:paraId="5438AE96">
      <w:pPr>
        <w:rPr>
          <w:rFonts w:ascii="標楷體" w:hAnsi="標楷體" w:eastAsia="標楷體"/>
        </w:rPr>
      </w:pPr>
      <w:r w:rsidRPr="3A7CF4E9" w:rsidR="1DACD0FC">
        <w:rPr>
          <w:rFonts w:ascii="標楷體" w:hAnsi="標楷體" w:eastAsia="標楷體"/>
        </w:rPr>
        <w:t>提供標準組織架構及資料表，讓外部系統能取得組織資訊。</w:t>
      </w:r>
    </w:p>
    <w:p w:rsidR="1DACD0FC" w:rsidP="3A7CF4E9" w:rsidRDefault="1DACD0FC" w14:paraId="375DE25D">
      <w:pPr>
        <w:pStyle w:val="1"/>
        <w:pageBreakBefore w:val="0"/>
        <w:rPr>
          <w:rFonts w:ascii="Courier New" w:hAnsi="Courier New" w:eastAsia="標楷體"/>
          <w:b w:val="0"/>
          <w:bCs w:val="0"/>
        </w:rPr>
      </w:pPr>
      <w:r w:rsidRPr="3A7CF4E9" w:rsidR="1DACD0FC">
        <w:rPr>
          <w:rFonts w:ascii="Courier New" w:hAnsi="標楷體" w:eastAsia="標楷體"/>
          <w:b w:val="0"/>
          <w:bCs w:val="0"/>
        </w:rPr>
        <w:t>預設權限規劃</w:t>
      </w:r>
    </w:p>
    <w:tbl>
      <w:tblPr>
        <w:tblStyle w:val="ad"/>
        <w:tblW w:w="0" w:type="auto"/>
        <w:tblBorders>
          <w:top w:val="single" w:color="auto" w:sz="4"/>
          <w:left w:val="single" w:color="auto" w:sz="4"/>
          <w:bottom w:val="single" w:color="auto" w:sz="4"/>
          <w:right w:val="single" w:color="auto" w:sz="4"/>
        </w:tblBorders>
        <w:tblLook w:val="04A0" w:firstRow="1" w:lastRow="0" w:firstColumn="1" w:lastColumn="0" w:noHBand="0" w:noVBand="1"/>
      </w:tblPr>
      <w:tblGrid>
        <w:gridCol w:w="1980"/>
        <w:gridCol w:w="1984"/>
        <w:gridCol w:w="1501"/>
        <w:gridCol w:w="2279"/>
        <w:gridCol w:w="2326"/>
      </w:tblGrid>
      <w:tr w:rsidR="3A7CF4E9" w:rsidTr="3A7CF4E9" w14:paraId="659A29B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D9D9D9" w:themeFill="background1" w:themeFillShade="D9"/>
            <w:tcMar/>
          </w:tcPr>
          <w:p w:rsidR="3A7CF4E9" w:rsidP="3A7CF4E9" w:rsidRDefault="3A7CF4E9" w14:paraId="787C88F8">
            <w:pPr>
              <w:rPr>
                <w:rFonts w:ascii="標楷體" w:hAnsi="標楷體" w:eastAsia="標楷體"/>
              </w:rPr>
            </w:pPr>
            <w:r w:rsidRPr="3A7CF4E9" w:rsidR="3A7CF4E9">
              <w:rPr>
                <w:rFonts w:ascii="標楷體" w:hAnsi="標楷體" w:eastAsia="標楷體"/>
              </w:rPr>
              <w:t>FunctionCode</w:t>
            </w:r>
            <w:r>
              <w:tab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4" w:type="dxa"/>
            <w:shd w:val="clear" w:color="auto" w:fill="D9D9D9" w:themeFill="background1" w:themeFillShade="D9"/>
            <w:tcMar/>
          </w:tcPr>
          <w:p w:rsidR="3A7CF4E9" w:rsidP="3A7CF4E9" w:rsidRDefault="3A7CF4E9" w14:paraId="0BE1E540">
            <w:pPr>
              <w:rPr>
                <w:rFonts w:ascii="標楷體" w:hAnsi="標楷體" w:eastAsia="標楷體"/>
              </w:rPr>
            </w:pPr>
            <w:r w:rsidRPr="3A7CF4E9" w:rsidR="3A7CF4E9">
              <w:rPr>
                <w:rFonts w:ascii="標楷體" w:hAnsi="標楷體" w:eastAsia="標楷體"/>
              </w:rPr>
              <w:t>FunctionName</w:t>
            </w:r>
            <w:r>
              <w:tab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D9D9D9" w:themeFill="background1" w:themeFillShade="D9"/>
            <w:tcMar/>
          </w:tcPr>
          <w:p w:rsidR="3A7CF4E9" w:rsidP="3A7CF4E9" w:rsidRDefault="3A7CF4E9" w14:paraId="096663E6">
            <w:pPr>
              <w:rPr>
                <w:rFonts w:ascii="標楷體" w:hAnsi="標楷體" w:eastAsia="標楷體"/>
              </w:rPr>
            </w:pPr>
            <w:r w:rsidRPr="3A7CF4E9" w:rsidR="3A7CF4E9">
              <w:rPr>
                <w:rFonts w:ascii="標楷體" w:hAnsi="標楷體" w:eastAsia="標楷體"/>
              </w:rPr>
              <w:t>ActionCode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79" w:type="dxa"/>
            <w:shd w:val="clear" w:color="auto" w:fill="D9D9D9" w:themeFill="background1" w:themeFillShade="D9"/>
            <w:tcMar/>
          </w:tcPr>
          <w:p w:rsidR="3A7CF4E9" w:rsidP="3A7CF4E9" w:rsidRDefault="3A7CF4E9" w14:paraId="68257F34">
            <w:pPr>
              <w:rPr>
                <w:rFonts w:ascii="標楷體" w:hAnsi="標楷體" w:eastAsia="標楷體"/>
              </w:rPr>
            </w:pPr>
            <w:r w:rsidRPr="3A7CF4E9" w:rsidR="3A7CF4E9">
              <w:rPr>
                <w:rFonts w:ascii="標楷體" w:hAnsi="標楷體" w:eastAsia="標楷體"/>
              </w:rPr>
              <w:t>ActionName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26" w:type="dxa"/>
            <w:shd w:val="clear" w:color="auto" w:fill="D9D9D9" w:themeFill="background1" w:themeFillShade="D9"/>
            <w:tcMar/>
          </w:tcPr>
          <w:p w:rsidR="3A7CF4E9" w:rsidP="3A7CF4E9" w:rsidRDefault="3A7CF4E9" w14:paraId="0958A413">
            <w:pPr>
              <w:rPr>
                <w:rFonts w:ascii="標楷體" w:hAnsi="標楷體" w:eastAsia="標楷體"/>
              </w:rPr>
            </w:pPr>
            <w:r w:rsidRPr="3A7CF4E9" w:rsidR="3A7CF4E9">
              <w:rPr>
                <w:rFonts w:ascii="標楷體" w:hAnsi="標楷體" w:eastAsia="標楷體"/>
              </w:rPr>
              <w:t>功能描述</w:t>
            </w:r>
          </w:p>
        </w:tc>
      </w:tr>
      <w:tr w:rsidR="3A7CF4E9" w:rsidTr="3A7CF4E9" w14:paraId="34049ED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="3A7CF4E9" w:rsidP="3A7CF4E9" w:rsidRDefault="3A7CF4E9" w14:paraId="026A5AAA">
            <w:pPr>
              <w:rPr>
                <w:rFonts w:ascii="標楷體" w:hAnsi="標楷體" w:eastAsia="標楷體"/>
                <w:b w:val="0"/>
                <w:bCs w:val="0"/>
              </w:rPr>
            </w:pPr>
            <w:r w:rsidRPr="3A7CF4E9" w:rsidR="3A7CF4E9">
              <w:rPr>
                <w:rFonts w:ascii="標楷體" w:hAnsi="標楷體" w:eastAsia="標楷體"/>
                <w:b w:val="0"/>
                <w:bCs w:val="0"/>
              </w:rPr>
              <w:t>Org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4" w:type="dxa"/>
            <w:tcMar/>
          </w:tcPr>
          <w:p w:rsidR="3A7CF4E9" w:rsidP="3A7CF4E9" w:rsidRDefault="3A7CF4E9" w14:paraId="371E05D5">
            <w:pPr>
              <w:rPr>
                <w:rFonts w:ascii="標楷體" w:hAnsi="標楷體" w:eastAsia="標楷體"/>
              </w:rPr>
            </w:pPr>
            <w:r w:rsidRPr="3A7CF4E9" w:rsidR="3A7CF4E9">
              <w:rPr>
                <w:rFonts w:ascii="標楷體" w:hAnsi="標楷體" w:eastAsia="標楷體"/>
              </w:rPr>
              <w:t>Org+功能權限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1" w:type="dxa"/>
            <w:tcMar/>
          </w:tcPr>
          <w:p w:rsidR="3A7CF4E9" w:rsidP="3A7CF4E9" w:rsidRDefault="3A7CF4E9" w14:paraId="4FF4EE82">
            <w:pPr>
              <w:rPr>
                <w:rFonts w:ascii="標楷體" w:hAnsi="標楷體" w:eastAsia="標楷體"/>
              </w:rPr>
            </w:pPr>
            <w:r w:rsidRPr="3A7CF4E9" w:rsidR="3A7CF4E9">
              <w:rPr>
                <w:rFonts w:ascii="標楷體" w:hAnsi="標楷體" w:eastAsia="標楷體"/>
              </w:rPr>
              <w:t>Default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79" w:type="dxa"/>
            <w:tcMar/>
          </w:tcPr>
          <w:p w:rsidR="3A7CF4E9" w:rsidP="3A7CF4E9" w:rsidRDefault="3A7CF4E9" w14:paraId="53096F51">
            <w:pPr>
              <w:rPr>
                <w:rFonts w:ascii="標楷體" w:hAnsi="標楷體" w:eastAsia="標楷體"/>
              </w:rPr>
            </w:pPr>
            <w:r w:rsidRPr="3A7CF4E9" w:rsidR="3A7CF4E9">
              <w:rPr>
                <w:rFonts w:ascii="標楷體" w:hAnsi="標楷體" w:eastAsia="標楷體"/>
              </w:rPr>
              <w:t>預設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26" w:type="dxa"/>
            <w:tcMar/>
          </w:tcPr>
          <w:p w:rsidR="3A7CF4E9" w:rsidP="3A7CF4E9" w:rsidRDefault="3A7CF4E9" w14:paraId="08DD0B54">
            <w:pPr>
              <w:rPr>
                <w:rFonts w:ascii="標楷體" w:hAnsi="標楷體" w:eastAsia="標楷體"/>
              </w:rPr>
            </w:pPr>
            <w:r w:rsidRPr="3A7CF4E9" w:rsidR="3A7CF4E9">
              <w:rPr>
                <w:rFonts w:ascii="標楷體" w:hAnsi="標楷體" w:eastAsia="標楷體"/>
              </w:rPr>
              <w:t>搜尋</w:t>
            </w:r>
          </w:p>
        </w:tc>
      </w:tr>
      <w:tr w:rsidR="3A7CF4E9" w:rsidTr="3A7CF4E9" w14:paraId="24948A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="3A7CF4E9" w:rsidP="3A7CF4E9" w:rsidRDefault="3A7CF4E9" w14:paraId="0612D9D7">
            <w:pPr>
              <w:rPr>
                <w:rFonts w:ascii="標楷體" w:hAnsi="標楷體" w:eastAsia="標楷體"/>
                <w:b w:val="0"/>
                <w:bCs w:val="0"/>
              </w:rPr>
            </w:pPr>
            <w:r w:rsidRPr="3A7CF4E9" w:rsidR="3A7CF4E9">
              <w:rPr>
                <w:rFonts w:ascii="標楷體" w:hAnsi="標楷體" w:eastAsia="標楷體"/>
                <w:b w:val="0"/>
                <w:bCs w:val="0"/>
              </w:rPr>
              <w:t>Org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4" w:type="dxa"/>
            <w:tcMar/>
          </w:tcPr>
          <w:p w:rsidR="3A7CF4E9" w:rsidP="3A7CF4E9" w:rsidRDefault="3A7CF4E9" w14:paraId="41CA41C8">
            <w:pPr>
              <w:rPr>
                <w:rFonts w:ascii="標楷體" w:hAnsi="標楷體" w:eastAsia="標楷體"/>
              </w:rPr>
            </w:pPr>
            <w:r w:rsidRPr="3A7CF4E9" w:rsidR="3A7CF4E9">
              <w:rPr>
                <w:rFonts w:ascii="標楷體" w:hAnsi="標楷體" w:eastAsia="標楷體"/>
              </w:rPr>
              <w:t>Org+功能權限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1" w:type="dxa"/>
            <w:tcMar/>
          </w:tcPr>
          <w:p w:rsidR="3A7CF4E9" w:rsidP="3A7CF4E9" w:rsidRDefault="3A7CF4E9" w14:paraId="49AC41E1">
            <w:pPr>
              <w:rPr>
                <w:rFonts w:ascii="標楷體" w:hAnsi="標楷體" w:eastAsia="標楷體"/>
              </w:rPr>
            </w:pPr>
            <w:r w:rsidRPr="3A7CF4E9" w:rsidR="3A7CF4E9">
              <w:rPr>
                <w:rFonts w:ascii="標楷體" w:hAnsi="標楷體" w:eastAsia="標楷體"/>
              </w:rPr>
              <w:t>Default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79" w:type="dxa"/>
            <w:tcMar/>
          </w:tcPr>
          <w:p w:rsidR="3A7CF4E9" w:rsidP="3A7CF4E9" w:rsidRDefault="3A7CF4E9" w14:paraId="0A37EFFC">
            <w:pPr>
              <w:rPr>
                <w:rFonts w:ascii="標楷體" w:hAnsi="標楷體" w:eastAsia="標楷體"/>
              </w:rPr>
            </w:pPr>
            <w:r w:rsidRPr="3A7CF4E9" w:rsidR="3A7CF4E9">
              <w:rPr>
                <w:rFonts w:ascii="標楷體" w:hAnsi="標楷體" w:eastAsia="標楷體"/>
              </w:rPr>
              <w:t>預設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26" w:type="dxa"/>
            <w:tcMar/>
          </w:tcPr>
          <w:p w:rsidR="3A7CF4E9" w:rsidP="3A7CF4E9" w:rsidRDefault="3A7CF4E9" w14:paraId="4006F71A">
            <w:pPr>
              <w:rPr>
                <w:rFonts w:ascii="標楷體" w:hAnsi="標楷體" w:eastAsia="標楷體"/>
              </w:rPr>
            </w:pPr>
            <w:r w:rsidRPr="3A7CF4E9" w:rsidR="3A7CF4E9">
              <w:rPr>
                <w:rFonts w:ascii="標楷體" w:hAnsi="標楷體" w:eastAsia="標楷體"/>
              </w:rPr>
              <w:t>公司組織圖</w:t>
            </w:r>
          </w:p>
        </w:tc>
      </w:tr>
      <w:tr w:rsidR="3A7CF4E9" w:rsidTr="3A7CF4E9" w14:paraId="4646EF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="3A7CF4E9" w:rsidP="3A7CF4E9" w:rsidRDefault="3A7CF4E9" w14:paraId="0202DD57">
            <w:pPr>
              <w:rPr>
                <w:rFonts w:ascii="標楷體" w:hAnsi="標楷體" w:eastAsia="標楷體"/>
                <w:b w:val="0"/>
                <w:bCs w:val="0"/>
              </w:rPr>
            </w:pPr>
            <w:r w:rsidRPr="3A7CF4E9" w:rsidR="3A7CF4E9">
              <w:rPr>
                <w:rFonts w:ascii="標楷體" w:hAnsi="標楷體" w:eastAsia="標楷體"/>
                <w:b w:val="0"/>
                <w:bCs w:val="0"/>
              </w:rPr>
              <w:t>Org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4" w:type="dxa"/>
            <w:tcMar/>
          </w:tcPr>
          <w:p w:rsidR="3A7CF4E9" w:rsidP="3A7CF4E9" w:rsidRDefault="3A7CF4E9" w14:paraId="19450989">
            <w:pPr>
              <w:rPr>
                <w:rFonts w:ascii="標楷體" w:hAnsi="標楷體" w:eastAsia="標楷體"/>
              </w:rPr>
            </w:pPr>
            <w:r w:rsidRPr="3A7CF4E9" w:rsidR="3A7CF4E9">
              <w:rPr>
                <w:rFonts w:ascii="標楷體" w:hAnsi="標楷體" w:eastAsia="標楷體"/>
              </w:rPr>
              <w:t>Org+功能權限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1" w:type="dxa"/>
            <w:tcMar/>
          </w:tcPr>
          <w:p w:rsidR="3A7CF4E9" w:rsidP="3A7CF4E9" w:rsidRDefault="3A7CF4E9" w14:paraId="733718EF">
            <w:pPr>
              <w:rPr>
                <w:rFonts w:ascii="標楷體" w:hAnsi="標楷體" w:eastAsia="標楷體"/>
              </w:rPr>
            </w:pPr>
            <w:r w:rsidRPr="3A7CF4E9" w:rsidR="3A7CF4E9">
              <w:rPr>
                <w:rFonts w:ascii="標楷體" w:hAnsi="標楷體" w:eastAsia="標楷體"/>
              </w:rPr>
              <w:t>Create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79" w:type="dxa"/>
            <w:tcMar/>
          </w:tcPr>
          <w:p w:rsidR="3A7CF4E9" w:rsidP="3A7CF4E9" w:rsidRDefault="3A7CF4E9" w14:paraId="5E03DCD6">
            <w:pPr>
              <w:rPr>
                <w:rFonts w:ascii="標楷體" w:hAnsi="標楷體" w:eastAsia="標楷體"/>
              </w:rPr>
            </w:pPr>
            <w:r w:rsidRPr="3A7CF4E9" w:rsidR="3A7CF4E9">
              <w:rPr>
                <w:rFonts w:ascii="標楷體" w:hAnsi="標楷體" w:eastAsia="標楷體"/>
              </w:rPr>
              <w:t>新增單位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26" w:type="dxa"/>
            <w:tcMar/>
          </w:tcPr>
          <w:p w:rsidR="3A7CF4E9" w:rsidP="3A7CF4E9" w:rsidRDefault="3A7CF4E9" w14:paraId="686C7B6D">
            <w:pPr>
              <w:rPr>
                <w:rFonts w:ascii="標楷體" w:hAnsi="標楷體" w:eastAsia="標楷體"/>
              </w:rPr>
            </w:pPr>
            <w:r w:rsidRPr="3A7CF4E9" w:rsidR="3A7CF4E9">
              <w:rPr>
                <w:rFonts w:ascii="標楷體" w:hAnsi="標楷體" w:eastAsia="標楷體"/>
              </w:rPr>
              <w:t>新增單位</w:t>
            </w:r>
          </w:p>
        </w:tc>
      </w:tr>
      <w:tr w:rsidR="3A7CF4E9" w:rsidTr="3A7CF4E9" w14:paraId="0DE4B92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="3A7CF4E9" w:rsidP="3A7CF4E9" w:rsidRDefault="3A7CF4E9" w14:paraId="13183866">
            <w:pPr>
              <w:rPr>
                <w:rFonts w:ascii="標楷體" w:hAnsi="標楷體" w:eastAsia="標楷體"/>
                <w:b w:val="0"/>
                <w:bCs w:val="0"/>
              </w:rPr>
            </w:pPr>
            <w:r w:rsidRPr="3A7CF4E9" w:rsidR="3A7CF4E9">
              <w:rPr>
                <w:rFonts w:ascii="標楷體" w:hAnsi="標楷體" w:eastAsia="標楷體"/>
                <w:b w:val="0"/>
                <w:bCs w:val="0"/>
              </w:rPr>
              <w:t>OMDepartment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4" w:type="dxa"/>
            <w:tcMar/>
          </w:tcPr>
          <w:p w:rsidR="3A7CF4E9" w:rsidP="3A7CF4E9" w:rsidRDefault="3A7CF4E9" w14:paraId="7A4E4C34">
            <w:pPr>
              <w:rPr>
                <w:rFonts w:ascii="標楷體" w:hAnsi="標楷體" w:eastAsia="標楷體"/>
              </w:rPr>
            </w:pPr>
            <w:r w:rsidRPr="3A7CF4E9" w:rsidR="3A7CF4E9">
              <w:rPr>
                <w:rFonts w:ascii="標楷體" w:hAnsi="標楷體" w:eastAsia="標楷體"/>
              </w:rPr>
              <w:t>Org+異動紀錄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1" w:type="dxa"/>
            <w:tcMar/>
          </w:tcPr>
          <w:p w:rsidR="3A7CF4E9" w:rsidP="3A7CF4E9" w:rsidRDefault="3A7CF4E9" w14:paraId="016BB381">
            <w:pPr>
              <w:rPr>
                <w:rFonts w:ascii="標楷體" w:hAnsi="標楷體" w:eastAsia="標楷體"/>
              </w:rPr>
            </w:pPr>
            <w:r w:rsidRPr="3A7CF4E9" w:rsidR="3A7CF4E9">
              <w:rPr>
                <w:rFonts w:ascii="標楷體" w:hAnsi="標楷體" w:eastAsia="標楷體"/>
              </w:rPr>
              <w:t>Default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79" w:type="dxa"/>
            <w:tcMar/>
          </w:tcPr>
          <w:p w:rsidR="3A7CF4E9" w:rsidP="3A7CF4E9" w:rsidRDefault="3A7CF4E9" w14:paraId="653EDE05">
            <w:pPr>
              <w:rPr>
                <w:rFonts w:ascii="標楷體" w:hAnsi="標楷體" w:eastAsia="標楷體"/>
              </w:rPr>
            </w:pPr>
            <w:r w:rsidRPr="3A7CF4E9" w:rsidR="3A7CF4E9">
              <w:rPr>
                <w:rFonts w:ascii="標楷體" w:hAnsi="標楷體" w:eastAsia="標楷體"/>
              </w:rPr>
              <w:t>預設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26" w:type="dxa"/>
            <w:tcMar/>
          </w:tcPr>
          <w:p w:rsidR="3A7CF4E9" w:rsidP="3A7CF4E9" w:rsidRDefault="3A7CF4E9" w14:paraId="3B49570B">
            <w:pPr>
              <w:rPr>
                <w:rFonts w:ascii="標楷體" w:hAnsi="標楷體" w:eastAsia="標楷體"/>
              </w:rPr>
            </w:pPr>
            <w:r w:rsidRPr="3A7CF4E9" w:rsidR="3A7CF4E9">
              <w:rPr>
                <w:rFonts w:ascii="標楷體" w:hAnsi="標楷體" w:eastAsia="標楷體"/>
              </w:rPr>
              <w:t>瀏覽異動紀錄</w:t>
            </w:r>
          </w:p>
        </w:tc>
      </w:tr>
      <w:tr w:rsidR="3A7CF4E9" w:rsidTr="3A7CF4E9" w14:paraId="5BA649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="3A7CF4E9" w:rsidP="3A7CF4E9" w:rsidRDefault="3A7CF4E9" w14:paraId="7E3581BD">
            <w:pPr>
              <w:rPr>
                <w:rFonts w:ascii="標楷體" w:hAnsi="標楷體" w:eastAsia="標楷體"/>
                <w:b w:val="0"/>
                <w:bCs w:val="0"/>
              </w:rPr>
            </w:pPr>
            <w:r w:rsidRPr="3A7CF4E9" w:rsidR="3A7CF4E9">
              <w:rPr>
                <w:rFonts w:ascii="標楷體" w:hAnsi="標楷體" w:eastAsia="標楷體"/>
                <w:b w:val="0"/>
                <w:bCs w:val="0"/>
              </w:rPr>
              <w:t>OMDepartment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4" w:type="dxa"/>
            <w:tcMar/>
          </w:tcPr>
          <w:p w:rsidR="3A7CF4E9" w:rsidP="3A7CF4E9" w:rsidRDefault="3A7CF4E9" w14:paraId="7E4D72AF">
            <w:pPr>
              <w:rPr>
                <w:rFonts w:ascii="標楷體" w:hAnsi="標楷體" w:eastAsia="標楷體"/>
              </w:rPr>
            </w:pPr>
            <w:r w:rsidRPr="3A7CF4E9" w:rsidR="3A7CF4E9">
              <w:rPr>
                <w:rFonts w:ascii="標楷體" w:hAnsi="標楷體" w:eastAsia="標楷體"/>
              </w:rPr>
              <w:t>Org+異動紀錄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1" w:type="dxa"/>
            <w:tcMar/>
          </w:tcPr>
          <w:p w:rsidR="3A7CF4E9" w:rsidP="3A7CF4E9" w:rsidRDefault="3A7CF4E9" w14:paraId="5CC492B5">
            <w:pPr>
              <w:rPr>
                <w:rFonts w:ascii="標楷體" w:hAnsi="標楷體" w:eastAsia="標楷體"/>
              </w:rPr>
            </w:pPr>
            <w:r w:rsidRPr="3A7CF4E9" w:rsidR="3A7CF4E9">
              <w:rPr>
                <w:rFonts w:ascii="標楷體" w:hAnsi="標楷體" w:eastAsia="標楷體"/>
              </w:rPr>
              <w:t>Default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79" w:type="dxa"/>
            <w:tcMar/>
          </w:tcPr>
          <w:p w:rsidR="3A7CF4E9" w:rsidP="3A7CF4E9" w:rsidRDefault="3A7CF4E9" w14:paraId="15D96BDB">
            <w:pPr>
              <w:rPr>
                <w:rFonts w:ascii="標楷體" w:hAnsi="標楷體" w:eastAsia="標楷體"/>
              </w:rPr>
            </w:pPr>
            <w:r w:rsidRPr="3A7CF4E9" w:rsidR="3A7CF4E9">
              <w:rPr>
                <w:rFonts w:ascii="標楷體" w:hAnsi="標楷體" w:eastAsia="標楷體"/>
              </w:rPr>
              <w:t>預設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26" w:type="dxa"/>
            <w:tcMar/>
          </w:tcPr>
          <w:p w:rsidR="3A7CF4E9" w:rsidP="3A7CF4E9" w:rsidRDefault="3A7CF4E9" w14:paraId="50AF1D1C">
            <w:pPr>
              <w:rPr>
                <w:rFonts w:ascii="標楷體" w:hAnsi="標楷體" w:eastAsia="標楷體"/>
              </w:rPr>
            </w:pPr>
            <w:r w:rsidRPr="3A7CF4E9" w:rsidR="3A7CF4E9">
              <w:rPr>
                <w:rFonts w:ascii="標楷體" w:hAnsi="標楷體" w:eastAsia="標楷體"/>
              </w:rPr>
              <w:t>瀏覽異動歷程</w:t>
            </w:r>
          </w:p>
        </w:tc>
      </w:tr>
      <w:tr w:rsidR="3A7CF4E9" w:rsidTr="3A7CF4E9" w14:paraId="0540392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="3A7CF4E9" w:rsidP="3A7CF4E9" w:rsidRDefault="3A7CF4E9" w14:paraId="223A9A3B">
            <w:pPr>
              <w:rPr>
                <w:rFonts w:ascii="標楷體" w:hAnsi="標楷體" w:eastAsia="標楷體"/>
                <w:b w:val="0"/>
                <w:bCs w:val="0"/>
              </w:rPr>
            </w:pPr>
            <w:r w:rsidRPr="3A7CF4E9" w:rsidR="3A7CF4E9">
              <w:rPr>
                <w:rFonts w:ascii="標楷體" w:hAnsi="標楷體" w:eastAsia="標楷體"/>
                <w:b w:val="0"/>
                <w:bCs w:val="0"/>
              </w:rPr>
              <w:t>OMDepartment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4" w:type="dxa"/>
            <w:tcMar/>
          </w:tcPr>
          <w:p w:rsidR="3A7CF4E9" w:rsidP="3A7CF4E9" w:rsidRDefault="3A7CF4E9" w14:paraId="5AE1EBD1">
            <w:pPr>
              <w:rPr>
                <w:rFonts w:ascii="標楷體" w:hAnsi="標楷體" w:eastAsia="標楷體"/>
              </w:rPr>
            </w:pPr>
            <w:r w:rsidRPr="3A7CF4E9" w:rsidR="3A7CF4E9">
              <w:rPr>
                <w:rFonts w:ascii="標楷體" w:hAnsi="標楷體" w:eastAsia="標楷體"/>
              </w:rPr>
              <w:t>Org+異動紀錄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1" w:type="dxa"/>
            <w:tcMar/>
          </w:tcPr>
          <w:p w:rsidR="3A7CF4E9" w:rsidP="3A7CF4E9" w:rsidRDefault="3A7CF4E9" w14:paraId="2F2BDD17">
            <w:pPr>
              <w:rPr>
                <w:rFonts w:ascii="標楷體" w:hAnsi="標楷體" w:eastAsia="標楷體"/>
              </w:rPr>
            </w:pPr>
            <w:r w:rsidRPr="3A7CF4E9" w:rsidR="3A7CF4E9">
              <w:rPr>
                <w:rFonts w:ascii="標楷體" w:hAnsi="標楷體" w:eastAsia="標楷體"/>
              </w:rPr>
              <w:t>Default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79" w:type="dxa"/>
            <w:tcMar/>
          </w:tcPr>
          <w:p w:rsidR="3A7CF4E9" w:rsidP="3A7CF4E9" w:rsidRDefault="3A7CF4E9" w14:paraId="3432D3CD">
            <w:pPr>
              <w:rPr>
                <w:rFonts w:ascii="標楷體" w:hAnsi="標楷體" w:eastAsia="標楷體"/>
              </w:rPr>
            </w:pPr>
            <w:r w:rsidRPr="3A7CF4E9" w:rsidR="3A7CF4E9">
              <w:rPr>
                <w:rFonts w:ascii="標楷體" w:hAnsi="標楷體" w:eastAsia="標楷體"/>
              </w:rPr>
              <w:t>預設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26" w:type="dxa"/>
            <w:tcMar/>
          </w:tcPr>
          <w:p w:rsidR="3A7CF4E9" w:rsidP="3A7CF4E9" w:rsidRDefault="3A7CF4E9" w14:paraId="3C935C9C">
            <w:pPr>
              <w:rPr>
                <w:rFonts w:ascii="標楷體" w:hAnsi="標楷體" w:eastAsia="標楷體"/>
              </w:rPr>
            </w:pPr>
            <w:r w:rsidRPr="3A7CF4E9" w:rsidR="3A7CF4E9">
              <w:rPr>
                <w:rFonts w:ascii="標楷體" w:hAnsi="標楷體" w:eastAsia="標楷體"/>
              </w:rPr>
              <w:t>瀏覽修改歷程</w:t>
            </w:r>
          </w:p>
        </w:tc>
      </w:tr>
      <w:tr w:rsidR="3A7CF4E9" w:rsidTr="3A7CF4E9" w14:paraId="0262F49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="3A7CF4E9" w:rsidP="3A7CF4E9" w:rsidRDefault="3A7CF4E9" w14:paraId="791F9D93">
            <w:pPr>
              <w:rPr>
                <w:rFonts w:ascii="標楷體" w:hAnsi="標楷體" w:eastAsia="標楷體"/>
                <w:b w:val="0"/>
                <w:bCs w:val="0"/>
              </w:rPr>
            </w:pPr>
            <w:r w:rsidRPr="3A7CF4E9" w:rsidR="3A7CF4E9">
              <w:rPr>
                <w:rFonts w:ascii="標楷體" w:hAnsi="標楷體" w:eastAsia="標楷體"/>
                <w:b w:val="0"/>
                <w:bCs w:val="0"/>
              </w:rPr>
              <w:t>OMDepartment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4" w:type="dxa"/>
            <w:tcMar/>
          </w:tcPr>
          <w:p w:rsidR="3A7CF4E9" w:rsidP="3A7CF4E9" w:rsidRDefault="3A7CF4E9" w14:paraId="7B89BE2D">
            <w:pPr>
              <w:rPr>
                <w:rFonts w:ascii="標楷體" w:hAnsi="標楷體" w:eastAsia="標楷體"/>
              </w:rPr>
            </w:pPr>
            <w:r w:rsidRPr="3A7CF4E9" w:rsidR="3A7CF4E9">
              <w:rPr>
                <w:rFonts w:ascii="標楷體" w:hAnsi="標楷體" w:eastAsia="標楷體"/>
              </w:rPr>
              <w:t>Org+異動紀錄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1" w:type="dxa"/>
            <w:tcMar/>
          </w:tcPr>
          <w:p w:rsidR="3A7CF4E9" w:rsidP="3A7CF4E9" w:rsidRDefault="3A7CF4E9" w14:paraId="4EE21051">
            <w:pPr>
              <w:rPr>
                <w:rFonts w:ascii="標楷體" w:hAnsi="標楷體" w:eastAsia="標楷體"/>
              </w:rPr>
            </w:pPr>
            <w:r w:rsidRPr="3A7CF4E9" w:rsidR="3A7CF4E9">
              <w:rPr>
                <w:rFonts w:ascii="標楷體" w:hAnsi="標楷體" w:eastAsia="標楷體"/>
              </w:rPr>
              <w:t>Default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79" w:type="dxa"/>
            <w:tcMar/>
          </w:tcPr>
          <w:p w:rsidR="3A7CF4E9" w:rsidP="3A7CF4E9" w:rsidRDefault="3A7CF4E9" w14:paraId="37BEB459">
            <w:pPr>
              <w:rPr>
                <w:rFonts w:ascii="標楷體" w:hAnsi="標楷體" w:eastAsia="標楷體"/>
              </w:rPr>
            </w:pPr>
            <w:r w:rsidRPr="3A7CF4E9" w:rsidR="3A7CF4E9">
              <w:rPr>
                <w:rFonts w:ascii="標楷體" w:hAnsi="標楷體" w:eastAsia="標楷體"/>
              </w:rPr>
              <w:t>預設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26" w:type="dxa"/>
            <w:tcMar/>
          </w:tcPr>
          <w:p w:rsidR="3A7CF4E9" w:rsidP="3A7CF4E9" w:rsidRDefault="3A7CF4E9" w14:paraId="720CFCD7">
            <w:pPr>
              <w:rPr>
                <w:rFonts w:ascii="標楷體" w:hAnsi="標楷體" w:eastAsia="標楷體"/>
              </w:rPr>
            </w:pPr>
            <w:r w:rsidRPr="3A7CF4E9" w:rsidR="3A7CF4E9">
              <w:rPr>
                <w:rFonts w:ascii="標楷體" w:hAnsi="標楷體" w:eastAsia="標楷體"/>
              </w:rPr>
              <w:t>當下資料</w:t>
            </w:r>
          </w:p>
        </w:tc>
      </w:tr>
      <w:tr w:rsidR="3A7CF4E9" w:rsidTr="3A7CF4E9" w14:paraId="69F2DA9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="3A7CF4E9" w:rsidP="3A7CF4E9" w:rsidRDefault="3A7CF4E9" w14:paraId="300C3B93">
            <w:pPr>
              <w:rPr>
                <w:rFonts w:ascii="標楷體" w:hAnsi="標楷體" w:eastAsia="標楷體"/>
                <w:b w:val="0"/>
                <w:bCs w:val="0"/>
              </w:rPr>
            </w:pPr>
            <w:r w:rsidRPr="3A7CF4E9" w:rsidR="3A7CF4E9">
              <w:rPr>
                <w:rFonts w:ascii="標楷體" w:hAnsi="標楷體" w:eastAsia="標楷體"/>
                <w:b w:val="0"/>
                <w:bCs w:val="0"/>
              </w:rPr>
              <w:t>OMDepartment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4" w:type="dxa"/>
            <w:tcMar/>
          </w:tcPr>
          <w:p w:rsidR="3A7CF4E9" w:rsidP="3A7CF4E9" w:rsidRDefault="3A7CF4E9" w14:paraId="0E93EDEF">
            <w:pPr>
              <w:rPr>
                <w:rFonts w:ascii="標楷體" w:hAnsi="標楷體" w:eastAsia="標楷體"/>
              </w:rPr>
            </w:pPr>
            <w:r w:rsidRPr="3A7CF4E9" w:rsidR="3A7CF4E9">
              <w:rPr>
                <w:rFonts w:ascii="標楷體" w:hAnsi="標楷體" w:eastAsia="標楷體"/>
              </w:rPr>
              <w:t>Org+異動紀錄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1" w:type="dxa"/>
            <w:tcMar/>
          </w:tcPr>
          <w:p w:rsidR="3A7CF4E9" w:rsidP="3A7CF4E9" w:rsidRDefault="3A7CF4E9" w14:paraId="0A9DB71F">
            <w:pPr>
              <w:rPr>
                <w:rFonts w:ascii="標楷體" w:hAnsi="標楷體" w:eastAsia="標楷體"/>
              </w:rPr>
            </w:pPr>
            <w:r w:rsidRPr="3A7CF4E9" w:rsidR="3A7CF4E9">
              <w:rPr>
                <w:rFonts w:ascii="標楷體" w:hAnsi="標楷體" w:eastAsia="標楷體"/>
              </w:rPr>
              <w:t>Create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79" w:type="dxa"/>
            <w:tcMar/>
          </w:tcPr>
          <w:p w:rsidR="3A7CF4E9" w:rsidP="3A7CF4E9" w:rsidRDefault="3A7CF4E9" w14:paraId="0DBC2625">
            <w:pPr>
              <w:rPr>
                <w:rFonts w:ascii="標楷體" w:hAnsi="標楷體" w:eastAsia="標楷體"/>
              </w:rPr>
            </w:pPr>
            <w:r w:rsidRPr="3A7CF4E9" w:rsidR="3A7CF4E9">
              <w:rPr>
                <w:rFonts w:ascii="標楷體" w:hAnsi="標楷體" w:eastAsia="標楷體"/>
              </w:rPr>
              <w:t>新增異動紀錄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26" w:type="dxa"/>
            <w:tcMar/>
          </w:tcPr>
          <w:p w:rsidR="3A7CF4E9" w:rsidP="3A7CF4E9" w:rsidRDefault="3A7CF4E9" w14:paraId="3F3FFEFB">
            <w:pPr>
              <w:rPr>
                <w:rFonts w:ascii="標楷體" w:hAnsi="標楷體" w:eastAsia="標楷體"/>
              </w:rPr>
            </w:pPr>
            <w:r w:rsidRPr="3A7CF4E9" w:rsidR="3A7CF4E9">
              <w:rPr>
                <w:rFonts w:ascii="標楷體" w:hAnsi="標楷體" w:eastAsia="標楷體"/>
              </w:rPr>
              <w:t>新增異動紀錄</w:t>
            </w:r>
          </w:p>
        </w:tc>
      </w:tr>
      <w:tr w:rsidR="3A7CF4E9" w:rsidTr="3A7CF4E9" w14:paraId="2E0AC52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="3A7CF4E9" w:rsidP="3A7CF4E9" w:rsidRDefault="3A7CF4E9" w14:paraId="2E800CD0">
            <w:pPr>
              <w:rPr>
                <w:rFonts w:ascii="標楷體" w:hAnsi="標楷體" w:eastAsia="標楷體"/>
                <w:b w:val="0"/>
                <w:bCs w:val="0"/>
              </w:rPr>
            </w:pPr>
            <w:r w:rsidRPr="3A7CF4E9" w:rsidR="3A7CF4E9">
              <w:rPr>
                <w:rFonts w:ascii="標楷體" w:hAnsi="標楷體" w:eastAsia="標楷體"/>
                <w:b w:val="0"/>
                <w:bCs w:val="0"/>
              </w:rPr>
              <w:t>OMDepartment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4" w:type="dxa"/>
            <w:tcMar/>
          </w:tcPr>
          <w:p w:rsidR="3A7CF4E9" w:rsidP="3A7CF4E9" w:rsidRDefault="3A7CF4E9" w14:paraId="3869072E">
            <w:pPr>
              <w:rPr>
                <w:rFonts w:ascii="標楷體" w:hAnsi="標楷體" w:eastAsia="標楷體"/>
              </w:rPr>
            </w:pPr>
            <w:r w:rsidRPr="3A7CF4E9" w:rsidR="3A7CF4E9">
              <w:rPr>
                <w:rFonts w:ascii="標楷體" w:hAnsi="標楷體" w:eastAsia="標楷體"/>
              </w:rPr>
              <w:t>Org+異動紀錄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1" w:type="dxa"/>
            <w:tcMar/>
          </w:tcPr>
          <w:p w:rsidR="3A7CF4E9" w:rsidP="3A7CF4E9" w:rsidRDefault="3A7CF4E9" w14:paraId="5BD4040E">
            <w:pPr>
              <w:rPr>
                <w:rFonts w:ascii="標楷體" w:hAnsi="標楷體" w:eastAsia="標楷體"/>
              </w:rPr>
            </w:pPr>
            <w:r w:rsidRPr="3A7CF4E9" w:rsidR="3A7CF4E9">
              <w:rPr>
                <w:rFonts w:ascii="標楷體" w:hAnsi="標楷體" w:eastAsia="標楷體"/>
              </w:rPr>
              <w:t>Delete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79" w:type="dxa"/>
            <w:tcMar/>
          </w:tcPr>
          <w:p w:rsidR="3A7CF4E9" w:rsidP="3A7CF4E9" w:rsidRDefault="3A7CF4E9" w14:paraId="38F4EACD">
            <w:pPr>
              <w:rPr>
                <w:rFonts w:ascii="標楷體" w:hAnsi="標楷體" w:eastAsia="標楷體"/>
              </w:rPr>
            </w:pPr>
            <w:r w:rsidRPr="3A7CF4E9" w:rsidR="3A7CF4E9">
              <w:rPr>
                <w:rFonts w:ascii="標楷體" w:hAnsi="標楷體" w:eastAsia="標楷體"/>
              </w:rPr>
              <w:t>刪除異動紀錄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26" w:type="dxa"/>
            <w:tcMar/>
          </w:tcPr>
          <w:p w:rsidR="3A7CF4E9" w:rsidP="3A7CF4E9" w:rsidRDefault="3A7CF4E9" w14:paraId="336D447E">
            <w:pPr>
              <w:rPr>
                <w:rFonts w:ascii="標楷體" w:hAnsi="標楷體" w:eastAsia="標楷體"/>
              </w:rPr>
            </w:pPr>
            <w:r w:rsidRPr="3A7CF4E9" w:rsidR="3A7CF4E9">
              <w:rPr>
                <w:rFonts w:ascii="標楷體" w:hAnsi="標楷體" w:eastAsia="標楷體"/>
              </w:rPr>
              <w:t>刪除異動紀錄</w:t>
            </w:r>
          </w:p>
        </w:tc>
      </w:tr>
      <w:tr w:rsidR="3A7CF4E9" w:rsidTr="3A7CF4E9" w14:paraId="7F583E5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="3A7CF4E9" w:rsidP="3A7CF4E9" w:rsidRDefault="3A7CF4E9" w14:paraId="2F27E671">
            <w:pPr>
              <w:rPr>
                <w:rFonts w:ascii="標楷體" w:hAnsi="標楷體" w:eastAsia="標楷體"/>
                <w:b w:val="0"/>
                <w:bCs w:val="0"/>
              </w:rPr>
            </w:pPr>
            <w:r w:rsidRPr="3A7CF4E9" w:rsidR="3A7CF4E9">
              <w:rPr>
                <w:rFonts w:ascii="標楷體" w:hAnsi="標楷體" w:eastAsia="標楷體"/>
                <w:b w:val="0"/>
                <w:bCs w:val="0"/>
              </w:rPr>
              <w:t>OMDepartment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4" w:type="dxa"/>
            <w:tcMar/>
          </w:tcPr>
          <w:p w:rsidR="3A7CF4E9" w:rsidP="3A7CF4E9" w:rsidRDefault="3A7CF4E9" w14:paraId="30E1776E">
            <w:pPr>
              <w:rPr>
                <w:rFonts w:ascii="標楷體" w:hAnsi="標楷體" w:eastAsia="標楷體"/>
              </w:rPr>
            </w:pPr>
            <w:r w:rsidRPr="3A7CF4E9" w:rsidR="3A7CF4E9">
              <w:rPr>
                <w:rFonts w:ascii="標楷體" w:hAnsi="標楷體" w:eastAsia="標楷體"/>
              </w:rPr>
              <w:t>Org+異動紀錄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1" w:type="dxa"/>
            <w:tcMar/>
          </w:tcPr>
          <w:p w:rsidR="3A7CF4E9" w:rsidP="3A7CF4E9" w:rsidRDefault="3A7CF4E9" w14:paraId="5F62ED33">
            <w:pPr>
              <w:rPr>
                <w:rFonts w:ascii="標楷體" w:hAnsi="標楷體" w:eastAsia="標楷體"/>
              </w:rPr>
            </w:pPr>
            <w:r w:rsidRPr="3A7CF4E9" w:rsidR="3A7CF4E9">
              <w:rPr>
                <w:rFonts w:ascii="標楷體" w:hAnsi="標楷體" w:eastAsia="標楷體"/>
              </w:rPr>
              <w:t>Edit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79" w:type="dxa"/>
            <w:tcMar/>
          </w:tcPr>
          <w:p w:rsidR="3A7CF4E9" w:rsidP="3A7CF4E9" w:rsidRDefault="3A7CF4E9" w14:paraId="23714957">
            <w:pPr>
              <w:rPr>
                <w:rFonts w:ascii="標楷體" w:hAnsi="標楷體" w:eastAsia="標楷體"/>
              </w:rPr>
            </w:pPr>
            <w:r w:rsidRPr="3A7CF4E9" w:rsidR="3A7CF4E9">
              <w:rPr>
                <w:rFonts w:ascii="標楷體" w:hAnsi="標楷體" w:eastAsia="標楷體"/>
              </w:rPr>
              <w:t>編輯異動紀錄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26" w:type="dxa"/>
            <w:tcMar/>
          </w:tcPr>
          <w:p w:rsidR="3A7CF4E9" w:rsidP="3A7CF4E9" w:rsidRDefault="3A7CF4E9" w14:paraId="3F0EC967">
            <w:pPr>
              <w:rPr>
                <w:rFonts w:ascii="標楷體" w:hAnsi="標楷體" w:eastAsia="標楷體"/>
              </w:rPr>
            </w:pPr>
            <w:r w:rsidRPr="3A7CF4E9" w:rsidR="3A7CF4E9">
              <w:rPr>
                <w:rFonts w:ascii="標楷體" w:hAnsi="標楷體" w:eastAsia="標楷體"/>
              </w:rPr>
              <w:t>編輯異動紀錄</w:t>
            </w:r>
          </w:p>
        </w:tc>
      </w:tr>
      <w:tr w:rsidR="3A7CF4E9" w:rsidTr="3A7CF4E9" w14:paraId="1D9303F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="3A7CF4E9" w:rsidP="3A7CF4E9" w:rsidRDefault="3A7CF4E9" w14:paraId="25071336">
            <w:pPr>
              <w:rPr>
                <w:rFonts w:ascii="標楷體" w:hAnsi="標楷體" w:eastAsia="標楷體"/>
                <w:b w:val="0"/>
                <w:bCs w:val="0"/>
              </w:rPr>
            </w:pPr>
            <w:r w:rsidRPr="3A7CF4E9" w:rsidR="3A7CF4E9">
              <w:rPr>
                <w:rFonts w:ascii="標楷體" w:hAnsi="標楷體" w:eastAsia="標楷體"/>
                <w:b w:val="0"/>
                <w:bCs w:val="0"/>
              </w:rPr>
              <w:t>OmInformation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4" w:type="dxa"/>
            <w:tcMar/>
          </w:tcPr>
          <w:p w:rsidR="3A7CF4E9" w:rsidP="3A7CF4E9" w:rsidRDefault="3A7CF4E9" w14:paraId="124971A9">
            <w:pPr>
              <w:rPr>
                <w:rFonts w:ascii="標楷體" w:hAnsi="標楷體" w:eastAsia="標楷體"/>
              </w:rPr>
            </w:pPr>
            <w:r w:rsidRPr="3A7CF4E9" w:rsidR="3A7CF4E9">
              <w:rPr>
                <w:rFonts w:ascii="標楷體" w:hAnsi="標楷體" w:eastAsia="標楷體"/>
              </w:rPr>
              <w:t>Org+單位資訊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1" w:type="dxa"/>
            <w:tcMar/>
          </w:tcPr>
          <w:p w:rsidR="3A7CF4E9" w:rsidP="3A7CF4E9" w:rsidRDefault="3A7CF4E9" w14:paraId="76BD76DE">
            <w:pPr>
              <w:rPr>
                <w:rFonts w:ascii="標楷體" w:hAnsi="標楷體" w:eastAsia="標楷體"/>
              </w:rPr>
            </w:pPr>
            <w:r w:rsidRPr="3A7CF4E9" w:rsidR="3A7CF4E9">
              <w:rPr>
                <w:rFonts w:ascii="標楷體" w:hAnsi="標楷體" w:eastAsia="標楷體"/>
              </w:rPr>
              <w:t>Default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79" w:type="dxa"/>
            <w:tcMar/>
          </w:tcPr>
          <w:p w:rsidR="3A7CF4E9" w:rsidP="3A7CF4E9" w:rsidRDefault="3A7CF4E9" w14:paraId="2F5B7A9F">
            <w:pPr>
              <w:rPr>
                <w:rFonts w:ascii="標楷體" w:hAnsi="標楷體" w:eastAsia="標楷體"/>
              </w:rPr>
            </w:pPr>
            <w:r w:rsidRPr="3A7CF4E9" w:rsidR="3A7CF4E9">
              <w:rPr>
                <w:rFonts w:ascii="標楷體" w:hAnsi="標楷體" w:eastAsia="標楷體"/>
              </w:rPr>
              <w:t>預設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26" w:type="dxa"/>
            <w:tcMar/>
          </w:tcPr>
          <w:p w:rsidR="3A7CF4E9" w:rsidP="3A7CF4E9" w:rsidRDefault="3A7CF4E9" w14:paraId="3131E33B">
            <w:pPr>
              <w:rPr>
                <w:rFonts w:ascii="標楷體" w:hAnsi="標楷體" w:eastAsia="標楷體"/>
              </w:rPr>
            </w:pPr>
            <w:r w:rsidRPr="3A7CF4E9" w:rsidR="3A7CF4E9">
              <w:rPr>
                <w:rFonts w:ascii="標楷體" w:hAnsi="標楷體" w:eastAsia="標楷體"/>
              </w:rPr>
              <w:t>瀏覽</w:t>
            </w:r>
          </w:p>
        </w:tc>
      </w:tr>
      <w:tr w:rsidR="3A7CF4E9" w:rsidTr="3A7CF4E9" w14:paraId="70D35C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="3A7CF4E9" w:rsidP="3A7CF4E9" w:rsidRDefault="3A7CF4E9" w14:paraId="0C1468C5">
            <w:pPr>
              <w:rPr>
                <w:rFonts w:ascii="標楷體" w:hAnsi="標楷體" w:eastAsia="標楷體"/>
                <w:b w:val="0"/>
                <w:bCs w:val="0"/>
              </w:rPr>
            </w:pPr>
            <w:r w:rsidRPr="3A7CF4E9" w:rsidR="3A7CF4E9">
              <w:rPr>
                <w:rFonts w:ascii="標楷體" w:hAnsi="標楷體" w:eastAsia="標楷體"/>
                <w:b w:val="0"/>
                <w:bCs w:val="0"/>
              </w:rPr>
              <w:t>OmInformation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4" w:type="dxa"/>
            <w:tcMar/>
          </w:tcPr>
          <w:p w:rsidR="3A7CF4E9" w:rsidP="3A7CF4E9" w:rsidRDefault="3A7CF4E9" w14:paraId="0F66BA2B">
            <w:pPr>
              <w:rPr>
                <w:rFonts w:ascii="標楷體" w:hAnsi="標楷體" w:eastAsia="標楷體"/>
              </w:rPr>
            </w:pPr>
            <w:r w:rsidRPr="3A7CF4E9" w:rsidR="3A7CF4E9">
              <w:rPr>
                <w:rFonts w:ascii="標楷體" w:hAnsi="標楷體" w:eastAsia="標楷體"/>
              </w:rPr>
              <w:t>Org+單位資訊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1" w:type="dxa"/>
            <w:tcMar/>
          </w:tcPr>
          <w:p w:rsidR="3A7CF4E9" w:rsidP="3A7CF4E9" w:rsidRDefault="3A7CF4E9" w14:paraId="50193610">
            <w:pPr>
              <w:rPr>
                <w:rFonts w:ascii="標楷體" w:hAnsi="標楷體" w:eastAsia="標楷體"/>
              </w:rPr>
            </w:pPr>
            <w:r w:rsidRPr="3A7CF4E9" w:rsidR="3A7CF4E9">
              <w:rPr>
                <w:rFonts w:ascii="標楷體" w:hAnsi="標楷體" w:eastAsia="標楷體"/>
              </w:rPr>
              <w:t>Update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79" w:type="dxa"/>
            <w:tcMar/>
          </w:tcPr>
          <w:p w:rsidR="3A7CF4E9" w:rsidP="3A7CF4E9" w:rsidRDefault="3A7CF4E9" w14:paraId="71583221">
            <w:pPr>
              <w:rPr>
                <w:rFonts w:ascii="標楷體" w:hAnsi="標楷體" w:eastAsia="標楷體"/>
              </w:rPr>
            </w:pPr>
            <w:r w:rsidRPr="3A7CF4E9" w:rsidR="3A7CF4E9">
              <w:rPr>
                <w:rFonts w:ascii="標楷體" w:hAnsi="標楷體" w:eastAsia="標楷體"/>
              </w:rPr>
              <w:t>編輯單位資訊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26" w:type="dxa"/>
            <w:tcMar/>
          </w:tcPr>
          <w:p w:rsidR="3A7CF4E9" w:rsidP="3A7CF4E9" w:rsidRDefault="3A7CF4E9" w14:paraId="234CCFA8">
            <w:pPr>
              <w:rPr>
                <w:rFonts w:ascii="標楷體" w:hAnsi="標楷體" w:eastAsia="標楷體"/>
              </w:rPr>
            </w:pPr>
            <w:r w:rsidRPr="3A7CF4E9" w:rsidR="3A7CF4E9">
              <w:rPr>
                <w:rFonts w:ascii="標楷體" w:hAnsi="標楷體" w:eastAsia="標楷體"/>
              </w:rPr>
              <w:t>編輯</w:t>
            </w:r>
          </w:p>
        </w:tc>
      </w:tr>
      <w:tr w:rsidR="3A7CF4E9" w:rsidTr="3A7CF4E9" w14:paraId="5558EF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="3A7CF4E9" w:rsidP="3A7CF4E9" w:rsidRDefault="3A7CF4E9" w14:paraId="0E324E66">
            <w:pPr>
              <w:rPr>
                <w:rFonts w:ascii="標楷體" w:hAnsi="標楷體" w:eastAsia="標楷體"/>
                <w:b w:val="0"/>
                <w:bCs w:val="0"/>
              </w:rPr>
            </w:pPr>
            <w:r w:rsidRPr="3A7CF4E9" w:rsidR="3A7CF4E9">
              <w:rPr>
                <w:rFonts w:ascii="標楷體" w:hAnsi="標楷體" w:eastAsia="標楷體"/>
                <w:b w:val="0"/>
                <w:bCs w:val="0"/>
              </w:rPr>
              <w:t>OmEmployee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4" w:type="dxa"/>
            <w:tcMar/>
          </w:tcPr>
          <w:p w:rsidR="3A7CF4E9" w:rsidP="3A7CF4E9" w:rsidRDefault="3A7CF4E9" w14:paraId="1D79872F">
            <w:pPr>
              <w:rPr>
                <w:rFonts w:ascii="標楷體" w:hAnsi="標楷體" w:eastAsia="標楷體"/>
              </w:rPr>
            </w:pPr>
            <w:r w:rsidRPr="3A7CF4E9" w:rsidR="3A7CF4E9">
              <w:rPr>
                <w:rFonts w:ascii="標楷體" w:hAnsi="標楷體" w:eastAsia="標楷體"/>
              </w:rPr>
              <w:t>Org+單位員工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1" w:type="dxa"/>
            <w:tcMar/>
          </w:tcPr>
          <w:p w:rsidR="3A7CF4E9" w:rsidP="3A7CF4E9" w:rsidRDefault="3A7CF4E9" w14:paraId="1C067451">
            <w:pPr>
              <w:rPr>
                <w:rFonts w:ascii="標楷體" w:hAnsi="標楷體" w:eastAsia="標楷體"/>
              </w:rPr>
            </w:pPr>
            <w:r w:rsidRPr="3A7CF4E9" w:rsidR="3A7CF4E9">
              <w:rPr>
                <w:rFonts w:ascii="標楷體" w:hAnsi="標楷體" w:eastAsia="標楷體"/>
              </w:rPr>
              <w:t>Default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79" w:type="dxa"/>
            <w:tcMar/>
          </w:tcPr>
          <w:p w:rsidR="3A7CF4E9" w:rsidP="3A7CF4E9" w:rsidRDefault="3A7CF4E9" w14:paraId="77118038">
            <w:pPr>
              <w:rPr>
                <w:rFonts w:ascii="標楷體" w:hAnsi="標楷體" w:eastAsia="標楷體"/>
              </w:rPr>
            </w:pPr>
            <w:r w:rsidRPr="3A7CF4E9" w:rsidR="3A7CF4E9">
              <w:rPr>
                <w:rFonts w:ascii="標楷體" w:hAnsi="標楷體" w:eastAsia="標楷體"/>
              </w:rPr>
              <w:t>預設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26" w:type="dxa"/>
            <w:tcMar/>
          </w:tcPr>
          <w:p w:rsidR="3A7CF4E9" w:rsidP="3A7CF4E9" w:rsidRDefault="3A7CF4E9" w14:paraId="628A190E">
            <w:pPr>
              <w:rPr>
                <w:rFonts w:ascii="標楷體" w:hAnsi="標楷體" w:eastAsia="標楷體"/>
              </w:rPr>
            </w:pPr>
            <w:r w:rsidRPr="3A7CF4E9" w:rsidR="3A7CF4E9">
              <w:rPr>
                <w:rFonts w:ascii="標楷體" w:hAnsi="標楷體" w:eastAsia="標楷體"/>
              </w:rPr>
              <w:t>瀏覽</w:t>
            </w:r>
          </w:p>
        </w:tc>
      </w:tr>
    </w:tbl>
    <w:p w:rsidR="1DACD0FC" w:rsidP="3A7CF4E9" w:rsidRDefault="1DACD0FC" w14:paraId="552F5F29">
      <w:pPr>
        <w:pStyle w:val="1"/>
        <w:rPr>
          <w:rFonts w:ascii="標楷體" w:hAnsi="標楷體" w:eastAsia="標楷體"/>
        </w:rPr>
      </w:pPr>
      <w:r w:rsidRPr="3A7CF4E9" w:rsidR="1DACD0FC">
        <w:rPr>
          <w:rFonts w:ascii="標楷體" w:hAnsi="標楷體" w:eastAsia="標楷體"/>
        </w:rPr>
        <w:t>功能權限設定</w:t>
      </w:r>
    </w:p>
    <w:tbl>
      <w:tblPr>
        <w:tblW w:w="0" w:type="auto"/>
        <w:tblInd w:w="137" w:type="dxa"/>
        <w:tblLook w:val="04A0" w:firstRow="1" w:lastRow="0" w:firstColumn="1" w:lastColumn="0" w:noHBand="0" w:noVBand="1"/>
      </w:tblPr>
      <w:tblGrid>
        <w:gridCol w:w="1499"/>
        <w:gridCol w:w="1761"/>
        <w:gridCol w:w="1773"/>
        <w:gridCol w:w="857"/>
        <w:gridCol w:w="1259"/>
        <w:gridCol w:w="1269"/>
        <w:gridCol w:w="1869"/>
      </w:tblGrid>
      <w:tr w:rsidR="3A7CF4E9" w:rsidTr="3A7CF4E9" w14:paraId="1E20FE62">
        <w:trPr>
          <w:trHeight w:val="600"/>
        </w:trPr>
        <w:tc>
          <w:tcPr>
            <w:tcW w:w="1499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3A7CF4E9" w:rsidP="3A7CF4E9" w:rsidRDefault="3A7CF4E9" w14:paraId="709DE6C2">
            <w:pPr>
              <w:jc w:val="center"/>
              <w:rPr>
                <w:rFonts w:ascii="標楷體" w:hAnsi="標楷體" w:eastAsia="標楷體" w:cs="新細明體"/>
                <w:b w:val="1"/>
                <w:bCs w:val="1"/>
                <w:color w:val="000000" w:themeColor="text1" w:themeTint="FF" w:themeShade="FF"/>
              </w:rPr>
            </w:pPr>
            <w:r w:rsidRPr="3A7CF4E9" w:rsidR="3A7CF4E9">
              <w:rPr>
                <w:rFonts w:ascii="標楷體" w:hAnsi="標楷體" w:eastAsia="標楷體" w:cs="新細明體"/>
                <w:b w:val="1"/>
                <w:bCs w:val="1"/>
                <w:color w:val="000000" w:themeColor="text1" w:themeTint="FF" w:themeShade="FF"/>
              </w:rPr>
              <w:t>Parent</w:t>
            </w:r>
          </w:p>
          <w:p w:rsidR="3A7CF4E9" w:rsidP="3A7CF4E9" w:rsidRDefault="3A7CF4E9" w14:paraId="2A75BF68">
            <w:pPr>
              <w:jc w:val="center"/>
              <w:rPr>
                <w:rFonts w:ascii="標楷體" w:hAnsi="標楷體" w:eastAsia="標楷體" w:cs="新細明體"/>
                <w:b w:val="1"/>
                <w:bCs w:val="1"/>
                <w:color w:val="000000" w:themeColor="text1" w:themeTint="FF" w:themeShade="FF"/>
              </w:rPr>
            </w:pPr>
            <w:r w:rsidRPr="3A7CF4E9" w:rsidR="3A7CF4E9">
              <w:rPr>
                <w:rFonts w:ascii="標楷體" w:hAnsi="標楷體" w:eastAsia="標楷體" w:cs="新細明體"/>
                <w:b w:val="1"/>
                <w:bCs w:val="1"/>
                <w:color w:val="000000" w:themeColor="text1" w:themeTint="FF" w:themeShade="FF"/>
              </w:rPr>
              <w:t>FunctionCode</w:t>
            </w:r>
          </w:p>
        </w:tc>
        <w:tc>
          <w:tcPr>
            <w:tcW w:w="1761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3A7CF4E9" w:rsidP="3A7CF4E9" w:rsidRDefault="3A7CF4E9" w14:paraId="61CE67AC">
            <w:pPr>
              <w:jc w:val="center"/>
              <w:rPr>
                <w:rFonts w:ascii="標楷體" w:hAnsi="標楷體" w:eastAsia="標楷體" w:cs="新細明體"/>
                <w:b w:val="1"/>
                <w:bCs w:val="1"/>
                <w:color w:val="000000" w:themeColor="text1" w:themeTint="FF" w:themeShade="FF"/>
              </w:rPr>
            </w:pPr>
            <w:r w:rsidRPr="3A7CF4E9" w:rsidR="3A7CF4E9">
              <w:rPr>
                <w:rFonts w:ascii="標楷體" w:hAnsi="標楷體" w:eastAsia="標楷體" w:cs="新細明體"/>
                <w:b w:val="1"/>
                <w:bCs w:val="1"/>
                <w:color w:val="000000" w:themeColor="text1" w:themeTint="FF" w:themeShade="FF"/>
              </w:rPr>
              <w:t>FunctionCode</w:t>
            </w:r>
          </w:p>
        </w:tc>
        <w:tc>
          <w:tcPr>
            <w:tcW w:w="1773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3A7CF4E9" w:rsidP="3A7CF4E9" w:rsidRDefault="3A7CF4E9" w14:paraId="3D51D92B">
            <w:pPr>
              <w:jc w:val="center"/>
              <w:rPr>
                <w:rFonts w:ascii="標楷體" w:hAnsi="標楷體" w:eastAsia="標楷體" w:cs="新細明體"/>
                <w:b w:val="1"/>
                <w:bCs w:val="1"/>
                <w:color w:val="000000" w:themeColor="text1" w:themeTint="FF" w:themeShade="FF"/>
              </w:rPr>
            </w:pPr>
            <w:r w:rsidRPr="3A7CF4E9" w:rsidR="3A7CF4E9">
              <w:rPr>
                <w:rFonts w:ascii="標楷體" w:hAnsi="標楷體" w:eastAsia="標楷體" w:cs="新細明體"/>
                <w:b w:val="1"/>
                <w:bCs w:val="1"/>
                <w:color w:val="000000" w:themeColor="text1" w:themeTint="FF" w:themeShade="FF"/>
              </w:rPr>
              <w:t>FunctionName</w:t>
            </w:r>
          </w:p>
        </w:tc>
        <w:tc>
          <w:tcPr>
            <w:tcW w:w="857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3A7CF4E9" w:rsidP="3A7CF4E9" w:rsidRDefault="3A7CF4E9" w14:paraId="74F70738">
            <w:pPr>
              <w:jc w:val="center"/>
              <w:rPr>
                <w:rFonts w:ascii="標楷體" w:hAnsi="標楷體" w:eastAsia="標楷體" w:cs="新細明體"/>
                <w:b w:val="1"/>
                <w:bCs w:val="1"/>
                <w:color w:val="000000" w:themeColor="text1" w:themeTint="FF" w:themeShade="FF"/>
              </w:rPr>
            </w:pPr>
            <w:r w:rsidRPr="3A7CF4E9" w:rsidR="3A7CF4E9">
              <w:rPr>
                <w:rFonts w:ascii="標楷體" w:hAnsi="標楷體" w:eastAsia="標楷體" w:cs="新細明體"/>
                <w:b w:val="1"/>
                <w:bCs w:val="1"/>
                <w:color w:val="000000" w:themeColor="text1" w:themeTint="FF" w:themeShade="FF"/>
              </w:rPr>
              <w:t>共用/TW/CN</w:t>
            </w:r>
          </w:p>
        </w:tc>
        <w:tc>
          <w:tcPr>
            <w:tcW w:w="1259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3A7CF4E9" w:rsidP="3A7CF4E9" w:rsidRDefault="3A7CF4E9" w14:paraId="42D4A7AB">
            <w:pPr>
              <w:jc w:val="center"/>
              <w:rPr>
                <w:rFonts w:ascii="標楷體" w:hAnsi="標楷體" w:eastAsia="標楷體" w:cs="新細明體"/>
                <w:b w:val="1"/>
                <w:bCs w:val="1"/>
                <w:color w:val="000000" w:themeColor="text1" w:themeTint="FF" w:themeShade="FF"/>
              </w:rPr>
            </w:pPr>
            <w:r w:rsidRPr="3A7CF4E9" w:rsidR="3A7CF4E9">
              <w:rPr>
                <w:rFonts w:ascii="標楷體" w:hAnsi="標楷體" w:eastAsia="標楷體" w:cs="新細明體"/>
                <w:b w:val="1"/>
                <w:bCs w:val="1"/>
                <w:color w:val="000000" w:themeColor="text1" w:themeTint="FF" w:themeShade="FF"/>
              </w:rPr>
              <w:t>ActionCode</w:t>
            </w:r>
          </w:p>
        </w:tc>
        <w:tc>
          <w:tcPr>
            <w:tcW w:w="1269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3A7CF4E9" w:rsidP="3A7CF4E9" w:rsidRDefault="3A7CF4E9" w14:paraId="6ECF50BB">
            <w:pPr>
              <w:jc w:val="center"/>
              <w:rPr>
                <w:rFonts w:ascii="標楷體" w:hAnsi="標楷體" w:eastAsia="標楷體" w:cs="新細明體"/>
                <w:b w:val="1"/>
                <w:bCs w:val="1"/>
                <w:color w:val="000000" w:themeColor="text1" w:themeTint="FF" w:themeShade="FF"/>
              </w:rPr>
            </w:pPr>
            <w:r w:rsidRPr="3A7CF4E9" w:rsidR="3A7CF4E9">
              <w:rPr>
                <w:rFonts w:ascii="標楷體" w:hAnsi="標楷體" w:eastAsia="標楷體" w:cs="新細明體"/>
                <w:b w:val="1"/>
                <w:bCs w:val="1"/>
                <w:color w:val="000000" w:themeColor="text1" w:themeTint="FF" w:themeShade="FF"/>
              </w:rPr>
              <w:t>ActionName</w:t>
            </w:r>
          </w:p>
        </w:tc>
        <w:tc>
          <w:tcPr>
            <w:tcW w:w="1869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3A7CF4E9" w:rsidP="3A7CF4E9" w:rsidRDefault="3A7CF4E9" w14:paraId="2777B4BD">
            <w:pPr>
              <w:jc w:val="center"/>
              <w:rPr>
                <w:rFonts w:ascii="標楷體" w:hAnsi="標楷體" w:eastAsia="標楷體" w:cs="新細明體"/>
                <w:b w:val="1"/>
                <w:bCs w:val="1"/>
                <w:color w:val="000000" w:themeColor="text1" w:themeTint="FF" w:themeShade="FF"/>
              </w:rPr>
            </w:pPr>
            <w:r w:rsidRPr="3A7CF4E9" w:rsidR="3A7CF4E9">
              <w:rPr>
                <w:rFonts w:ascii="標楷體" w:hAnsi="標楷體" w:eastAsia="標楷體" w:cs="新細明體"/>
                <w:b w:val="1"/>
                <w:bCs w:val="1"/>
                <w:color w:val="000000" w:themeColor="text1" w:themeTint="FF" w:themeShade="FF"/>
              </w:rPr>
              <w:t>功能描述</w:t>
            </w:r>
          </w:p>
        </w:tc>
      </w:tr>
      <w:tr w:rsidR="3A7CF4E9" w:rsidTr="3A7CF4E9" w14:paraId="0A34650C">
        <w:trPr>
          <w:trHeight w:val="300"/>
        </w:trPr>
        <w:tc>
          <w:tcPr>
            <w:tcW w:w="1499" w:type="dxa"/>
            <w:tcBorders>
              <w:top w:val="nil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3A7CF4E9" w:rsidP="3A7CF4E9" w:rsidRDefault="3A7CF4E9" w14:paraId="264441C0">
            <w:pPr>
              <w:rPr>
                <w:rFonts w:ascii="標楷體" w:hAnsi="標楷體" w:eastAsia="標楷體" w:cs="新細明體"/>
              </w:rPr>
            </w:pPr>
            <w:r w:rsidRPr="3A7CF4E9" w:rsidR="3A7CF4E9">
              <w:rPr>
                <w:rFonts w:ascii="標楷體" w:hAnsi="標楷體" w:eastAsia="標楷體" w:cs="新細明體"/>
              </w:rPr>
              <w:t>Org</w:t>
            </w:r>
          </w:p>
        </w:tc>
        <w:tc>
          <w:tcPr>
            <w:tcW w:w="1761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3A7CF4E9" w:rsidP="3A7CF4E9" w:rsidRDefault="3A7CF4E9" w14:paraId="2DE19256">
            <w:pPr>
              <w:rPr>
                <w:rFonts w:ascii="標楷體" w:hAnsi="標楷體" w:eastAsia="標楷體" w:cs="新細明體"/>
              </w:rPr>
            </w:pPr>
            <w:r w:rsidRPr="3A7CF4E9" w:rsidR="3A7CF4E9">
              <w:rPr>
                <w:rFonts w:ascii="標楷體" w:hAnsi="標楷體" w:eastAsia="標楷體" w:cs="新細明體"/>
              </w:rPr>
              <w:t>OMDepartment</w:t>
            </w:r>
          </w:p>
        </w:tc>
        <w:tc>
          <w:tcPr>
            <w:tcW w:w="1773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3A7CF4E9" w:rsidP="3A7CF4E9" w:rsidRDefault="3A7CF4E9" w14:paraId="2C97B2DE">
            <w:pPr>
              <w:rPr>
                <w:rFonts w:ascii="標楷體" w:hAnsi="標楷體" w:eastAsia="標楷體" w:cs="新細明體"/>
              </w:rPr>
            </w:pPr>
            <w:r w:rsidRPr="3A7CF4E9" w:rsidR="3A7CF4E9">
              <w:rPr>
                <w:rFonts w:ascii="標楷體" w:hAnsi="標楷體" w:eastAsia="標楷體" w:cs="新細明體"/>
              </w:rPr>
              <w:t>Org+異動紀錄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3A7CF4E9" w:rsidP="3A7CF4E9" w:rsidRDefault="3A7CF4E9" w14:paraId="077889E5">
            <w:pPr>
              <w:rPr>
                <w:rFonts w:ascii="標楷體" w:hAnsi="標楷體" w:eastAsia="標楷體" w:cs="新細明體"/>
              </w:rPr>
            </w:pPr>
            <w:r w:rsidRPr="3A7CF4E9" w:rsidR="3A7CF4E9">
              <w:rPr>
                <w:rFonts w:ascii="標楷體" w:hAnsi="標楷體" w:eastAsia="標楷體" w:cs="新細明體"/>
              </w:rPr>
              <w:t>共用</w:t>
            </w:r>
          </w:p>
        </w:tc>
        <w:tc>
          <w:tcPr>
            <w:tcW w:w="1259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3A7CF4E9" w:rsidP="3A7CF4E9" w:rsidRDefault="3A7CF4E9" w14:paraId="3BDBB2AE">
            <w:pPr>
              <w:rPr>
                <w:rFonts w:ascii="標楷體" w:hAnsi="標楷體" w:eastAsia="標楷體" w:cs="新細明體"/>
              </w:rPr>
            </w:pPr>
            <w:r w:rsidRPr="3A7CF4E9" w:rsidR="3A7CF4E9">
              <w:rPr>
                <w:rFonts w:ascii="標楷體" w:hAnsi="標楷體" w:eastAsia="標楷體" w:cs="新細明體"/>
              </w:rPr>
              <w:t>Default</w:t>
            </w:r>
          </w:p>
        </w:tc>
        <w:tc>
          <w:tcPr>
            <w:tcW w:w="1269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3A7CF4E9" w:rsidP="3A7CF4E9" w:rsidRDefault="3A7CF4E9" w14:paraId="41A33266">
            <w:pPr>
              <w:rPr>
                <w:rFonts w:ascii="標楷體" w:hAnsi="標楷體" w:eastAsia="標楷體" w:cs="新細明體"/>
              </w:rPr>
            </w:pPr>
            <w:r w:rsidRPr="3A7CF4E9" w:rsidR="3A7CF4E9">
              <w:rPr>
                <w:rFonts w:ascii="標楷體" w:hAnsi="標楷體" w:eastAsia="標楷體" w:cs="新細明體"/>
              </w:rPr>
              <w:t>預設</w:t>
            </w:r>
          </w:p>
        </w:tc>
        <w:tc>
          <w:tcPr>
            <w:tcW w:w="1869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3A7CF4E9" w:rsidP="3A7CF4E9" w:rsidRDefault="3A7CF4E9" w14:paraId="7F604EEE">
            <w:pPr>
              <w:rPr>
                <w:rFonts w:ascii="標楷體" w:hAnsi="標楷體" w:eastAsia="標楷體" w:cs="新細明體"/>
              </w:rPr>
            </w:pPr>
            <w:r w:rsidRPr="3A7CF4E9" w:rsidR="3A7CF4E9">
              <w:rPr>
                <w:rFonts w:ascii="標楷體" w:hAnsi="標楷體" w:eastAsia="標楷體" w:cs="新細明體"/>
              </w:rPr>
              <w:t>瀏覽組織當下資料/異動紀錄/異動歷程/修改歷程</w:t>
            </w:r>
          </w:p>
        </w:tc>
      </w:tr>
      <w:tr w:rsidR="3A7CF4E9" w:rsidTr="3A7CF4E9" w14:paraId="7DE5B9E0">
        <w:trPr>
          <w:trHeight w:val="300"/>
        </w:trPr>
        <w:tc>
          <w:tcPr>
            <w:tcW w:w="1499" w:type="dxa"/>
            <w:tcBorders>
              <w:top w:val="nil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3A7CF4E9" w:rsidP="3A7CF4E9" w:rsidRDefault="3A7CF4E9" w14:paraId="7BB71300">
            <w:pPr>
              <w:rPr>
                <w:rFonts w:ascii="標楷體" w:hAnsi="標楷體" w:eastAsia="標楷體" w:cs="新細明體"/>
              </w:rPr>
            </w:pPr>
            <w:r w:rsidRPr="3A7CF4E9" w:rsidR="3A7CF4E9">
              <w:rPr>
                <w:rFonts w:ascii="標楷體" w:hAnsi="標楷體" w:eastAsia="標楷體" w:cs="新細明體"/>
              </w:rPr>
              <w:t>Org</w:t>
            </w:r>
          </w:p>
        </w:tc>
        <w:tc>
          <w:tcPr>
            <w:tcW w:w="1761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3A7CF4E9" w:rsidP="3A7CF4E9" w:rsidRDefault="3A7CF4E9" w14:paraId="6A9DAF1C">
            <w:pPr>
              <w:rPr>
                <w:rFonts w:ascii="標楷體" w:hAnsi="標楷體" w:eastAsia="標楷體" w:cs="新細明體"/>
              </w:rPr>
            </w:pPr>
            <w:r w:rsidRPr="3A7CF4E9" w:rsidR="3A7CF4E9">
              <w:rPr>
                <w:rFonts w:ascii="標楷體" w:hAnsi="標楷體" w:eastAsia="標楷體" w:cs="新細明體"/>
              </w:rPr>
              <w:t>OMDepartment</w:t>
            </w:r>
          </w:p>
        </w:tc>
        <w:tc>
          <w:tcPr>
            <w:tcW w:w="1773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3A7CF4E9" w:rsidP="3A7CF4E9" w:rsidRDefault="3A7CF4E9" w14:paraId="7BB3735A">
            <w:pPr>
              <w:rPr>
                <w:rFonts w:ascii="標楷體" w:hAnsi="標楷體" w:eastAsia="標楷體" w:cs="新細明體"/>
              </w:rPr>
            </w:pPr>
            <w:r w:rsidRPr="3A7CF4E9" w:rsidR="3A7CF4E9">
              <w:rPr>
                <w:rFonts w:ascii="標楷體" w:hAnsi="標楷體" w:eastAsia="標楷體" w:cs="新細明體"/>
              </w:rPr>
              <w:t>Org+異動紀錄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3A7CF4E9" w:rsidP="3A7CF4E9" w:rsidRDefault="3A7CF4E9" w14:paraId="3A1F3060">
            <w:pPr>
              <w:rPr>
                <w:rFonts w:ascii="標楷體" w:hAnsi="標楷體" w:eastAsia="標楷體" w:cs="新細明體"/>
              </w:rPr>
            </w:pPr>
            <w:r w:rsidRPr="3A7CF4E9" w:rsidR="3A7CF4E9">
              <w:rPr>
                <w:rFonts w:ascii="標楷體" w:hAnsi="標楷體" w:eastAsia="標楷體" w:cs="新細明體"/>
              </w:rPr>
              <w:t>共用</w:t>
            </w:r>
          </w:p>
        </w:tc>
        <w:tc>
          <w:tcPr>
            <w:tcW w:w="1259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3A7CF4E9" w:rsidP="3A7CF4E9" w:rsidRDefault="3A7CF4E9" w14:paraId="4FFCA8E4">
            <w:pPr>
              <w:rPr>
                <w:rFonts w:ascii="標楷體" w:hAnsi="標楷體" w:eastAsia="標楷體" w:cs="新細明體"/>
              </w:rPr>
            </w:pPr>
            <w:r w:rsidRPr="3A7CF4E9" w:rsidR="3A7CF4E9">
              <w:rPr>
                <w:rFonts w:ascii="標楷體" w:hAnsi="標楷體" w:eastAsia="標楷體" w:cs="新細明體"/>
              </w:rPr>
              <w:t>Create</w:t>
            </w:r>
          </w:p>
        </w:tc>
        <w:tc>
          <w:tcPr>
            <w:tcW w:w="1269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3A7CF4E9" w:rsidP="3A7CF4E9" w:rsidRDefault="3A7CF4E9" w14:paraId="6B0892F1">
            <w:pPr>
              <w:rPr>
                <w:rFonts w:ascii="標楷體" w:hAnsi="標楷體" w:eastAsia="標楷體" w:cs="新細明體"/>
              </w:rPr>
            </w:pPr>
            <w:r w:rsidRPr="3A7CF4E9" w:rsidR="3A7CF4E9">
              <w:rPr>
                <w:rFonts w:ascii="標楷體" w:hAnsi="標楷體" w:eastAsia="標楷體" w:cs="新細明體"/>
              </w:rPr>
              <w:t>新增異動紀錄</w:t>
            </w:r>
          </w:p>
        </w:tc>
        <w:tc>
          <w:tcPr>
            <w:tcW w:w="1869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3A7CF4E9" w:rsidP="3A7CF4E9" w:rsidRDefault="3A7CF4E9" w14:paraId="637DF725">
            <w:pPr>
              <w:rPr>
                <w:rFonts w:ascii="標楷體" w:hAnsi="標楷體" w:eastAsia="標楷體" w:cs="新細明體"/>
              </w:rPr>
            </w:pPr>
            <w:r w:rsidRPr="3A7CF4E9" w:rsidR="3A7CF4E9">
              <w:rPr>
                <w:rFonts w:ascii="標楷體" w:hAnsi="標楷體" w:eastAsia="標楷體" w:cs="新細明體"/>
              </w:rPr>
              <w:t>新增異動紀錄</w:t>
            </w:r>
          </w:p>
        </w:tc>
      </w:tr>
      <w:tr w:rsidR="3A7CF4E9" w:rsidTr="3A7CF4E9" w14:paraId="7BF52945">
        <w:trPr>
          <w:trHeight w:val="300"/>
        </w:trPr>
        <w:tc>
          <w:tcPr>
            <w:tcW w:w="1499" w:type="dxa"/>
            <w:tcBorders>
              <w:top w:val="nil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3A7CF4E9" w:rsidP="3A7CF4E9" w:rsidRDefault="3A7CF4E9" w14:paraId="67578EAF">
            <w:pPr>
              <w:rPr>
                <w:rFonts w:ascii="標楷體" w:hAnsi="標楷體" w:eastAsia="標楷體" w:cs="新細明體"/>
              </w:rPr>
            </w:pPr>
            <w:r w:rsidRPr="3A7CF4E9" w:rsidR="3A7CF4E9">
              <w:rPr>
                <w:rFonts w:ascii="標楷體" w:hAnsi="標楷體" w:eastAsia="標楷體" w:cs="新細明體"/>
              </w:rPr>
              <w:t>Org</w:t>
            </w:r>
          </w:p>
        </w:tc>
        <w:tc>
          <w:tcPr>
            <w:tcW w:w="1761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3A7CF4E9" w:rsidP="3A7CF4E9" w:rsidRDefault="3A7CF4E9" w14:paraId="6F9DB6E1">
            <w:pPr>
              <w:rPr>
                <w:rFonts w:ascii="標楷體" w:hAnsi="標楷體" w:eastAsia="標楷體" w:cs="新細明體"/>
              </w:rPr>
            </w:pPr>
            <w:r w:rsidRPr="3A7CF4E9" w:rsidR="3A7CF4E9">
              <w:rPr>
                <w:rFonts w:ascii="標楷體" w:hAnsi="標楷體" w:eastAsia="標楷體" w:cs="新細明體"/>
              </w:rPr>
              <w:t>OMDepartment</w:t>
            </w:r>
          </w:p>
        </w:tc>
        <w:tc>
          <w:tcPr>
            <w:tcW w:w="1773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3A7CF4E9" w:rsidP="3A7CF4E9" w:rsidRDefault="3A7CF4E9" w14:paraId="44D044C7">
            <w:pPr>
              <w:rPr>
                <w:rFonts w:ascii="標楷體" w:hAnsi="標楷體" w:eastAsia="標楷體" w:cs="新細明體"/>
              </w:rPr>
            </w:pPr>
            <w:r w:rsidRPr="3A7CF4E9" w:rsidR="3A7CF4E9">
              <w:rPr>
                <w:rFonts w:ascii="標楷體" w:hAnsi="標楷體" w:eastAsia="標楷體" w:cs="新細明體"/>
              </w:rPr>
              <w:t>Org+異動紀錄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3A7CF4E9" w:rsidP="3A7CF4E9" w:rsidRDefault="3A7CF4E9" w14:paraId="210C44FD">
            <w:pPr>
              <w:rPr>
                <w:rFonts w:ascii="標楷體" w:hAnsi="標楷體" w:eastAsia="標楷體" w:cs="新細明體"/>
              </w:rPr>
            </w:pPr>
            <w:r w:rsidRPr="3A7CF4E9" w:rsidR="3A7CF4E9">
              <w:rPr>
                <w:rFonts w:ascii="標楷體" w:hAnsi="標楷體" w:eastAsia="標楷體" w:cs="新細明體"/>
              </w:rPr>
              <w:t>共用</w:t>
            </w:r>
          </w:p>
        </w:tc>
        <w:tc>
          <w:tcPr>
            <w:tcW w:w="1259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3A7CF4E9" w:rsidP="3A7CF4E9" w:rsidRDefault="3A7CF4E9" w14:paraId="173F7708">
            <w:pPr>
              <w:rPr>
                <w:rFonts w:ascii="標楷體" w:hAnsi="標楷體" w:eastAsia="標楷體" w:cs="新細明體"/>
              </w:rPr>
            </w:pPr>
            <w:r w:rsidRPr="3A7CF4E9" w:rsidR="3A7CF4E9">
              <w:rPr>
                <w:rFonts w:ascii="標楷體" w:hAnsi="標楷體" w:eastAsia="標楷體" w:cs="新細明體"/>
              </w:rPr>
              <w:t>Delete</w:t>
            </w:r>
          </w:p>
        </w:tc>
        <w:tc>
          <w:tcPr>
            <w:tcW w:w="1269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3A7CF4E9" w:rsidP="3A7CF4E9" w:rsidRDefault="3A7CF4E9" w14:paraId="49E81A48">
            <w:pPr>
              <w:rPr>
                <w:rFonts w:ascii="標楷體" w:hAnsi="標楷體" w:eastAsia="標楷體" w:cs="新細明體"/>
              </w:rPr>
            </w:pPr>
            <w:r w:rsidRPr="3A7CF4E9" w:rsidR="3A7CF4E9">
              <w:rPr>
                <w:rFonts w:ascii="標楷體" w:hAnsi="標楷體" w:eastAsia="標楷體" w:cs="新細明體"/>
              </w:rPr>
              <w:t>刪除異動紀錄</w:t>
            </w:r>
          </w:p>
        </w:tc>
        <w:tc>
          <w:tcPr>
            <w:tcW w:w="1869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3A7CF4E9" w:rsidP="3A7CF4E9" w:rsidRDefault="3A7CF4E9" w14:paraId="4CE304FA">
            <w:pPr>
              <w:rPr>
                <w:rFonts w:ascii="標楷體" w:hAnsi="標楷體" w:eastAsia="標楷體" w:cs="新細明體"/>
              </w:rPr>
            </w:pPr>
            <w:r w:rsidRPr="3A7CF4E9" w:rsidR="3A7CF4E9">
              <w:rPr>
                <w:rFonts w:ascii="標楷體" w:hAnsi="標楷體" w:eastAsia="標楷體" w:cs="新細明體"/>
              </w:rPr>
              <w:t>刪除異動紀錄</w:t>
            </w:r>
          </w:p>
        </w:tc>
      </w:tr>
      <w:tr w:rsidR="3A7CF4E9" w:rsidTr="3A7CF4E9" w14:paraId="02C87220">
        <w:trPr>
          <w:trHeight w:val="300"/>
        </w:trPr>
        <w:tc>
          <w:tcPr>
            <w:tcW w:w="1499" w:type="dxa"/>
            <w:tcBorders>
              <w:top w:val="nil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3A7CF4E9" w:rsidP="3A7CF4E9" w:rsidRDefault="3A7CF4E9" w14:paraId="41645748">
            <w:pPr>
              <w:rPr>
                <w:rFonts w:ascii="標楷體" w:hAnsi="標楷體" w:eastAsia="標楷體" w:cs="新細明體"/>
              </w:rPr>
            </w:pPr>
            <w:r w:rsidRPr="3A7CF4E9" w:rsidR="3A7CF4E9">
              <w:rPr>
                <w:rFonts w:ascii="標楷體" w:hAnsi="標楷體" w:eastAsia="標楷體" w:cs="新細明體"/>
              </w:rPr>
              <w:t>Org</w:t>
            </w:r>
          </w:p>
        </w:tc>
        <w:tc>
          <w:tcPr>
            <w:tcW w:w="1761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3A7CF4E9" w:rsidP="3A7CF4E9" w:rsidRDefault="3A7CF4E9" w14:paraId="74DDCF63">
            <w:pPr>
              <w:rPr>
                <w:rFonts w:ascii="標楷體" w:hAnsi="標楷體" w:eastAsia="標楷體" w:cs="新細明體"/>
              </w:rPr>
            </w:pPr>
            <w:r w:rsidRPr="3A7CF4E9" w:rsidR="3A7CF4E9">
              <w:rPr>
                <w:rFonts w:ascii="標楷體" w:hAnsi="標楷體" w:eastAsia="標楷體" w:cs="新細明體"/>
              </w:rPr>
              <w:t>OmInformation</w:t>
            </w:r>
          </w:p>
        </w:tc>
        <w:tc>
          <w:tcPr>
            <w:tcW w:w="1773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3A7CF4E9" w:rsidP="3A7CF4E9" w:rsidRDefault="3A7CF4E9" w14:paraId="5D3A1871">
            <w:pPr>
              <w:rPr>
                <w:rFonts w:ascii="標楷體" w:hAnsi="標楷體" w:eastAsia="標楷體" w:cs="新細明體"/>
              </w:rPr>
            </w:pPr>
            <w:r w:rsidRPr="3A7CF4E9" w:rsidR="3A7CF4E9">
              <w:rPr>
                <w:rFonts w:ascii="標楷體" w:hAnsi="標楷體" w:eastAsia="標楷體" w:cs="新細明體"/>
              </w:rPr>
              <w:t>Org+單位資訊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3A7CF4E9" w:rsidP="3A7CF4E9" w:rsidRDefault="3A7CF4E9" w14:paraId="646DFA51">
            <w:pPr>
              <w:rPr>
                <w:rFonts w:ascii="標楷體" w:hAnsi="標楷體" w:eastAsia="標楷體" w:cs="新細明體"/>
              </w:rPr>
            </w:pPr>
            <w:r w:rsidRPr="3A7CF4E9" w:rsidR="3A7CF4E9">
              <w:rPr>
                <w:rFonts w:ascii="標楷體" w:hAnsi="標楷體" w:eastAsia="標楷體" w:cs="新細明體"/>
              </w:rPr>
              <w:t>共用</w:t>
            </w:r>
          </w:p>
        </w:tc>
        <w:tc>
          <w:tcPr>
            <w:tcW w:w="1259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3A7CF4E9" w:rsidP="3A7CF4E9" w:rsidRDefault="3A7CF4E9" w14:paraId="20672C42">
            <w:pPr>
              <w:rPr>
                <w:rFonts w:ascii="標楷體" w:hAnsi="標楷體" w:eastAsia="標楷體" w:cs="新細明體"/>
              </w:rPr>
            </w:pPr>
            <w:r w:rsidRPr="3A7CF4E9" w:rsidR="3A7CF4E9">
              <w:rPr>
                <w:rFonts w:ascii="標楷體" w:hAnsi="標楷體" w:eastAsia="標楷體" w:cs="新細明體"/>
              </w:rPr>
              <w:t>Default</w:t>
            </w:r>
          </w:p>
        </w:tc>
        <w:tc>
          <w:tcPr>
            <w:tcW w:w="1269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3A7CF4E9" w:rsidP="3A7CF4E9" w:rsidRDefault="3A7CF4E9" w14:paraId="687526AB">
            <w:pPr>
              <w:rPr>
                <w:rFonts w:ascii="標楷體" w:hAnsi="標楷體" w:eastAsia="標楷體" w:cs="新細明體"/>
              </w:rPr>
            </w:pPr>
            <w:r w:rsidRPr="3A7CF4E9" w:rsidR="3A7CF4E9">
              <w:rPr>
                <w:rFonts w:ascii="標楷體" w:hAnsi="標楷體" w:eastAsia="標楷體" w:cs="新細明體"/>
              </w:rPr>
              <w:t>預設</w:t>
            </w:r>
          </w:p>
        </w:tc>
        <w:tc>
          <w:tcPr>
            <w:tcW w:w="1869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3A7CF4E9" w:rsidP="3A7CF4E9" w:rsidRDefault="3A7CF4E9" w14:paraId="58A0DC96">
            <w:pPr>
              <w:rPr>
                <w:rFonts w:ascii="標楷體" w:hAnsi="標楷體" w:eastAsia="標楷體" w:cs="新細明體"/>
              </w:rPr>
            </w:pPr>
            <w:r w:rsidRPr="3A7CF4E9" w:rsidR="3A7CF4E9">
              <w:rPr>
                <w:rFonts w:ascii="標楷體" w:hAnsi="標楷體" w:eastAsia="標楷體" w:cs="新細明體"/>
              </w:rPr>
              <w:t>瀏覽單位資訊</w:t>
            </w:r>
          </w:p>
        </w:tc>
      </w:tr>
      <w:tr w:rsidR="3A7CF4E9" w:rsidTr="3A7CF4E9" w14:paraId="072B16BC">
        <w:trPr>
          <w:trHeight w:val="300"/>
        </w:trPr>
        <w:tc>
          <w:tcPr>
            <w:tcW w:w="1499" w:type="dxa"/>
            <w:tcBorders>
              <w:top w:val="nil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3A7CF4E9" w:rsidP="3A7CF4E9" w:rsidRDefault="3A7CF4E9" w14:paraId="1DAB0132">
            <w:pPr>
              <w:rPr>
                <w:rFonts w:ascii="標楷體" w:hAnsi="標楷體" w:eastAsia="標楷體" w:cs="新細明體"/>
              </w:rPr>
            </w:pPr>
            <w:r w:rsidRPr="3A7CF4E9" w:rsidR="3A7CF4E9">
              <w:rPr>
                <w:rFonts w:ascii="標楷體" w:hAnsi="標楷體" w:eastAsia="標楷體" w:cs="新細明體"/>
              </w:rPr>
              <w:t>Org</w:t>
            </w:r>
          </w:p>
        </w:tc>
        <w:tc>
          <w:tcPr>
            <w:tcW w:w="1761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3A7CF4E9" w:rsidP="3A7CF4E9" w:rsidRDefault="3A7CF4E9" w14:paraId="1D0C1BB7">
            <w:pPr>
              <w:rPr>
                <w:rFonts w:ascii="標楷體" w:hAnsi="標楷體" w:eastAsia="標楷體" w:cs="新細明體"/>
              </w:rPr>
            </w:pPr>
            <w:r w:rsidRPr="3A7CF4E9" w:rsidR="3A7CF4E9">
              <w:rPr>
                <w:rFonts w:ascii="標楷體" w:hAnsi="標楷體" w:eastAsia="標楷體" w:cs="新細明體"/>
              </w:rPr>
              <w:t>OmInformation</w:t>
            </w:r>
          </w:p>
        </w:tc>
        <w:tc>
          <w:tcPr>
            <w:tcW w:w="1773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3A7CF4E9" w:rsidP="3A7CF4E9" w:rsidRDefault="3A7CF4E9" w14:paraId="2D26F271">
            <w:pPr>
              <w:rPr>
                <w:rFonts w:ascii="標楷體" w:hAnsi="標楷體" w:eastAsia="標楷體" w:cs="新細明體"/>
              </w:rPr>
            </w:pPr>
            <w:r w:rsidRPr="3A7CF4E9" w:rsidR="3A7CF4E9">
              <w:rPr>
                <w:rFonts w:ascii="標楷體" w:hAnsi="標楷體" w:eastAsia="標楷體" w:cs="新細明體"/>
              </w:rPr>
              <w:t>Org+單位資訊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3A7CF4E9" w:rsidP="3A7CF4E9" w:rsidRDefault="3A7CF4E9" w14:paraId="5C38BD05">
            <w:pPr>
              <w:rPr>
                <w:rFonts w:ascii="標楷體" w:hAnsi="標楷體" w:eastAsia="標楷體" w:cs="新細明體"/>
              </w:rPr>
            </w:pPr>
            <w:r w:rsidRPr="3A7CF4E9" w:rsidR="3A7CF4E9">
              <w:rPr>
                <w:rFonts w:ascii="標楷體" w:hAnsi="標楷體" w:eastAsia="標楷體" w:cs="新細明體"/>
              </w:rPr>
              <w:t>共用</w:t>
            </w:r>
          </w:p>
        </w:tc>
        <w:tc>
          <w:tcPr>
            <w:tcW w:w="1259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3A7CF4E9" w:rsidP="3A7CF4E9" w:rsidRDefault="3A7CF4E9" w14:paraId="174CBD8B">
            <w:pPr>
              <w:rPr>
                <w:rFonts w:ascii="標楷體" w:hAnsi="標楷體" w:eastAsia="標楷體" w:cs="新細明體"/>
              </w:rPr>
            </w:pPr>
            <w:r w:rsidRPr="3A7CF4E9" w:rsidR="3A7CF4E9">
              <w:rPr>
                <w:rFonts w:ascii="標楷體" w:hAnsi="標楷體" w:eastAsia="標楷體" w:cs="新細明體"/>
              </w:rPr>
              <w:t>Update</w:t>
            </w:r>
          </w:p>
        </w:tc>
        <w:tc>
          <w:tcPr>
            <w:tcW w:w="1269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3A7CF4E9" w:rsidP="3A7CF4E9" w:rsidRDefault="3A7CF4E9" w14:paraId="32F66657">
            <w:pPr>
              <w:rPr>
                <w:rFonts w:ascii="標楷體" w:hAnsi="標楷體" w:eastAsia="標楷體" w:cs="新細明體"/>
              </w:rPr>
            </w:pPr>
            <w:r w:rsidRPr="3A7CF4E9" w:rsidR="3A7CF4E9">
              <w:rPr>
                <w:rFonts w:ascii="標楷體" w:hAnsi="標楷體" w:eastAsia="標楷體" w:cs="新細明體"/>
              </w:rPr>
              <w:t>編輯單位資訊</w:t>
            </w:r>
          </w:p>
        </w:tc>
        <w:tc>
          <w:tcPr>
            <w:tcW w:w="1869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3A7CF4E9" w:rsidP="3A7CF4E9" w:rsidRDefault="3A7CF4E9" w14:paraId="32943A30">
            <w:pPr>
              <w:rPr>
                <w:rFonts w:ascii="標楷體" w:hAnsi="標楷體" w:eastAsia="標楷體" w:cs="新細明體"/>
              </w:rPr>
            </w:pPr>
            <w:r w:rsidRPr="3A7CF4E9" w:rsidR="3A7CF4E9">
              <w:rPr>
                <w:rFonts w:ascii="標楷體" w:hAnsi="標楷體" w:eastAsia="標楷體" w:cs="新細明體"/>
              </w:rPr>
              <w:t>編輯單位資訊</w:t>
            </w:r>
          </w:p>
        </w:tc>
      </w:tr>
      <w:tr w:rsidR="3A7CF4E9" w:rsidTr="3A7CF4E9" w14:paraId="581DDCFD">
        <w:trPr>
          <w:trHeight w:val="300"/>
        </w:trPr>
        <w:tc>
          <w:tcPr>
            <w:tcW w:w="1499" w:type="dxa"/>
            <w:tcBorders>
              <w:top w:val="nil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3A7CF4E9" w:rsidP="3A7CF4E9" w:rsidRDefault="3A7CF4E9" w14:paraId="217C1E13">
            <w:pPr>
              <w:rPr>
                <w:rFonts w:ascii="標楷體" w:hAnsi="標楷體" w:eastAsia="標楷體" w:cs="新細明體"/>
              </w:rPr>
            </w:pPr>
            <w:r w:rsidRPr="3A7CF4E9" w:rsidR="3A7CF4E9">
              <w:rPr>
                <w:rFonts w:ascii="標楷體" w:hAnsi="標楷體" w:eastAsia="標楷體" w:cs="新細明體"/>
              </w:rPr>
              <w:t>Org</w:t>
            </w:r>
          </w:p>
        </w:tc>
        <w:tc>
          <w:tcPr>
            <w:tcW w:w="1761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3A7CF4E9" w:rsidP="3A7CF4E9" w:rsidRDefault="3A7CF4E9" w14:paraId="3FF8E6A7">
            <w:pPr>
              <w:rPr>
                <w:rFonts w:ascii="標楷體" w:hAnsi="標楷體" w:eastAsia="標楷體" w:cs="新細明體"/>
              </w:rPr>
            </w:pPr>
            <w:r w:rsidRPr="3A7CF4E9" w:rsidR="3A7CF4E9">
              <w:rPr>
                <w:rFonts w:ascii="標楷體" w:hAnsi="標楷體" w:eastAsia="標楷體" w:cs="新細明體"/>
              </w:rPr>
              <w:t>OmEmployee</w:t>
            </w:r>
          </w:p>
        </w:tc>
        <w:tc>
          <w:tcPr>
            <w:tcW w:w="1773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3A7CF4E9" w:rsidP="3A7CF4E9" w:rsidRDefault="3A7CF4E9" w14:paraId="178CCDE7">
            <w:pPr>
              <w:rPr>
                <w:rFonts w:ascii="標楷體" w:hAnsi="標楷體" w:eastAsia="標楷體" w:cs="新細明體"/>
              </w:rPr>
            </w:pPr>
            <w:r w:rsidRPr="3A7CF4E9" w:rsidR="3A7CF4E9">
              <w:rPr>
                <w:rFonts w:ascii="標楷體" w:hAnsi="標楷體" w:eastAsia="標楷體" w:cs="新細明體"/>
              </w:rPr>
              <w:t>Org+單位員工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3A7CF4E9" w:rsidP="3A7CF4E9" w:rsidRDefault="3A7CF4E9" w14:paraId="1404D270">
            <w:pPr>
              <w:rPr>
                <w:rFonts w:ascii="標楷體" w:hAnsi="標楷體" w:eastAsia="標楷體" w:cs="新細明體"/>
              </w:rPr>
            </w:pPr>
            <w:r w:rsidRPr="3A7CF4E9" w:rsidR="3A7CF4E9">
              <w:rPr>
                <w:rFonts w:ascii="標楷體" w:hAnsi="標楷體" w:eastAsia="標楷體" w:cs="新細明體"/>
              </w:rPr>
              <w:t>共用</w:t>
            </w:r>
          </w:p>
        </w:tc>
        <w:tc>
          <w:tcPr>
            <w:tcW w:w="1259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3A7CF4E9" w:rsidP="3A7CF4E9" w:rsidRDefault="3A7CF4E9" w14:paraId="62375879">
            <w:pPr>
              <w:rPr>
                <w:rFonts w:ascii="標楷體" w:hAnsi="標楷體" w:eastAsia="標楷體" w:cs="新細明體"/>
              </w:rPr>
            </w:pPr>
            <w:r w:rsidRPr="3A7CF4E9" w:rsidR="3A7CF4E9">
              <w:rPr>
                <w:rFonts w:ascii="標楷體" w:hAnsi="標楷體" w:eastAsia="標楷體" w:cs="新細明體"/>
              </w:rPr>
              <w:t>Default</w:t>
            </w:r>
          </w:p>
        </w:tc>
        <w:tc>
          <w:tcPr>
            <w:tcW w:w="1269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3A7CF4E9" w:rsidP="3A7CF4E9" w:rsidRDefault="3A7CF4E9" w14:paraId="609327DC">
            <w:pPr>
              <w:rPr>
                <w:rFonts w:ascii="標楷體" w:hAnsi="標楷體" w:eastAsia="標楷體" w:cs="新細明體"/>
              </w:rPr>
            </w:pPr>
            <w:r w:rsidRPr="3A7CF4E9" w:rsidR="3A7CF4E9">
              <w:rPr>
                <w:rFonts w:ascii="標楷體" w:hAnsi="標楷體" w:eastAsia="標楷體" w:cs="新細明體"/>
              </w:rPr>
              <w:t>預設</w:t>
            </w:r>
          </w:p>
        </w:tc>
        <w:tc>
          <w:tcPr>
            <w:tcW w:w="1869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3A7CF4E9" w:rsidP="3A7CF4E9" w:rsidRDefault="3A7CF4E9" w14:paraId="7F7BF9DC">
            <w:pPr>
              <w:rPr>
                <w:rFonts w:ascii="標楷體" w:hAnsi="標楷體" w:eastAsia="標楷體" w:cs="新細明體"/>
              </w:rPr>
            </w:pPr>
            <w:r w:rsidRPr="3A7CF4E9" w:rsidR="3A7CF4E9">
              <w:rPr>
                <w:rFonts w:ascii="標楷體" w:hAnsi="標楷體" w:eastAsia="標楷體" w:cs="新細明體"/>
              </w:rPr>
              <w:t>瀏覽單位員工</w:t>
            </w:r>
          </w:p>
        </w:tc>
      </w:tr>
      <w:tr w:rsidR="3A7CF4E9" w:rsidTr="3A7CF4E9" w14:paraId="4AACCFDA">
        <w:trPr>
          <w:trHeight w:val="300"/>
        </w:trPr>
        <w:tc>
          <w:tcPr>
            <w:tcW w:w="1499" w:type="dxa"/>
            <w:tcBorders>
              <w:top w:val="nil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3A7CF4E9" w:rsidP="3A7CF4E9" w:rsidRDefault="3A7CF4E9" w14:paraId="62D4455B">
            <w:pPr>
              <w:rPr>
                <w:rFonts w:ascii="標楷體" w:hAnsi="標楷體" w:eastAsia="標楷體" w:cs="新細明體"/>
              </w:rPr>
            </w:pPr>
            <w:r w:rsidRPr="3A7CF4E9" w:rsidR="3A7CF4E9">
              <w:rPr>
                <w:rFonts w:ascii="標楷體" w:hAnsi="標楷體" w:eastAsia="標楷體" w:cs="新細明體"/>
              </w:rPr>
              <w:t>Org</w:t>
            </w:r>
          </w:p>
        </w:tc>
        <w:tc>
          <w:tcPr>
            <w:tcW w:w="1761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3A7CF4E9" w:rsidP="3A7CF4E9" w:rsidRDefault="3A7CF4E9" w14:paraId="4235CD5D">
            <w:pPr>
              <w:rPr>
                <w:rFonts w:ascii="標楷體" w:hAnsi="標楷體" w:eastAsia="標楷體" w:cs="新細明體"/>
              </w:rPr>
            </w:pPr>
            <w:r w:rsidRPr="3A7CF4E9" w:rsidR="3A7CF4E9">
              <w:rPr>
                <w:rFonts w:ascii="標楷體" w:hAnsi="標楷體" w:eastAsia="標楷體" w:cs="新細明體"/>
              </w:rPr>
              <w:t>OMDepartment</w:t>
            </w:r>
          </w:p>
        </w:tc>
        <w:tc>
          <w:tcPr>
            <w:tcW w:w="1773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3A7CF4E9" w:rsidP="3A7CF4E9" w:rsidRDefault="3A7CF4E9" w14:paraId="7D295EBD">
            <w:pPr>
              <w:rPr>
                <w:rFonts w:ascii="標楷體" w:hAnsi="標楷體" w:eastAsia="標楷體" w:cs="新細明體"/>
              </w:rPr>
            </w:pPr>
            <w:r w:rsidRPr="3A7CF4E9" w:rsidR="3A7CF4E9">
              <w:rPr>
                <w:rFonts w:ascii="標楷體" w:hAnsi="標楷體" w:eastAsia="標楷體" w:cs="新細明體"/>
              </w:rPr>
              <w:t>Org+異動紀錄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3A7CF4E9" w:rsidP="3A7CF4E9" w:rsidRDefault="3A7CF4E9" w14:paraId="41118884">
            <w:pPr>
              <w:rPr>
                <w:rFonts w:ascii="標楷體" w:hAnsi="標楷體" w:eastAsia="標楷體" w:cs="新細明體"/>
              </w:rPr>
            </w:pPr>
            <w:r w:rsidRPr="3A7CF4E9" w:rsidR="3A7CF4E9">
              <w:rPr>
                <w:rFonts w:ascii="標楷體" w:hAnsi="標楷體" w:eastAsia="標楷體" w:cs="新細明體"/>
              </w:rPr>
              <w:t>共用</w:t>
            </w:r>
          </w:p>
        </w:tc>
        <w:tc>
          <w:tcPr>
            <w:tcW w:w="1259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3A7CF4E9" w:rsidP="3A7CF4E9" w:rsidRDefault="3A7CF4E9" w14:paraId="4CB216E4">
            <w:pPr>
              <w:rPr>
                <w:rFonts w:ascii="標楷體" w:hAnsi="標楷體" w:eastAsia="標楷體" w:cs="新細明體"/>
              </w:rPr>
            </w:pPr>
            <w:r w:rsidRPr="3A7CF4E9" w:rsidR="3A7CF4E9">
              <w:rPr>
                <w:rFonts w:ascii="標楷體" w:hAnsi="標楷體" w:eastAsia="標楷體" w:cs="新細明體"/>
              </w:rPr>
              <w:t>Edit</w:t>
            </w:r>
          </w:p>
        </w:tc>
        <w:tc>
          <w:tcPr>
            <w:tcW w:w="1269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3A7CF4E9" w:rsidP="3A7CF4E9" w:rsidRDefault="3A7CF4E9" w14:paraId="5BD16B5D">
            <w:pPr>
              <w:rPr>
                <w:rFonts w:ascii="標楷體" w:hAnsi="標楷體" w:eastAsia="標楷體" w:cs="新細明體"/>
              </w:rPr>
            </w:pPr>
            <w:r w:rsidRPr="3A7CF4E9" w:rsidR="3A7CF4E9">
              <w:rPr>
                <w:rFonts w:ascii="標楷體" w:hAnsi="標楷體" w:eastAsia="標楷體" w:cs="新細明體"/>
              </w:rPr>
              <w:t>編輯異動紀錄</w:t>
            </w:r>
          </w:p>
        </w:tc>
        <w:tc>
          <w:tcPr>
            <w:tcW w:w="1869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3A7CF4E9" w:rsidP="3A7CF4E9" w:rsidRDefault="3A7CF4E9" w14:paraId="731BAD8D">
            <w:pPr>
              <w:rPr>
                <w:rFonts w:ascii="標楷體" w:hAnsi="標楷體" w:eastAsia="標楷體" w:cs="新細明體"/>
              </w:rPr>
            </w:pPr>
            <w:r w:rsidRPr="3A7CF4E9" w:rsidR="3A7CF4E9">
              <w:rPr>
                <w:rFonts w:ascii="標楷體" w:hAnsi="標楷體" w:eastAsia="標楷體" w:cs="新細明體"/>
              </w:rPr>
              <w:t>編輯異動紀錄</w:t>
            </w:r>
          </w:p>
        </w:tc>
      </w:tr>
      <w:tr w:rsidR="3A7CF4E9" w:rsidTr="3A7CF4E9" w14:paraId="758E2AC8">
        <w:trPr>
          <w:trHeight w:val="300"/>
        </w:trPr>
        <w:tc>
          <w:tcPr>
            <w:tcW w:w="1499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3A7CF4E9" w:rsidP="3A7CF4E9" w:rsidRDefault="3A7CF4E9" w14:paraId="44ECE6A2">
            <w:pPr>
              <w:rPr>
                <w:rFonts w:ascii="新細明體" w:hAnsi="新細明體" w:eastAsia="新細明體"/>
                <w:color w:val="000000" w:themeColor="text1" w:themeTint="FF" w:themeShade="FF"/>
              </w:rPr>
            </w:pPr>
            <w:r w:rsidRPr="3A7CF4E9" w:rsidR="3A7CF4E9">
              <w:rPr>
                <w:color w:val="000000" w:themeColor="text1" w:themeTint="FF" w:themeShade="FF"/>
              </w:rPr>
              <w:t>　</w:t>
            </w:r>
          </w:p>
        </w:tc>
        <w:tc>
          <w:tcPr>
            <w:tcW w:w="1761" w:type="dxa"/>
            <w:tcBorders>
              <w:top w:val="single" w:color="auto" w:sz="4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3A7CF4E9" w:rsidP="3A7CF4E9" w:rsidRDefault="3A7CF4E9" w14:paraId="1827BA4C">
            <w:pPr>
              <w:rPr>
                <w:rFonts w:ascii="標楷體" w:hAnsi="標楷體" w:eastAsia="標楷體"/>
              </w:rPr>
            </w:pPr>
            <w:r w:rsidRPr="3A7CF4E9" w:rsidR="3A7CF4E9">
              <w:rPr>
                <w:rFonts w:ascii="標楷體" w:hAnsi="標楷體" w:eastAsia="標楷體"/>
              </w:rPr>
              <w:t>Org</w:t>
            </w:r>
          </w:p>
        </w:tc>
        <w:tc>
          <w:tcPr>
            <w:tcW w:w="1773" w:type="dxa"/>
            <w:tcBorders>
              <w:top w:val="single" w:color="auto" w:sz="4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3A7CF4E9" w:rsidP="3A7CF4E9" w:rsidRDefault="3A7CF4E9" w14:paraId="72558C91">
            <w:pPr>
              <w:rPr>
                <w:rFonts w:ascii="標楷體" w:hAnsi="標楷體" w:eastAsia="標楷體"/>
              </w:rPr>
            </w:pPr>
            <w:r w:rsidRPr="3A7CF4E9" w:rsidR="3A7CF4E9">
              <w:rPr>
                <w:rFonts w:ascii="標楷體" w:hAnsi="標楷體" w:eastAsia="標楷體"/>
              </w:rPr>
              <w:t>Org+功能權限</w:t>
            </w:r>
          </w:p>
        </w:tc>
        <w:tc>
          <w:tcPr>
            <w:tcW w:w="857" w:type="dxa"/>
            <w:tcBorders>
              <w:top w:val="single" w:color="auto" w:sz="4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3A7CF4E9" w:rsidP="3A7CF4E9" w:rsidRDefault="3A7CF4E9" w14:paraId="5180AB83">
            <w:pPr>
              <w:rPr>
                <w:rFonts w:ascii="標楷體" w:hAnsi="標楷體" w:eastAsia="標楷體"/>
              </w:rPr>
            </w:pPr>
            <w:r w:rsidRPr="3A7CF4E9" w:rsidR="3A7CF4E9">
              <w:rPr>
                <w:rFonts w:ascii="標楷體" w:hAnsi="標楷體" w:eastAsia="標楷體"/>
              </w:rPr>
              <w:t>共用</w:t>
            </w:r>
          </w:p>
        </w:tc>
        <w:tc>
          <w:tcPr>
            <w:tcW w:w="1259" w:type="dxa"/>
            <w:tcBorders>
              <w:top w:val="single" w:color="auto" w:sz="4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3A7CF4E9" w:rsidP="3A7CF4E9" w:rsidRDefault="3A7CF4E9" w14:paraId="33F433B4">
            <w:pPr>
              <w:rPr>
                <w:rFonts w:ascii="標楷體" w:hAnsi="標楷體" w:eastAsia="標楷體"/>
              </w:rPr>
            </w:pPr>
            <w:r w:rsidRPr="3A7CF4E9" w:rsidR="3A7CF4E9">
              <w:rPr>
                <w:rFonts w:ascii="標楷體" w:hAnsi="標楷體" w:eastAsia="標楷體"/>
              </w:rPr>
              <w:t>Default</w:t>
            </w:r>
          </w:p>
        </w:tc>
        <w:tc>
          <w:tcPr>
            <w:tcW w:w="1269" w:type="dxa"/>
            <w:tcBorders>
              <w:top w:val="single" w:color="auto" w:sz="4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3A7CF4E9" w:rsidP="3A7CF4E9" w:rsidRDefault="3A7CF4E9" w14:paraId="5337B5F3">
            <w:pPr>
              <w:rPr>
                <w:rFonts w:ascii="標楷體" w:hAnsi="標楷體" w:eastAsia="標楷體"/>
              </w:rPr>
            </w:pPr>
            <w:r w:rsidRPr="3A7CF4E9" w:rsidR="3A7CF4E9">
              <w:rPr>
                <w:rFonts w:ascii="標楷體" w:hAnsi="標楷體" w:eastAsia="標楷體"/>
              </w:rPr>
              <w:t>預設</w:t>
            </w:r>
          </w:p>
        </w:tc>
        <w:tc>
          <w:tcPr>
            <w:tcW w:w="1869" w:type="dxa"/>
            <w:tcBorders>
              <w:top w:val="single" w:color="auto" w:sz="4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3A7CF4E9" w:rsidP="3A7CF4E9" w:rsidRDefault="3A7CF4E9" w14:paraId="238D6AB0">
            <w:pPr>
              <w:rPr>
                <w:rFonts w:ascii="標楷體" w:hAnsi="標楷體" w:eastAsia="標楷體"/>
              </w:rPr>
            </w:pPr>
            <w:r w:rsidRPr="3A7CF4E9" w:rsidR="3A7CF4E9">
              <w:rPr>
                <w:rFonts w:ascii="標楷體" w:hAnsi="標楷體" w:eastAsia="標楷體"/>
              </w:rPr>
              <w:t>搜尋組織、查詢公司組織圖</w:t>
            </w:r>
          </w:p>
        </w:tc>
      </w:tr>
      <w:tr w:rsidR="3A7CF4E9" w:rsidTr="3A7CF4E9" w14:paraId="6BA92DA7">
        <w:trPr>
          <w:trHeight w:val="300"/>
        </w:trPr>
        <w:tc>
          <w:tcPr>
            <w:tcW w:w="1499" w:type="dxa"/>
            <w:tcBorders>
              <w:top w:val="nil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3A7CF4E9" w:rsidP="3A7CF4E9" w:rsidRDefault="3A7CF4E9" w14:paraId="4063BFA2">
            <w:pPr>
              <w:rPr>
                <w:rFonts w:ascii="新細明體" w:hAnsi="新細明體" w:eastAsia="新細明體"/>
                <w:color w:val="000000" w:themeColor="text1" w:themeTint="FF" w:themeShade="FF"/>
              </w:rPr>
            </w:pPr>
            <w:r w:rsidRPr="3A7CF4E9" w:rsidR="3A7CF4E9">
              <w:rPr>
                <w:color w:val="000000" w:themeColor="text1" w:themeTint="FF" w:themeShade="FF"/>
              </w:rPr>
              <w:t>　</w:t>
            </w:r>
          </w:p>
        </w:tc>
        <w:tc>
          <w:tcPr>
            <w:tcW w:w="1761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3A7CF4E9" w:rsidP="3A7CF4E9" w:rsidRDefault="3A7CF4E9" w14:paraId="7D6A2427">
            <w:pPr>
              <w:rPr>
                <w:rFonts w:ascii="標楷體" w:hAnsi="標楷體" w:eastAsia="標楷體"/>
              </w:rPr>
            </w:pPr>
            <w:r w:rsidRPr="3A7CF4E9" w:rsidR="3A7CF4E9">
              <w:rPr>
                <w:rFonts w:ascii="標楷體" w:hAnsi="標楷體" w:eastAsia="標楷體"/>
              </w:rPr>
              <w:t>Org</w:t>
            </w:r>
          </w:p>
        </w:tc>
        <w:tc>
          <w:tcPr>
            <w:tcW w:w="1773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3A7CF4E9" w:rsidP="3A7CF4E9" w:rsidRDefault="3A7CF4E9" w14:paraId="2B825AAF">
            <w:pPr>
              <w:rPr>
                <w:rFonts w:ascii="標楷體" w:hAnsi="標楷體" w:eastAsia="標楷體"/>
              </w:rPr>
            </w:pPr>
            <w:r w:rsidRPr="3A7CF4E9" w:rsidR="3A7CF4E9">
              <w:rPr>
                <w:rFonts w:ascii="標楷體" w:hAnsi="標楷體" w:eastAsia="標楷體"/>
              </w:rPr>
              <w:t>Org+功能權限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3A7CF4E9" w:rsidP="3A7CF4E9" w:rsidRDefault="3A7CF4E9" w14:paraId="03689EB1">
            <w:pPr>
              <w:rPr>
                <w:rFonts w:ascii="標楷體" w:hAnsi="標楷體" w:eastAsia="標楷體"/>
              </w:rPr>
            </w:pPr>
            <w:r w:rsidRPr="3A7CF4E9" w:rsidR="3A7CF4E9">
              <w:rPr>
                <w:rFonts w:ascii="標楷體" w:hAnsi="標楷體" w:eastAsia="標楷體"/>
              </w:rPr>
              <w:t>共用</w:t>
            </w:r>
          </w:p>
        </w:tc>
        <w:tc>
          <w:tcPr>
            <w:tcW w:w="1259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3A7CF4E9" w:rsidP="3A7CF4E9" w:rsidRDefault="3A7CF4E9" w14:paraId="7BF52642">
            <w:pPr>
              <w:rPr>
                <w:rFonts w:ascii="標楷體" w:hAnsi="標楷體" w:eastAsia="標楷體"/>
              </w:rPr>
            </w:pPr>
            <w:r w:rsidRPr="3A7CF4E9" w:rsidR="3A7CF4E9">
              <w:rPr>
                <w:rFonts w:ascii="標楷體" w:hAnsi="標楷體" w:eastAsia="標楷體"/>
              </w:rPr>
              <w:t>Create</w:t>
            </w:r>
          </w:p>
        </w:tc>
        <w:tc>
          <w:tcPr>
            <w:tcW w:w="1269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3A7CF4E9" w:rsidP="3A7CF4E9" w:rsidRDefault="3A7CF4E9" w14:paraId="727EEA87">
            <w:pPr>
              <w:rPr>
                <w:rFonts w:ascii="標楷體" w:hAnsi="標楷體" w:eastAsia="標楷體"/>
              </w:rPr>
            </w:pPr>
            <w:r w:rsidRPr="3A7CF4E9" w:rsidR="3A7CF4E9">
              <w:rPr>
                <w:rFonts w:ascii="標楷體" w:hAnsi="標楷體" w:eastAsia="標楷體"/>
              </w:rPr>
              <w:t>新增單位</w:t>
            </w:r>
          </w:p>
        </w:tc>
        <w:tc>
          <w:tcPr>
            <w:tcW w:w="1869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3A7CF4E9" w:rsidP="3A7CF4E9" w:rsidRDefault="3A7CF4E9" w14:paraId="5C229378">
            <w:pPr>
              <w:rPr>
                <w:rFonts w:ascii="標楷體" w:hAnsi="標楷體" w:eastAsia="標楷體"/>
              </w:rPr>
            </w:pPr>
            <w:r w:rsidRPr="3A7CF4E9" w:rsidR="3A7CF4E9">
              <w:rPr>
                <w:rFonts w:ascii="標楷體" w:hAnsi="標楷體" w:eastAsia="標楷體"/>
              </w:rPr>
              <w:t>新增單位</w:t>
            </w:r>
          </w:p>
        </w:tc>
      </w:tr>
    </w:tbl>
    <w:p w:rsidR="3A7CF4E9" w:rsidRDefault="3A7CF4E9" w14:paraId="2665BEB2"/>
    <w:p w:rsidR="1DACD0FC" w:rsidP="3A7CF4E9" w:rsidRDefault="1DACD0FC" w14:paraId="11D88372">
      <w:pPr>
        <w:pStyle w:val="1"/>
        <w:ind w:left="482" w:hanging="482"/>
        <w:rPr>
          <w:rFonts w:ascii="Courier New" w:hAnsi="Courier New" w:eastAsia="標楷體"/>
          <w:b w:val="0"/>
          <w:bCs w:val="0"/>
        </w:rPr>
      </w:pPr>
      <w:r w:rsidRPr="3A7CF4E9" w:rsidR="1DACD0FC">
        <w:rPr>
          <w:rFonts w:ascii="Courier New" w:hAnsi="Courier New" w:eastAsia="標楷體"/>
          <w:b w:val="0"/>
          <w:bCs w:val="0"/>
        </w:rPr>
        <w:t>系統畫面</w:t>
      </w:r>
    </w:p>
    <w:p w:rsidR="1DACD0FC" w:rsidP="3A7CF4E9" w:rsidRDefault="1DACD0FC" w14:paraId="78ECC2D6">
      <w:pPr>
        <w:rPr>
          <w:rFonts w:ascii="標楷體" w:hAnsi="標楷體" w:eastAsia="標楷體"/>
        </w:rPr>
      </w:pPr>
      <w:r w:rsidRPr="3A7CF4E9" w:rsidR="1DACD0FC">
        <w:rPr>
          <w:rFonts w:ascii="Courier New" w:hAnsi="標楷體" w:eastAsia="標楷體"/>
        </w:rPr>
        <w:t>本章節呈現系統操作介面及各欄位說明</w:t>
      </w:r>
      <w:r w:rsidRPr="3A7CF4E9" w:rsidR="1DACD0FC">
        <w:rPr>
          <w:rFonts w:ascii="Courier New" w:hAnsi="標楷體" w:eastAsia="標楷體"/>
        </w:rPr>
        <w:t>，</w:t>
      </w:r>
      <w:r w:rsidRPr="3A7CF4E9" w:rsidR="1DACD0FC">
        <w:rPr>
          <w:rFonts w:ascii="標楷體" w:hAnsi="標楷體" w:eastAsia="標楷體"/>
        </w:rPr>
        <w:t>單位資料基本上分為以下幾個區塊:</w:t>
      </w:r>
    </w:p>
    <w:p w:rsidR="1DACD0FC" w:rsidP="3A7CF4E9" w:rsidRDefault="1DACD0FC" w14:paraId="0C1CA874">
      <w:pPr>
        <w:pStyle w:val="af3"/>
        <w:numPr>
          <w:ilvl w:val="0"/>
          <w:numId w:val="6"/>
        </w:numPr>
        <w:ind w:leftChars="0"/>
        <w:rPr>
          <w:rFonts w:ascii="標楷體" w:hAnsi="標楷體" w:eastAsia="標楷體"/>
        </w:rPr>
      </w:pPr>
      <w:r w:rsidRPr="3A7CF4E9" w:rsidR="1DACD0FC">
        <w:rPr>
          <w:rFonts w:ascii="標楷體" w:hAnsi="標楷體" w:eastAsia="標楷體"/>
        </w:rPr>
        <w:t>當下資料：會顯示該單位今天的單位狀態、相關資料及主管</w:t>
      </w:r>
    </w:p>
    <w:p w:rsidR="1DACD0FC" w:rsidP="3A7CF4E9" w:rsidRDefault="1DACD0FC" w14:paraId="77C9909A">
      <w:pPr>
        <w:pStyle w:val="af3"/>
        <w:numPr>
          <w:ilvl w:val="0"/>
          <w:numId w:val="6"/>
        </w:numPr>
        <w:ind w:leftChars="0"/>
        <w:rPr>
          <w:rFonts w:ascii="標楷體" w:hAnsi="標楷體" w:eastAsia="標楷體"/>
        </w:rPr>
      </w:pPr>
      <w:r w:rsidRPr="3A7CF4E9" w:rsidR="1DACD0FC">
        <w:rPr>
          <w:rFonts w:ascii="標楷體" w:hAnsi="標楷體" w:eastAsia="標楷體"/>
        </w:rPr>
        <w:t>單位異動記錄：一個單位可能有多筆異動記錄，為單位的歷程</w:t>
      </w:r>
    </w:p>
    <w:p w:rsidR="1DACD0FC" w:rsidP="3A7CF4E9" w:rsidRDefault="1DACD0FC" w14:paraId="7A7B4DD9">
      <w:pPr>
        <w:pStyle w:val="af3"/>
        <w:numPr>
          <w:ilvl w:val="0"/>
          <w:numId w:val="6"/>
        </w:numPr>
        <w:ind w:leftChars="0"/>
        <w:rPr>
          <w:rFonts w:ascii="標楷體" w:hAnsi="標楷體" w:eastAsia="標楷體"/>
        </w:rPr>
      </w:pPr>
      <w:r w:rsidRPr="3A7CF4E9" w:rsidR="1DACD0FC">
        <w:rPr>
          <w:rFonts w:ascii="標楷體" w:hAnsi="標楷體" w:eastAsia="標楷體"/>
        </w:rPr>
        <w:t>單位資訊：記錄單位的職責說明、聯絡方式、證照等</w:t>
      </w:r>
    </w:p>
    <w:p w:rsidR="1DACD0FC" w:rsidP="3A7CF4E9" w:rsidRDefault="1DACD0FC" w14:paraId="18C3A330" w14:textId="79B00FAD">
      <w:pPr>
        <w:pStyle w:val="af3"/>
        <w:rPr>
          <w:rFonts w:ascii="標楷體" w:hAnsi="標楷體" w:eastAsia="標楷體"/>
        </w:rPr>
      </w:pPr>
      <w:r w:rsidRPr="3A7CF4E9" w:rsidR="1DACD0FC">
        <w:rPr>
          <w:rFonts w:ascii="標楷體" w:hAnsi="標楷體" w:eastAsia="標楷體"/>
        </w:rPr>
        <w:t>單位員工：即時顯示該單位當天在職及未報到員工（離職／留停員工不會顯示）</w:t>
      </w:r>
    </w:p>
    <w:sectPr w:rsidRPr="008E5887" w:rsidR="008E5887" w:rsidSect="00BB1B2B">
      <w:headerReference w:type="default" r:id="rId24"/>
      <w:pgSz w:w="12240" w:h="15840" w:orient="portrait" w:code="1"/>
      <w:pgMar w:top="1440" w:right="1080" w:bottom="1440" w:left="1080" w:header="547" w:footer="360" w:gutter="0"/>
      <w:cols w:space="720"/>
      <w:noEndnote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46D0" w:rsidP="003E14CC" w:rsidRDefault="007E46D0" w14:paraId="7D3BAA7F" w14:textId="77777777">
      <w:r>
        <w:separator/>
      </w:r>
    </w:p>
    <w:p w:rsidR="007E46D0" w:rsidP="003E14CC" w:rsidRDefault="007E46D0" w14:paraId="7508BC8D" w14:textId="77777777"/>
  </w:endnote>
  <w:endnote w:type="continuationSeparator" w:id="0">
    <w:p w:rsidR="007E46D0" w:rsidP="003E14CC" w:rsidRDefault="007E46D0" w14:paraId="1E6D6A40" w14:textId="77777777">
      <w:r>
        <w:continuationSeparator/>
      </w:r>
    </w:p>
    <w:p w:rsidR="007E46D0" w:rsidP="003E14CC" w:rsidRDefault="007E46D0" w14:paraId="6691CBD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Arial Unicode MS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2026" w:rsidRDefault="00AA2026" w14:paraId="4FF4EC81" w14:textId="77777777">
    <w:pPr>
      <w:pStyle w:val="a3"/>
    </w:pPr>
    <w:r>
      <w:tab/>
    </w:r>
    <w:r>
      <w:t>[Project Name]</w:t>
    </w:r>
    <w:r>
      <w:br/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>
      <w:rPr>
        <w:b/>
        <w:bCs/>
        <w:noProof/>
      </w:rPr>
      <w:t>ii</w:t>
    </w:r>
    <w:r>
      <w:rPr>
        <w:b/>
        <w:bCs/>
      </w:rPr>
      <w:fldChar w:fldCharType="end"/>
    </w:r>
    <w:r>
      <w:tab/>
    </w:r>
    <w:r>
      <w:t xml:space="preserve">[Revision Date] | </w:t>
    </w:r>
    <w:r>
      <w:rPr>
        <w:b/>
        <w:bCs/>
      </w:rPr>
      <w:t xml:space="preserve">Project Charter </w:t>
    </w:r>
    <w:r>
      <w:t>[</w:t>
    </w:r>
    <w:r>
      <w:rPr>
        <w:b/>
        <w:bCs/>
      </w:rPr>
      <w:t>Version Number</w:t>
    </w:r>
    <w:r>
      <w:t>]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E90485" w:rsidR="00AA2026" w:rsidP="00E90485" w:rsidRDefault="00AA2026" w14:paraId="6C88D24A" w14:textId="77777777">
    <w:pPr>
      <w:pStyle w:val="a3"/>
    </w:pPr>
    <w:r w:rsidRPr="00E90485">
      <w:rPr>
        <w:rFonts w:hint="eastAsia"/>
      </w:rPr>
      <w:t>第</w:t>
    </w:r>
    <w:r w:rsidRPr="00E90485">
      <w:t xml:space="preserve">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  <w:r w:rsidRPr="00E90485">
      <w:t xml:space="preserve"> </w:t>
    </w:r>
    <w:proofErr w:type="spellStart"/>
    <w:r w:rsidRPr="00E90485">
      <w:rPr>
        <w:rFonts w:hint="eastAsia"/>
      </w:rPr>
      <w:t>頁，共</w:t>
    </w:r>
    <w:proofErr w:type="spellEnd"/>
    <w:r w:rsidRPr="00E90485">
      <w:t xml:space="preserve">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>
      <w:rPr>
        <w:noProof/>
      </w:rPr>
      <w:t>25</w:t>
    </w:r>
    <w:r>
      <w:rPr>
        <w:noProof/>
      </w:rPr>
      <w:fldChar w:fldCharType="end"/>
    </w:r>
    <w:r w:rsidRPr="00E90485">
      <w:t xml:space="preserve"> </w:t>
    </w:r>
    <w:r w:rsidRPr="00E90485">
      <w:rPr>
        <w:rFonts w:hint="eastAsia"/>
      </w:rPr>
      <w:t>頁</w:t>
    </w:r>
  </w:p>
  <w:p w:rsidR="00AA2026" w:rsidRDefault="00AA2026" w14:paraId="57F85792" w14:textId="77777777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2026" w:rsidP="003E14CC" w:rsidRDefault="00AA2026" w14:paraId="4CF6D210" w14:textId="405AD55C">
    <w:r>
      <w:t>[Document Title] [Version Number]</w:t>
    </w:r>
    <w: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49</w:t>
    </w:r>
    <w:r>
      <w:rPr>
        <w:noProof/>
      </w:rPr>
      <w:fldChar w:fldCharType="end"/>
    </w:r>
    <w:r>
      <w:tab/>
    </w:r>
    <w:r>
      <w:fldChar w:fldCharType="begin"/>
    </w:r>
    <w:r>
      <w:instrText xml:space="preserve"> DATE \@ "MMMM d, yyyy" </w:instrText>
    </w:r>
    <w:r>
      <w:fldChar w:fldCharType="separate"/>
    </w:r>
    <w:r>
      <w:rPr>
        <w:noProof/>
      </w:rPr>
      <w:t>September 17, 2020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46D0" w:rsidP="003E14CC" w:rsidRDefault="007E46D0" w14:paraId="5813D779" w14:textId="77777777">
      <w:r>
        <w:separator/>
      </w:r>
    </w:p>
    <w:p w:rsidR="007E46D0" w:rsidP="003E14CC" w:rsidRDefault="007E46D0" w14:paraId="0C3E331F" w14:textId="77777777"/>
  </w:footnote>
  <w:footnote w:type="continuationSeparator" w:id="0">
    <w:p w:rsidR="007E46D0" w:rsidP="003E14CC" w:rsidRDefault="007E46D0" w14:paraId="1B9569B8" w14:textId="77777777">
      <w:r>
        <w:continuationSeparator/>
      </w:r>
    </w:p>
    <w:p w:rsidR="007E46D0" w:rsidP="003E14CC" w:rsidRDefault="007E46D0" w14:paraId="4E057A3B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222"/>
      <w:gridCol w:w="3783"/>
      <w:gridCol w:w="1152"/>
      <w:gridCol w:w="1345"/>
      <w:gridCol w:w="1152"/>
      <w:gridCol w:w="1402"/>
    </w:tblGrid>
    <w:tr w:rsidRPr="000042E7" w:rsidR="00AA2026" w:rsidTr="00BC68B3" w14:paraId="02D721C9" w14:textId="77777777">
      <w:trPr>
        <w:trHeight w:val="123"/>
        <w:jc w:val="center"/>
      </w:trPr>
      <w:tc>
        <w:tcPr>
          <w:tcW w:w="2488" w:type="pct"/>
          <w:gridSpan w:val="2"/>
          <w:tcBorders>
            <w:top w:val="single" w:color="auto" w:sz="12" w:space="0"/>
          </w:tcBorders>
          <w:vAlign w:val="center"/>
        </w:tcPr>
        <w:p w:rsidRPr="008E5887" w:rsidR="00AA2026" w:rsidP="008E5887" w:rsidRDefault="00AA2026" w14:paraId="1F9AC7DA" w14:textId="77777777">
          <w:pPr>
            <w:pStyle w:val="a5"/>
            <w:rPr>
              <w:rFonts w:ascii="Courier New" w:hAnsi="標楷體" w:eastAsia="標楷體"/>
              <w:lang w:eastAsia="zh-TW"/>
            </w:rPr>
          </w:pPr>
          <w:proofErr w:type="spellStart"/>
          <w:r>
            <w:rPr>
              <w:rFonts w:hint="eastAsia" w:ascii="Courier New" w:hAnsi="標楷體" w:eastAsia="標楷體"/>
              <w:lang w:eastAsia="zh-TW"/>
            </w:rPr>
            <w:t>MAYO</w:t>
          </w:r>
          <w:r>
            <w:rPr>
              <w:rFonts w:ascii="Courier New" w:hAnsi="標楷體" w:eastAsia="標楷體"/>
              <w:lang w:eastAsia="zh-TW"/>
            </w:rPr>
            <w:t>_</w:t>
          </w:r>
          <w:r>
            <w:rPr>
              <w:rFonts w:hint="eastAsia" w:ascii="Courier New" w:hAnsi="標楷體" w:eastAsia="標楷體"/>
              <w:lang w:eastAsia="zh-TW"/>
            </w:rPr>
            <w:t>TUBE</w:t>
          </w:r>
          <w:r>
            <w:rPr>
              <w:rFonts w:ascii="Courier New" w:hAnsi="標楷體" w:eastAsia="標楷體"/>
              <w:lang w:eastAsia="zh-TW"/>
            </w:rPr>
            <w:t>_</w:t>
          </w:r>
          <w:r>
            <w:rPr>
              <w:rFonts w:hint="eastAsia" w:ascii="Courier New" w:hAnsi="標楷體" w:eastAsia="標楷體"/>
              <w:lang w:eastAsia="zh-TW"/>
            </w:rPr>
            <w:t>Fo</w:t>
          </w:r>
          <w:r>
            <w:rPr>
              <w:rFonts w:ascii="Courier New" w:hAnsi="標楷體" w:eastAsia="標楷體"/>
              <w:lang w:eastAsia="zh-TW"/>
            </w:rPr>
            <w:t>undation</w:t>
          </w:r>
          <w:proofErr w:type="spellEnd"/>
        </w:p>
      </w:tc>
      <w:tc>
        <w:tcPr>
          <w:tcW w:w="573" w:type="pct"/>
          <w:tcBorders>
            <w:top w:val="single" w:color="auto" w:sz="12" w:space="0"/>
          </w:tcBorders>
          <w:vAlign w:val="center"/>
        </w:tcPr>
        <w:p w:rsidRPr="000042E7" w:rsidR="00AA2026" w:rsidP="00232629" w:rsidRDefault="00AA2026" w14:paraId="0FF1C22D" w14:textId="77777777">
          <w:pPr>
            <w:pStyle w:val="a5"/>
            <w:rPr>
              <w:rFonts w:ascii="Courier New" w:hAnsi="Courier New" w:eastAsia="標楷體"/>
            </w:rPr>
          </w:pPr>
          <w:proofErr w:type="spellStart"/>
          <w:r w:rsidRPr="000042E7">
            <w:rPr>
              <w:rFonts w:ascii="Courier New" w:hAnsi="標楷體" w:eastAsia="標楷體"/>
            </w:rPr>
            <w:t>文件編號</w:t>
          </w:r>
          <w:proofErr w:type="spellEnd"/>
        </w:p>
      </w:tc>
      <w:tc>
        <w:tcPr>
          <w:tcW w:w="669" w:type="pct"/>
          <w:tcBorders>
            <w:top w:val="single" w:color="auto" w:sz="12" w:space="0"/>
          </w:tcBorders>
          <w:vAlign w:val="center"/>
        </w:tcPr>
        <w:p w:rsidRPr="000042E7" w:rsidR="00AA2026" w:rsidP="00232629" w:rsidRDefault="00AA2026" w14:paraId="48B2F2DE" w14:textId="77777777">
          <w:pPr>
            <w:pStyle w:val="a5"/>
            <w:rPr>
              <w:rFonts w:ascii="Courier New" w:hAnsi="Courier New" w:eastAsia="標楷體"/>
              <w:lang w:eastAsia="zh-TW"/>
            </w:rPr>
          </w:pPr>
          <w:r>
            <w:rPr>
              <w:rFonts w:ascii="Courier New" w:hAnsi="Courier New" w:eastAsia="標楷體"/>
              <w:lang w:eastAsia="zh-TW"/>
            </w:rPr>
            <w:t>1</w:t>
          </w:r>
          <w:r>
            <w:rPr>
              <w:rFonts w:hint="eastAsia" w:ascii="Courier New" w:hAnsi="Courier New" w:eastAsia="標楷體"/>
              <w:lang w:eastAsia="zh-TW"/>
            </w:rPr>
            <w:t>.0</w:t>
          </w:r>
        </w:p>
      </w:tc>
      <w:tc>
        <w:tcPr>
          <w:tcW w:w="573" w:type="pct"/>
          <w:tcBorders>
            <w:top w:val="single" w:color="auto" w:sz="12" w:space="0"/>
          </w:tcBorders>
          <w:vAlign w:val="center"/>
        </w:tcPr>
        <w:p w:rsidRPr="000042E7" w:rsidR="00AA2026" w:rsidP="00232629" w:rsidRDefault="00AA2026" w14:paraId="141C032C" w14:textId="77777777">
          <w:pPr>
            <w:pStyle w:val="a5"/>
            <w:rPr>
              <w:rFonts w:ascii="Courier New" w:hAnsi="Courier New" w:eastAsia="標楷體"/>
            </w:rPr>
          </w:pPr>
          <w:proofErr w:type="spellStart"/>
          <w:r w:rsidRPr="000042E7">
            <w:rPr>
              <w:rFonts w:ascii="Courier New" w:hAnsi="標楷體" w:eastAsia="標楷體"/>
            </w:rPr>
            <w:t>頁次</w:t>
          </w:r>
          <w:proofErr w:type="spellEnd"/>
        </w:p>
      </w:tc>
      <w:tc>
        <w:tcPr>
          <w:tcW w:w="697" w:type="pct"/>
          <w:tcBorders>
            <w:top w:val="single" w:color="auto" w:sz="12" w:space="0"/>
          </w:tcBorders>
          <w:vAlign w:val="center"/>
        </w:tcPr>
        <w:p w:rsidRPr="000042E7" w:rsidR="00AA2026" w:rsidP="00232629" w:rsidRDefault="00AA2026" w14:paraId="11B25E44" w14:textId="77777777">
          <w:pPr>
            <w:pStyle w:val="a5"/>
            <w:rPr>
              <w:rFonts w:ascii="Courier New" w:hAnsi="Courier New" w:eastAsia="標楷體"/>
            </w:rPr>
          </w:pPr>
          <w:r w:rsidRPr="000042E7">
            <w:rPr>
              <w:rFonts w:ascii="Courier New" w:hAnsi="Courier New" w:eastAsia="標楷體"/>
            </w:rPr>
            <w:fldChar w:fldCharType="begin"/>
          </w:r>
          <w:r w:rsidRPr="000042E7">
            <w:rPr>
              <w:rFonts w:ascii="Courier New" w:hAnsi="Courier New" w:eastAsia="標楷體"/>
            </w:rPr>
            <w:instrText xml:space="preserve"> PAGE </w:instrText>
          </w:r>
          <w:r w:rsidRPr="000042E7">
            <w:rPr>
              <w:rFonts w:ascii="Courier New" w:hAnsi="Courier New" w:eastAsia="標楷體"/>
            </w:rPr>
            <w:fldChar w:fldCharType="separate"/>
          </w:r>
          <w:r>
            <w:rPr>
              <w:rFonts w:ascii="Courier New" w:hAnsi="Courier New" w:eastAsia="標楷體"/>
              <w:noProof/>
            </w:rPr>
            <w:t>3</w:t>
          </w:r>
          <w:r w:rsidRPr="000042E7">
            <w:rPr>
              <w:rFonts w:ascii="Courier New" w:hAnsi="Courier New" w:eastAsia="標楷體"/>
            </w:rPr>
            <w:fldChar w:fldCharType="end"/>
          </w:r>
        </w:p>
      </w:tc>
    </w:tr>
    <w:tr w:rsidRPr="000042E7" w:rsidR="00AA2026" w:rsidTr="00BC68B3" w14:paraId="74553EAB" w14:textId="77777777">
      <w:trPr>
        <w:trHeight w:val="123"/>
        <w:jc w:val="center"/>
      </w:trPr>
      <w:tc>
        <w:tcPr>
          <w:tcW w:w="607" w:type="pct"/>
          <w:vAlign w:val="center"/>
        </w:tcPr>
        <w:p w:rsidRPr="000042E7" w:rsidR="00AA2026" w:rsidP="00232629" w:rsidRDefault="00AA2026" w14:paraId="1237CFA6" w14:textId="77777777">
          <w:pPr>
            <w:pStyle w:val="a5"/>
            <w:rPr>
              <w:rFonts w:ascii="Courier New" w:hAnsi="Courier New" w:eastAsia="標楷體"/>
            </w:rPr>
          </w:pPr>
          <w:proofErr w:type="spellStart"/>
          <w:r w:rsidRPr="000042E7">
            <w:rPr>
              <w:rFonts w:ascii="Courier New" w:hAnsi="標楷體" w:eastAsia="標楷體"/>
            </w:rPr>
            <w:t>專案代號</w:t>
          </w:r>
          <w:proofErr w:type="spellEnd"/>
        </w:p>
      </w:tc>
      <w:tc>
        <w:tcPr>
          <w:tcW w:w="1881" w:type="pct"/>
          <w:vAlign w:val="center"/>
        </w:tcPr>
        <w:p w:rsidRPr="000042E7" w:rsidR="00AA2026" w:rsidP="00232629" w:rsidRDefault="00AA2026" w14:paraId="0225CC8E" w14:textId="77777777">
          <w:pPr>
            <w:pStyle w:val="a5"/>
            <w:rPr>
              <w:rFonts w:ascii="Courier New" w:hAnsi="Courier New" w:eastAsia="標楷體"/>
            </w:rPr>
          </w:pPr>
        </w:p>
      </w:tc>
      <w:tc>
        <w:tcPr>
          <w:tcW w:w="573" w:type="pct"/>
          <w:vAlign w:val="center"/>
        </w:tcPr>
        <w:p w:rsidRPr="000042E7" w:rsidR="00AA2026" w:rsidP="00232629" w:rsidRDefault="00AA2026" w14:paraId="7F25255F" w14:textId="77777777">
          <w:pPr>
            <w:pStyle w:val="a5"/>
            <w:rPr>
              <w:rFonts w:ascii="Courier New" w:hAnsi="Courier New" w:eastAsia="標楷體"/>
            </w:rPr>
          </w:pPr>
          <w:proofErr w:type="spellStart"/>
          <w:r w:rsidRPr="000042E7">
            <w:rPr>
              <w:rFonts w:ascii="Courier New" w:hAnsi="標楷體" w:eastAsia="標楷體"/>
            </w:rPr>
            <w:t>制訂日期</w:t>
          </w:r>
          <w:proofErr w:type="spellEnd"/>
        </w:p>
      </w:tc>
      <w:tc>
        <w:tcPr>
          <w:tcW w:w="669" w:type="pct"/>
          <w:vAlign w:val="center"/>
        </w:tcPr>
        <w:p w:rsidRPr="000042E7" w:rsidR="00AA2026" w:rsidP="00972E3D" w:rsidRDefault="00AA2026" w14:paraId="4F1799C9" w14:textId="77777777">
          <w:pPr>
            <w:pStyle w:val="a5"/>
            <w:rPr>
              <w:rFonts w:ascii="Courier New" w:hAnsi="Courier New" w:eastAsia="標楷體"/>
              <w:lang w:eastAsia="zh-TW"/>
            </w:rPr>
          </w:pPr>
          <w:r>
            <w:rPr>
              <w:rFonts w:ascii="Courier New" w:hAnsi="Courier New" w:eastAsia="標楷體"/>
            </w:rPr>
            <w:t>201</w:t>
          </w:r>
          <w:r>
            <w:rPr>
              <w:rFonts w:ascii="Courier New" w:hAnsi="Courier New" w:eastAsia="標楷體"/>
              <w:lang w:eastAsia="zh-TW"/>
            </w:rPr>
            <w:t>8</w:t>
          </w:r>
          <w:r w:rsidRPr="000042E7">
            <w:rPr>
              <w:rFonts w:ascii="Courier New" w:hAnsi="Courier New" w:eastAsia="標楷體"/>
            </w:rPr>
            <w:t>/</w:t>
          </w:r>
          <w:r>
            <w:rPr>
              <w:rFonts w:hint="eastAsia" w:ascii="Courier New" w:hAnsi="Courier New" w:eastAsia="標楷體"/>
              <w:lang w:eastAsia="zh-TW"/>
            </w:rPr>
            <w:t>0</w:t>
          </w:r>
          <w:r>
            <w:rPr>
              <w:rFonts w:ascii="Courier New" w:hAnsi="Courier New" w:eastAsia="標楷體"/>
              <w:lang w:eastAsia="zh-TW"/>
            </w:rPr>
            <w:t>7/2</w:t>
          </w:r>
          <w:r>
            <w:rPr>
              <w:rFonts w:hint="eastAsia" w:ascii="Courier New" w:hAnsi="Courier New" w:eastAsia="標楷體"/>
              <w:lang w:eastAsia="zh-TW"/>
            </w:rPr>
            <w:t>4</w:t>
          </w:r>
        </w:p>
      </w:tc>
      <w:tc>
        <w:tcPr>
          <w:tcW w:w="573" w:type="pct"/>
          <w:vAlign w:val="center"/>
        </w:tcPr>
        <w:p w:rsidRPr="000042E7" w:rsidR="00AA2026" w:rsidP="00232629" w:rsidRDefault="00AA2026" w14:paraId="5773908E" w14:textId="77777777">
          <w:pPr>
            <w:pStyle w:val="a5"/>
            <w:rPr>
              <w:rFonts w:ascii="Courier New" w:hAnsi="Courier New" w:eastAsia="標楷體"/>
            </w:rPr>
          </w:pPr>
          <w:proofErr w:type="spellStart"/>
          <w:r w:rsidRPr="000042E7">
            <w:rPr>
              <w:rFonts w:ascii="Courier New" w:hAnsi="標楷體" w:eastAsia="標楷體"/>
            </w:rPr>
            <w:t>製作者</w:t>
          </w:r>
          <w:proofErr w:type="spellEnd"/>
        </w:p>
      </w:tc>
      <w:tc>
        <w:tcPr>
          <w:tcW w:w="697" w:type="pct"/>
          <w:vAlign w:val="center"/>
        </w:tcPr>
        <w:p w:rsidRPr="000042E7" w:rsidR="00AA2026" w:rsidP="00232629" w:rsidRDefault="00AA2026" w14:paraId="077D7DF1" w14:textId="77777777">
          <w:pPr>
            <w:pStyle w:val="a5"/>
            <w:rPr>
              <w:rFonts w:ascii="Courier New" w:hAnsi="Courier New" w:eastAsia="標楷體"/>
              <w:lang w:eastAsia="zh-TW"/>
            </w:rPr>
          </w:pPr>
          <w:r>
            <w:rPr>
              <w:rFonts w:hint="eastAsia" w:ascii="Courier New" w:hAnsi="Courier New" w:eastAsia="標楷體"/>
              <w:lang w:eastAsia="zh-TW"/>
            </w:rPr>
            <w:t>陳芷筠</w:t>
          </w:r>
        </w:p>
      </w:tc>
    </w:tr>
    <w:tr w:rsidRPr="000042E7" w:rsidR="00AA2026" w:rsidTr="00BC68B3" w14:paraId="256D424F" w14:textId="77777777">
      <w:trPr>
        <w:trHeight w:val="104"/>
        <w:jc w:val="center"/>
      </w:trPr>
      <w:tc>
        <w:tcPr>
          <w:tcW w:w="607" w:type="pct"/>
          <w:tcBorders>
            <w:bottom w:val="single" w:color="auto" w:sz="12" w:space="0"/>
          </w:tcBorders>
          <w:vAlign w:val="center"/>
        </w:tcPr>
        <w:p w:rsidRPr="000042E7" w:rsidR="00AA2026" w:rsidP="00232629" w:rsidRDefault="00AA2026" w14:paraId="05522833" w14:textId="77777777">
          <w:pPr>
            <w:pStyle w:val="a5"/>
            <w:rPr>
              <w:rFonts w:ascii="Courier New" w:hAnsi="Courier New" w:eastAsia="標楷體"/>
            </w:rPr>
          </w:pPr>
          <w:proofErr w:type="spellStart"/>
          <w:r w:rsidRPr="000042E7">
            <w:rPr>
              <w:rFonts w:ascii="Courier New" w:hAnsi="標楷體" w:eastAsia="標楷體"/>
            </w:rPr>
            <w:t>專案名稱</w:t>
          </w:r>
          <w:proofErr w:type="spellEnd"/>
        </w:p>
      </w:tc>
      <w:tc>
        <w:tcPr>
          <w:tcW w:w="4393" w:type="pct"/>
          <w:gridSpan w:val="5"/>
          <w:tcBorders>
            <w:bottom w:val="single" w:color="auto" w:sz="12" w:space="0"/>
          </w:tcBorders>
          <w:vAlign w:val="center"/>
        </w:tcPr>
        <w:p w:rsidRPr="000042E7" w:rsidR="00AA2026" w:rsidP="00232629" w:rsidRDefault="00AA2026" w14:paraId="3BDCEC97" w14:textId="77777777">
          <w:pPr>
            <w:pStyle w:val="a5"/>
            <w:rPr>
              <w:rFonts w:ascii="Courier New" w:hAnsi="Courier New" w:eastAsia="標楷體"/>
              <w:lang w:eastAsia="zh-TW"/>
            </w:rPr>
          </w:pPr>
        </w:p>
      </w:tc>
    </w:tr>
  </w:tbl>
  <w:p w:rsidRPr="000042E7" w:rsidR="00AA2026" w:rsidP="003F16E0" w:rsidRDefault="00AA2026" w14:paraId="6B95A84A" w14:textId="77777777">
    <w:pPr>
      <w:spacing w:line="460" w:lineRule="exact"/>
      <w:rPr>
        <w:rFonts w:ascii="Courier New" w:hAnsi="Courier New" w:eastAsia="標楷體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2026" w:rsidP="003E14CC" w:rsidRDefault="00AA2026" w14:paraId="7376D533" w14:textId="77777777">
    <w:r>
      <w:t>[Agency/Organization Name]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220"/>
      <w:gridCol w:w="3785"/>
      <w:gridCol w:w="1152"/>
      <w:gridCol w:w="1345"/>
      <w:gridCol w:w="1152"/>
      <w:gridCol w:w="1402"/>
    </w:tblGrid>
    <w:tr w:rsidRPr="000042E7" w:rsidR="00AA2026" w:rsidTr="005159FE" w14:paraId="1D67A813" w14:textId="77777777">
      <w:trPr>
        <w:trHeight w:val="123"/>
        <w:jc w:val="center"/>
      </w:trPr>
      <w:tc>
        <w:tcPr>
          <w:tcW w:w="2488" w:type="pct"/>
          <w:gridSpan w:val="2"/>
          <w:tcBorders>
            <w:top w:val="single" w:color="auto" w:sz="12" w:space="0"/>
          </w:tcBorders>
          <w:vAlign w:val="center"/>
        </w:tcPr>
        <w:p w:rsidRPr="008E5887" w:rsidR="00AA2026" w:rsidP="000133FE" w:rsidRDefault="00AA2026" w14:paraId="1CF298FB" w14:textId="77777777">
          <w:pPr>
            <w:pStyle w:val="a5"/>
            <w:rPr>
              <w:rFonts w:ascii="Courier New" w:hAnsi="標楷體" w:eastAsia="標楷體"/>
              <w:lang w:eastAsia="zh-TW"/>
            </w:rPr>
          </w:pPr>
          <w:proofErr w:type="spellStart"/>
          <w:r>
            <w:rPr>
              <w:rFonts w:hint="eastAsia" w:ascii="Courier New" w:hAnsi="標楷體" w:eastAsia="標楷體"/>
              <w:lang w:eastAsia="zh-TW"/>
            </w:rPr>
            <w:t>MAYO</w:t>
          </w:r>
          <w:r>
            <w:rPr>
              <w:rFonts w:ascii="Courier New" w:hAnsi="標楷體" w:eastAsia="標楷體"/>
              <w:lang w:eastAsia="zh-TW"/>
            </w:rPr>
            <w:t>_</w:t>
          </w:r>
          <w:r>
            <w:rPr>
              <w:rFonts w:hint="eastAsia" w:ascii="Courier New" w:hAnsi="標楷體" w:eastAsia="標楷體"/>
              <w:lang w:eastAsia="zh-TW"/>
            </w:rPr>
            <w:t>TUBE</w:t>
          </w:r>
          <w:r>
            <w:rPr>
              <w:rFonts w:ascii="Courier New" w:hAnsi="標楷體" w:eastAsia="標楷體"/>
              <w:lang w:eastAsia="zh-TW"/>
            </w:rPr>
            <w:t>_</w:t>
          </w:r>
          <w:r>
            <w:rPr>
              <w:rFonts w:hint="eastAsia" w:ascii="Courier New" w:hAnsi="標楷體" w:eastAsia="標楷體"/>
              <w:lang w:eastAsia="zh-TW"/>
            </w:rPr>
            <w:t>Fo</w:t>
          </w:r>
          <w:r>
            <w:rPr>
              <w:rFonts w:ascii="Courier New" w:hAnsi="標楷體" w:eastAsia="標楷體"/>
              <w:lang w:eastAsia="zh-TW"/>
            </w:rPr>
            <w:t>undation</w:t>
          </w:r>
          <w:proofErr w:type="spellEnd"/>
        </w:p>
      </w:tc>
      <w:tc>
        <w:tcPr>
          <w:tcW w:w="573" w:type="pct"/>
          <w:tcBorders>
            <w:top w:val="single" w:color="auto" w:sz="12" w:space="0"/>
          </w:tcBorders>
          <w:vAlign w:val="center"/>
        </w:tcPr>
        <w:p w:rsidRPr="000042E7" w:rsidR="00AA2026" w:rsidP="000133FE" w:rsidRDefault="00AA2026" w14:paraId="21E3A150" w14:textId="77777777">
          <w:pPr>
            <w:pStyle w:val="a5"/>
            <w:rPr>
              <w:rFonts w:ascii="Courier New" w:hAnsi="Courier New" w:eastAsia="標楷體"/>
            </w:rPr>
          </w:pPr>
          <w:proofErr w:type="spellStart"/>
          <w:r w:rsidRPr="000042E7">
            <w:rPr>
              <w:rFonts w:ascii="Courier New" w:hAnsi="標楷體" w:eastAsia="標楷體"/>
            </w:rPr>
            <w:t>文件編號</w:t>
          </w:r>
          <w:proofErr w:type="spellEnd"/>
        </w:p>
      </w:tc>
      <w:tc>
        <w:tcPr>
          <w:tcW w:w="669" w:type="pct"/>
          <w:tcBorders>
            <w:top w:val="single" w:color="auto" w:sz="12" w:space="0"/>
          </w:tcBorders>
          <w:vAlign w:val="center"/>
        </w:tcPr>
        <w:p w:rsidRPr="000042E7" w:rsidR="00AA2026" w:rsidP="000133FE" w:rsidRDefault="00AA2026" w14:paraId="34B04285" w14:textId="77777777">
          <w:pPr>
            <w:pStyle w:val="a5"/>
            <w:rPr>
              <w:rFonts w:ascii="Courier New" w:hAnsi="Courier New" w:eastAsia="標楷體"/>
              <w:lang w:eastAsia="zh-TW"/>
            </w:rPr>
          </w:pPr>
          <w:r>
            <w:rPr>
              <w:rFonts w:ascii="Courier New" w:hAnsi="Courier New" w:eastAsia="標楷體"/>
              <w:lang w:eastAsia="zh-TW"/>
            </w:rPr>
            <w:t>1</w:t>
          </w:r>
          <w:r>
            <w:rPr>
              <w:rFonts w:hint="eastAsia" w:ascii="Courier New" w:hAnsi="Courier New" w:eastAsia="標楷體"/>
              <w:lang w:eastAsia="zh-TW"/>
            </w:rPr>
            <w:t>.0</w:t>
          </w:r>
        </w:p>
      </w:tc>
      <w:tc>
        <w:tcPr>
          <w:tcW w:w="573" w:type="pct"/>
          <w:tcBorders>
            <w:top w:val="single" w:color="auto" w:sz="12" w:space="0"/>
          </w:tcBorders>
          <w:vAlign w:val="center"/>
        </w:tcPr>
        <w:p w:rsidRPr="000042E7" w:rsidR="00AA2026" w:rsidP="000133FE" w:rsidRDefault="00AA2026" w14:paraId="68F4B497" w14:textId="77777777">
          <w:pPr>
            <w:pStyle w:val="a5"/>
            <w:rPr>
              <w:rFonts w:ascii="Courier New" w:hAnsi="Courier New" w:eastAsia="標楷體"/>
            </w:rPr>
          </w:pPr>
          <w:proofErr w:type="spellStart"/>
          <w:r w:rsidRPr="000042E7">
            <w:rPr>
              <w:rFonts w:ascii="Courier New" w:hAnsi="標楷體" w:eastAsia="標楷體"/>
            </w:rPr>
            <w:t>頁次</w:t>
          </w:r>
          <w:proofErr w:type="spellEnd"/>
        </w:p>
      </w:tc>
      <w:tc>
        <w:tcPr>
          <w:tcW w:w="697" w:type="pct"/>
          <w:tcBorders>
            <w:top w:val="single" w:color="auto" w:sz="12" w:space="0"/>
          </w:tcBorders>
          <w:vAlign w:val="center"/>
        </w:tcPr>
        <w:p w:rsidRPr="000042E7" w:rsidR="00AA2026" w:rsidP="000133FE" w:rsidRDefault="00AA2026" w14:paraId="0EC1019D" w14:textId="77777777">
          <w:pPr>
            <w:pStyle w:val="a5"/>
            <w:rPr>
              <w:rFonts w:ascii="Courier New" w:hAnsi="Courier New" w:eastAsia="標楷體"/>
            </w:rPr>
          </w:pPr>
          <w:r w:rsidRPr="000042E7">
            <w:rPr>
              <w:rFonts w:ascii="Courier New" w:hAnsi="Courier New" w:eastAsia="標楷體"/>
            </w:rPr>
            <w:fldChar w:fldCharType="begin"/>
          </w:r>
          <w:r w:rsidRPr="000042E7">
            <w:rPr>
              <w:rFonts w:ascii="Courier New" w:hAnsi="Courier New" w:eastAsia="標楷體"/>
            </w:rPr>
            <w:instrText xml:space="preserve"> PAGE </w:instrText>
          </w:r>
          <w:r w:rsidRPr="000042E7">
            <w:rPr>
              <w:rFonts w:ascii="Courier New" w:hAnsi="Courier New" w:eastAsia="標楷體"/>
            </w:rPr>
            <w:fldChar w:fldCharType="separate"/>
          </w:r>
          <w:r>
            <w:rPr>
              <w:rFonts w:ascii="Courier New" w:hAnsi="Courier New" w:eastAsia="標楷體"/>
              <w:noProof/>
            </w:rPr>
            <w:t>21</w:t>
          </w:r>
          <w:r w:rsidRPr="000042E7">
            <w:rPr>
              <w:rFonts w:ascii="Courier New" w:hAnsi="Courier New" w:eastAsia="標楷體"/>
            </w:rPr>
            <w:fldChar w:fldCharType="end"/>
          </w:r>
        </w:p>
      </w:tc>
    </w:tr>
    <w:tr w:rsidRPr="000042E7" w:rsidR="00AA2026" w:rsidTr="000133FE" w14:paraId="44396729" w14:textId="77777777">
      <w:trPr>
        <w:trHeight w:val="123"/>
        <w:jc w:val="center"/>
      </w:trPr>
      <w:tc>
        <w:tcPr>
          <w:tcW w:w="606" w:type="pct"/>
          <w:vAlign w:val="center"/>
        </w:tcPr>
        <w:p w:rsidRPr="000042E7" w:rsidR="00AA2026" w:rsidP="000133FE" w:rsidRDefault="00AA2026" w14:paraId="2CA791AF" w14:textId="77777777">
          <w:pPr>
            <w:pStyle w:val="a5"/>
            <w:rPr>
              <w:rFonts w:ascii="Courier New" w:hAnsi="Courier New" w:eastAsia="標楷體"/>
            </w:rPr>
          </w:pPr>
          <w:proofErr w:type="spellStart"/>
          <w:r w:rsidRPr="000042E7">
            <w:rPr>
              <w:rFonts w:ascii="Courier New" w:hAnsi="標楷體" w:eastAsia="標楷體"/>
            </w:rPr>
            <w:t>專案代號</w:t>
          </w:r>
          <w:proofErr w:type="spellEnd"/>
        </w:p>
      </w:tc>
      <w:tc>
        <w:tcPr>
          <w:tcW w:w="1881" w:type="pct"/>
          <w:vAlign w:val="center"/>
        </w:tcPr>
        <w:p w:rsidRPr="000042E7" w:rsidR="00AA2026" w:rsidP="000133FE" w:rsidRDefault="00AA2026" w14:paraId="338CA391" w14:textId="77777777">
          <w:pPr>
            <w:pStyle w:val="a5"/>
            <w:rPr>
              <w:rFonts w:ascii="Courier New" w:hAnsi="Courier New" w:eastAsia="標楷體"/>
            </w:rPr>
          </w:pPr>
        </w:p>
      </w:tc>
      <w:tc>
        <w:tcPr>
          <w:tcW w:w="573" w:type="pct"/>
          <w:vAlign w:val="center"/>
        </w:tcPr>
        <w:p w:rsidRPr="000042E7" w:rsidR="00AA2026" w:rsidP="000133FE" w:rsidRDefault="00AA2026" w14:paraId="356BC5F9" w14:textId="77777777">
          <w:pPr>
            <w:pStyle w:val="a5"/>
            <w:rPr>
              <w:rFonts w:ascii="Courier New" w:hAnsi="Courier New" w:eastAsia="標楷體"/>
            </w:rPr>
          </w:pPr>
          <w:proofErr w:type="spellStart"/>
          <w:r w:rsidRPr="000042E7">
            <w:rPr>
              <w:rFonts w:ascii="Courier New" w:hAnsi="標楷體" w:eastAsia="標楷體"/>
            </w:rPr>
            <w:t>制訂日期</w:t>
          </w:r>
          <w:proofErr w:type="spellEnd"/>
        </w:p>
      </w:tc>
      <w:tc>
        <w:tcPr>
          <w:tcW w:w="669" w:type="pct"/>
          <w:vAlign w:val="center"/>
        </w:tcPr>
        <w:p w:rsidRPr="000042E7" w:rsidR="00AA2026" w:rsidP="000133FE" w:rsidRDefault="00AA2026" w14:paraId="0296A233" w14:textId="77777777">
          <w:pPr>
            <w:pStyle w:val="a5"/>
            <w:rPr>
              <w:rFonts w:ascii="Courier New" w:hAnsi="Courier New" w:eastAsia="標楷體"/>
              <w:lang w:eastAsia="zh-TW"/>
            </w:rPr>
          </w:pPr>
          <w:r>
            <w:rPr>
              <w:rFonts w:ascii="Courier New" w:hAnsi="Courier New" w:eastAsia="標楷體"/>
            </w:rPr>
            <w:t>201</w:t>
          </w:r>
          <w:r>
            <w:rPr>
              <w:rFonts w:ascii="Courier New" w:hAnsi="Courier New" w:eastAsia="標楷體"/>
              <w:lang w:eastAsia="zh-TW"/>
            </w:rPr>
            <w:t>8</w:t>
          </w:r>
          <w:r w:rsidRPr="000042E7">
            <w:rPr>
              <w:rFonts w:ascii="Courier New" w:hAnsi="Courier New" w:eastAsia="標楷體"/>
            </w:rPr>
            <w:t>/</w:t>
          </w:r>
          <w:r>
            <w:rPr>
              <w:rFonts w:hint="eastAsia" w:ascii="Courier New" w:hAnsi="Courier New" w:eastAsia="標楷體"/>
              <w:lang w:eastAsia="zh-TW"/>
            </w:rPr>
            <w:t>0</w:t>
          </w:r>
          <w:r>
            <w:rPr>
              <w:rFonts w:ascii="Courier New" w:hAnsi="Courier New" w:eastAsia="標楷體"/>
              <w:lang w:eastAsia="zh-TW"/>
            </w:rPr>
            <w:t>7/2</w:t>
          </w:r>
          <w:r>
            <w:rPr>
              <w:rFonts w:hint="eastAsia" w:ascii="Courier New" w:hAnsi="Courier New" w:eastAsia="標楷體"/>
              <w:lang w:eastAsia="zh-TW"/>
            </w:rPr>
            <w:t>4</w:t>
          </w:r>
        </w:p>
      </w:tc>
      <w:tc>
        <w:tcPr>
          <w:tcW w:w="573" w:type="pct"/>
          <w:vAlign w:val="center"/>
        </w:tcPr>
        <w:p w:rsidRPr="000042E7" w:rsidR="00AA2026" w:rsidP="000133FE" w:rsidRDefault="00AA2026" w14:paraId="67D92F9A" w14:textId="77777777">
          <w:pPr>
            <w:pStyle w:val="a5"/>
            <w:rPr>
              <w:rFonts w:ascii="Courier New" w:hAnsi="Courier New" w:eastAsia="標楷體"/>
            </w:rPr>
          </w:pPr>
          <w:proofErr w:type="spellStart"/>
          <w:r w:rsidRPr="000042E7">
            <w:rPr>
              <w:rFonts w:ascii="Courier New" w:hAnsi="標楷體" w:eastAsia="標楷體"/>
            </w:rPr>
            <w:t>製作者</w:t>
          </w:r>
          <w:proofErr w:type="spellEnd"/>
        </w:p>
      </w:tc>
      <w:tc>
        <w:tcPr>
          <w:tcW w:w="697" w:type="pct"/>
          <w:vAlign w:val="center"/>
        </w:tcPr>
        <w:p w:rsidRPr="000042E7" w:rsidR="00AA2026" w:rsidP="000133FE" w:rsidRDefault="00AA2026" w14:paraId="1204262E" w14:textId="77777777">
          <w:pPr>
            <w:pStyle w:val="a5"/>
            <w:rPr>
              <w:rFonts w:ascii="Courier New" w:hAnsi="Courier New" w:eastAsia="標楷體"/>
            </w:rPr>
          </w:pPr>
          <w:proofErr w:type="spellStart"/>
          <w:r w:rsidRPr="000042E7">
            <w:rPr>
              <w:rFonts w:ascii="Courier New" w:hAnsi="標楷體" w:eastAsia="標楷體"/>
            </w:rPr>
            <w:t>專案代號</w:t>
          </w:r>
          <w:proofErr w:type="spellEnd"/>
        </w:p>
      </w:tc>
    </w:tr>
    <w:tr w:rsidRPr="000042E7" w:rsidR="00AA2026" w:rsidTr="000133FE" w14:paraId="2791CD2D" w14:textId="77777777">
      <w:trPr>
        <w:trHeight w:val="104"/>
        <w:jc w:val="center"/>
      </w:trPr>
      <w:tc>
        <w:tcPr>
          <w:tcW w:w="606" w:type="pct"/>
          <w:tcBorders>
            <w:bottom w:val="single" w:color="auto" w:sz="12" w:space="0"/>
          </w:tcBorders>
          <w:vAlign w:val="center"/>
        </w:tcPr>
        <w:p w:rsidRPr="000042E7" w:rsidR="00AA2026" w:rsidP="000133FE" w:rsidRDefault="00AA2026" w14:paraId="69376F6D" w14:textId="77777777">
          <w:pPr>
            <w:pStyle w:val="a5"/>
            <w:rPr>
              <w:rFonts w:ascii="Courier New" w:hAnsi="Courier New" w:eastAsia="標楷體"/>
            </w:rPr>
          </w:pPr>
          <w:proofErr w:type="spellStart"/>
          <w:r w:rsidRPr="000042E7">
            <w:rPr>
              <w:rFonts w:ascii="Courier New" w:hAnsi="標楷體" w:eastAsia="標楷體"/>
            </w:rPr>
            <w:t>專案名稱</w:t>
          </w:r>
          <w:proofErr w:type="spellEnd"/>
        </w:p>
      </w:tc>
      <w:tc>
        <w:tcPr>
          <w:tcW w:w="4394" w:type="pct"/>
          <w:gridSpan w:val="5"/>
          <w:tcBorders>
            <w:bottom w:val="single" w:color="auto" w:sz="12" w:space="0"/>
          </w:tcBorders>
          <w:vAlign w:val="center"/>
        </w:tcPr>
        <w:p w:rsidRPr="000042E7" w:rsidR="00AA2026" w:rsidP="000133FE" w:rsidRDefault="00AA2026" w14:paraId="0EBA9925" w14:textId="77777777">
          <w:pPr>
            <w:pStyle w:val="a5"/>
            <w:rPr>
              <w:rFonts w:ascii="Courier New" w:hAnsi="Courier New" w:eastAsia="標楷體"/>
              <w:lang w:eastAsia="zh-TW"/>
            </w:rPr>
          </w:pPr>
        </w:p>
      </w:tc>
    </w:tr>
  </w:tbl>
  <w:p w:rsidRPr="00567A08" w:rsidR="00AA2026" w:rsidP="00567A08" w:rsidRDefault="00AA2026" w14:paraId="1F78FBAF" w14:textId="7777777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B74DF"/>
    <w:multiLevelType w:val="hybridMultilevel"/>
    <w:tmpl w:val="39EEB4E6"/>
    <w:lvl w:ilvl="0" w:tplc="98F09338">
      <w:start w:val="1"/>
      <w:numFmt w:val="taiwaneseCountingThousand"/>
      <w:lvlText w:val="(%1)"/>
      <w:lvlJc w:val="left"/>
      <w:pPr>
        <w:ind w:left="390" w:hanging="39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79B7736"/>
    <w:multiLevelType w:val="hybridMultilevel"/>
    <w:tmpl w:val="64EAE3A0"/>
    <w:lvl w:ilvl="0" w:tplc="0409000F">
      <w:start w:val="1"/>
      <w:numFmt w:val="decimal"/>
      <w:lvlText w:val="%1."/>
      <w:lvlJc w:val="left"/>
      <w:pPr>
        <w:ind w:left="147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2" w15:restartNumberingAfterBreak="0">
    <w:nsid w:val="0B352DF3"/>
    <w:multiLevelType w:val="hybridMultilevel"/>
    <w:tmpl w:val="055A96F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03C02DE"/>
    <w:multiLevelType w:val="hybridMultilevel"/>
    <w:tmpl w:val="730E38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03C6FD8"/>
    <w:multiLevelType w:val="hybridMultilevel"/>
    <w:tmpl w:val="1660D340"/>
    <w:lvl w:ilvl="0" w:tplc="04090001">
      <w:start w:val="1"/>
      <w:numFmt w:val="bullet"/>
      <w:lvlText w:val=""/>
      <w:lvlJc w:val="left"/>
      <w:pPr>
        <w:ind w:left="1047" w:hanging="48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hint="default" w:ascii="Wingdings" w:hAnsi="Wingdings"/>
      </w:rPr>
    </w:lvl>
  </w:abstractNum>
  <w:abstractNum w:abstractNumId="5" w15:restartNumberingAfterBreak="0">
    <w:nsid w:val="13177D3D"/>
    <w:multiLevelType w:val="hybridMultilevel"/>
    <w:tmpl w:val="C338CBF6"/>
    <w:lvl w:ilvl="0" w:tplc="76727F3E">
      <w:start w:val="1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1E765778"/>
    <w:multiLevelType w:val="hybridMultilevel"/>
    <w:tmpl w:val="A070516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8526E2D"/>
    <w:multiLevelType w:val="hybridMultilevel"/>
    <w:tmpl w:val="56FA4552"/>
    <w:lvl w:ilvl="0" w:tplc="3EC6B9E8">
      <w:start w:val="1"/>
      <w:numFmt w:val="taiwaneseCountingThousand"/>
      <w:lvlText w:val="（%1）"/>
      <w:lvlJc w:val="left"/>
      <w:pPr>
        <w:ind w:left="480" w:hanging="480"/>
      </w:pPr>
      <w:rPr>
        <w:rFonts w:hint="eastAsia"/>
        <w:lang w:val="en-US"/>
      </w:rPr>
    </w:lvl>
    <w:lvl w:ilvl="1" w:tplc="0409000F">
      <w:start w:val="1"/>
      <w:numFmt w:val="decimal"/>
      <w:lvlText w:val="%2."/>
      <w:lvlJc w:val="left"/>
      <w:pPr>
        <w:ind w:left="1472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ind w:left="15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ind w:left="30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ind w:left="3960" w:hanging="480"/>
      </w:pPr>
    </w:lvl>
  </w:abstractNum>
  <w:abstractNum w:abstractNumId="8" w15:restartNumberingAfterBreak="0">
    <w:nsid w:val="3AF21584"/>
    <w:multiLevelType w:val="hybridMultilevel"/>
    <w:tmpl w:val="2EA84790"/>
    <w:lvl w:ilvl="0" w:tplc="0409000F">
      <w:start w:val="1"/>
      <w:numFmt w:val="decimal"/>
      <w:lvlText w:val="%1."/>
      <w:lvlJc w:val="left"/>
      <w:pPr>
        <w:ind w:left="87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50" w:hanging="480"/>
      </w:pPr>
    </w:lvl>
    <w:lvl w:ilvl="2" w:tplc="0409001B" w:tentative="1">
      <w:start w:val="1"/>
      <w:numFmt w:val="lowerRoman"/>
      <w:lvlText w:val="%3."/>
      <w:lvlJc w:val="right"/>
      <w:pPr>
        <w:ind w:left="1830" w:hanging="480"/>
      </w:pPr>
    </w:lvl>
    <w:lvl w:ilvl="3" w:tplc="0409000F" w:tentative="1">
      <w:start w:val="1"/>
      <w:numFmt w:val="decimal"/>
      <w:lvlText w:val="%4."/>
      <w:lvlJc w:val="left"/>
      <w:pPr>
        <w:ind w:left="231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90" w:hanging="480"/>
      </w:pPr>
    </w:lvl>
    <w:lvl w:ilvl="5" w:tplc="0409001B" w:tentative="1">
      <w:start w:val="1"/>
      <w:numFmt w:val="lowerRoman"/>
      <w:lvlText w:val="%6."/>
      <w:lvlJc w:val="right"/>
      <w:pPr>
        <w:ind w:left="3270" w:hanging="480"/>
      </w:pPr>
    </w:lvl>
    <w:lvl w:ilvl="6" w:tplc="0409000F" w:tentative="1">
      <w:start w:val="1"/>
      <w:numFmt w:val="decimal"/>
      <w:lvlText w:val="%7."/>
      <w:lvlJc w:val="left"/>
      <w:pPr>
        <w:ind w:left="375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30" w:hanging="480"/>
      </w:pPr>
    </w:lvl>
    <w:lvl w:ilvl="8" w:tplc="0409001B" w:tentative="1">
      <w:start w:val="1"/>
      <w:numFmt w:val="lowerRoman"/>
      <w:lvlText w:val="%9."/>
      <w:lvlJc w:val="right"/>
      <w:pPr>
        <w:ind w:left="4710" w:hanging="480"/>
      </w:pPr>
    </w:lvl>
  </w:abstractNum>
  <w:abstractNum w:abstractNumId="9" w15:restartNumberingAfterBreak="0">
    <w:nsid w:val="4401280C"/>
    <w:multiLevelType w:val="hybridMultilevel"/>
    <w:tmpl w:val="1E9EE288"/>
    <w:lvl w:ilvl="0" w:tplc="0409000F">
      <w:start w:val="1"/>
      <w:numFmt w:val="decimal"/>
      <w:lvlText w:val="%1."/>
      <w:lvlJc w:val="left"/>
      <w:pPr>
        <w:ind w:left="87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50" w:hanging="480"/>
      </w:pPr>
    </w:lvl>
    <w:lvl w:ilvl="2" w:tplc="0409001B" w:tentative="1">
      <w:start w:val="1"/>
      <w:numFmt w:val="lowerRoman"/>
      <w:lvlText w:val="%3."/>
      <w:lvlJc w:val="right"/>
      <w:pPr>
        <w:ind w:left="1830" w:hanging="480"/>
      </w:pPr>
    </w:lvl>
    <w:lvl w:ilvl="3" w:tplc="0409000F" w:tentative="1">
      <w:start w:val="1"/>
      <w:numFmt w:val="decimal"/>
      <w:lvlText w:val="%4."/>
      <w:lvlJc w:val="left"/>
      <w:pPr>
        <w:ind w:left="231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90" w:hanging="480"/>
      </w:pPr>
    </w:lvl>
    <w:lvl w:ilvl="5" w:tplc="0409001B" w:tentative="1">
      <w:start w:val="1"/>
      <w:numFmt w:val="lowerRoman"/>
      <w:lvlText w:val="%6."/>
      <w:lvlJc w:val="right"/>
      <w:pPr>
        <w:ind w:left="3270" w:hanging="480"/>
      </w:pPr>
    </w:lvl>
    <w:lvl w:ilvl="6" w:tplc="0409000F" w:tentative="1">
      <w:start w:val="1"/>
      <w:numFmt w:val="decimal"/>
      <w:lvlText w:val="%7."/>
      <w:lvlJc w:val="left"/>
      <w:pPr>
        <w:ind w:left="375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30" w:hanging="480"/>
      </w:pPr>
    </w:lvl>
    <w:lvl w:ilvl="8" w:tplc="0409001B" w:tentative="1">
      <w:start w:val="1"/>
      <w:numFmt w:val="lowerRoman"/>
      <w:lvlText w:val="%9."/>
      <w:lvlJc w:val="right"/>
      <w:pPr>
        <w:ind w:left="4710" w:hanging="480"/>
      </w:pPr>
    </w:lvl>
  </w:abstractNum>
  <w:abstractNum w:abstractNumId="10" w15:restartNumberingAfterBreak="0">
    <w:nsid w:val="4873269E"/>
    <w:multiLevelType w:val="hybridMultilevel"/>
    <w:tmpl w:val="51B049C4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C2F6D92"/>
    <w:multiLevelType w:val="multilevel"/>
    <w:tmpl w:val="BA864C78"/>
    <w:styleLink w:val="SADoc"/>
    <w:lvl w:ilvl="0">
      <w:start w:val="1"/>
      <w:numFmt w:val="ideographDigital"/>
      <w:lvlText w:val="第%1章"/>
      <w:lvlJc w:val="left"/>
      <w:pPr>
        <w:tabs>
          <w:tab w:val="num" w:pos="0"/>
        </w:tabs>
      </w:pPr>
      <w:rPr>
        <w:rFonts w:hint="eastAsia" w:eastAsia="新細明體" w:cs="Times New Roman"/>
        <w:b/>
        <w:sz w:val="3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 w:cs="Times New Roman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 w:cs="Times New Roman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 w:cs="Times New Roman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 w:cs="Times New Roman"/>
      </w:rPr>
    </w:lvl>
  </w:abstractNum>
  <w:abstractNum w:abstractNumId="12" w15:restartNumberingAfterBreak="0">
    <w:nsid w:val="4CA175D5"/>
    <w:multiLevelType w:val="hybridMultilevel"/>
    <w:tmpl w:val="FF60AAC4"/>
    <w:lvl w:ilvl="0" w:tplc="76727F3E">
      <w:start w:val="1"/>
      <w:numFmt w:val="decimal"/>
      <w:lvlText w:val="(%1)"/>
      <w:lvlJc w:val="left"/>
      <w:pPr>
        <w:ind w:left="90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13" w15:restartNumberingAfterBreak="0">
    <w:nsid w:val="50B62AD2"/>
    <w:multiLevelType w:val="hybridMultilevel"/>
    <w:tmpl w:val="FF60AAC4"/>
    <w:lvl w:ilvl="0" w:tplc="76727F3E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368748A"/>
    <w:multiLevelType w:val="hybridMultilevel"/>
    <w:tmpl w:val="4ACCE34A"/>
    <w:lvl w:ilvl="0" w:tplc="05642040">
      <w:start w:val="1"/>
      <w:numFmt w:val="taiwaneseCountingThousand"/>
      <w:pStyle w:val="2"/>
      <w:lvlText w:val="(%1)"/>
      <w:lvlJc w:val="left"/>
      <w:pPr>
        <w:ind w:left="480" w:hanging="480"/>
      </w:pPr>
      <w:rPr>
        <w:rFonts w:hint="default"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61041F9"/>
    <w:multiLevelType w:val="hybridMultilevel"/>
    <w:tmpl w:val="0FF4470A"/>
    <w:lvl w:ilvl="0" w:tplc="76727F3E">
      <w:start w:val="1"/>
      <w:numFmt w:val="decimal"/>
      <w:lvlText w:val="(%1)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6" w15:restartNumberingAfterBreak="0">
    <w:nsid w:val="6E063A21"/>
    <w:multiLevelType w:val="hybridMultilevel"/>
    <w:tmpl w:val="77D0F7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7DD700D7"/>
    <w:multiLevelType w:val="hybridMultilevel"/>
    <w:tmpl w:val="5FD01FF2"/>
    <w:lvl w:ilvl="0" w:tplc="2E56EDB8">
      <w:start w:val="1"/>
      <w:numFmt w:val="taiwaneseCountingThousand"/>
      <w:pStyle w:val="1"/>
      <w:lvlText w:val="%1、"/>
      <w:lvlJc w:val="left"/>
      <w:pPr>
        <w:ind w:left="1189" w:hanging="480"/>
      </w:pPr>
      <w:rPr>
        <w:rFonts w:hint="default" w:ascii="標楷體" w:hAnsi="標楷體" w:eastAsia="標楷體"/>
      </w:rPr>
    </w:lvl>
    <w:lvl w:ilvl="1" w:tplc="F68CE2AA">
      <w:start w:val="1"/>
      <w:numFmt w:val="decimal"/>
      <w:lvlText w:val="%2."/>
      <w:lvlJc w:val="left"/>
      <w:pPr>
        <w:ind w:left="840" w:hanging="360"/>
      </w:pPr>
      <w:rPr>
        <w:rFonts w:hint="default" w:hAnsi="標楷體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7F9F38DA"/>
    <w:multiLevelType w:val="hybridMultilevel"/>
    <w:tmpl w:val="6486CDFC"/>
    <w:lvl w:ilvl="0" w:tplc="0409000F">
      <w:start w:val="1"/>
      <w:numFmt w:val="decimal"/>
      <w:lvlText w:val="%1."/>
      <w:lvlJc w:val="left"/>
      <w:pPr>
        <w:ind w:left="147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num w:numId="1">
    <w:abstractNumId w:val="11"/>
  </w:num>
  <w:num w:numId="2">
    <w:abstractNumId w:val="17"/>
  </w:num>
  <w:num w:numId="3">
    <w:abstractNumId w:val="14"/>
  </w:num>
  <w:num w:numId="4">
    <w:abstractNumId w:val="14"/>
    <w:lvlOverride w:ilvl="0">
      <w:startOverride w:val="1"/>
    </w:lvlOverride>
  </w:num>
  <w:num w:numId="5">
    <w:abstractNumId w:val="7"/>
  </w:num>
  <w:num w:numId="6">
    <w:abstractNumId w:val="2"/>
  </w:num>
  <w:num w:numId="7">
    <w:abstractNumId w:val="13"/>
  </w:num>
  <w:num w:numId="8">
    <w:abstractNumId w:val="4"/>
  </w:num>
  <w:num w:numId="9">
    <w:abstractNumId w:val="3"/>
  </w:num>
  <w:num w:numId="10">
    <w:abstractNumId w:val="6"/>
  </w:num>
  <w:num w:numId="11">
    <w:abstractNumId w:val="15"/>
  </w:num>
  <w:num w:numId="12">
    <w:abstractNumId w:val="0"/>
  </w:num>
  <w:num w:numId="13">
    <w:abstractNumId w:val="9"/>
  </w:num>
  <w:num w:numId="14">
    <w:abstractNumId w:val="8"/>
  </w:num>
  <w:num w:numId="15">
    <w:abstractNumId w:val="18"/>
  </w:num>
  <w:num w:numId="16">
    <w:abstractNumId w:val="1"/>
  </w:num>
  <w:num w:numId="17">
    <w:abstractNumId w:val="12"/>
  </w:num>
  <w:num w:numId="18">
    <w:abstractNumId w:val="16"/>
  </w:num>
  <w:num w:numId="19">
    <w:abstractNumId w:val="5"/>
  </w:num>
  <w:num w:numId="20">
    <w:abstractNumId w:val="10"/>
  </w:num>
  <w:numIdMacAtCleanup w:val="16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bordersDoNotSurroundHeader/>
  <w:bordersDoNotSurroundFooter/>
  <w:hideSpelling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360"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9D9"/>
    <w:rsid w:val="000003D3"/>
    <w:rsid w:val="00000517"/>
    <w:rsid w:val="0000054E"/>
    <w:rsid w:val="00001CBC"/>
    <w:rsid w:val="00001E67"/>
    <w:rsid w:val="000026BA"/>
    <w:rsid w:val="000030B6"/>
    <w:rsid w:val="00003790"/>
    <w:rsid w:val="00003908"/>
    <w:rsid w:val="00003A59"/>
    <w:rsid w:val="00003E25"/>
    <w:rsid w:val="000042E7"/>
    <w:rsid w:val="00005489"/>
    <w:rsid w:val="00005F23"/>
    <w:rsid w:val="00006041"/>
    <w:rsid w:val="00006140"/>
    <w:rsid w:val="000064F5"/>
    <w:rsid w:val="00006985"/>
    <w:rsid w:val="000071D4"/>
    <w:rsid w:val="000077AC"/>
    <w:rsid w:val="0001186B"/>
    <w:rsid w:val="000118AB"/>
    <w:rsid w:val="0001199B"/>
    <w:rsid w:val="0001240A"/>
    <w:rsid w:val="00012A67"/>
    <w:rsid w:val="00012C53"/>
    <w:rsid w:val="00012DCF"/>
    <w:rsid w:val="00013049"/>
    <w:rsid w:val="000130C5"/>
    <w:rsid w:val="000133FE"/>
    <w:rsid w:val="00013C47"/>
    <w:rsid w:val="00014131"/>
    <w:rsid w:val="00014198"/>
    <w:rsid w:val="000143D3"/>
    <w:rsid w:val="00014CFF"/>
    <w:rsid w:val="00015180"/>
    <w:rsid w:val="000162F1"/>
    <w:rsid w:val="00016309"/>
    <w:rsid w:val="00016358"/>
    <w:rsid w:val="0001688C"/>
    <w:rsid w:val="00016A23"/>
    <w:rsid w:val="00016FCE"/>
    <w:rsid w:val="0001710C"/>
    <w:rsid w:val="00017346"/>
    <w:rsid w:val="00017965"/>
    <w:rsid w:val="00017B2A"/>
    <w:rsid w:val="000202CC"/>
    <w:rsid w:val="00020593"/>
    <w:rsid w:val="00020596"/>
    <w:rsid w:val="00020E9C"/>
    <w:rsid w:val="00021059"/>
    <w:rsid w:val="00021B63"/>
    <w:rsid w:val="00021CEF"/>
    <w:rsid w:val="00021E1D"/>
    <w:rsid w:val="00021F21"/>
    <w:rsid w:val="00022195"/>
    <w:rsid w:val="00022829"/>
    <w:rsid w:val="00022AB0"/>
    <w:rsid w:val="0002319E"/>
    <w:rsid w:val="0002333C"/>
    <w:rsid w:val="00023C01"/>
    <w:rsid w:val="00024082"/>
    <w:rsid w:val="00024425"/>
    <w:rsid w:val="00024E69"/>
    <w:rsid w:val="00024E7A"/>
    <w:rsid w:val="0002595A"/>
    <w:rsid w:val="00025D61"/>
    <w:rsid w:val="00026095"/>
    <w:rsid w:val="00026247"/>
    <w:rsid w:val="0002631C"/>
    <w:rsid w:val="000263B7"/>
    <w:rsid w:val="0002671A"/>
    <w:rsid w:val="00026916"/>
    <w:rsid w:val="00026B1E"/>
    <w:rsid w:val="00026D69"/>
    <w:rsid w:val="00026FAA"/>
    <w:rsid w:val="0002700A"/>
    <w:rsid w:val="00027AB4"/>
    <w:rsid w:val="00027ED0"/>
    <w:rsid w:val="00030503"/>
    <w:rsid w:val="000308F4"/>
    <w:rsid w:val="00030C8F"/>
    <w:rsid w:val="00030D8B"/>
    <w:rsid w:val="000313B2"/>
    <w:rsid w:val="000313C1"/>
    <w:rsid w:val="000318F0"/>
    <w:rsid w:val="00031C02"/>
    <w:rsid w:val="00031C13"/>
    <w:rsid w:val="0003200F"/>
    <w:rsid w:val="00032317"/>
    <w:rsid w:val="0003266A"/>
    <w:rsid w:val="00032740"/>
    <w:rsid w:val="0003277A"/>
    <w:rsid w:val="00032B4D"/>
    <w:rsid w:val="0003343A"/>
    <w:rsid w:val="000337E5"/>
    <w:rsid w:val="00033A7E"/>
    <w:rsid w:val="000340B1"/>
    <w:rsid w:val="000341CF"/>
    <w:rsid w:val="00034264"/>
    <w:rsid w:val="00034598"/>
    <w:rsid w:val="000345FB"/>
    <w:rsid w:val="00034BFD"/>
    <w:rsid w:val="0003524D"/>
    <w:rsid w:val="00035B96"/>
    <w:rsid w:val="00035DFB"/>
    <w:rsid w:val="000362BF"/>
    <w:rsid w:val="0003661B"/>
    <w:rsid w:val="000368E9"/>
    <w:rsid w:val="000370FE"/>
    <w:rsid w:val="0003749A"/>
    <w:rsid w:val="00037D1D"/>
    <w:rsid w:val="00037FEB"/>
    <w:rsid w:val="000405D7"/>
    <w:rsid w:val="0004088C"/>
    <w:rsid w:val="00040921"/>
    <w:rsid w:val="00041771"/>
    <w:rsid w:val="00041D4D"/>
    <w:rsid w:val="00042415"/>
    <w:rsid w:val="0004263C"/>
    <w:rsid w:val="000429A6"/>
    <w:rsid w:val="000430FF"/>
    <w:rsid w:val="00043975"/>
    <w:rsid w:val="00043C22"/>
    <w:rsid w:val="0004456E"/>
    <w:rsid w:val="000445DF"/>
    <w:rsid w:val="000446A5"/>
    <w:rsid w:val="00044EF9"/>
    <w:rsid w:val="00044F15"/>
    <w:rsid w:val="00045188"/>
    <w:rsid w:val="000457D2"/>
    <w:rsid w:val="00045860"/>
    <w:rsid w:val="00045E08"/>
    <w:rsid w:val="00045F7B"/>
    <w:rsid w:val="00046058"/>
    <w:rsid w:val="000461C7"/>
    <w:rsid w:val="0004649B"/>
    <w:rsid w:val="000467A8"/>
    <w:rsid w:val="0004705D"/>
    <w:rsid w:val="000470FE"/>
    <w:rsid w:val="000477C9"/>
    <w:rsid w:val="00050794"/>
    <w:rsid w:val="000509D5"/>
    <w:rsid w:val="00051256"/>
    <w:rsid w:val="00051716"/>
    <w:rsid w:val="0005173F"/>
    <w:rsid w:val="000517F4"/>
    <w:rsid w:val="00051C82"/>
    <w:rsid w:val="000522E2"/>
    <w:rsid w:val="0005281A"/>
    <w:rsid w:val="0005297C"/>
    <w:rsid w:val="00052C74"/>
    <w:rsid w:val="00054547"/>
    <w:rsid w:val="00054DEC"/>
    <w:rsid w:val="00054F4F"/>
    <w:rsid w:val="00055556"/>
    <w:rsid w:val="000557D1"/>
    <w:rsid w:val="00055A4D"/>
    <w:rsid w:val="000560C4"/>
    <w:rsid w:val="00056AED"/>
    <w:rsid w:val="000577A3"/>
    <w:rsid w:val="00057E86"/>
    <w:rsid w:val="00061892"/>
    <w:rsid w:val="00061E47"/>
    <w:rsid w:val="00062796"/>
    <w:rsid w:val="000627B7"/>
    <w:rsid w:val="000628BE"/>
    <w:rsid w:val="00062D3D"/>
    <w:rsid w:val="000630FE"/>
    <w:rsid w:val="00063A4B"/>
    <w:rsid w:val="00064093"/>
    <w:rsid w:val="00064380"/>
    <w:rsid w:val="00064CC9"/>
    <w:rsid w:val="00064FAF"/>
    <w:rsid w:val="0006500A"/>
    <w:rsid w:val="00065240"/>
    <w:rsid w:val="00065CEA"/>
    <w:rsid w:val="00066320"/>
    <w:rsid w:val="000663C9"/>
    <w:rsid w:val="00066765"/>
    <w:rsid w:val="00066D94"/>
    <w:rsid w:val="0006754A"/>
    <w:rsid w:val="0007033E"/>
    <w:rsid w:val="000706A9"/>
    <w:rsid w:val="00071038"/>
    <w:rsid w:val="00071583"/>
    <w:rsid w:val="00072956"/>
    <w:rsid w:val="000729F8"/>
    <w:rsid w:val="00072A14"/>
    <w:rsid w:val="00073728"/>
    <w:rsid w:val="0007374A"/>
    <w:rsid w:val="0007382D"/>
    <w:rsid w:val="000743F6"/>
    <w:rsid w:val="00074C67"/>
    <w:rsid w:val="0007500E"/>
    <w:rsid w:val="00075014"/>
    <w:rsid w:val="00075EDE"/>
    <w:rsid w:val="00075F58"/>
    <w:rsid w:val="0007611C"/>
    <w:rsid w:val="0007646B"/>
    <w:rsid w:val="00076A7D"/>
    <w:rsid w:val="00076D8C"/>
    <w:rsid w:val="00076F00"/>
    <w:rsid w:val="000772C7"/>
    <w:rsid w:val="00077775"/>
    <w:rsid w:val="0007790F"/>
    <w:rsid w:val="000779C9"/>
    <w:rsid w:val="00077E42"/>
    <w:rsid w:val="0008010E"/>
    <w:rsid w:val="00080593"/>
    <w:rsid w:val="00080D80"/>
    <w:rsid w:val="0008126D"/>
    <w:rsid w:val="00081285"/>
    <w:rsid w:val="00081481"/>
    <w:rsid w:val="0008256A"/>
    <w:rsid w:val="0008392A"/>
    <w:rsid w:val="0008423E"/>
    <w:rsid w:val="00084726"/>
    <w:rsid w:val="00085471"/>
    <w:rsid w:val="0008594C"/>
    <w:rsid w:val="00085F22"/>
    <w:rsid w:val="0008605D"/>
    <w:rsid w:val="0008641B"/>
    <w:rsid w:val="0008774E"/>
    <w:rsid w:val="00087971"/>
    <w:rsid w:val="00087C87"/>
    <w:rsid w:val="00087D3A"/>
    <w:rsid w:val="000901B2"/>
    <w:rsid w:val="00090A8C"/>
    <w:rsid w:val="00090FC1"/>
    <w:rsid w:val="00091052"/>
    <w:rsid w:val="0009173C"/>
    <w:rsid w:val="00091F40"/>
    <w:rsid w:val="000929BA"/>
    <w:rsid w:val="00092D64"/>
    <w:rsid w:val="00093253"/>
    <w:rsid w:val="00093993"/>
    <w:rsid w:val="000941D6"/>
    <w:rsid w:val="000949EB"/>
    <w:rsid w:val="00094BD2"/>
    <w:rsid w:val="00094D84"/>
    <w:rsid w:val="00094E5B"/>
    <w:rsid w:val="0009576B"/>
    <w:rsid w:val="00095B3F"/>
    <w:rsid w:val="00095FFA"/>
    <w:rsid w:val="00096AD5"/>
    <w:rsid w:val="00096E5D"/>
    <w:rsid w:val="000971FA"/>
    <w:rsid w:val="00097733"/>
    <w:rsid w:val="00097FFC"/>
    <w:rsid w:val="000A0022"/>
    <w:rsid w:val="000A0142"/>
    <w:rsid w:val="000A04D9"/>
    <w:rsid w:val="000A1322"/>
    <w:rsid w:val="000A1ADD"/>
    <w:rsid w:val="000A1BB4"/>
    <w:rsid w:val="000A1FBC"/>
    <w:rsid w:val="000A2C9D"/>
    <w:rsid w:val="000A2EE4"/>
    <w:rsid w:val="000A33C3"/>
    <w:rsid w:val="000A33FE"/>
    <w:rsid w:val="000A3D36"/>
    <w:rsid w:val="000A3F84"/>
    <w:rsid w:val="000A4096"/>
    <w:rsid w:val="000A460B"/>
    <w:rsid w:val="000A46F1"/>
    <w:rsid w:val="000A55E5"/>
    <w:rsid w:val="000A5623"/>
    <w:rsid w:val="000A56DD"/>
    <w:rsid w:val="000A5B31"/>
    <w:rsid w:val="000A74AA"/>
    <w:rsid w:val="000B006C"/>
    <w:rsid w:val="000B030B"/>
    <w:rsid w:val="000B03A3"/>
    <w:rsid w:val="000B06FC"/>
    <w:rsid w:val="000B07DD"/>
    <w:rsid w:val="000B1655"/>
    <w:rsid w:val="000B1CF0"/>
    <w:rsid w:val="000B1E69"/>
    <w:rsid w:val="000B20AD"/>
    <w:rsid w:val="000B292C"/>
    <w:rsid w:val="000B2DB8"/>
    <w:rsid w:val="000B3CF1"/>
    <w:rsid w:val="000B48AF"/>
    <w:rsid w:val="000B4CDE"/>
    <w:rsid w:val="000B50D2"/>
    <w:rsid w:val="000B5399"/>
    <w:rsid w:val="000B58F9"/>
    <w:rsid w:val="000B603A"/>
    <w:rsid w:val="000B6CDB"/>
    <w:rsid w:val="000B7A7B"/>
    <w:rsid w:val="000B7AC6"/>
    <w:rsid w:val="000B7FE1"/>
    <w:rsid w:val="000C0E3D"/>
    <w:rsid w:val="000C0F21"/>
    <w:rsid w:val="000C1425"/>
    <w:rsid w:val="000C14D5"/>
    <w:rsid w:val="000C165E"/>
    <w:rsid w:val="000C1B90"/>
    <w:rsid w:val="000C23E0"/>
    <w:rsid w:val="000C2615"/>
    <w:rsid w:val="000C2C80"/>
    <w:rsid w:val="000C3493"/>
    <w:rsid w:val="000C371C"/>
    <w:rsid w:val="000C3CD9"/>
    <w:rsid w:val="000C5779"/>
    <w:rsid w:val="000C5D93"/>
    <w:rsid w:val="000C5F9F"/>
    <w:rsid w:val="000C60AC"/>
    <w:rsid w:val="000C62BF"/>
    <w:rsid w:val="000C633A"/>
    <w:rsid w:val="000C68F6"/>
    <w:rsid w:val="000C6996"/>
    <w:rsid w:val="000C6C02"/>
    <w:rsid w:val="000C6E78"/>
    <w:rsid w:val="000C776A"/>
    <w:rsid w:val="000C77B9"/>
    <w:rsid w:val="000C7E67"/>
    <w:rsid w:val="000D10BD"/>
    <w:rsid w:val="000D150F"/>
    <w:rsid w:val="000D192E"/>
    <w:rsid w:val="000D19AE"/>
    <w:rsid w:val="000D2420"/>
    <w:rsid w:val="000D2A1A"/>
    <w:rsid w:val="000D327E"/>
    <w:rsid w:val="000D33B1"/>
    <w:rsid w:val="000D372D"/>
    <w:rsid w:val="000D38E0"/>
    <w:rsid w:val="000D39B0"/>
    <w:rsid w:val="000D426C"/>
    <w:rsid w:val="000D4398"/>
    <w:rsid w:val="000D4631"/>
    <w:rsid w:val="000D46FC"/>
    <w:rsid w:val="000D4909"/>
    <w:rsid w:val="000D4CB5"/>
    <w:rsid w:val="000D51EA"/>
    <w:rsid w:val="000D60E4"/>
    <w:rsid w:val="000D661D"/>
    <w:rsid w:val="000D67B8"/>
    <w:rsid w:val="000D6F31"/>
    <w:rsid w:val="000D720C"/>
    <w:rsid w:val="000D7C4A"/>
    <w:rsid w:val="000D7D37"/>
    <w:rsid w:val="000D7F6C"/>
    <w:rsid w:val="000E026E"/>
    <w:rsid w:val="000E0788"/>
    <w:rsid w:val="000E0900"/>
    <w:rsid w:val="000E1881"/>
    <w:rsid w:val="000E192B"/>
    <w:rsid w:val="000E2859"/>
    <w:rsid w:val="000E2E0F"/>
    <w:rsid w:val="000E31B7"/>
    <w:rsid w:val="000E327D"/>
    <w:rsid w:val="000E3A58"/>
    <w:rsid w:val="000E3B88"/>
    <w:rsid w:val="000E40E0"/>
    <w:rsid w:val="000E4184"/>
    <w:rsid w:val="000E42FE"/>
    <w:rsid w:val="000E4300"/>
    <w:rsid w:val="000E430B"/>
    <w:rsid w:val="000E4BE0"/>
    <w:rsid w:val="000E50C0"/>
    <w:rsid w:val="000E5591"/>
    <w:rsid w:val="000E5682"/>
    <w:rsid w:val="000E58F1"/>
    <w:rsid w:val="000E5C57"/>
    <w:rsid w:val="000E5CA9"/>
    <w:rsid w:val="000E6581"/>
    <w:rsid w:val="000E67A0"/>
    <w:rsid w:val="000E6E98"/>
    <w:rsid w:val="000E71B6"/>
    <w:rsid w:val="000E7333"/>
    <w:rsid w:val="000F02FE"/>
    <w:rsid w:val="000F0536"/>
    <w:rsid w:val="000F0543"/>
    <w:rsid w:val="000F0CF0"/>
    <w:rsid w:val="000F1109"/>
    <w:rsid w:val="000F1428"/>
    <w:rsid w:val="000F206B"/>
    <w:rsid w:val="000F20AA"/>
    <w:rsid w:val="000F32F1"/>
    <w:rsid w:val="000F34A3"/>
    <w:rsid w:val="000F3DA0"/>
    <w:rsid w:val="000F4036"/>
    <w:rsid w:val="000F4DB7"/>
    <w:rsid w:val="000F4FB0"/>
    <w:rsid w:val="000F5D6B"/>
    <w:rsid w:val="000F7A34"/>
    <w:rsid w:val="000F7F25"/>
    <w:rsid w:val="00100B1A"/>
    <w:rsid w:val="00100DA2"/>
    <w:rsid w:val="00100E5C"/>
    <w:rsid w:val="001016F0"/>
    <w:rsid w:val="00101995"/>
    <w:rsid w:val="00101C5F"/>
    <w:rsid w:val="00101F71"/>
    <w:rsid w:val="00102C22"/>
    <w:rsid w:val="00102E31"/>
    <w:rsid w:val="00103D3A"/>
    <w:rsid w:val="001046F3"/>
    <w:rsid w:val="00104A30"/>
    <w:rsid w:val="00104A84"/>
    <w:rsid w:val="00105280"/>
    <w:rsid w:val="00105C1E"/>
    <w:rsid w:val="00105E49"/>
    <w:rsid w:val="001065BE"/>
    <w:rsid w:val="00106EA3"/>
    <w:rsid w:val="0010751F"/>
    <w:rsid w:val="00107A69"/>
    <w:rsid w:val="00107C1B"/>
    <w:rsid w:val="00107E34"/>
    <w:rsid w:val="00107E7A"/>
    <w:rsid w:val="00107F22"/>
    <w:rsid w:val="00107F8E"/>
    <w:rsid w:val="001101CB"/>
    <w:rsid w:val="001101CC"/>
    <w:rsid w:val="001108F8"/>
    <w:rsid w:val="00110DFC"/>
    <w:rsid w:val="0011144A"/>
    <w:rsid w:val="00111B2C"/>
    <w:rsid w:val="00111D9E"/>
    <w:rsid w:val="0011216D"/>
    <w:rsid w:val="00112715"/>
    <w:rsid w:val="001129CA"/>
    <w:rsid w:val="00112A84"/>
    <w:rsid w:val="001133AF"/>
    <w:rsid w:val="001137AA"/>
    <w:rsid w:val="001137F1"/>
    <w:rsid w:val="001137F4"/>
    <w:rsid w:val="00113898"/>
    <w:rsid w:val="001150CA"/>
    <w:rsid w:val="00115E25"/>
    <w:rsid w:val="001166F0"/>
    <w:rsid w:val="0011717A"/>
    <w:rsid w:val="00117250"/>
    <w:rsid w:val="001177D5"/>
    <w:rsid w:val="00117A40"/>
    <w:rsid w:val="00117B60"/>
    <w:rsid w:val="00120351"/>
    <w:rsid w:val="00121579"/>
    <w:rsid w:val="001218C8"/>
    <w:rsid w:val="00121AB7"/>
    <w:rsid w:val="00121E05"/>
    <w:rsid w:val="001223BE"/>
    <w:rsid w:val="00122626"/>
    <w:rsid w:val="00122A21"/>
    <w:rsid w:val="00122D27"/>
    <w:rsid w:val="001236FD"/>
    <w:rsid w:val="00123BAE"/>
    <w:rsid w:val="0012411A"/>
    <w:rsid w:val="001243F5"/>
    <w:rsid w:val="00124509"/>
    <w:rsid w:val="001250F7"/>
    <w:rsid w:val="001252DE"/>
    <w:rsid w:val="0012674A"/>
    <w:rsid w:val="00126792"/>
    <w:rsid w:val="00126BAC"/>
    <w:rsid w:val="001271BE"/>
    <w:rsid w:val="001272DC"/>
    <w:rsid w:val="001277FE"/>
    <w:rsid w:val="00127D91"/>
    <w:rsid w:val="001307E2"/>
    <w:rsid w:val="001307E6"/>
    <w:rsid w:val="00130C83"/>
    <w:rsid w:val="0013115C"/>
    <w:rsid w:val="00131F4A"/>
    <w:rsid w:val="00134381"/>
    <w:rsid w:val="00134569"/>
    <w:rsid w:val="00134BC8"/>
    <w:rsid w:val="001352EA"/>
    <w:rsid w:val="001360A1"/>
    <w:rsid w:val="00137413"/>
    <w:rsid w:val="00137955"/>
    <w:rsid w:val="00137C9C"/>
    <w:rsid w:val="00140796"/>
    <w:rsid w:val="00140AC8"/>
    <w:rsid w:val="0014118E"/>
    <w:rsid w:val="00141226"/>
    <w:rsid w:val="00141608"/>
    <w:rsid w:val="001417A1"/>
    <w:rsid w:val="00141CE4"/>
    <w:rsid w:val="001421BF"/>
    <w:rsid w:val="0014224F"/>
    <w:rsid w:val="00142BD2"/>
    <w:rsid w:val="00142E12"/>
    <w:rsid w:val="00143A18"/>
    <w:rsid w:val="00143BD2"/>
    <w:rsid w:val="00144C9B"/>
    <w:rsid w:val="00144FD9"/>
    <w:rsid w:val="00145074"/>
    <w:rsid w:val="00145D71"/>
    <w:rsid w:val="00146187"/>
    <w:rsid w:val="001465DA"/>
    <w:rsid w:val="00147536"/>
    <w:rsid w:val="00147E09"/>
    <w:rsid w:val="00150262"/>
    <w:rsid w:val="00150E70"/>
    <w:rsid w:val="00151389"/>
    <w:rsid w:val="0015234E"/>
    <w:rsid w:val="00152D04"/>
    <w:rsid w:val="00153C43"/>
    <w:rsid w:val="001546E0"/>
    <w:rsid w:val="00154A27"/>
    <w:rsid w:val="00154CC4"/>
    <w:rsid w:val="00154FB1"/>
    <w:rsid w:val="001556C7"/>
    <w:rsid w:val="00155F8E"/>
    <w:rsid w:val="001561F7"/>
    <w:rsid w:val="001563CD"/>
    <w:rsid w:val="00156640"/>
    <w:rsid w:val="00156BD3"/>
    <w:rsid w:val="00156F82"/>
    <w:rsid w:val="00157DCC"/>
    <w:rsid w:val="00157E02"/>
    <w:rsid w:val="00160730"/>
    <w:rsid w:val="00160D74"/>
    <w:rsid w:val="00162EE3"/>
    <w:rsid w:val="001633C8"/>
    <w:rsid w:val="001634B3"/>
    <w:rsid w:val="00163630"/>
    <w:rsid w:val="001638C0"/>
    <w:rsid w:val="00163BBB"/>
    <w:rsid w:val="00163BC7"/>
    <w:rsid w:val="00164156"/>
    <w:rsid w:val="001648E6"/>
    <w:rsid w:val="00164E6E"/>
    <w:rsid w:val="00164F4A"/>
    <w:rsid w:val="0016592F"/>
    <w:rsid w:val="00165BA3"/>
    <w:rsid w:val="00165EDC"/>
    <w:rsid w:val="00166607"/>
    <w:rsid w:val="00167BB6"/>
    <w:rsid w:val="00167C57"/>
    <w:rsid w:val="00167E7C"/>
    <w:rsid w:val="0017031F"/>
    <w:rsid w:val="001706AA"/>
    <w:rsid w:val="0017101C"/>
    <w:rsid w:val="00171624"/>
    <w:rsid w:val="00171680"/>
    <w:rsid w:val="00172053"/>
    <w:rsid w:val="001721BD"/>
    <w:rsid w:val="0017242D"/>
    <w:rsid w:val="001729FC"/>
    <w:rsid w:val="00172A1F"/>
    <w:rsid w:val="00172BBE"/>
    <w:rsid w:val="00172E54"/>
    <w:rsid w:val="0017356F"/>
    <w:rsid w:val="0017373F"/>
    <w:rsid w:val="0017385E"/>
    <w:rsid w:val="0017392F"/>
    <w:rsid w:val="001739CA"/>
    <w:rsid w:val="00173A12"/>
    <w:rsid w:val="00173D5F"/>
    <w:rsid w:val="00175DDC"/>
    <w:rsid w:val="001766EE"/>
    <w:rsid w:val="00176787"/>
    <w:rsid w:val="0017692E"/>
    <w:rsid w:val="00176CEE"/>
    <w:rsid w:val="00176F38"/>
    <w:rsid w:val="00177D78"/>
    <w:rsid w:val="001809F1"/>
    <w:rsid w:val="00181499"/>
    <w:rsid w:val="00181624"/>
    <w:rsid w:val="00181F71"/>
    <w:rsid w:val="00182BE9"/>
    <w:rsid w:val="00183460"/>
    <w:rsid w:val="0018434B"/>
    <w:rsid w:val="00185CBA"/>
    <w:rsid w:val="00186512"/>
    <w:rsid w:val="00186670"/>
    <w:rsid w:val="00186A69"/>
    <w:rsid w:val="00186CD5"/>
    <w:rsid w:val="00187187"/>
    <w:rsid w:val="001874B1"/>
    <w:rsid w:val="00187849"/>
    <w:rsid w:val="00187BC5"/>
    <w:rsid w:val="00187F67"/>
    <w:rsid w:val="00187F9B"/>
    <w:rsid w:val="001901B1"/>
    <w:rsid w:val="001915B4"/>
    <w:rsid w:val="00191861"/>
    <w:rsid w:val="0019193C"/>
    <w:rsid w:val="00191E61"/>
    <w:rsid w:val="001920B8"/>
    <w:rsid w:val="00192195"/>
    <w:rsid w:val="001929F0"/>
    <w:rsid w:val="00192E41"/>
    <w:rsid w:val="00193253"/>
    <w:rsid w:val="00193A87"/>
    <w:rsid w:val="00194539"/>
    <w:rsid w:val="0019454A"/>
    <w:rsid w:val="00194636"/>
    <w:rsid w:val="00194D21"/>
    <w:rsid w:val="001952C0"/>
    <w:rsid w:val="0019589F"/>
    <w:rsid w:val="001959BC"/>
    <w:rsid w:val="001959C4"/>
    <w:rsid w:val="00195DAB"/>
    <w:rsid w:val="00196433"/>
    <w:rsid w:val="00196BB9"/>
    <w:rsid w:val="00196D53"/>
    <w:rsid w:val="00196E97"/>
    <w:rsid w:val="00197633"/>
    <w:rsid w:val="00197AED"/>
    <w:rsid w:val="001A06D2"/>
    <w:rsid w:val="001A0AC8"/>
    <w:rsid w:val="001A0ACB"/>
    <w:rsid w:val="001A0B21"/>
    <w:rsid w:val="001A140A"/>
    <w:rsid w:val="001A1982"/>
    <w:rsid w:val="001A1A7B"/>
    <w:rsid w:val="001A1FC5"/>
    <w:rsid w:val="001A2045"/>
    <w:rsid w:val="001A27D9"/>
    <w:rsid w:val="001A2A9A"/>
    <w:rsid w:val="001A2C1F"/>
    <w:rsid w:val="001A4596"/>
    <w:rsid w:val="001A463D"/>
    <w:rsid w:val="001A480D"/>
    <w:rsid w:val="001A48A6"/>
    <w:rsid w:val="001A49C4"/>
    <w:rsid w:val="001A4AF4"/>
    <w:rsid w:val="001A4E98"/>
    <w:rsid w:val="001A4F66"/>
    <w:rsid w:val="001A5054"/>
    <w:rsid w:val="001A5093"/>
    <w:rsid w:val="001A65D3"/>
    <w:rsid w:val="001A6E53"/>
    <w:rsid w:val="001A6F1A"/>
    <w:rsid w:val="001B004B"/>
    <w:rsid w:val="001B044C"/>
    <w:rsid w:val="001B080E"/>
    <w:rsid w:val="001B1A92"/>
    <w:rsid w:val="001B20FB"/>
    <w:rsid w:val="001B2DA5"/>
    <w:rsid w:val="001B32F5"/>
    <w:rsid w:val="001B3429"/>
    <w:rsid w:val="001B3494"/>
    <w:rsid w:val="001B41C8"/>
    <w:rsid w:val="001B445C"/>
    <w:rsid w:val="001B569C"/>
    <w:rsid w:val="001B6936"/>
    <w:rsid w:val="001B6BFE"/>
    <w:rsid w:val="001C1C96"/>
    <w:rsid w:val="001C2B8A"/>
    <w:rsid w:val="001C3D57"/>
    <w:rsid w:val="001C4A67"/>
    <w:rsid w:val="001C4F01"/>
    <w:rsid w:val="001C592B"/>
    <w:rsid w:val="001C642C"/>
    <w:rsid w:val="001C65C2"/>
    <w:rsid w:val="001C66C5"/>
    <w:rsid w:val="001C66DE"/>
    <w:rsid w:val="001C6C60"/>
    <w:rsid w:val="001C76FB"/>
    <w:rsid w:val="001C7ADC"/>
    <w:rsid w:val="001C7DCF"/>
    <w:rsid w:val="001C7F53"/>
    <w:rsid w:val="001D00E2"/>
    <w:rsid w:val="001D0678"/>
    <w:rsid w:val="001D1E53"/>
    <w:rsid w:val="001D2248"/>
    <w:rsid w:val="001D2E99"/>
    <w:rsid w:val="001D3090"/>
    <w:rsid w:val="001D358A"/>
    <w:rsid w:val="001D4043"/>
    <w:rsid w:val="001D45A4"/>
    <w:rsid w:val="001D472A"/>
    <w:rsid w:val="001D4F91"/>
    <w:rsid w:val="001D5534"/>
    <w:rsid w:val="001D58B2"/>
    <w:rsid w:val="001D5BD2"/>
    <w:rsid w:val="001D5EA3"/>
    <w:rsid w:val="001D6755"/>
    <w:rsid w:val="001D684F"/>
    <w:rsid w:val="001D69E2"/>
    <w:rsid w:val="001D7D9C"/>
    <w:rsid w:val="001E0D4E"/>
    <w:rsid w:val="001E0DD2"/>
    <w:rsid w:val="001E0E70"/>
    <w:rsid w:val="001E2281"/>
    <w:rsid w:val="001E24A6"/>
    <w:rsid w:val="001E26A9"/>
    <w:rsid w:val="001E38F2"/>
    <w:rsid w:val="001E3AC2"/>
    <w:rsid w:val="001E3BC8"/>
    <w:rsid w:val="001E3DDF"/>
    <w:rsid w:val="001E43E5"/>
    <w:rsid w:val="001E48F8"/>
    <w:rsid w:val="001E571E"/>
    <w:rsid w:val="001E6041"/>
    <w:rsid w:val="001E6434"/>
    <w:rsid w:val="001E75F8"/>
    <w:rsid w:val="001E77E3"/>
    <w:rsid w:val="001F00E5"/>
    <w:rsid w:val="001F0D8A"/>
    <w:rsid w:val="001F0DA8"/>
    <w:rsid w:val="001F1119"/>
    <w:rsid w:val="001F12A9"/>
    <w:rsid w:val="001F2767"/>
    <w:rsid w:val="001F392D"/>
    <w:rsid w:val="001F3C8E"/>
    <w:rsid w:val="001F3DC6"/>
    <w:rsid w:val="001F4FA5"/>
    <w:rsid w:val="001F5AC0"/>
    <w:rsid w:val="001F65DF"/>
    <w:rsid w:val="001F6A1E"/>
    <w:rsid w:val="001F6CB7"/>
    <w:rsid w:val="001F6D42"/>
    <w:rsid w:val="001F7CAF"/>
    <w:rsid w:val="0020027F"/>
    <w:rsid w:val="00200A5E"/>
    <w:rsid w:val="00200BE2"/>
    <w:rsid w:val="002013F2"/>
    <w:rsid w:val="00201CFD"/>
    <w:rsid w:val="0020212E"/>
    <w:rsid w:val="00202F52"/>
    <w:rsid w:val="00202F67"/>
    <w:rsid w:val="00203527"/>
    <w:rsid w:val="0020365A"/>
    <w:rsid w:val="002036BD"/>
    <w:rsid w:val="00203714"/>
    <w:rsid w:val="00203EA8"/>
    <w:rsid w:val="00203EB0"/>
    <w:rsid w:val="00203ED2"/>
    <w:rsid w:val="002043C0"/>
    <w:rsid w:val="00204A3A"/>
    <w:rsid w:val="00204E38"/>
    <w:rsid w:val="00206E8C"/>
    <w:rsid w:val="00206F0F"/>
    <w:rsid w:val="0020729E"/>
    <w:rsid w:val="002076EE"/>
    <w:rsid w:val="00210213"/>
    <w:rsid w:val="00210E5E"/>
    <w:rsid w:val="00210F10"/>
    <w:rsid w:val="00210F84"/>
    <w:rsid w:val="00211969"/>
    <w:rsid w:val="00211C70"/>
    <w:rsid w:val="00212498"/>
    <w:rsid w:val="002124DC"/>
    <w:rsid w:val="002126AD"/>
    <w:rsid w:val="00212D7B"/>
    <w:rsid w:val="00213060"/>
    <w:rsid w:val="00213468"/>
    <w:rsid w:val="00213E20"/>
    <w:rsid w:val="002141E5"/>
    <w:rsid w:val="0021457B"/>
    <w:rsid w:val="002149F1"/>
    <w:rsid w:val="00215052"/>
    <w:rsid w:val="00215BE3"/>
    <w:rsid w:val="00215C3C"/>
    <w:rsid w:val="00215C8A"/>
    <w:rsid w:val="00215CC8"/>
    <w:rsid w:val="00215E5F"/>
    <w:rsid w:val="0021664A"/>
    <w:rsid w:val="002167D0"/>
    <w:rsid w:val="002167F9"/>
    <w:rsid w:val="00216F4A"/>
    <w:rsid w:val="002170C2"/>
    <w:rsid w:val="002172ED"/>
    <w:rsid w:val="002177E2"/>
    <w:rsid w:val="00217D7A"/>
    <w:rsid w:val="00221093"/>
    <w:rsid w:val="00221469"/>
    <w:rsid w:val="00221E86"/>
    <w:rsid w:val="00221FC4"/>
    <w:rsid w:val="002221A7"/>
    <w:rsid w:val="002221EA"/>
    <w:rsid w:val="002221F0"/>
    <w:rsid w:val="0022337C"/>
    <w:rsid w:val="0022359A"/>
    <w:rsid w:val="0022408A"/>
    <w:rsid w:val="00224155"/>
    <w:rsid w:val="002243B9"/>
    <w:rsid w:val="00224C1C"/>
    <w:rsid w:val="00225883"/>
    <w:rsid w:val="002258B6"/>
    <w:rsid w:val="0022601F"/>
    <w:rsid w:val="002267DA"/>
    <w:rsid w:val="00226868"/>
    <w:rsid w:val="002269B0"/>
    <w:rsid w:val="00226BD5"/>
    <w:rsid w:val="00226DA1"/>
    <w:rsid w:val="00226FF0"/>
    <w:rsid w:val="002272C4"/>
    <w:rsid w:val="00227841"/>
    <w:rsid w:val="00227AD2"/>
    <w:rsid w:val="002301E1"/>
    <w:rsid w:val="002304C0"/>
    <w:rsid w:val="00230809"/>
    <w:rsid w:val="002308CD"/>
    <w:rsid w:val="00230C3F"/>
    <w:rsid w:val="00231057"/>
    <w:rsid w:val="0023130E"/>
    <w:rsid w:val="002315E6"/>
    <w:rsid w:val="002316AE"/>
    <w:rsid w:val="0023182A"/>
    <w:rsid w:val="00231981"/>
    <w:rsid w:val="00231A86"/>
    <w:rsid w:val="00231CA5"/>
    <w:rsid w:val="00232629"/>
    <w:rsid w:val="002330CD"/>
    <w:rsid w:val="00233245"/>
    <w:rsid w:val="002334FB"/>
    <w:rsid w:val="00233A38"/>
    <w:rsid w:val="00233E90"/>
    <w:rsid w:val="002348CD"/>
    <w:rsid w:val="002348D5"/>
    <w:rsid w:val="00234BEC"/>
    <w:rsid w:val="002351B2"/>
    <w:rsid w:val="00235A42"/>
    <w:rsid w:val="00235F3B"/>
    <w:rsid w:val="002362EF"/>
    <w:rsid w:val="00236A16"/>
    <w:rsid w:val="00237131"/>
    <w:rsid w:val="0023770C"/>
    <w:rsid w:val="00237E2C"/>
    <w:rsid w:val="00240D7E"/>
    <w:rsid w:val="002415E9"/>
    <w:rsid w:val="002419E4"/>
    <w:rsid w:val="00241EB2"/>
    <w:rsid w:val="002420D8"/>
    <w:rsid w:val="00242491"/>
    <w:rsid w:val="00242610"/>
    <w:rsid w:val="00242B50"/>
    <w:rsid w:val="00242E67"/>
    <w:rsid w:val="00242FF0"/>
    <w:rsid w:val="0024323B"/>
    <w:rsid w:val="002437E0"/>
    <w:rsid w:val="00243BBF"/>
    <w:rsid w:val="002447E1"/>
    <w:rsid w:val="00244C15"/>
    <w:rsid w:val="00245016"/>
    <w:rsid w:val="002454F1"/>
    <w:rsid w:val="002456B5"/>
    <w:rsid w:val="00245726"/>
    <w:rsid w:val="00245B4C"/>
    <w:rsid w:val="0024613D"/>
    <w:rsid w:val="002466DD"/>
    <w:rsid w:val="00246A83"/>
    <w:rsid w:val="00246A95"/>
    <w:rsid w:val="00246DFB"/>
    <w:rsid w:val="002477FF"/>
    <w:rsid w:val="00247C2C"/>
    <w:rsid w:val="00247CCA"/>
    <w:rsid w:val="0025073C"/>
    <w:rsid w:val="00250808"/>
    <w:rsid w:val="00250BF9"/>
    <w:rsid w:val="00250C51"/>
    <w:rsid w:val="002510E3"/>
    <w:rsid w:val="002522E7"/>
    <w:rsid w:val="0025292A"/>
    <w:rsid w:val="00252DFF"/>
    <w:rsid w:val="00253343"/>
    <w:rsid w:val="00253E79"/>
    <w:rsid w:val="002540E6"/>
    <w:rsid w:val="002540FB"/>
    <w:rsid w:val="00254643"/>
    <w:rsid w:val="0025491F"/>
    <w:rsid w:val="00254BED"/>
    <w:rsid w:val="00255D7B"/>
    <w:rsid w:val="002562A0"/>
    <w:rsid w:val="00256A25"/>
    <w:rsid w:val="00256F84"/>
    <w:rsid w:val="00257099"/>
    <w:rsid w:val="0025718F"/>
    <w:rsid w:val="002572CE"/>
    <w:rsid w:val="0025737E"/>
    <w:rsid w:val="0025756A"/>
    <w:rsid w:val="002578A3"/>
    <w:rsid w:val="002578AF"/>
    <w:rsid w:val="00257B5E"/>
    <w:rsid w:val="002604BE"/>
    <w:rsid w:val="00260A1A"/>
    <w:rsid w:val="002610CD"/>
    <w:rsid w:val="00261142"/>
    <w:rsid w:val="00261531"/>
    <w:rsid w:val="0026156D"/>
    <w:rsid w:val="002627D1"/>
    <w:rsid w:val="0026285E"/>
    <w:rsid w:val="002629EB"/>
    <w:rsid w:val="00262A43"/>
    <w:rsid w:val="00262BEB"/>
    <w:rsid w:val="00263747"/>
    <w:rsid w:val="00263C53"/>
    <w:rsid w:val="0026488F"/>
    <w:rsid w:val="00264E88"/>
    <w:rsid w:val="00265387"/>
    <w:rsid w:val="0026551B"/>
    <w:rsid w:val="00265698"/>
    <w:rsid w:val="00266424"/>
    <w:rsid w:val="00266E19"/>
    <w:rsid w:val="00267BA3"/>
    <w:rsid w:val="00271070"/>
    <w:rsid w:val="002714F9"/>
    <w:rsid w:val="002718F7"/>
    <w:rsid w:val="00271A5C"/>
    <w:rsid w:val="00271D13"/>
    <w:rsid w:val="00271D37"/>
    <w:rsid w:val="002725C7"/>
    <w:rsid w:val="00272700"/>
    <w:rsid w:val="00272A00"/>
    <w:rsid w:val="002738D3"/>
    <w:rsid w:val="00273B24"/>
    <w:rsid w:val="00273C4B"/>
    <w:rsid w:val="00273FC4"/>
    <w:rsid w:val="0027534F"/>
    <w:rsid w:val="002753EA"/>
    <w:rsid w:val="00275732"/>
    <w:rsid w:val="00275846"/>
    <w:rsid w:val="00276529"/>
    <w:rsid w:val="00276E3C"/>
    <w:rsid w:val="00277552"/>
    <w:rsid w:val="002779AA"/>
    <w:rsid w:val="00277AD4"/>
    <w:rsid w:val="00277EBF"/>
    <w:rsid w:val="00280105"/>
    <w:rsid w:val="00280389"/>
    <w:rsid w:val="0028059B"/>
    <w:rsid w:val="00281755"/>
    <w:rsid w:val="00281813"/>
    <w:rsid w:val="00281836"/>
    <w:rsid w:val="00281963"/>
    <w:rsid w:val="00281ECF"/>
    <w:rsid w:val="002829D3"/>
    <w:rsid w:val="00282BF6"/>
    <w:rsid w:val="002839AB"/>
    <w:rsid w:val="00283D80"/>
    <w:rsid w:val="002843BD"/>
    <w:rsid w:val="00284416"/>
    <w:rsid w:val="0028441B"/>
    <w:rsid w:val="002845AB"/>
    <w:rsid w:val="00284802"/>
    <w:rsid w:val="00284871"/>
    <w:rsid w:val="002848B8"/>
    <w:rsid w:val="00285130"/>
    <w:rsid w:val="00285BAD"/>
    <w:rsid w:val="00286296"/>
    <w:rsid w:val="00286427"/>
    <w:rsid w:val="00286CFD"/>
    <w:rsid w:val="00286EDC"/>
    <w:rsid w:val="00286F92"/>
    <w:rsid w:val="00287BF3"/>
    <w:rsid w:val="00287C87"/>
    <w:rsid w:val="002900C9"/>
    <w:rsid w:val="00291163"/>
    <w:rsid w:val="00291B37"/>
    <w:rsid w:val="00291D99"/>
    <w:rsid w:val="0029263E"/>
    <w:rsid w:val="002929F3"/>
    <w:rsid w:val="00293361"/>
    <w:rsid w:val="00294031"/>
    <w:rsid w:val="00294421"/>
    <w:rsid w:val="00294814"/>
    <w:rsid w:val="002948BE"/>
    <w:rsid w:val="002957BA"/>
    <w:rsid w:val="00295801"/>
    <w:rsid w:val="00295F8F"/>
    <w:rsid w:val="00296AEB"/>
    <w:rsid w:val="00296D52"/>
    <w:rsid w:val="002970CD"/>
    <w:rsid w:val="00297281"/>
    <w:rsid w:val="00297446"/>
    <w:rsid w:val="002A0604"/>
    <w:rsid w:val="002A09C7"/>
    <w:rsid w:val="002A12EA"/>
    <w:rsid w:val="002A16E3"/>
    <w:rsid w:val="002A1777"/>
    <w:rsid w:val="002A34C7"/>
    <w:rsid w:val="002A3707"/>
    <w:rsid w:val="002A4214"/>
    <w:rsid w:val="002A4725"/>
    <w:rsid w:val="002A523B"/>
    <w:rsid w:val="002A6045"/>
    <w:rsid w:val="002A675C"/>
    <w:rsid w:val="002A6E04"/>
    <w:rsid w:val="002A7025"/>
    <w:rsid w:val="002A7060"/>
    <w:rsid w:val="002A7414"/>
    <w:rsid w:val="002A7877"/>
    <w:rsid w:val="002A7C70"/>
    <w:rsid w:val="002B088B"/>
    <w:rsid w:val="002B0C39"/>
    <w:rsid w:val="002B15C4"/>
    <w:rsid w:val="002B242E"/>
    <w:rsid w:val="002B267E"/>
    <w:rsid w:val="002B2EE6"/>
    <w:rsid w:val="002B2FFF"/>
    <w:rsid w:val="002B3BA3"/>
    <w:rsid w:val="002B3F09"/>
    <w:rsid w:val="002B4045"/>
    <w:rsid w:val="002B4929"/>
    <w:rsid w:val="002B4DF1"/>
    <w:rsid w:val="002B50F0"/>
    <w:rsid w:val="002B5271"/>
    <w:rsid w:val="002B547F"/>
    <w:rsid w:val="002B5509"/>
    <w:rsid w:val="002B596E"/>
    <w:rsid w:val="002B6430"/>
    <w:rsid w:val="002B656C"/>
    <w:rsid w:val="002B71D4"/>
    <w:rsid w:val="002B74BA"/>
    <w:rsid w:val="002B7591"/>
    <w:rsid w:val="002C09B9"/>
    <w:rsid w:val="002C0B1E"/>
    <w:rsid w:val="002C11E7"/>
    <w:rsid w:val="002C1473"/>
    <w:rsid w:val="002C147C"/>
    <w:rsid w:val="002C1BF8"/>
    <w:rsid w:val="002C1D14"/>
    <w:rsid w:val="002C27BA"/>
    <w:rsid w:val="002C27F7"/>
    <w:rsid w:val="002C28C0"/>
    <w:rsid w:val="002C2BB8"/>
    <w:rsid w:val="002C347E"/>
    <w:rsid w:val="002C3AD8"/>
    <w:rsid w:val="002C3D99"/>
    <w:rsid w:val="002C44EF"/>
    <w:rsid w:val="002C5006"/>
    <w:rsid w:val="002C5525"/>
    <w:rsid w:val="002C55AD"/>
    <w:rsid w:val="002C5946"/>
    <w:rsid w:val="002C5C26"/>
    <w:rsid w:val="002C5F8A"/>
    <w:rsid w:val="002C7397"/>
    <w:rsid w:val="002C76D0"/>
    <w:rsid w:val="002C7E2F"/>
    <w:rsid w:val="002C7E5C"/>
    <w:rsid w:val="002D09E7"/>
    <w:rsid w:val="002D15AB"/>
    <w:rsid w:val="002D19AE"/>
    <w:rsid w:val="002D1E9E"/>
    <w:rsid w:val="002D207A"/>
    <w:rsid w:val="002D2D58"/>
    <w:rsid w:val="002D3866"/>
    <w:rsid w:val="002D3C3E"/>
    <w:rsid w:val="002D45C8"/>
    <w:rsid w:val="002D4EAB"/>
    <w:rsid w:val="002D5D4B"/>
    <w:rsid w:val="002D6513"/>
    <w:rsid w:val="002D7B94"/>
    <w:rsid w:val="002D7D43"/>
    <w:rsid w:val="002E053F"/>
    <w:rsid w:val="002E0940"/>
    <w:rsid w:val="002E0F19"/>
    <w:rsid w:val="002E2FE8"/>
    <w:rsid w:val="002E3E0E"/>
    <w:rsid w:val="002E3E8B"/>
    <w:rsid w:val="002E48E2"/>
    <w:rsid w:val="002E6237"/>
    <w:rsid w:val="002E6411"/>
    <w:rsid w:val="002F043F"/>
    <w:rsid w:val="002F0BDC"/>
    <w:rsid w:val="002F0C0F"/>
    <w:rsid w:val="002F0FBC"/>
    <w:rsid w:val="002F1ABF"/>
    <w:rsid w:val="002F20A9"/>
    <w:rsid w:val="002F23AC"/>
    <w:rsid w:val="002F2503"/>
    <w:rsid w:val="002F3252"/>
    <w:rsid w:val="002F3435"/>
    <w:rsid w:val="002F3F79"/>
    <w:rsid w:val="002F444E"/>
    <w:rsid w:val="002F4A86"/>
    <w:rsid w:val="002F4D35"/>
    <w:rsid w:val="002F4DDB"/>
    <w:rsid w:val="002F5269"/>
    <w:rsid w:val="002F552A"/>
    <w:rsid w:val="002F64B5"/>
    <w:rsid w:val="002F6850"/>
    <w:rsid w:val="002F6D64"/>
    <w:rsid w:val="002F7133"/>
    <w:rsid w:val="002F79E6"/>
    <w:rsid w:val="002F7FDC"/>
    <w:rsid w:val="00300807"/>
    <w:rsid w:val="003018B5"/>
    <w:rsid w:val="00301D09"/>
    <w:rsid w:val="00301DE4"/>
    <w:rsid w:val="00301FDA"/>
    <w:rsid w:val="00302026"/>
    <w:rsid w:val="0030207D"/>
    <w:rsid w:val="0030213D"/>
    <w:rsid w:val="00302324"/>
    <w:rsid w:val="003025E9"/>
    <w:rsid w:val="00303049"/>
    <w:rsid w:val="003030FA"/>
    <w:rsid w:val="00303195"/>
    <w:rsid w:val="003037AE"/>
    <w:rsid w:val="003040BC"/>
    <w:rsid w:val="00304B10"/>
    <w:rsid w:val="00304C34"/>
    <w:rsid w:val="00304FE8"/>
    <w:rsid w:val="003056F8"/>
    <w:rsid w:val="0030577B"/>
    <w:rsid w:val="00305A06"/>
    <w:rsid w:val="00305A44"/>
    <w:rsid w:val="00305B4B"/>
    <w:rsid w:val="003060CE"/>
    <w:rsid w:val="0030757E"/>
    <w:rsid w:val="00307649"/>
    <w:rsid w:val="00307BFF"/>
    <w:rsid w:val="00310007"/>
    <w:rsid w:val="0031049C"/>
    <w:rsid w:val="00310DE8"/>
    <w:rsid w:val="003111DC"/>
    <w:rsid w:val="0031172F"/>
    <w:rsid w:val="00311C97"/>
    <w:rsid w:val="00311E03"/>
    <w:rsid w:val="00312363"/>
    <w:rsid w:val="003126D0"/>
    <w:rsid w:val="003127CB"/>
    <w:rsid w:val="0031307E"/>
    <w:rsid w:val="00313155"/>
    <w:rsid w:val="00313F8E"/>
    <w:rsid w:val="0031407E"/>
    <w:rsid w:val="0031452C"/>
    <w:rsid w:val="00314599"/>
    <w:rsid w:val="00314694"/>
    <w:rsid w:val="00314A08"/>
    <w:rsid w:val="00315413"/>
    <w:rsid w:val="0031586D"/>
    <w:rsid w:val="0031682A"/>
    <w:rsid w:val="00316A3A"/>
    <w:rsid w:val="00316D6C"/>
    <w:rsid w:val="00317D95"/>
    <w:rsid w:val="00317EC3"/>
    <w:rsid w:val="003202B2"/>
    <w:rsid w:val="0032081B"/>
    <w:rsid w:val="00321804"/>
    <w:rsid w:val="0032193F"/>
    <w:rsid w:val="00321980"/>
    <w:rsid w:val="003220AB"/>
    <w:rsid w:val="00322148"/>
    <w:rsid w:val="00322178"/>
    <w:rsid w:val="003222EC"/>
    <w:rsid w:val="003223A3"/>
    <w:rsid w:val="0032244E"/>
    <w:rsid w:val="003231CA"/>
    <w:rsid w:val="00323E0C"/>
    <w:rsid w:val="003243EA"/>
    <w:rsid w:val="00324492"/>
    <w:rsid w:val="00324740"/>
    <w:rsid w:val="0032474F"/>
    <w:rsid w:val="00324FD0"/>
    <w:rsid w:val="00325137"/>
    <w:rsid w:val="00325C5B"/>
    <w:rsid w:val="003265F2"/>
    <w:rsid w:val="003267DD"/>
    <w:rsid w:val="00326978"/>
    <w:rsid w:val="0032731B"/>
    <w:rsid w:val="0032738E"/>
    <w:rsid w:val="0032777B"/>
    <w:rsid w:val="0032799B"/>
    <w:rsid w:val="00327E28"/>
    <w:rsid w:val="00327EBB"/>
    <w:rsid w:val="003311AC"/>
    <w:rsid w:val="003311D7"/>
    <w:rsid w:val="003315CD"/>
    <w:rsid w:val="003316D5"/>
    <w:rsid w:val="003318CE"/>
    <w:rsid w:val="00331986"/>
    <w:rsid w:val="00332000"/>
    <w:rsid w:val="003331CE"/>
    <w:rsid w:val="003331FC"/>
    <w:rsid w:val="0033327B"/>
    <w:rsid w:val="003335C9"/>
    <w:rsid w:val="00333AF8"/>
    <w:rsid w:val="00333B89"/>
    <w:rsid w:val="00333C8D"/>
    <w:rsid w:val="00334544"/>
    <w:rsid w:val="003345B7"/>
    <w:rsid w:val="00335490"/>
    <w:rsid w:val="00335C5D"/>
    <w:rsid w:val="0033614A"/>
    <w:rsid w:val="003372C5"/>
    <w:rsid w:val="00337FFE"/>
    <w:rsid w:val="003400A9"/>
    <w:rsid w:val="003400D2"/>
    <w:rsid w:val="0034017E"/>
    <w:rsid w:val="003405C3"/>
    <w:rsid w:val="003408E5"/>
    <w:rsid w:val="00340B96"/>
    <w:rsid w:val="00340E97"/>
    <w:rsid w:val="003414A5"/>
    <w:rsid w:val="00341607"/>
    <w:rsid w:val="003416A9"/>
    <w:rsid w:val="00341B96"/>
    <w:rsid w:val="003423B6"/>
    <w:rsid w:val="00342B6C"/>
    <w:rsid w:val="00343199"/>
    <w:rsid w:val="003431BA"/>
    <w:rsid w:val="003433D6"/>
    <w:rsid w:val="00343916"/>
    <w:rsid w:val="00343A61"/>
    <w:rsid w:val="00343C2A"/>
    <w:rsid w:val="00343C67"/>
    <w:rsid w:val="00343DB8"/>
    <w:rsid w:val="00343FD4"/>
    <w:rsid w:val="00344130"/>
    <w:rsid w:val="0034435E"/>
    <w:rsid w:val="003446F0"/>
    <w:rsid w:val="0034492A"/>
    <w:rsid w:val="003449DF"/>
    <w:rsid w:val="00344CD7"/>
    <w:rsid w:val="00344D78"/>
    <w:rsid w:val="00344F58"/>
    <w:rsid w:val="003452E4"/>
    <w:rsid w:val="003453E0"/>
    <w:rsid w:val="00345614"/>
    <w:rsid w:val="00346082"/>
    <w:rsid w:val="00346AD7"/>
    <w:rsid w:val="00346AE4"/>
    <w:rsid w:val="0035085E"/>
    <w:rsid w:val="00350AA0"/>
    <w:rsid w:val="00350E8C"/>
    <w:rsid w:val="00351110"/>
    <w:rsid w:val="00351558"/>
    <w:rsid w:val="00351AF0"/>
    <w:rsid w:val="00351ED4"/>
    <w:rsid w:val="00352243"/>
    <w:rsid w:val="003523DF"/>
    <w:rsid w:val="003525D4"/>
    <w:rsid w:val="0035268B"/>
    <w:rsid w:val="00352733"/>
    <w:rsid w:val="00352C31"/>
    <w:rsid w:val="0035311B"/>
    <w:rsid w:val="003532E6"/>
    <w:rsid w:val="00353699"/>
    <w:rsid w:val="00353D93"/>
    <w:rsid w:val="00354E57"/>
    <w:rsid w:val="003550D8"/>
    <w:rsid w:val="003551B8"/>
    <w:rsid w:val="003560FF"/>
    <w:rsid w:val="00356CD1"/>
    <w:rsid w:val="00356D8D"/>
    <w:rsid w:val="00357169"/>
    <w:rsid w:val="003572B1"/>
    <w:rsid w:val="00357516"/>
    <w:rsid w:val="00357BA5"/>
    <w:rsid w:val="00357CAE"/>
    <w:rsid w:val="00360462"/>
    <w:rsid w:val="00360A62"/>
    <w:rsid w:val="00360B5C"/>
    <w:rsid w:val="00360CD9"/>
    <w:rsid w:val="00361046"/>
    <w:rsid w:val="0036115B"/>
    <w:rsid w:val="003611D7"/>
    <w:rsid w:val="0036136B"/>
    <w:rsid w:val="00361757"/>
    <w:rsid w:val="00361E3F"/>
    <w:rsid w:val="00362703"/>
    <w:rsid w:val="00363046"/>
    <w:rsid w:val="003631DE"/>
    <w:rsid w:val="00363D8C"/>
    <w:rsid w:val="003642BE"/>
    <w:rsid w:val="00364332"/>
    <w:rsid w:val="00364635"/>
    <w:rsid w:val="003649E7"/>
    <w:rsid w:val="00364C5D"/>
    <w:rsid w:val="00364D5F"/>
    <w:rsid w:val="00364FA6"/>
    <w:rsid w:val="003651E9"/>
    <w:rsid w:val="003653E4"/>
    <w:rsid w:val="003654AE"/>
    <w:rsid w:val="003702B7"/>
    <w:rsid w:val="00370670"/>
    <w:rsid w:val="00370E43"/>
    <w:rsid w:val="00370F2C"/>
    <w:rsid w:val="00371AAE"/>
    <w:rsid w:val="00371B50"/>
    <w:rsid w:val="00371B86"/>
    <w:rsid w:val="003720A4"/>
    <w:rsid w:val="00372153"/>
    <w:rsid w:val="003724F2"/>
    <w:rsid w:val="00372CA2"/>
    <w:rsid w:val="00372D82"/>
    <w:rsid w:val="00372F6F"/>
    <w:rsid w:val="00373207"/>
    <w:rsid w:val="00373293"/>
    <w:rsid w:val="0037370A"/>
    <w:rsid w:val="003737C4"/>
    <w:rsid w:val="0037480C"/>
    <w:rsid w:val="0037499F"/>
    <w:rsid w:val="00374B3F"/>
    <w:rsid w:val="00374C11"/>
    <w:rsid w:val="003751AC"/>
    <w:rsid w:val="0037544F"/>
    <w:rsid w:val="0037559B"/>
    <w:rsid w:val="00375C32"/>
    <w:rsid w:val="00375D3E"/>
    <w:rsid w:val="0037642B"/>
    <w:rsid w:val="00376C86"/>
    <w:rsid w:val="003771B1"/>
    <w:rsid w:val="00377264"/>
    <w:rsid w:val="00377354"/>
    <w:rsid w:val="00377382"/>
    <w:rsid w:val="00377B4D"/>
    <w:rsid w:val="003801A4"/>
    <w:rsid w:val="00380925"/>
    <w:rsid w:val="00381059"/>
    <w:rsid w:val="003810BB"/>
    <w:rsid w:val="00381609"/>
    <w:rsid w:val="00381C67"/>
    <w:rsid w:val="00381F74"/>
    <w:rsid w:val="003820FF"/>
    <w:rsid w:val="00382BE7"/>
    <w:rsid w:val="00382E7E"/>
    <w:rsid w:val="003830CD"/>
    <w:rsid w:val="00383F1E"/>
    <w:rsid w:val="00384C3B"/>
    <w:rsid w:val="003866EB"/>
    <w:rsid w:val="00387378"/>
    <w:rsid w:val="003905B8"/>
    <w:rsid w:val="00390876"/>
    <w:rsid w:val="00390B63"/>
    <w:rsid w:val="00390F54"/>
    <w:rsid w:val="0039232B"/>
    <w:rsid w:val="0039324F"/>
    <w:rsid w:val="00393E93"/>
    <w:rsid w:val="00393F74"/>
    <w:rsid w:val="0039420A"/>
    <w:rsid w:val="003945F2"/>
    <w:rsid w:val="003954F9"/>
    <w:rsid w:val="00395CDF"/>
    <w:rsid w:val="00395DB1"/>
    <w:rsid w:val="003961E0"/>
    <w:rsid w:val="00396908"/>
    <w:rsid w:val="00396C3E"/>
    <w:rsid w:val="00396CC3"/>
    <w:rsid w:val="00396E2F"/>
    <w:rsid w:val="00397353"/>
    <w:rsid w:val="003A025E"/>
    <w:rsid w:val="003A07A0"/>
    <w:rsid w:val="003A1508"/>
    <w:rsid w:val="003A22BA"/>
    <w:rsid w:val="003A2A8E"/>
    <w:rsid w:val="003A3511"/>
    <w:rsid w:val="003A4E74"/>
    <w:rsid w:val="003A564A"/>
    <w:rsid w:val="003A641B"/>
    <w:rsid w:val="003A6488"/>
    <w:rsid w:val="003A68B0"/>
    <w:rsid w:val="003A7166"/>
    <w:rsid w:val="003A77F5"/>
    <w:rsid w:val="003B0A19"/>
    <w:rsid w:val="003B0C71"/>
    <w:rsid w:val="003B0F68"/>
    <w:rsid w:val="003B11F9"/>
    <w:rsid w:val="003B13CF"/>
    <w:rsid w:val="003B1C10"/>
    <w:rsid w:val="003B212A"/>
    <w:rsid w:val="003B2395"/>
    <w:rsid w:val="003B248E"/>
    <w:rsid w:val="003B3F80"/>
    <w:rsid w:val="003B49DF"/>
    <w:rsid w:val="003B558B"/>
    <w:rsid w:val="003B57EB"/>
    <w:rsid w:val="003B5DD9"/>
    <w:rsid w:val="003B634C"/>
    <w:rsid w:val="003B6423"/>
    <w:rsid w:val="003B6478"/>
    <w:rsid w:val="003B6BA2"/>
    <w:rsid w:val="003B7635"/>
    <w:rsid w:val="003C0D33"/>
    <w:rsid w:val="003C0EF4"/>
    <w:rsid w:val="003C0F69"/>
    <w:rsid w:val="003C1879"/>
    <w:rsid w:val="003C1B7A"/>
    <w:rsid w:val="003C2BCB"/>
    <w:rsid w:val="003C30A5"/>
    <w:rsid w:val="003C3DED"/>
    <w:rsid w:val="003C3EAD"/>
    <w:rsid w:val="003C5328"/>
    <w:rsid w:val="003C5E66"/>
    <w:rsid w:val="003C6BED"/>
    <w:rsid w:val="003C6CF7"/>
    <w:rsid w:val="003C7324"/>
    <w:rsid w:val="003C7344"/>
    <w:rsid w:val="003C791F"/>
    <w:rsid w:val="003D0273"/>
    <w:rsid w:val="003D0CF9"/>
    <w:rsid w:val="003D0D31"/>
    <w:rsid w:val="003D0EB7"/>
    <w:rsid w:val="003D10BA"/>
    <w:rsid w:val="003D10D0"/>
    <w:rsid w:val="003D1277"/>
    <w:rsid w:val="003D135E"/>
    <w:rsid w:val="003D13A2"/>
    <w:rsid w:val="003D18DF"/>
    <w:rsid w:val="003D194F"/>
    <w:rsid w:val="003D1BE5"/>
    <w:rsid w:val="003D1E6A"/>
    <w:rsid w:val="003D1FBE"/>
    <w:rsid w:val="003D24BB"/>
    <w:rsid w:val="003D34FE"/>
    <w:rsid w:val="003D376F"/>
    <w:rsid w:val="003D3B0A"/>
    <w:rsid w:val="003D464E"/>
    <w:rsid w:val="003D4D55"/>
    <w:rsid w:val="003D5434"/>
    <w:rsid w:val="003D6425"/>
    <w:rsid w:val="003D6680"/>
    <w:rsid w:val="003D6719"/>
    <w:rsid w:val="003D6D6A"/>
    <w:rsid w:val="003D7012"/>
    <w:rsid w:val="003D72C9"/>
    <w:rsid w:val="003D738D"/>
    <w:rsid w:val="003D7C47"/>
    <w:rsid w:val="003E0E4E"/>
    <w:rsid w:val="003E14CC"/>
    <w:rsid w:val="003E15BF"/>
    <w:rsid w:val="003E201B"/>
    <w:rsid w:val="003E22C1"/>
    <w:rsid w:val="003E2AA2"/>
    <w:rsid w:val="003E2CF8"/>
    <w:rsid w:val="003E3D50"/>
    <w:rsid w:val="003E42E9"/>
    <w:rsid w:val="003E4323"/>
    <w:rsid w:val="003E456E"/>
    <w:rsid w:val="003E4782"/>
    <w:rsid w:val="003E4EE6"/>
    <w:rsid w:val="003E52B5"/>
    <w:rsid w:val="003E58AC"/>
    <w:rsid w:val="003E5BEB"/>
    <w:rsid w:val="003E5D6F"/>
    <w:rsid w:val="003E6057"/>
    <w:rsid w:val="003E63A4"/>
    <w:rsid w:val="003E6E3E"/>
    <w:rsid w:val="003E7093"/>
    <w:rsid w:val="003E724F"/>
    <w:rsid w:val="003E731E"/>
    <w:rsid w:val="003F0583"/>
    <w:rsid w:val="003F0BFD"/>
    <w:rsid w:val="003F16E0"/>
    <w:rsid w:val="003F24DF"/>
    <w:rsid w:val="003F27B6"/>
    <w:rsid w:val="003F2EBE"/>
    <w:rsid w:val="003F2EED"/>
    <w:rsid w:val="003F3294"/>
    <w:rsid w:val="003F4038"/>
    <w:rsid w:val="003F443C"/>
    <w:rsid w:val="003F44AD"/>
    <w:rsid w:val="003F49F6"/>
    <w:rsid w:val="003F54DE"/>
    <w:rsid w:val="003F58AF"/>
    <w:rsid w:val="003F61F6"/>
    <w:rsid w:val="003F67CA"/>
    <w:rsid w:val="003F768C"/>
    <w:rsid w:val="003F7791"/>
    <w:rsid w:val="003F7EF6"/>
    <w:rsid w:val="004003A0"/>
    <w:rsid w:val="00400902"/>
    <w:rsid w:val="00400A5D"/>
    <w:rsid w:val="00400B6F"/>
    <w:rsid w:val="00401758"/>
    <w:rsid w:val="0040177A"/>
    <w:rsid w:val="00401A16"/>
    <w:rsid w:val="00401CA0"/>
    <w:rsid w:val="0040271A"/>
    <w:rsid w:val="004042FF"/>
    <w:rsid w:val="004044D4"/>
    <w:rsid w:val="004045B8"/>
    <w:rsid w:val="00404675"/>
    <w:rsid w:val="0040478F"/>
    <w:rsid w:val="004055D0"/>
    <w:rsid w:val="00405731"/>
    <w:rsid w:val="0040595A"/>
    <w:rsid w:val="00405CA3"/>
    <w:rsid w:val="004061C5"/>
    <w:rsid w:val="00406547"/>
    <w:rsid w:val="00406F09"/>
    <w:rsid w:val="00407262"/>
    <w:rsid w:val="004078F9"/>
    <w:rsid w:val="004100F0"/>
    <w:rsid w:val="00410325"/>
    <w:rsid w:val="00410576"/>
    <w:rsid w:val="00410DDF"/>
    <w:rsid w:val="00411A45"/>
    <w:rsid w:val="0041206D"/>
    <w:rsid w:val="00414057"/>
    <w:rsid w:val="00414586"/>
    <w:rsid w:val="004146B8"/>
    <w:rsid w:val="00414740"/>
    <w:rsid w:val="00414C43"/>
    <w:rsid w:val="00415A30"/>
    <w:rsid w:val="00415AAD"/>
    <w:rsid w:val="00415CAB"/>
    <w:rsid w:val="0041633E"/>
    <w:rsid w:val="00416432"/>
    <w:rsid w:val="00416A66"/>
    <w:rsid w:val="00416D22"/>
    <w:rsid w:val="00416E29"/>
    <w:rsid w:val="00416EAD"/>
    <w:rsid w:val="00417524"/>
    <w:rsid w:val="00420F99"/>
    <w:rsid w:val="004224B8"/>
    <w:rsid w:val="004230DF"/>
    <w:rsid w:val="0042353F"/>
    <w:rsid w:val="00423563"/>
    <w:rsid w:val="004250B6"/>
    <w:rsid w:val="004253A2"/>
    <w:rsid w:val="00426313"/>
    <w:rsid w:val="0042633B"/>
    <w:rsid w:val="00426668"/>
    <w:rsid w:val="004266E4"/>
    <w:rsid w:val="00426BB2"/>
    <w:rsid w:val="00426BF0"/>
    <w:rsid w:val="00427156"/>
    <w:rsid w:val="0042740A"/>
    <w:rsid w:val="00427AC0"/>
    <w:rsid w:val="00430309"/>
    <w:rsid w:val="004304B0"/>
    <w:rsid w:val="0043133A"/>
    <w:rsid w:val="00431350"/>
    <w:rsid w:val="004317F9"/>
    <w:rsid w:val="00431B30"/>
    <w:rsid w:val="00431E0A"/>
    <w:rsid w:val="00432AE5"/>
    <w:rsid w:val="00432CC5"/>
    <w:rsid w:val="004330C6"/>
    <w:rsid w:val="00433133"/>
    <w:rsid w:val="0043329C"/>
    <w:rsid w:val="00433498"/>
    <w:rsid w:val="0043352F"/>
    <w:rsid w:val="004336B5"/>
    <w:rsid w:val="00433B02"/>
    <w:rsid w:val="0043410D"/>
    <w:rsid w:val="0043473A"/>
    <w:rsid w:val="00434982"/>
    <w:rsid w:val="00434FBA"/>
    <w:rsid w:val="00435050"/>
    <w:rsid w:val="00435A40"/>
    <w:rsid w:val="00436016"/>
    <w:rsid w:val="00436694"/>
    <w:rsid w:val="0043719B"/>
    <w:rsid w:val="004375C9"/>
    <w:rsid w:val="00437CCA"/>
    <w:rsid w:val="00440C39"/>
    <w:rsid w:val="00440D79"/>
    <w:rsid w:val="004416C5"/>
    <w:rsid w:val="00441B7A"/>
    <w:rsid w:val="00441C7C"/>
    <w:rsid w:val="0044217D"/>
    <w:rsid w:val="004426FE"/>
    <w:rsid w:val="00442A77"/>
    <w:rsid w:val="0044378D"/>
    <w:rsid w:val="00443C31"/>
    <w:rsid w:val="00443F01"/>
    <w:rsid w:val="00445983"/>
    <w:rsid w:val="00445A79"/>
    <w:rsid w:val="00445EDA"/>
    <w:rsid w:val="00445F2D"/>
    <w:rsid w:val="00446422"/>
    <w:rsid w:val="00446B32"/>
    <w:rsid w:val="00446E04"/>
    <w:rsid w:val="004475B5"/>
    <w:rsid w:val="004507F4"/>
    <w:rsid w:val="00450B43"/>
    <w:rsid w:val="0045112E"/>
    <w:rsid w:val="0045126C"/>
    <w:rsid w:val="0045183E"/>
    <w:rsid w:val="0045272B"/>
    <w:rsid w:val="00452CA0"/>
    <w:rsid w:val="0045379C"/>
    <w:rsid w:val="0045380F"/>
    <w:rsid w:val="00453BC3"/>
    <w:rsid w:val="00453C49"/>
    <w:rsid w:val="00453CBC"/>
    <w:rsid w:val="00454033"/>
    <w:rsid w:val="004542B2"/>
    <w:rsid w:val="004547C4"/>
    <w:rsid w:val="00454A93"/>
    <w:rsid w:val="00454CE1"/>
    <w:rsid w:val="00455152"/>
    <w:rsid w:val="0045544B"/>
    <w:rsid w:val="0045600C"/>
    <w:rsid w:val="00456022"/>
    <w:rsid w:val="00456295"/>
    <w:rsid w:val="004570AD"/>
    <w:rsid w:val="004573CA"/>
    <w:rsid w:val="00457956"/>
    <w:rsid w:val="00457A14"/>
    <w:rsid w:val="00457DD5"/>
    <w:rsid w:val="00457F06"/>
    <w:rsid w:val="004600A2"/>
    <w:rsid w:val="00460C55"/>
    <w:rsid w:val="004618D1"/>
    <w:rsid w:val="00461CE3"/>
    <w:rsid w:val="004621E9"/>
    <w:rsid w:val="00462561"/>
    <w:rsid w:val="00462624"/>
    <w:rsid w:val="00462762"/>
    <w:rsid w:val="00462B7E"/>
    <w:rsid w:val="00462DCD"/>
    <w:rsid w:val="00462FD0"/>
    <w:rsid w:val="00463A6F"/>
    <w:rsid w:val="00463E36"/>
    <w:rsid w:val="00464738"/>
    <w:rsid w:val="00464FE3"/>
    <w:rsid w:val="00465063"/>
    <w:rsid w:val="00465467"/>
    <w:rsid w:val="00465D3C"/>
    <w:rsid w:val="00465D6D"/>
    <w:rsid w:val="00465DF4"/>
    <w:rsid w:val="00466133"/>
    <w:rsid w:val="0046639D"/>
    <w:rsid w:val="00466778"/>
    <w:rsid w:val="0046677E"/>
    <w:rsid w:val="00466A2C"/>
    <w:rsid w:val="00467215"/>
    <w:rsid w:val="00467599"/>
    <w:rsid w:val="00467860"/>
    <w:rsid w:val="00467B89"/>
    <w:rsid w:val="00467F25"/>
    <w:rsid w:val="00470E8A"/>
    <w:rsid w:val="004717D8"/>
    <w:rsid w:val="00471CE5"/>
    <w:rsid w:val="004726CE"/>
    <w:rsid w:val="004727F4"/>
    <w:rsid w:val="00472967"/>
    <w:rsid w:val="004729E9"/>
    <w:rsid w:val="00472BCF"/>
    <w:rsid w:val="00472C0C"/>
    <w:rsid w:val="00472D06"/>
    <w:rsid w:val="00473197"/>
    <w:rsid w:val="004737C2"/>
    <w:rsid w:val="00474B30"/>
    <w:rsid w:val="00474E20"/>
    <w:rsid w:val="00474E9B"/>
    <w:rsid w:val="00475024"/>
    <w:rsid w:val="00475DD7"/>
    <w:rsid w:val="00475EE6"/>
    <w:rsid w:val="004760F6"/>
    <w:rsid w:val="00476BF0"/>
    <w:rsid w:val="00476D48"/>
    <w:rsid w:val="00476F01"/>
    <w:rsid w:val="0047730F"/>
    <w:rsid w:val="00477834"/>
    <w:rsid w:val="0047785D"/>
    <w:rsid w:val="00477BBB"/>
    <w:rsid w:val="00477D73"/>
    <w:rsid w:val="004801FA"/>
    <w:rsid w:val="00480583"/>
    <w:rsid w:val="0048089F"/>
    <w:rsid w:val="00480DE5"/>
    <w:rsid w:val="0048227A"/>
    <w:rsid w:val="0048318A"/>
    <w:rsid w:val="0048328B"/>
    <w:rsid w:val="00483DB1"/>
    <w:rsid w:val="004858EF"/>
    <w:rsid w:val="00485DD7"/>
    <w:rsid w:val="00485F05"/>
    <w:rsid w:val="00485F96"/>
    <w:rsid w:val="00486393"/>
    <w:rsid w:val="00486C7F"/>
    <w:rsid w:val="004876F3"/>
    <w:rsid w:val="004876F8"/>
    <w:rsid w:val="00487840"/>
    <w:rsid w:val="004879B6"/>
    <w:rsid w:val="00487C1A"/>
    <w:rsid w:val="00487FA6"/>
    <w:rsid w:val="004901A6"/>
    <w:rsid w:val="004909A0"/>
    <w:rsid w:val="00490A63"/>
    <w:rsid w:val="00491353"/>
    <w:rsid w:val="00491832"/>
    <w:rsid w:val="00491FF9"/>
    <w:rsid w:val="0049267D"/>
    <w:rsid w:val="004926C4"/>
    <w:rsid w:val="004928F7"/>
    <w:rsid w:val="004929A3"/>
    <w:rsid w:val="00493E1E"/>
    <w:rsid w:val="004941EF"/>
    <w:rsid w:val="004947A2"/>
    <w:rsid w:val="00494B6D"/>
    <w:rsid w:val="00495605"/>
    <w:rsid w:val="004960DD"/>
    <w:rsid w:val="004961DA"/>
    <w:rsid w:val="0049658F"/>
    <w:rsid w:val="00496BE8"/>
    <w:rsid w:val="00497652"/>
    <w:rsid w:val="004978F4"/>
    <w:rsid w:val="00497B68"/>
    <w:rsid w:val="00497E60"/>
    <w:rsid w:val="004A0145"/>
    <w:rsid w:val="004A01F2"/>
    <w:rsid w:val="004A0F3C"/>
    <w:rsid w:val="004A1686"/>
    <w:rsid w:val="004A1B45"/>
    <w:rsid w:val="004A2510"/>
    <w:rsid w:val="004A28E1"/>
    <w:rsid w:val="004A3094"/>
    <w:rsid w:val="004A34E6"/>
    <w:rsid w:val="004A3758"/>
    <w:rsid w:val="004A4493"/>
    <w:rsid w:val="004A4952"/>
    <w:rsid w:val="004A4F17"/>
    <w:rsid w:val="004A5A18"/>
    <w:rsid w:val="004A5B8B"/>
    <w:rsid w:val="004A5D22"/>
    <w:rsid w:val="004A642A"/>
    <w:rsid w:val="004A652B"/>
    <w:rsid w:val="004A6BE2"/>
    <w:rsid w:val="004A6C8A"/>
    <w:rsid w:val="004A741C"/>
    <w:rsid w:val="004A7CD8"/>
    <w:rsid w:val="004A7E04"/>
    <w:rsid w:val="004A7F1F"/>
    <w:rsid w:val="004B0364"/>
    <w:rsid w:val="004B0783"/>
    <w:rsid w:val="004B0837"/>
    <w:rsid w:val="004B0A2D"/>
    <w:rsid w:val="004B0B08"/>
    <w:rsid w:val="004B1597"/>
    <w:rsid w:val="004B159D"/>
    <w:rsid w:val="004B162E"/>
    <w:rsid w:val="004B23E4"/>
    <w:rsid w:val="004B2413"/>
    <w:rsid w:val="004B25FA"/>
    <w:rsid w:val="004B26EE"/>
    <w:rsid w:val="004B2A4B"/>
    <w:rsid w:val="004B30C0"/>
    <w:rsid w:val="004B3498"/>
    <w:rsid w:val="004B34ED"/>
    <w:rsid w:val="004B3B70"/>
    <w:rsid w:val="004B3CE0"/>
    <w:rsid w:val="004B3D8F"/>
    <w:rsid w:val="004B3E46"/>
    <w:rsid w:val="004B4AF2"/>
    <w:rsid w:val="004B4E00"/>
    <w:rsid w:val="004B5133"/>
    <w:rsid w:val="004B51D8"/>
    <w:rsid w:val="004B5A5E"/>
    <w:rsid w:val="004B5C58"/>
    <w:rsid w:val="004B5F2B"/>
    <w:rsid w:val="004B6472"/>
    <w:rsid w:val="004B64BC"/>
    <w:rsid w:val="004B6797"/>
    <w:rsid w:val="004B680F"/>
    <w:rsid w:val="004B7237"/>
    <w:rsid w:val="004B7924"/>
    <w:rsid w:val="004B7A39"/>
    <w:rsid w:val="004B7C00"/>
    <w:rsid w:val="004C1FD1"/>
    <w:rsid w:val="004C215D"/>
    <w:rsid w:val="004C2BBB"/>
    <w:rsid w:val="004C34B9"/>
    <w:rsid w:val="004C360E"/>
    <w:rsid w:val="004C3777"/>
    <w:rsid w:val="004C384C"/>
    <w:rsid w:val="004C45FC"/>
    <w:rsid w:val="004C4B4B"/>
    <w:rsid w:val="004C5074"/>
    <w:rsid w:val="004C5B43"/>
    <w:rsid w:val="004C68A4"/>
    <w:rsid w:val="004C7980"/>
    <w:rsid w:val="004C7BB3"/>
    <w:rsid w:val="004D1075"/>
    <w:rsid w:val="004D1180"/>
    <w:rsid w:val="004D1668"/>
    <w:rsid w:val="004D17A5"/>
    <w:rsid w:val="004D1B91"/>
    <w:rsid w:val="004D219D"/>
    <w:rsid w:val="004D221E"/>
    <w:rsid w:val="004D2275"/>
    <w:rsid w:val="004D2A7D"/>
    <w:rsid w:val="004D2AC7"/>
    <w:rsid w:val="004D2ECF"/>
    <w:rsid w:val="004D3140"/>
    <w:rsid w:val="004D3483"/>
    <w:rsid w:val="004D349E"/>
    <w:rsid w:val="004D3E50"/>
    <w:rsid w:val="004D3ED3"/>
    <w:rsid w:val="004D3FC4"/>
    <w:rsid w:val="004D4450"/>
    <w:rsid w:val="004D4B2A"/>
    <w:rsid w:val="004D5C91"/>
    <w:rsid w:val="004D777D"/>
    <w:rsid w:val="004D7E0C"/>
    <w:rsid w:val="004E005C"/>
    <w:rsid w:val="004E026D"/>
    <w:rsid w:val="004E05A5"/>
    <w:rsid w:val="004E0C91"/>
    <w:rsid w:val="004E1929"/>
    <w:rsid w:val="004E1CF6"/>
    <w:rsid w:val="004E4359"/>
    <w:rsid w:val="004E437D"/>
    <w:rsid w:val="004E4EAA"/>
    <w:rsid w:val="004E52A1"/>
    <w:rsid w:val="004E5B6B"/>
    <w:rsid w:val="004E5D94"/>
    <w:rsid w:val="004E5DC5"/>
    <w:rsid w:val="004E5E3B"/>
    <w:rsid w:val="004E5FAF"/>
    <w:rsid w:val="004E6588"/>
    <w:rsid w:val="004E696E"/>
    <w:rsid w:val="004E6A24"/>
    <w:rsid w:val="004E7017"/>
    <w:rsid w:val="004E733B"/>
    <w:rsid w:val="004E7737"/>
    <w:rsid w:val="004E7D80"/>
    <w:rsid w:val="004E7DB4"/>
    <w:rsid w:val="004E7ED0"/>
    <w:rsid w:val="004E7F47"/>
    <w:rsid w:val="004E7F6D"/>
    <w:rsid w:val="004F0EF7"/>
    <w:rsid w:val="004F1126"/>
    <w:rsid w:val="004F2272"/>
    <w:rsid w:val="004F26DC"/>
    <w:rsid w:val="004F29C5"/>
    <w:rsid w:val="004F34DC"/>
    <w:rsid w:val="004F3899"/>
    <w:rsid w:val="004F3BD9"/>
    <w:rsid w:val="004F3D45"/>
    <w:rsid w:val="004F3F5D"/>
    <w:rsid w:val="004F4586"/>
    <w:rsid w:val="004F4F7A"/>
    <w:rsid w:val="004F51B7"/>
    <w:rsid w:val="004F570B"/>
    <w:rsid w:val="004F58C1"/>
    <w:rsid w:val="004F592E"/>
    <w:rsid w:val="004F5F77"/>
    <w:rsid w:val="004F60A1"/>
    <w:rsid w:val="004F63E7"/>
    <w:rsid w:val="004F643B"/>
    <w:rsid w:val="004F6744"/>
    <w:rsid w:val="004F7009"/>
    <w:rsid w:val="005002A1"/>
    <w:rsid w:val="00500508"/>
    <w:rsid w:val="0050098C"/>
    <w:rsid w:val="00500BB5"/>
    <w:rsid w:val="00501061"/>
    <w:rsid w:val="005019E5"/>
    <w:rsid w:val="00501B7A"/>
    <w:rsid w:val="00501E1E"/>
    <w:rsid w:val="005020CD"/>
    <w:rsid w:val="0050272C"/>
    <w:rsid w:val="00502811"/>
    <w:rsid w:val="00502F6A"/>
    <w:rsid w:val="00502FAB"/>
    <w:rsid w:val="00503286"/>
    <w:rsid w:val="005039A9"/>
    <w:rsid w:val="00503ABC"/>
    <w:rsid w:val="00504214"/>
    <w:rsid w:val="005042CB"/>
    <w:rsid w:val="0050436B"/>
    <w:rsid w:val="005049BE"/>
    <w:rsid w:val="005054C6"/>
    <w:rsid w:val="0050597D"/>
    <w:rsid w:val="00505BCA"/>
    <w:rsid w:val="00505D52"/>
    <w:rsid w:val="00506023"/>
    <w:rsid w:val="00507814"/>
    <w:rsid w:val="00510303"/>
    <w:rsid w:val="00511CB7"/>
    <w:rsid w:val="00511E24"/>
    <w:rsid w:val="00511EEA"/>
    <w:rsid w:val="00512803"/>
    <w:rsid w:val="005132D9"/>
    <w:rsid w:val="005135E7"/>
    <w:rsid w:val="005137DA"/>
    <w:rsid w:val="0051399A"/>
    <w:rsid w:val="0051428E"/>
    <w:rsid w:val="005142F3"/>
    <w:rsid w:val="00514A44"/>
    <w:rsid w:val="005158DC"/>
    <w:rsid w:val="005159FE"/>
    <w:rsid w:val="00517225"/>
    <w:rsid w:val="00517C8A"/>
    <w:rsid w:val="00517FD2"/>
    <w:rsid w:val="00520450"/>
    <w:rsid w:val="00520A27"/>
    <w:rsid w:val="005221B4"/>
    <w:rsid w:val="005222DC"/>
    <w:rsid w:val="00522560"/>
    <w:rsid w:val="00522A54"/>
    <w:rsid w:val="00522C28"/>
    <w:rsid w:val="00522DC9"/>
    <w:rsid w:val="00522F2B"/>
    <w:rsid w:val="00523B9C"/>
    <w:rsid w:val="00524E60"/>
    <w:rsid w:val="0052599B"/>
    <w:rsid w:val="00525AC9"/>
    <w:rsid w:val="00525D56"/>
    <w:rsid w:val="00525D9A"/>
    <w:rsid w:val="00525E08"/>
    <w:rsid w:val="0052614C"/>
    <w:rsid w:val="005265DA"/>
    <w:rsid w:val="00526680"/>
    <w:rsid w:val="00526DC1"/>
    <w:rsid w:val="005272B5"/>
    <w:rsid w:val="00527310"/>
    <w:rsid w:val="00530DC2"/>
    <w:rsid w:val="00530E50"/>
    <w:rsid w:val="00531723"/>
    <w:rsid w:val="00531B53"/>
    <w:rsid w:val="00531C0A"/>
    <w:rsid w:val="005322B9"/>
    <w:rsid w:val="005328BB"/>
    <w:rsid w:val="00532F15"/>
    <w:rsid w:val="00532FA3"/>
    <w:rsid w:val="0053333B"/>
    <w:rsid w:val="00533519"/>
    <w:rsid w:val="00533550"/>
    <w:rsid w:val="00533659"/>
    <w:rsid w:val="0053383E"/>
    <w:rsid w:val="005338EF"/>
    <w:rsid w:val="00533A50"/>
    <w:rsid w:val="00534745"/>
    <w:rsid w:val="00534D12"/>
    <w:rsid w:val="0053563F"/>
    <w:rsid w:val="005362E7"/>
    <w:rsid w:val="00536B03"/>
    <w:rsid w:val="00537202"/>
    <w:rsid w:val="00540166"/>
    <w:rsid w:val="005404F2"/>
    <w:rsid w:val="0054055B"/>
    <w:rsid w:val="005406DD"/>
    <w:rsid w:val="005416DD"/>
    <w:rsid w:val="005419B6"/>
    <w:rsid w:val="00541E4F"/>
    <w:rsid w:val="0054242A"/>
    <w:rsid w:val="00542556"/>
    <w:rsid w:val="005427FE"/>
    <w:rsid w:val="00543010"/>
    <w:rsid w:val="00543A05"/>
    <w:rsid w:val="00543BC4"/>
    <w:rsid w:val="00543F2C"/>
    <w:rsid w:val="0054550E"/>
    <w:rsid w:val="0054553D"/>
    <w:rsid w:val="00545799"/>
    <w:rsid w:val="00545A76"/>
    <w:rsid w:val="005462E9"/>
    <w:rsid w:val="005471BC"/>
    <w:rsid w:val="005505D7"/>
    <w:rsid w:val="00551310"/>
    <w:rsid w:val="0055197C"/>
    <w:rsid w:val="005519E4"/>
    <w:rsid w:val="005521D0"/>
    <w:rsid w:val="005523D9"/>
    <w:rsid w:val="0055255C"/>
    <w:rsid w:val="00552E15"/>
    <w:rsid w:val="0055344C"/>
    <w:rsid w:val="00554B53"/>
    <w:rsid w:val="00554F72"/>
    <w:rsid w:val="00555094"/>
    <w:rsid w:val="005557E1"/>
    <w:rsid w:val="00555C1F"/>
    <w:rsid w:val="005564ED"/>
    <w:rsid w:val="00556662"/>
    <w:rsid w:val="00556877"/>
    <w:rsid w:val="00556A04"/>
    <w:rsid w:val="00556D16"/>
    <w:rsid w:val="0055786F"/>
    <w:rsid w:val="00557EA0"/>
    <w:rsid w:val="00560CC2"/>
    <w:rsid w:val="00560D86"/>
    <w:rsid w:val="00560DA6"/>
    <w:rsid w:val="005616DA"/>
    <w:rsid w:val="005617EF"/>
    <w:rsid w:val="005619A2"/>
    <w:rsid w:val="00561C69"/>
    <w:rsid w:val="00561F8A"/>
    <w:rsid w:val="00563939"/>
    <w:rsid w:val="00564623"/>
    <w:rsid w:val="00564D34"/>
    <w:rsid w:val="0056522C"/>
    <w:rsid w:val="00566114"/>
    <w:rsid w:val="0056613D"/>
    <w:rsid w:val="005662A4"/>
    <w:rsid w:val="00566854"/>
    <w:rsid w:val="0056687D"/>
    <w:rsid w:val="0056722D"/>
    <w:rsid w:val="0056754D"/>
    <w:rsid w:val="00567560"/>
    <w:rsid w:val="00567A08"/>
    <w:rsid w:val="00567D92"/>
    <w:rsid w:val="00567FD0"/>
    <w:rsid w:val="00570C28"/>
    <w:rsid w:val="00570CF4"/>
    <w:rsid w:val="00570DAE"/>
    <w:rsid w:val="005717AF"/>
    <w:rsid w:val="00571EDD"/>
    <w:rsid w:val="0057260F"/>
    <w:rsid w:val="00572698"/>
    <w:rsid w:val="0057372E"/>
    <w:rsid w:val="00573802"/>
    <w:rsid w:val="00573E00"/>
    <w:rsid w:val="00574C0B"/>
    <w:rsid w:val="00574EFA"/>
    <w:rsid w:val="00576ADD"/>
    <w:rsid w:val="00577EDC"/>
    <w:rsid w:val="00580134"/>
    <w:rsid w:val="0058070F"/>
    <w:rsid w:val="005807E4"/>
    <w:rsid w:val="005811BD"/>
    <w:rsid w:val="00581F5E"/>
    <w:rsid w:val="00582C38"/>
    <w:rsid w:val="0058318F"/>
    <w:rsid w:val="005831BB"/>
    <w:rsid w:val="00583211"/>
    <w:rsid w:val="0058334A"/>
    <w:rsid w:val="00583608"/>
    <w:rsid w:val="00583DE6"/>
    <w:rsid w:val="0058483E"/>
    <w:rsid w:val="00585109"/>
    <w:rsid w:val="00585114"/>
    <w:rsid w:val="00585DDA"/>
    <w:rsid w:val="00585E5E"/>
    <w:rsid w:val="00585ECA"/>
    <w:rsid w:val="00586215"/>
    <w:rsid w:val="005866CB"/>
    <w:rsid w:val="00586888"/>
    <w:rsid w:val="00587011"/>
    <w:rsid w:val="00587300"/>
    <w:rsid w:val="0058777E"/>
    <w:rsid w:val="00587B3C"/>
    <w:rsid w:val="00587E0F"/>
    <w:rsid w:val="005901FF"/>
    <w:rsid w:val="00590D4D"/>
    <w:rsid w:val="00591175"/>
    <w:rsid w:val="0059174D"/>
    <w:rsid w:val="0059183B"/>
    <w:rsid w:val="005918BF"/>
    <w:rsid w:val="00592120"/>
    <w:rsid w:val="005922A7"/>
    <w:rsid w:val="0059263E"/>
    <w:rsid w:val="00592E80"/>
    <w:rsid w:val="00592FC8"/>
    <w:rsid w:val="0059327E"/>
    <w:rsid w:val="005941FF"/>
    <w:rsid w:val="005949FD"/>
    <w:rsid w:val="00594D7D"/>
    <w:rsid w:val="00595890"/>
    <w:rsid w:val="00595AEC"/>
    <w:rsid w:val="0059613E"/>
    <w:rsid w:val="00596E54"/>
    <w:rsid w:val="005970F4"/>
    <w:rsid w:val="00597220"/>
    <w:rsid w:val="005973D1"/>
    <w:rsid w:val="005978D2"/>
    <w:rsid w:val="00597EDB"/>
    <w:rsid w:val="005A1A1F"/>
    <w:rsid w:val="005A1CB4"/>
    <w:rsid w:val="005A2028"/>
    <w:rsid w:val="005A297C"/>
    <w:rsid w:val="005A2D21"/>
    <w:rsid w:val="005A3259"/>
    <w:rsid w:val="005A3AB2"/>
    <w:rsid w:val="005A3AC1"/>
    <w:rsid w:val="005A45E0"/>
    <w:rsid w:val="005A4649"/>
    <w:rsid w:val="005A4DCB"/>
    <w:rsid w:val="005A4E94"/>
    <w:rsid w:val="005A5329"/>
    <w:rsid w:val="005A55FF"/>
    <w:rsid w:val="005A5FDE"/>
    <w:rsid w:val="005A6FFF"/>
    <w:rsid w:val="005A71DA"/>
    <w:rsid w:val="005A7622"/>
    <w:rsid w:val="005A7867"/>
    <w:rsid w:val="005A78B4"/>
    <w:rsid w:val="005A7EB6"/>
    <w:rsid w:val="005B015A"/>
    <w:rsid w:val="005B099B"/>
    <w:rsid w:val="005B247A"/>
    <w:rsid w:val="005B33FA"/>
    <w:rsid w:val="005B3685"/>
    <w:rsid w:val="005B384D"/>
    <w:rsid w:val="005B426B"/>
    <w:rsid w:val="005B455F"/>
    <w:rsid w:val="005B46E2"/>
    <w:rsid w:val="005B478B"/>
    <w:rsid w:val="005B4FE5"/>
    <w:rsid w:val="005B5424"/>
    <w:rsid w:val="005B5546"/>
    <w:rsid w:val="005B56C6"/>
    <w:rsid w:val="005B587D"/>
    <w:rsid w:val="005B58CB"/>
    <w:rsid w:val="005B59DE"/>
    <w:rsid w:val="005B5DD2"/>
    <w:rsid w:val="005B6808"/>
    <w:rsid w:val="005B6BC5"/>
    <w:rsid w:val="005B6E8B"/>
    <w:rsid w:val="005B7B87"/>
    <w:rsid w:val="005C03D5"/>
    <w:rsid w:val="005C055D"/>
    <w:rsid w:val="005C103E"/>
    <w:rsid w:val="005C1307"/>
    <w:rsid w:val="005C171A"/>
    <w:rsid w:val="005C1A6A"/>
    <w:rsid w:val="005C2621"/>
    <w:rsid w:val="005C3409"/>
    <w:rsid w:val="005C3448"/>
    <w:rsid w:val="005C3820"/>
    <w:rsid w:val="005C450B"/>
    <w:rsid w:val="005C46B8"/>
    <w:rsid w:val="005C4EBB"/>
    <w:rsid w:val="005C54DF"/>
    <w:rsid w:val="005C5DCA"/>
    <w:rsid w:val="005C5E25"/>
    <w:rsid w:val="005C5EFD"/>
    <w:rsid w:val="005C603A"/>
    <w:rsid w:val="005C6181"/>
    <w:rsid w:val="005C696B"/>
    <w:rsid w:val="005C70A9"/>
    <w:rsid w:val="005C74E9"/>
    <w:rsid w:val="005D0254"/>
    <w:rsid w:val="005D0D98"/>
    <w:rsid w:val="005D0F91"/>
    <w:rsid w:val="005D1079"/>
    <w:rsid w:val="005D20A4"/>
    <w:rsid w:val="005D20FA"/>
    <w:rsid w:val="005D326A"/>
    <w:rsid w:val="005D3729"/>
    <w:rsid w:val="005D37F1"/>
    <w:rsid w:val="005D3A0B"/>
    <w:rsid w:val="005D3DD6"/>
    <w:rsid w:val="005D5094"/>
    <w:rsid w:val="005D50EC"/>
    <w:rsid w:val="005D538D"/>
    <w:rsid w:val="005D53FD"/>
    <w:rsid w:val="005D5F2F"/>
    <w:rsid w:val="005D6300"/>
    <w:rsid w:val="005D66D0"/>
    <w:rsid w:val="005D6C1F"/>
    <w:rsid w:val="005D6D45"/>
    <w:rsid w:val="005D78A0"/>
    <w:rsid w:val="005E03EA"/>
    <w:rsid w:val="005E0467"/>
    <w:rsid w:val="005E1511"/>
    <w:rsid w:val="005E1C99"/>
    <w:rsid w:val="005E1F7A"/>
    <w:rsid w:val="005E2120"/>
    <w:rsid w:val="005E26D3"/>
    <w:rsid w:val="005E3A80"/>
    <w:rsid w:val="005E3D6A"/>
    <w:rsid w:val="005E416F"/>
    <w:rsid w:val="005E448C"/>
    <w:rsid w:val="005E46C1"/>
    <w:rsid w:val="005E4CC1"/>
    <w:rsid w:val="005E5D47"/>
    <w:rsid w:val="005E6C29"/>
    <w:rsid w:val="005E6DAE"/>
    <w:rsid w:val="005E6FDE"/>
    <w:rsid w:val="005E79AE"/>
    <w:rsid w:val="005F0316"/>
    <w:rsid w:val="005F0579"/>
    <w:rsid w:val="005F0957"/>
    <w:rsid w:val="005F0C7C"/>
    <w:rsid w:val="005F0D9A"/>
    <w:rsid w:val="005F0EE9"/>
    <w:rsid w:val="005F12AD"/>
    <w:rsid w:val="005F14AF"/>
    <w:rsid w:val="005F1AD5"/>
    <w:rsid w:val="005F228C"/>
    <w:rsid w:val="005F2364"/>
    <w:rsid w:val="005F2F89"/>
    <w:rsid w:val="005F378B"/>
    <w:rsid w:val="005F44D8"/>
    <w:rsid w:val="005F45AD"/>
    <w:rsid w:val="005F4C90"/>
    <w:rsid w:val="005F5045"/>
    <w:rsid w:val="005F537F"/>
    <w:rsid w:val="005F54C0"/>
    <w:rsid w:val="005F5796"/>
    <w:rsid w:val="005F5A26"/>
    <w:rsid w:val="005F5BAC"/>
    <w:rsid w:val="005F5D6C"/>
    <w:rsid w:val="005F6796"/>
    <w:rsid w:val="005F72EC"/>
    <w:rsid w:val="005F740B"/>
    <w:rsid w:val="005F757D"/>
    <w:rsid w:val="005F7E84"/>
    <w:rsid w:val="006000F2"/>
    <w:rsid w:val="00600538"/>
    <w:rsid w:val="00600817"/>
    <w:rsid w:val="0060144B"/>
    <w:rsid w:val="00601D1A"/>
    <w:rsid w:val="00601D23"/>
    <w:rsid w:val="00601D49"/>
    <w:rsid w:val="00601ECB"/>
    <w:rsid w:val="0060230E"/>
    <w:rsid w:val="0060257E"/>
    <w:rsid w:val="0060483E"/>
    <w:rsid w:val="00605393"/>
    <w:rsid w:val="006055C5"/>
    <w:rsid w:val="00605CA8"/>
    <w:rsid w:val="00605F83"/>
    <w:rsid w:val="00605FC7"/>
    <w:rsid w:val="0060612E"/>
    <w:rsid w:val="00606DAA"/>
    <w:rsid w:val="006072A3"/>
    <w:rsid w:val="00607A8D"/>
    <w:rsid w:val="00607AA0"/>
    <w:rsid w:val="006106F8"/>
    <w:rsid w:val="00611050"/>
    <w:rsid w:val="0061158A"/>
    <w:rsid w:val="00611FBF"/>
    <w:rsid w:val="00612968"/>
    <w:rsid w:val="00612B62"/>
    <w:rsid w:val="006130E8"/>
    <w:rsid w:val="00613954"/>
    <w:rsid w:val="00613FB7"/>
    <w:rsid w:val="006142CF"/>
    <w:rsid w:val="0061466C"/>
    <w:rsid w:val="0061562D"/>
    <w:rsid w:val="00615B42"/>
    <w:rsid w:val="006161F0"/>
    <w:rsid w:val="006164E6"/>
    <w:rsid w:val="00616784"/>
    <w:rsid w:val="006168E7"/>
    <w:rsid w:val="00617450"/>
    <w:rsid w:val="00617CBC"/>
    <w:rsid w:val="00617E55"/>
    <w:rsid w:val="006200A9"/>
    <w:rsid w:val="00620186"/>
    <w:rsid w:val="0062075C"/>
    <w:rsid w:val="00620BDE"/>
    <w:rsid w:val="0062154D"/>
    <w:rsid w:val="006217E7"/>
    <w:rsid w:val="00621845"/>
    <w:rsid w:val="006226AF"/>
    <w:rsid w:val="00622BB5"/>
    <w:rsid w:val="00622D65"/>
    <w:rsid w:val="006233D5"/>
    <w:rsid w:val="00623FE2"/>
    <w:rsid w:val="0062434A"/>
    <w:rsid w:val="006248ED"/>
    <w:rsid w:val="00625B41"/>
    <w:rsid w:val="00625CDB"/>
    <w:rsid w:val="00625D44"/>
    <w:rsid w:val="00625E22"/>
    <w:rsid w:val="00625FEF"/>
    <w:rsid w:val="00626A3F"/>
    <w:rsid w:val="006271B5"/>
    <w:rsid w:val="006274D3"/>
    <w:rsid w:val="00630011"/>
    <w:rsid w:val="006303AC"/>
    <w:rsid w:val="006306A9"/>
    <w:rsid w:val="00630F22"/>
    <w:rsid w:val="00631192"/>
    <w:rsid w:val="0063179C"/>
    <w:rsid w:val="00631F51"/>
    <w:rsid w:val="00632069"/>
    <w:rsid w:val="00632BE4"/>
    <w:rsid w:val="00633FAB"/>
    <w:rsid w:val="0063466F"/>
    <w:rsid w:val="006347D2"/>
    <w:rsid w:val="00634942"/>
    <w:rsid w:val="00635A95"/>
    <w:rsid w:val="00635BCD"/>
    <w:rsid w:val="00636163"/>
    <w:rsid w:val="006369FA"/>
    <w:rsid w:val="0064029E"/>
    <w:rsid w:val="0064049F"/>
    <w:rsid w:val="00640998"/>
    <w:rsid w:val="00640F86"/>
    <w:rsid w:val="0064120F"/>
    <w:rsid w:val="006418C0"/>
    <w:rsid w:val="006418D2"/>
    <w:rsid w:val="00641904"/>
    <w:rsid w:val="00641D4B"/>
    <w:rsid w:val="00642756"/>
    <w:rsid w:val="00642964"/>
    <w:rsid w:val="00642EB8"/>
    <w:rsid w:val="00643C1A"/>
    <w:rsid w:val="006445C7"/>
    <w:rsid w:val="00644BE2"/>
    <w:rsid w:val="00644D38"/>
    <w:rsid w:val="00645065"/>
    <w:rsid w:val="00645172"/>
    <w:rsid w:val="00645315"/>
    <w:rsid w:val="006460ED"/>
    <w:rsid w:val="006461BE"/>
    <w:rsid w:val="00646382"/>
    <w:rsid w:val="00646AB9"/>
    <w:rsid w:val="00646CC2"/>
    <w:rsid w:val="006474A7"/>
    <w:rsid w:val="006509D7"/>
    <w:rsid w:val="00650B09"/>
    <w:rsid w:val="006513EB"/>
    <w:rsid w:val="00651604"/>
    <w:rsid w:val="00651E27"/>
    <w:rsid w:val="00651EE4"/>
    <w:rsid w:val="006526D1"/>
    <w:rsid w:val="0065286D"/>
    <w:rsid w:val="00652931"/>
    <w:rsid w:val="0065369C"/>
    <w:rsid w:val="00653EE2"/>
    <w:rsid w:val="00654A93"/>
    <w:rsid w:val="00654D3A"/>
    <w:rsid w:val="006559A2"/>
    <w:rsid w:val="00655D37"/>
    <w:rsid w:val="00657683"/>
    <w:rsid w:val="00657713"/>
    <w:rsid w:val="00661530"/>
    <w:rsid w:val="0066183B"/>
    <w:rsid w:val="00661880"/>
    <w:rsid w:val="00661889"/>
    <w:rsid w:val="00661CE1"/>
    <w:rsid w:val="0066311B"/>
    <w:rsid w:val="00663270"/>
    <w:rsid w:val="006634E2"/>
    <w:rsid w:val="0066408F"/>
    <w:rsid w:val="006644F7"/>
    <w:rsid w:val="00664A06"/>
    <w:rsid w:val="00664C43"/>
    <w:rsid w:val="0066595C"/>
    <w:rsid w:val="00665BC2"/>
    <w:rsid w:val="0066686C"/>
    <w:rsid w:val="00666C9C"/>
    <w:rsid w:val="006674D9"/>
    <w:rsid w:val="0066799A"/>
    <w:rsid w:val="00667CD3"/>
    <w:rsid w:val="00667E0B"/>
    <w:rsid w:val="00667EB3"/>
    <w:rsid w:val="0067012F"/>
    <w:rsid w:val="0067033C"/>
    <w:rsid w:val="006704DD"/>
    <w:rsid w:val="006708E0"/>
    <w:rsid w:val="00670915"/>
    <w:rsid w:val="00670ED5"/>
    <w:rsid w:val="0067126A"/>
    <w:rsid w:val="006713D9"/>
    <w:rsid w:val="00671945"/>
    <w:rsid w:val="006728B3"/>
    <w:rsid w:val="0067295F"/>
    <w:rsid w:val="00672A78"/>
    <w:rsid w:val="00672F32"/>
    <w:rsid w:val="00673BC8"/>
    <w:rsid w:val="00673BD8"/>
    <w:rsid w:val="006742DF"/>
    <w:rsid w:val="006742FE"/>
    <w:rsid w:val="00674950"/>
    <w:rsid w:val="00674A14"/>
    <w:rsid w:val="00674AF9"/>
    <w:rsid w:val="00674E44"/>
    <w:rsid w:val="00674F1D"/>
    <w:rsid w:val="0067526D"/>
    <w:rsid w:val="00675798"/>
    <w:rsid w:val="0067609D"/>
    <w:rsid w:val="00676E42"/>
    <w:rsid w:val="00676E59"/>
    <w:rsid w:val="00677183"/>
    <w:rsid w:val="00677DF1"/>
    <w:rsid w:val="00677DFD"/>
    <w:rsid w:val="00677EEF"/>
    <w:rsid w:val="00680D20"/>
    <w:rsid w:val="00680F3C"/>
    <w:rsid w:val="006811B2"/>
    <w:rsid w:val="00681208"/>
    <w:rsid w:val="00681240"/>
    <w:rsid w:val="006814C1"/>
    <w:rsid w:val="00681817"/>
    <w:rsid w:val="00681E28"/>
    <w:rsid w:val="006823B7"/>
    <w:rsid w:val="006824E2"/>
    <w:rsid w:val="0068298B"/>
    <w:rsid w:val="00683163"/>
    <w:rsid w:val="00683A70"/>
    <w:rsid w:val="00684D5F"/>
    <w:rsid w:val="006858E0"/>
    <w:rsid w:val="00686849"/>
    <w:rsid w:val="006868F2"/>
    <w:rsid w:val="00686F6E"/>
    <w:rsid w:val="0068705F"/>
    <w:rsid w:val="00687153"/>
    <w:rsid w:val="00687174"/>
    <w:rsid w:val="00687354"/>
    <w:rsid w:val="006873A0"/>
    <w:rsid w:val="00687659"/>
    <w:rsid w:val="0068789D"/>
    <w:rsid w:val="00690292"/>
    <w:rsid w:val="006905A8"/>
    <w:rsid w:val="00691180"/>
    <w:rsid w:val="00691F07"/>
    <w:rsid w:val="00691FC8"/>
    <w:rsid w:val="006925AB"/>
    <w:rsid w:val="00692BB1"/>
    <w:rsid w:val="00692CC5"/>
    <w:rsid w:val="006931DD"/>
    <w:rsid w:val="00693A88"/>
    <w:rsid w:val="00693DC5"/>
    <w:rsid w:val="00693F1A"/>
    <w:rsid w:val="00694530"/>
    <w:rsid w:val="0069458C"/>
    <w:rsid w:val="00694C43"/>
    <w:rsid w:val="00694ECD"/>
    <w:rsid w:val="006954B9"/>
    <w:rsid w:val="006955B2"/>
    <w:rsid w:val="00695B4E"/>
    <w:rsid w:val="00695F11"/>
    <w:rsid w:val="0069669C"/>
    <w:rsid w:val="00696913"/>
    <w:rsid w:val="00696967"/>
    <w:rsid w:val="00697E14"/>
    <w:rsid w:val="00697F2C"/>
    <w:rsid w:val="006A01D9"/>
    <w:rsid w:val="006A03C7"/>
    <w:rsid w:val="006A086F"/>
    <w:rsid w:val="006A0F9A"/>
    <w:rsid w:val="006A1614"/>
    <w:rsid w:val="006A1CFF"/>
    <w:rsid w:val="006A26DB"/>
    <w:rsid w:val="006A2B5B"/>
    <w:rsid w:val="006A422D"/>
    <w:rsid w:val="006A5053"/>
    <w:rsid w:val="006A52E9"/>
    <w:rsid w:val="006A5467"/>
    <w:rsid w:val="006A5616"/>
    <w:rsid w:val="006A60F5"/>
    <w:rsid w:val="006A61C1"/>
    <w:rsid w:val="006A620B"/>
    <w:rsid w:val="006A62C1"/>
    <w:rsid w:val="006A6795"/>
    <w:rsid w:val="006A6913"/>
    <w:rsid w:val="006A792F"/>
    <w:rsid w:val="006A7C04"/>
    <w:rsid w:val="006B001E"/>
    <w:rsid w:val="006B0086"/>
    <w:rsid w:val="006B0929"/>
    <w:rsid w:val="006B0AC0"/>
    <w:rsid w:val="006B0BC9"/>
    <w:rsid w:val="006B1F0E"/>
    <w:rsid w:val="006B24B1"/>
    <w:rsid w:val="006B25AA"/>
    <w:rsid w:val="006B2753"/>
    <w:rsid w:val="006B2809"/>
    <w:rsid w:val="006B2F7A"/>
    <w:rsid w:val="006B3BD5"/>
    <w:rsid w:val="006B42E5"/>
    <w:rsid w:val="006B4677"/>
    <w:rsid w:val="006B48F8"/>
    <w:rsid w:val="006B5276"/>
    <w:rsid w:val="006B57D4"/>
    <w:rsid w:val="006B59A0"/>
    <w:rsid w:val="006B6318"/>
    <w:rsid w:val="006B65A6"/>
    <w:rsid w:val="006B66CD"/>
    <w:rsid w:val="006B6867"/>
    <w:rsid w:val="006B6E11"/>
    <w:rsid w:val="006B70E3"/>
    <w:rsid w:val="006B7515"/>
    <w:rsid w:val="006B77D8"/>
    <w:rsid w:val="006B7935"/>
    <w:rsid w:val="006C0193"/>
    <w:rsid w:val="006C029E"/>
    <w:rsid w:val="006C0D0B"/>
    <w:rsid w:val="006C11BE"/>
    <w:rsid w:val="006C15B9"/>
    <w:rsid w:val="006C1801"/>
    <w:rsid w:val="006C1BFB"/>
    <w:rsid w:val="006C1D17"/>
    <w:rsid w:val="006C216E"/>
    <w:rsid w:val="006C250E"/>
    <w:rsid w:val="006C2E70"/>
    <w:rsid w:val="006C33A4"/>
    <w:rsid w:val="006C4495"/>
    <w:rsid w:val="006C4741"/>
    <w:rsid w:val="006C4966"/>
    <w:rsid w:val="006C4A08"/>
    <w:rsid w:val="006C4C90"/>
    <w:rsid w:val="006C5AD3"/>
    <w:rsid w:val="006C6054"/>
    <w:rsid w:val="006C6D3C"/>
    <w:rsid w:val="006C6DCC"/>
    <w:rsid w:val="006C70D9"/>
    <w:rsid w:val="006C7B6E"/>
    <w:rsid w:val="006C7EDD"/>
    <w:rsid w:val="006C7EE9"/>
    <w:rsid w:val="006C7FA3"/>
    <w:rsid w:val="006D02A3"/>
    <w:rsid w:val="006D0711"/>
    <w:rsid w:val="006D07D3"/>
    <w:rsid w:val="006D09C7"/>
    <w:rsid w:val="006D0BEC"/>
    <w:rsid w:val="006D2504"/>
    <w:rsid w:val="006D2D23"/>
    <w:rsid w:val="006D2F38"/>
    <w:rsid w:val="006D3755"/>
    <w:rsid w:val="006D3972"/>
    <w:rsid w:val="006D43AF"/>
    <w:rsid w:val="006D4AC5"/>
    <w:rsid w:val="006D4C68"/>
    <w:rsid w:val="006D5358"/>
    <w:rsid w:val="006D5A9D"/>
    <w:rsid w:val="006D5B86"/>
    <w:rsid w:val="006D5F42"/>
    <w:rsid w:val="006D623B"/>
    <w:rsid w:val="006D6767"/>
    <w:rsid w:val="006D6FB8"/>
    <w:rsid w:val="006D709F"/>
    <w:rsid w:val="006D7FFD"/>
    <w:rsid w:val="006E070A"/>
    <w:rsid w:val="006E10E4"/>
    <w:rsid w:val="006E1315"/>
    <w:rsid w:val="006E17A5"/>
    <w:rsid w:val="006E1B99"/>
    <w:rsid w:val="006E1E2A"/>
    <w:rsid w:val="006E1E32"/>
    <w:rsid w:val="006E210B"/>
    <w:rsid w:val="006E26F3"/>
    <w:rsid w:val="006E28C3"/>
    <w:rsid w:val="006E2D75"/>
    <w:rsid w:val="006E2F78"/>
    <w:rsid w:val="006E362F"/>
    <w:rsid w:val="006E3866"/>
    <w:rsid w:val="006E3B39"/>
    <w:rsid w:val="006E3BC8"/>
    <w:rsid w:val="006E4052"/>
    <w:rsid w:val="006E4A6C"/>
    <w:rsid w:val="006E4ECF"/>
    <w:rsid w:val="006E570D"/>
    <w:rsid w:val="006E5912"/>
    <w:rsid w:val="006E5C5A"/>
    <w:rsid w:val="006E6248"/>
    <w:rsid w:val="006E6999"/>
    <w:rsid w:val="006E6B8D"/>
    <w:rsid w:val="006E742A"/>
    <w:rsid w:val="006E7DB7"/>
    <w:rsid w:val="006E7DD0"/>
    <w:rsid w:val="006F014B"/>
    <w:rsid w:val="006F0992"/>
    <w:rsid w:val="006F0A15"/>
    <w:rsid w:val="006F0C01"/>
    <w:rsid w:val="006F0EEA"/>
    <w:rsid w:val="006F18E6"/>
    <w:rsid w:val="006F1BF7"/>
    <w:rsid w:val="006F207D"/>
    <w:rsid w:val="006F2286"/>
    <w:rsid w:val="006F2309"/>
    <w:rsid w:val="006F2385"/>
    <w:rsid w:val="006F2A5C"/>
    <w:rsid w:val="006F3C5C"/>
    <w:rsid w:val="006F424B"/>
    <w:rsid w:val="006F4630"/>
    <w:rsid w:val="006F482B"/>
    <w:rsid w:val="006F5046"/>
    <w:rsid w:val="006F50BE"/>
    <w:rsid w:val="006F577E"/>
    <w:rsid w:val="006F5B36"/>
    <w:rsid w:val="006F5B45"/>
    <w:rsid w:val="006F5DDE"/>
    <w:rsid w:val="006F7331"/>
    <w:rsid w:val="006F7EC6"/>
    <w:rsid w:val="007000DA"/>
    <w:rsid w:val="00700345"/>
    <w:rsid w:val="00700717"/>
    <w:rsid w:val="00700932"/>
    <w:rsid w:val="0070093F"/>
    <w:rsid w:val="00700953"/>
    <w:rsid w:val="00702D2E"/>
    <w:rsid w:val="00703654"/>
    <w:rsid w:val="007037CE"/>
    <w:rsid w:val="0070395D"/>
    <w:rsid w:val="00703A5E"/>
    <w:rsid w:val="00703F93"/>
    <w:rsid w:val="007041A1"/>
    <w:rsid w:val="007041DA"/>
    <w:rsid w:val="00704A08"/>
    <w:rsid w:val="007050B2"/>
    <w:rsid w:val="00705616"/>
    <w:rsid w:val="007056E3"/>
    <w:rsid w:val="00705AD1"/>
    <w:rsid w:val="0070648F"/>
    <w:rsid w:val="00706D1D"/>
    <w:rsid w:val="00707E0E"/>
    <w:rsid w:val="0071019B"/>
    <w:rsid w:val="0071120C"/>
    <w:rsid w:val="007114CD"/>
    <w:rsid w:val="00711875"/>
    <w:rsid w:val="00712417"/>
    <w:rsid w:val="00712879"/>
    <w:rsid w:val="0071335C"/>
    <w:rsid w:val="007138B3"/>
    <w:rsid w:val="00713EE4"/>
    <w:rsid w:val="00714010"/>
    <w:rsid w:val="00714572"/>
    <w:rsid w:val="007146F2"/>
    <w:rsid w:val="00714A19"/>
    <w:rsid w:val="007151D9"/>
    <w:rsid w:val="00715564"/>
    <w:rsid w:val="00715E83"/>
    <w:rsid w:val="00716179"/>
    <w:rsid w:val="0071620B"/>
    <w:rsid w:val="00716332"/>
    <w:rsid w:val="0071650B"/>
    <w:rsid w:val="007166D6"/>
    <w:rsid w:val="007169F9"/>
    <w:rsid w:val="00716C78"/>
    <w:rsid w:val="00716D72"/>
    <w:rsid w:val="00716F3F"/>
    <w:rsid w:val="00717109"/>
    <w:rsid w:val="007172A2"/>
    <w:rsid w:val="0071784A"/>
    <w:rsid w:val="00717A4F"/>
    <w:rsid w:val="00717FB0"/>
    <w:rsid w:val="007200A4"/>
    <w:rsid w:val="0072044C"/>
    <w:rsid w:val="00720633"/>
    <w:rsid w:val="00720A98"/>
    <w:rsid w:val="00721A18"/>
    <w:rsid w:val="00721D09"/>
    <w:rsid w:val="007221B2"/>
    <w:rsid w:val="007229F6"/>
    <w:rsid w:val="00722E85"/>
    <w:rsid w:val="007235DE"/>
    <w:rsid w:val="007235EB"/>
    <w:rsid w:val="00723998"/>
    <w:rsid w:val="00723CD1"/>
    <w:rsid w:val="00724343"/>
    <w:rsid w:val="007246B0"/>
    <w:rsid w:val="00725BF7"/>
    <w:rsid w:val="00725FE5"/>
    <w:rsid w:val="00726058"/>
    <w:rsid w:val="00726961"/>
    <w:rsid w:val="00726DF6"/>
    <w:rsid w:val="00726FCD"/>
    <w:rsid w:val="00727265"/>
    <w:rsid w:val="00730015"/>
    <w:rsid w:val="00730C43"/>
    <w:rsid w:val="00731A02"/>
    <w:rsid w:val="00731BB1"/>
    <w:rsid w:val="00731C8C"/>
    <w:rsid w:val="00732232"/>
    <w:rsid w:val="00732567"/>
    <w:rsid w:val="00732B39"/>
    <w:rsid w:val="00732DA6"/>
    <w:rsid w:val="00733578"/>
    <w:rsid w:val="00733D4D"/>
    <w:rsid w:val="00734ABA"/>
    <w:rsid w:val="00734DA6"/>
    <w:rsid w:val="0073609A"/>
    <w:rsid w:val="007363AE"/>
    <w:rsid w:val="00736730"/>
    <w:rsid w:val="00736C88"/>
    <w:rsid w:val="00737774"/>
    <w:rsid w:val="00737BA5"/>
    <w:rsid w:val="007401DD"/>
    <w:rsid w:val="007404EA"/>
    <w:rsid w:val="007404F6"/>
    <w:rsid w:val="00740530"/>
    <w:rsid w:val="00740917"/>
    <w:rsid w:val="00741B37"/>
    <w:rsid w:val="00741E7A"/>
    <w:rsid w:val="00741F9A"/>
    <w:rsid w:val="00741FEB"/>
    <w:rsid w:val="0074237A"/>
    <w:rsid w:val="00742845"/>
    <w:rsid w:val="007429C3"/>
    <w:rsid w:val="00742C4C"/>
    <w:rsid w:val="00742CEE"/>
    <w:rsid w:val="00742D67"/>
    <w:rsid w:val="007431F5"/>
    <w:rsid w:val="00743E24"/>
    <w:rsid w:val="0074420B"/>
    <w:rsid w:val="0074468B"/>
    <w:rsid w:val="00745283"/>
    <w:rsid w:val="00745A01"/>
    <w:rsid w:val="00745A32"/>
    <w:rsid w:val="00745EF1"/>
    <w:rsid w:val="007463E8"/>
    <w:rsid w:val="0074645E"/>
    <w:rsid w:val="00746B24"/>
    <w:rsid w:val="00747989"/>
    <w:rsid w:val="00750276"/>
    <w:rsid w:val="00750C49"/>
    <w:rsid w:val="00751512"/>
    <w:rsid w:val="00751545"/>
    <w:rsid w:val="00752276"/>
    <w:rsid w:val="00752CFC"/>
    <w:rsid w:val="00752D63"/>
    <w:rsid w:val="00753F97"/>
    <w:rsid w:val="007543EF"/>
    <w:rsid w:val="007548CE"/>
    <w:rsid w:val="007550A9"/>
    <w:rsid w:val="0075548B"/>
    <w:rsid w:val="00755929"/>
    <w:rsid w:val="0075671A"/>
    <w:rsid w:val="00756790"/>
    <w:rsid w:val="00756B68"/>
    <w:rsid w:val="007576F7"/>
    <w:rsid w:val="0076033A"/>
    <w:rsid w:val="007610F1"/>
    <w:rsid w:val="00763103"/>
    <w:rsid w:val="007635DE"/>
    <w:rsid w:val="00763BFD"/>
    <w:rsid w:val="00763E3D"/>
    <w:rsid w:val="00763F25"/>
    <w:rsid w:val="00764314"/>
    <w:rsid w:val="00764641"/>
    <w:rsid w:val="00765143"/>
    <w:rsid w:val="00765361"/>
    <w:rsid w:val="00765BA3"/>
    <w:rsid w:val="0076643F"/>
    <w:rsid w:val="007676BA"/>
    <w:rsid w:val="007676FA"/>
    <w:rsid w:val="00770623"/>
    <w:rsid w:val="00770739"/>
    <w:rsid w:val="00770BA0"/>
    <w:rsid w:val="00770DBA"/>
    <w:rsid w:val="007711DF"/>
    <w:rsid w:val="00772710"/>
    <w:rsid w:val="0077352F"/>
    <w:rsid w:val="00773AF3"/>
    <w:rsid w:val="00773F9B"/>
    <w:rsid w:val="007744E9"/>
    <w:rsid w:val="007745A1"/>
    <w:rsid w:val="00774B48"/>
    <w:rsid w:val="00776F1B"/>
    <w:rsid w:val="00776F9B"/>
    <w:rsid w:val="00777028"/>
    <w:rsid w:val="007773C4"/>
    <w:rsid w:val="007777D4"/>
    <w:rsid w:val="00777CC9"/>
    <w:rsid w:val="00780F49"/>
    <w:rsid w:val="00781106"/>
    <w:rsid w:val="0078111A"/>
    <w:rsid w:val="00781429"/>
    <w:rsid w:val="00781B40"/>
    <w:rsid w:val="00781F64"/>
    <w:rsid w:val="00782069"/>
    <w:rsid w:val="0078300A"/>
    <w:rsid w:val="007835E4"/>
    <w:rsid w:val="0078363B"/>
    <w:rsid w:val="00783AD6"/>
    <w:rsid w:val="00783EA5"/>
    <w:rsid w:val="00784347"/>
    <w:rsid w:val="00784485"/>
    <w:rsid w:val="007853F9"/>
    <w:rsid w:val="007865BF"/>
    <w:rsid w:val="007869B3"/>
    <w:rsid w:val="00786AF3"/>
    <w:rsid w:val="00787AFA"/>
    <w:rsid w:val="00787B62"/>
    <w:rsid w:val="00790A35"/>
    <w:rsid w:val="00790AEC"/>
    <w:rsid w:val="00790B1B"/>
    <w:rsid w:val="00790EA4"/>
    <w:rsid w:val="007915E8"/>
    <w:rsid w:val="00791B2D"/>
    <w:rsid w:val="00791FB3"/>
    <w:rsid w:val="00791FB6"/>
    <w:rsid w:val="00792008"/>
    <w:rsid w:val="007921DC"/>
    <w:rsid w:val="007928F7"/>
    <w:rsid w:val="00792DED"/>
    <w:rsid w:val="00792F5A"/>
    <w:rsid w:val="007931BC"/>
    <w:rsid w:val="007939C0"/>
    <w:rsid w:val="00793D03"/>
    <w:rsid w:val="007945B2"/>
    <w:rsid w:val="00794B1C"/>
    <w:rsid w:val="00794EAB"/>
    <w:rsid w:val="00794F06"/>
    <w:rsid w:val="007957B1"/>
    <w:rsid w:val="0079676E"/>
    <w:rsid w:val="0079699F"/>
    <w:rsid w:val="00796C3A"/>
    <w:rsid w:val="007978E1"/>
    <w:rsid w:val="00797AFC"/>
    <w:rsid w:val="007A0BF2"/>
    <w:rsid w:val="007A17A2"/>
    <w:rsid w:val="007A1C96"/>
    <w:rsid w:val="007A25F6"/>
    <w:rsid w:val="007A27E2"/>
    <w:rsid w:val="007A298B"/>
    <w:rsid w:val="007A3084"/>
    <w:rsid w:val="007A35A6"/>
    <w:rsid w:val="007A3B66"/>
    <w:rsid w:val="007A3BA4"/>
    <w:rsid w:val="007A4272"/>
    <w:rsid w:val="007A524C"/>
    <w:rsid w:val="007A698A"/>
    <w:rsid w:val="007A7C32"/>
    <w:rsid w:val="007A7D0B"/>
    <w:rsid w:val="007B0A9A"/>
    <w:rsid w:val="007B0BE0"/>
    <w:rsid w:val="007B1D83"/>
    <w:rsid w:val="007B1FA4"/>
    <w:rsid w:val="007B1FE2"/>
    <w:rsid w:val="007B2AFA"/>
    <w:rsid w:val="007B2BCA"/>
    <w:rsid w:val="007B310D"/>
    <w:rsid w:val="007B3203"/>
    <w:rsid w:val="007B324D"/>
    <w:rsid w:val="007B398C"/>
    <w:rsid w:val="007B3CDF"/>
    <w:rsid w:val="007B490C"/>
    <w:rsid w:val="007B4A77"/>
    <w:rsid w:val="007B5128"/>
    <w:rsid w:val="007B5425"/>
    <w:rsid w:val="007B56EC"/>
    <w:rsid w:val="007B5727"/>
    <w:rsid w:val="007B57E2"/>
    <w:rsid w:val="007B5B6E"/>
    <w:rsid w:val="007B5F8E"/>
    <w:rsid w:val="007B639C"/>
    <w:rsid w:val="007B6A13"/>
    <w:rsid w:val="007B6C56"/>
    <w:rsid w:val="007B7420"/>
    <w:rsid w:val="007B7612"/>
    <w:rsid w:val="007B796F"/>
    <w:rsid w:val="007C0145"/>
    <w:rsid w:val="007C0C9E"/>
    <w:rsid w:val="007C1602"/>
    <w:rsid w:val="007C1876"/>
    <w:rsid w:val="007C1F1A"/>
    <w:rsid w:val="007C3177"/>
    <w:rsid w:val="007C3471"/>
    <w:rsid w:val="007C3E58"/>
    <w:rsid w:val="007C43F9"/>
    <w:rsid w:val="007C4473"/>
    <w:rsid w:val="007C458D"/>
    <w:rsid w:val="007C5079"/>
    <w:rsid w:val="007C579D"/>
    <w:rsid w:val="007C63E5"/>
    <w:rsid w:val="007C6479"/>
    <w:rsid w:val="007C6CE2"/>
    <w:rsid w:val="007C6CE9"/>
    <w:rsid w:val="007C6E13"/>
    <w:rsid w:val="007C7080"/>
    <w:rsid w:val="007C7C9C"/>
    <w:rsid w:val="007C7FF3"/>
    <w:rsid w:val="007D0C5C"/>
    <w:rsid w:val="007D0E3A"/>
    <w:rsid w:val="007D0EB1"/>
    <w:rsid w:val="007D139C"/>
    <w:rsid w:val="007D1439"/>
    <w:rsid w:val="007D1BBD"/>
    <w:rsid w:val="007D1F5B"/>
    <w:rsid w:val="007D240E"/>
    <w:rsid w:val="007D259B"/>
    <w:rsid w:val="007D26AD"/>
    <w:rsid w:val="007D2A8E"/>
    <w:rsid w:val="007D2B4E"/>
    <w:rsid w:val="007D33B3"/>
    <w:rsid w:val="007D3A77"/>
    <w:rsid w:val="007D4EF0"/>
    <w:rsid w:val="007D4F59"/>
    <w:rsid w:val="007D5A7C"/>
    <w:rsid w:val="007D5DA9"/>
    <w:rsid w:val="007D5DB7"/>
    <w:rsid w:val="007D5E19"/>
    <w:rsid w:val="007D5E9D"/>
    <w:rsid w:val="007D6503"/>
    <w:rsid w:val="007D6686"/>
    <w:rsid w:val="007D676F"/>
    <w:rsid w:val="007D6C07"/>
    <w:rsid w:val="007D6C70"/>
    <w:rsid w:val="007D6DAD"/>
    <w:rsid w:val="007D6F32"/>
    <w:rsid w:val="007D7409"/>
    <w:rsid w:val="007D7C13"/>
    <w:rsid w:val="007D7DAC"/>
    <w:rsid w:val="007E077C"/>
    <w:rsid w:val="007E099A"/>
    <w:rsid w:val="007E0E71"/>
    <w:rsid w:val="007E11AD"/>
    <w:rsid w:val="007E19B5"/>
    <w:rsid w:val="007E2834"/>
    <w:rsid w:val="007E2CD9"/>
    <w:rsid w:val="007E2F60"/>
    <w:rsid w:val="007E36C3"/>
    <w:rsid w:val="007E3957"/>
    <w:rsid w:val="007E3E85"/>
    <w:rsid w:val="007E46BF"/>
    <w:rsid w:val="007E46D0"/>
    <w:rsid w:val="007E4954"/>
    <w:rsid w:val="007E49B6"/>
    <w:rsid w:val="007E49B7"/>
    <w:rsid w:val="007E5588"/>
    <w:rsid w:val="007E6702"/>
    <w:rsid w:val="007E68E0"/>
    <w:rsid w:val="007E6D26"/>
    <w:rsid w:val="007E7A83"/>
    <w:rsid w:val="007E7B07"/>
    <w:rsid w:val="007F07C2"/>
    <w:rsid w:val="007F11F3"/>
    <w:rsid w:val="007F12AB"/>
    <w:rsid w:val="007F15E7"/>
    <w:rsid w:val="007F168A"/>
    <w:rsid w:val="007F18CE"/>
    <w:rsid w:val="007F1EBB"/>
    <w:rsid w:val="007F262A"/>
    <w:rsid w:val="007F289C"/>
    <w:rsid w:val="007F2B64"/>
    <w:rsid w:val="007F2CC0"/>
    <w:rsid w:val="007F310E"/>
    <w:rsid w:val="007F31FE"/>
    <w:rsid w:val="007F3767"/>
    <w:rsid w:val="007F3A7A"/>
    <w:rsid w:val="007F3C21"/>
    <w:rsid w:val="007F3F7B"/>
    <w:rsid w:val="007F4548"/>
    <w:rsid w:val="007F4AFC"/>
    <w:rsid w:val="007F4BAE"/>
    <w:rsid w:val="007F53CB"/>
    <w:rsid w:val="007F5D4D"/>
    <w:rsid w:val="007F6C40"/>
    <w:rsid w:val="007F70C9"/>
    <w:rsid w:val="007F72DC"/>
    <w:rsid w:val="007F7480"/>
    <w:rsid w:val="007F7838"/>
    <w:rsid w:val="007F7931"/>
    <w:rsid w:val="008006E6"/>
    <w:rsid w:val="00800AC2"/>
    <w:rsid w:val="00800C43"/>
    <w:rsid w:val="00800D3E"/>
    <w:rsid w:val="008010C9"/>
    <w:rsid w:val="008013EA"/>
    <w:rsid w:val="00801A26"/>
    <w:rsid w:val="00801CBF"/>
    <w:rsid w:val="00801E01"/>
    <w:rsid w:val="008023C7"/>
    <w:rsid w:val="00802592"/>
    <w:rsid w:val="00802DD6"/>
    <w:rsid w:val="00802E39"/>
    <w:rsid w:val="00802E4F"/>
    <w:rsid w:val="00803845"/>
    <w:rsid w:val="00804D42"/>
    <w:rsid w:val="00804DFC"/>
    <w:rsid w:val="00804E31"/>
    <w:rsid w:val="00804F5C"/>
    <w:rsid w:val="00805646"/>
    <w:rsid w:val="008056F3"/>
    <w:rsid w:val="00805ED0"/>
    <w:rsid w:val="00805EEA"/>
    <w:rsid w:val="00806337"/>
    <w:rsid w:val="008063DC"/>
    <w:rsid w:val="00806C4C"/>
    <w:rsid w:val="0080724D"/>
    <w:rsid w:val="008075AA"/>
    <w:rsid w:val="00807BBD"/>
    <w:rsid w:val="008102F8"/>
    <w:rsid w:val="008117DD"/>
    <w:rsid w:val="00811976"/>
    <w:rsid w:val="00811A5D"/>
    <w:rsid w:val="00811B07"/>
    <w:rsid w:val="00812824"/>
    <w:rsid w:val="0081441D"/>
    <w:rsid w:val="008145C6"/>
    <w:rsid w:val="0081499A"/>
    <w:rsid w:val="00814AD9"/>
    <w:rsid w:val="00814EE1"/>
    <w:rsid w:val="00814EF6"/>
    <w:rsid w:val="00815028"/>
    <w:rsid w:val="0081527A"/>
    <w:rsid w:val="00815A1F"/>
    <w:rsid w:val="00815AC9"/>
    <w:rsid w:val="00815D2C"/>
    <w:rsid w:val="0081610F"/>
    <w:rsid w:val="0081632A"/>
    <w:rsid w:val="008166F4"/>
    <w:rsid w:val="00816CD7"/>
    <w:rsid w:val="00816ED5"/>
    <w:rsid w:val="00817141"/>
    <w:rsid w:val="0081751F"/>
    <w:rsid w:val="00817CB1"/>
    <w:rsid w:val="0082094E"/>
    <w:rsid w:val="0082108A"/>
    <w:rsid w:val="008212F3"/>
    <w:rsid w:val="00821CB6"/>
    <w:rsid w:val="00822A0F"/>
    <w:rsid w:val="00822A69"/>
    <w:rsid w:val="00822C90"/>
    <w:rsid w:val="008231F6"/>
    <w:rsid w:val="00823AC4"/>
    <w:rsid w:val="008243EF"/>
    <w:rsid w:val="00824581"/>
    <w:rsid w:val="00824B94"/>
    <w:rsid w:val="00825EA9"/>
    <w:rsid w:val="008260DA"/>
    <w:rsid w:val="008261C4"/>
    <w:rsid w:val="00826648"/>
    <w:rsid w:val="00826AD1"/>
    <w:rsid w:val="00826CCB"/>
    <w:rsid w:val="00826CD9"/>
    <w:rsid w:val="00826D9E"/>
    <w:rsid w:val="0082741C"/>
    <w:rsid w:val="008278D7"/>
    <w:rsid w:val="00827F87"/>
    <w:rsid w:val="00830AF4"/>
    <w:rsid w:val="00830F27"/>
    <w:rsid w:val="008313A3"/>
    <w:rsid w:val="00831A1B"/>
    <w:rsid w:val="008329C4"/>
    <w:rsid w:val="00832A1F"/>
    <w:rsid w:val="00833863"/>
    <w:rsid w:val="008340BD"/>
    <w:rsid w:val="008343C6"/>
    <w:rsid w:val="00834A0C"/>
    <w:rsid w:val="0083559F"/>
    <w:rsid w:val="0083596E"/>
    <w:rsid w:val="00836788"/>
    <w:rsid w:val="00836921"/>
    <w:rsid w:val="00836A48"/>
    <w:rsid w:val="00836CB0"/>
    <w:rsid w:val="00837B93"/>
    <w:rsid w:val="00837FA6"/>
    <w:rsid w:val="0084160D"/>
    <w:rsid w:val="00841CB8"/>
    <w:rsid w:val="00842263"/>
    <w:rsid w:val="008437E0"/>
    <w:rsid w:val="008439EE"/>
    <w:rsid w:val="00843C82"/>
    <w:rsid w:val="00843D60"/>
    <w:rsid w:val="00843EDF"/>
    <w:rsid w:val="008448B8"/>
    <w:rsid w:val="00844B12"/>
    <w:rsid w:val="00845084"/>
    <w:rsid w:val="008451B4"/>
    <w:rsid w:val="008451D6"/>
    <w:rsid w:val="0084521C"/>
    <w:rsid w:val="00845401"/>
    <w:rsid w:val="008455CC"/>
    <w:rsid w:val="00845B48"/>
    <w:rsid w:val="00845F19"/>
    <w:rsid w:val="00846344"/>
    <w:rsid w:val="008465BC"/>
    <w:rsid w:val="00846A9F"/>
    <w:rsid w:val="00846B95"/>
    <w:rsid w:val="00846D48"/>
    <w:rsid w:val="00846EE0"/>
    <w:rsid w:val="00847003"/>
    <w:rsid w:val="00847443"/>
    <w:rsid w:val="00847536"/>
    <w:rsid w:val="00847656"/>
    <w:rsid w:val="00847B62"/>
    <w:rsid w:val="00847C6B"/>
    <w:rsid w:val="00850953"/>
    <w:rsid w:val="0085096E"/>
    <w:rsid w:val="0085097C"/>
    <w:rsid w:val="0085161C"/>
    <w:rsid w:val="008516FC"/>
    <w:rsid w:val="00851910"/>
    <w:rsid w:val="00851ACE"/>
    <w:rsid w:val="00852074"/>
    <w:rsid w:val="00852B03"/>
    <w:rsid w:val="00852D54"/>
    <w:rsid w:val="00853142"/>
    <w:rsid w:val="00853424"/>
    <w:rsid w:val="0085374B"/>
    <w:rsid w:val="00853DF9"/>
    <w:rsid w:val="00853FA4"/>
    <w:rsid w:val="008541BA"/>
    <w:rsid w:val="00854B07"/>
    <w:rsid w:val="00854DBD"/>
    <w:rsid w:val="008551D1"/>
    <w:rsid w:val="0085549E"/>
    <w:rsid w:val="00855588"/>
    <w:rsid w:val="00855635"/>
    <w:rsid w:val="00855AD8"/>
    <w:rsid w:val="00855FBC"/>
    <w:rsid w:val="00856835"/>
    <w:rsid w:val="00856E81"/>
    <w:rsid w:val="00857422"/>
    <w:rsid w:val="0085745F"/>
    <w:rsid w:val="0085784F"/>
    <w:rsid w:val="008610B1"/>
    <w:rsid w:val="00861E8C"/>
    <w:rsid w:val="00861F93"/>
    <w:rsid w:val="008620C0"/>
    <w:rsid w:val="00862149"/>
    <w:rsid w:val="00862CF0"/>
    <w:rsid w:val="008641FE"/>
    <w:rsid w:val="0086448F"/>
    <w:rsid w:val="00864564"/>
    <w:rsid w:val="00864774"/>
    <w:rsid w:val="00864BE5"/>
    <w:rsid w:val="00865DEF"/>
    <w:rsid w:val="00865F70"/>
    <w:rsid w:val="00866177"/>
    <w:rsid w:val="00866262"/>
    <w:rsid w:val="00866379"/>
    <w:rsid w:val="008669C2"/>
    <w:rsid w:val="008669D9"/>
    <w:rsid w:val="00866C9A"/>
    <w:rsid w:val="00866F0C"/>
    <w:rsid w:val="00867342"/>
    <w:rsid w:val="00867B8F"/>
    <w:rsid w:val="00870961"/>
    <w:rsid w:val="0087167C"/>
    <w:rsid w:val="00871AFD"/>
    <w:rsid w:val="0087232C"/>
    <w:rsid w:val="00872785"/>
    <w:rsid w:val="00872CC1"/>
    <w:rsid w:val="00872F57"/>
    <w:rsid w:val="0087300C"/>
    <w:rsid w:val="008734C7"/>
    <w:rsid w:val="008736E4"/>
    <w:rsid w:val="00873987"/>
    <w:rsid w:val="008739EE"/>
    <w:rsid w:val="00873A43"/>
    <w:rsid w:val="00873C95"/>
    <w:rsid w:val="00873EAB"/>
    <w:rsid w:val="008740EA"/>
    <w:rsid w:val="00874349"/>
    <w:rsid w:val="00874BC7"/>
    <w:rsid w:val="00875505"/>
    <w:rsid w:val="00875D12"/>
    <w:rsid w:val="00875F0C"/>
    <w:rsid w:val="00876943"/>
    <w:rsid w:val="00876C08"/>
    <w:rsid w:val="00877041"/>
    <w:rsid w:val="008779B5"/>
    <w:rsid w:val="00880384"/>
    <w:rsid w:val="008809C3"/>
    <w:rsid w:val="00880B4E"/>
    <w:rsid w:val="00880FD3"/>
    <w:rsid w:val="008815BA"/>
    <w:rsid w:val="008818F8"/>
    <w:rsid w:val="008819CD"/>
    <w:rsid w:val="00881F5B"/>
    <w:rsid w:val="0088279E"/>
    <w:rsid w:val="00882AC6"/>
    <w:rsid w:val="00882D27"/>
    <w:rsid w:val="00883224"/>
    <w:rsid w:val="0088394B"/>
    <w:rsid w:val="008839DC"/>
    <w:rsid w:val="00883B07"/>
    <w:rsid w:val="00883FF8"/>
    <w:rsid w:val="008844AB"/>
    <w:rsid w:val="0088450D"/>
    <w:rsid w:val="0088468F"/>
    <w:rsid w:val="008847EB"/>
    <w:rsid w:val="00885156"/>
    <w:rsid w:val="00885406"/>
    <w:rsid w:val="00885454"/>
    <w:rsid w:val="00885A9C"/>
    <w:rsid w:val="008864E2"/>
    <w:rsid w:val="00886B62"/>
    <w:rsid w:val="00886B8A"/>
    <w:rsid w:val="00890600"/>
    <w:rsid w:val="00891876"/>
    <w:rsid w:val="00891D8B"/>
    <w:rsid w:val="00891DA5"/>
    <w:rsid w:val="00892320"/>
    <w:rsid w:val="0089276D"/>
    <w:rsid w:val="00892832"/>
    <w:rsid w:val="00892C3C"/>
    <w:rsid w:val="00892D2C"/>
    <w:rsid w:val="00892E5C"/>
    <w:rsid w:val="0089325C"/>
    <w:rsid w:val="00894ABA"/>
    <w:rsid w:val="00894F7F"/>
    <w:rsid w:val="00894FDD"/>
    <w:rsid w:val="008954B4"/>
    <w:rsid w:val="00895B2B"/>
    <w:rsid w:val="00895D86"/>
    <w:rsid w:val="00896417"/>
    <w:rsid w:val="008964AF"/>
    <w:rsid w:val="00896731"/>
    <w:rsid w:val="008968BB"/>
    <w:rsid w:val="00897322"/>
    <w:rsid w:val="008974F2"/>
    <w:rsid w:val="00897E00"/>
    <w:rsid w:val="008A13C4"/>
    <w:rsid w:val="008A1D27"/>
    <w:rsid w:val="008A211B"/>
    <w:rsid w:val="008A2DC7"/>
    <w:rsid w:val="008A379C"/>
    <w:rsid w:val="008A39EF"/>
    <w:rsid w:val="008A3B50"/>
    <w:rsid w:val="008A4010"/>
    <w:rsid w:val="008A4232"/>
    <w:rsid w:val="008A4965"/>
    <w:rsid w:val="008A4B4E"/>
    <w:rsid w:val="008A50DE"/>
    <w:rsid w:val="008A5217"/>
    <w:rsid w:val="008A52F4"/>
    <w:rsid w:val="008A53D9"/>
    <w:rsid w:val="008A569D"/>
    <w:rsid w:val="008A5F41"/>
    <w:rsid w:val="008A6613"/>
    <w:rsid w:val="008A6955"/>
    <w:rsid w:val="008A6A76"/>
    <w:rsid w:val="008A6DE0"/>
    <w:rsid w:val="008A710A"/>
    <w:rsid w:val="008A71E6"/>
    <w:rsid w:val="008A7760"/>
    <w:rsid w:val="008A7AB3"/>
    <w:rsid w:val="008A7E9B"/>
    <w:rsid w:val="008B0750"/>
    <w:rsid w:val="008B18F1"/>
    <w:rsid w:val="008B268B"/>
    <w:rsid w:val="008B29EB"/>
    <w:rsid w:val="008B2A03"/>
    <w:rsid w:val="008B2DB8"/>
    <w:rsid w:val="008B313B"/>
    <w:rsid w:val="008B427F"/>
    <w:rsid w:val="008B46D8"/>
    <w:rsid w:val="008B4AF8"/>
    <w:rsid w:val="008B4E11"/>
    <w:rsid w:val="008B5203"/>
    <w:rsid w:val="008B566E"/>
    <w:rsid w:val="008B5D4F"/>
    <w:rsid w:val="008B69E8"/>
    <w:rsid w:val="008C01A9"/>
    <w:rsid w:val="008C084B"/>
    <w:rsid w:val="008C0D1C"/>
    <w:rsid w:val="008C1A56"/>
    <w:rsid w:val="008C1A77"/>
    <w:rsid w:val="008C1FB5"/>
    <w:rsid w:val="008C228C"/>
    <w:rsid w:val="008C27F6"/>
    <w:rsid w:val="008C2E40"/>
    <w:rsid w:val="008C3431"/>
    <w:rsid w:val="008C38F0"/>
    <w:rsid w:val="008C408B"/>
    <w:rsid w:val="008C4122"/>
    <w:rsid w:val="008C45E8"/>
    <w:rsid w:val="008C4C7F"/>
    <w:rsid w:val="008C51A5"/>
    <w:rsid w:val="008C52E4"/>
    <w:rsid w:val="008C5403"/>
    <w:rsid w:val="008C55D8"/>
    <w:rsid w:val="008C58D8"/>
    <w:rsid w:val="008C5B3C"/>
    <w:rsid w:val="008C62E8"/>
    <w:rsid w:val="008C7124"/>
    <w:rsid w:val="008C7553"/>
    <w:rsid w:val="008C7702"/>
    <w:rsid w:val="008C7890"/>
    <w:rsid w:val="008C7FB9"/>
    <w:rsid w:val="008D0341"/>
    <w:rsid w:val="008D0A87"/>
    <w:rsid w:val="008D0C4D"/>
    <w:rsid w:val="008D0EAD"/>
    <w:rsid w:val="008D0F21"/>
    <w:rsid w:val="008D1DCC"/>
    <w:rsid w:val="008D2148"/>
    <w:rsid w:val="008D23A1"/>
    <w:rsid w:val="008D2562"/>
    <w:rsid w:val="008D2729"/>
    <w:rsid w:val="008D354B"/>
    <w:rsid w:val="008D398B"/>
    <w:rsid w:val="008D3A2B"/>
    <w:rsid w:val="008D4A0B"/>
    <w:rsid w:val="008D50FB"/>
    <w:rsid w:val="008D568A"/>
    <w:rsid w:val="008D5D1F"/>
    <w:rsid w:val="008D6038"/>
    <w:rsid w:val="008D6FB5"/>
    <w:rsid w:val="008D7B5B"/>
    <w:rsid w:val="008D7EAF"/>
    <w:rsid w:val="008D7F5B"/>
    <w:rsid w:val="008E0018"/>
    <w:rsid w:val="008E010A"/>
    <w:rsid w:val="008E0458"/>
    <w:rsid w:val="008E0754"/>
    <w:rsid w:val="008E135C"/>
    <w:rsid w:val="008E15C6"/>
    <w:rsid w:val="008E180F"/>
    <w:rsid w:val="008E18C9"/>
    <w:rsid w:val="008E1900"/>
    <w:rsid w:val="008E1D2A"/>
    <w:rsid w:val="008E1EC4"/>
    <w:rsid w:val="008E3552"/>
    <w:rsid w:val="008E3BB4"/>
    <w:rsid w:val="008E40C7"/>
    <w:rsid w:val="008E419A"/>
    <w:rsid w:val="008E4D3E"/>
    <w:rsid w:val="008E5644"/>
    <w:rsid w:val="008E5887"/>
    <w:rsid w:val="008E6676"/>
    <w:rsid w:val="008E6897"/>
    <w:rsid w:val="008E6D9C"/>
    <w:rsid w:val="008E7A12"/>
    <w:rsid w:val="008E7E82"/>
    <w:rsid w:val="008F0369"/>
    <w:rsid w:val="008F14CB"/>
    <w:rsid w:val="008F1BC9"/>
    <w:rsid w:val="008F22B7"/>
    <w:rsid w:val="008F2449"/>
    <w:rsid w:val="008F2A89"/>
    <w:rsid w:val="008F2AAC"/>
    <w:rsid w:val="008F2BA7"/>
    <w:rsid w:val="008F30C7"/>
    <w:rsid w:val="008F3194"/>
    <w:rsid w:val="008F32EE"/>
    <w:rsid w:val="008F3406"/>
    <w:rsid w:val="008F3833"/>
    <w:rsid w:val="008F398E"/>
    <w:rsid w:val="008F39BC"/>
    <w:rsid w:val="008F3A54"/>
    <w:rsid w:val="008F4164"/>
    <w:rsid w:val="008F441E"/>
    <w:rsid w:val="008F6219"/>
    <w:rsid w:val="008F6517"/>
    <w:rsid w:val="008F6DA0"/>
    <w:rsid w:val="008F6E01"/>
    <w:rsid w:val="008F6EE1"/>
    <w:rsid w:val="008F7037"/>
    <w:rsid w:val="008F7404"/>
    <w:rsid w:val="008F783A"/>
    <w:rsid w:val="00900524"/>
    <w:rsid w:val="0090095F"/>
    <w:rsid w:val="00900DE4"/>
    <w:rsid w:val="00900F9E"/>
    <w:rsid w:val="00901411"/>
    <w:rsid w:val="00901D1F"/>
    <w:rsid w:val="009021F1"/>
    <w:rsid w:val="009024A3"/>
    <w:rsid w:val="0090263D"/>
    <w:rsid w:val="0090283B"/>
    <w:rsid w:val="00903169"/>
    <w:rsid w:val="0090375F"/>
    <w:rsid w:val="00903961"/>
    <w:rsid w:val="00904A2E"/>
    <w:rsid w:val="00904DAF"/>
    <w:rsid w:val="00904E78"/>
    <w:rsid w:val="00905538"/>
    <w:rsid w:val="0090577F"/>
    <w:rsid w:val="0090590B"/>
    <w:rsid w:val="00905C27"/>
    <w:rsid w:val="009060A7"/>
    <w:rsid w:val="0090657A"/>
    <w:rsid w:val="00906D18"/>
    <w:rsid w:val="00907968"/>
    <w:rsid w:val="009079B5"/>
    <w:rsid w:val="00907B72"/>
    <w:rsid w:val="00910407"/>
    <w:rsid w:val="00910535"/>
    <w:rsid w:val="00910DD2"/>
    <w:rsid w:val="00911059"/>
    <w:rsid w:val="009112B1"/>
    <w:rsid w:val="009112DE"/>
    <w:rsid w:val="009112F3"/>
    <w:rsid w:val="009114CD"/>
    <w:rsid w:val="009115DB"/>
    <w:rsid w:val="0091189B"/>
    <w:rsid w:val="00911C6F"/>
    <w:rsid w:val="00913159"/>
    <w:rsid w:val="009132D0"/>
    <w:rsid w:val="00913B08"/>
    <w:rsid w:val="00913B97"/>
    <w:rsid w:val="0091401E"/>
    <w:rsid w:val="009141EA"/>
    <w:rsid w:val="009144F8"/>
    <w:rsid w:val="0091486E"/>
    <w:rsid w:val="00914977"/>
    <w:rsid w:val="00914A87"/>
    <w:rsid w:val="009151F2"/>
    <w:rsid w:val="009155E5"/>
    <w:rsid w:val="0091573D"/>
    <w:rsid w:val="00915779"/>
    <w:rsid w:val="009157CF"/>
    <w:rsid w:val="009163A8"/>
    <w:rsid w:val="00916AF0"/>
    <w:rsid w:val="00916E9B"/>
    <w:rsid w:val="00917377"/>
    <w:rsid w:val="0091752B"/>
    <w:rsid w:val="009176CD"/>
    <w:rsid w:val="0092046C"/>
    <w:rsid w:val="00920721"/>
    <w:rsid w:val="00920A79"/>
    <w:rsid w:val="00920FA8"/>
    <w:rsid w:val="00921355"/>
    <w:rsid w:val="00921BF9"/>
    <w:rsid w:val="00921C73"/>
    <w:rsid w:val="00921E52"/>
    <w:rsid w:val="00921FCE"/>
    <w:rsid w:val="0092209F"/>
    <w:rsid w:val="00923A16"/>
    <w:rsid w:val="00923D67"/>
    <w:rsid w:val="00924C95"/>
    <w:rsid w:val="009252AD"/>
    <w:rsid w:val="00925468"/>
    <w:rsid w:val="009260B8"/>
    <w:rsid w:val="00926491"/>
    <w:rsid w:val="00926D7C"/>
    <w:rsid w:val="00930BB3"/>
    <w:rsid w:val="00932772"/>
    <w:rsid w:val="0093311E"/>
    <w:rsid w:val="0093332C"/>
    <w:rsid w:val="009335FC"/>
    <w:rsid w:val="00933709"/>
    <w:rsid w:val="0093385D"/>
    <w:rsid w:val="009344DF"/>
    <w:rsid w:val="00934946"/>
    <w:rsid w:val="00934E40"/>
    <w:rsid w:val="0093507A"/>
    <w:rsid w:val="009351D9"/>
    <w:rsid w:val="0093528D"/>
    <w:rsid w:val="00935C76"/>
    <w:rsid w:val="009363E7"/>
    <w:rsid w:val="009364F7"/>
    <w:rsid w:val="00936523"/>
    <w:rsid w:val="009366D2"/>
    <w:rsid w:val="00936877"/>
    <w:rsid w:val="00936CD2"/>
    <w:rsid w:val="00936EFF"/>
    <w:rsid w:val="00937E97"/>
    <w:rsid w:val="0094047E"/>
    <w:rsid w:val="009409D5"/>
    <w:rsid w:val="00940A94"/>
    <w:rsid w:val="00940E0E"/>
    <w:rsid w:val="00941C2A"/>
    <w:rsid w:val="00942110"/>
    <w:rsid w:val="00942190"/>
    <w:rsid w:val="009422DE"/>
    <w:rsid w:val="00942AC4"/>
    <w:rsid w:val="009442BD"/>
    <w:rsid w:val="00944458"/>
    <w:rsid w:val="009447AB"/>
    <w:rsid w:val="00944C97"/>
    <w:rsid w:val="00945571"/>
    <w:rsid w:val="0094561B"/>
    <w:rsid w:val="0094567B"/>
    <w:rsid w:val="00945702"/>
    <w:rsid w:val="009461CF"/>
    <w:rsid w:val="00947130"/>
    <w:rsid w:val="00947181"/>
    <w:rsid w:val="00947E10"/>
    <w:rsid w:val="00947F6E"/>
    <w:rsid w:val="009500F9"/>
    <w:rsid w:val="0095053F"/>
    <w:rsid w:val="009509E5"/>
    <w:rsid w:val="00950B6D"/>
    <w:rsid w:val="00951E51"/>
    <w:rsid w:val="00951EBF"/>
    <w:rsid w:val="009526C5"/>
    <w:rsid w:val="009527DF"/>
    <w:rsid w:val="00952965"/>
    <w:rsid w:val="00952D13"/>
    <w:rsid w:val="009531D9"/>
    <w:rsid w:val="009532F7"/>
    <w:rsid w:val="0095350C"/>
    <w:rsid w:val="009542B5"/>
    <w:rsid w:val="00954455"/>
    <w:rsid w:val="00954490"/>
    <w:rsid w:val="00954553"/>
    <w:rsid w:val="00954DFF"/>
    <w:rsid w:val="009557DE"/>
    <w:rsid w:val="00955872"/>
    <w:rsid w:val="00955876"/>
    <w:rsid w:val="009558D8"/>
    <w:rsid w:val="00955CD5"/>
    <w:rsid w:val="00955F6D"/>
    <w:rsid w:val="00956C74"/>
    <w:rsid w:val="00957246"/>
    <w:rsid w:val="0095734B"/>
    <w:rsid w:val="009573B7"/>
    <w:rsid w:val="00960123"/>
    <w:rsid w:val="00960360"/>
    <w:rsid w:val="009604D8"/>
    <w:rsid w:val="00960D1B"/>
    <w:rsid w:val="0096123D"/>
    <w:rsid w:val="00961252"/>
    <w:rsid w:val="0096148F"/>
    <w:rsid w:val="009614F3"/>
    <w:rsid w:val="009622F5"/>
    <w:rsid w:val="0096232B"/>
    <w:rsid w:val="00963079"/>
    <w:rsid w:val="0096343B"/>
    <w:rsid w:val="00963592"/>
    <w:rsid w:val="009635F1"/>
    <w:rsid w:val="009648F8"/>
    <w:rsid w:val="00965640"/>
    <w:rsid w:val="00965A81"/>
    <w:rsid w:val="00965E2C"/>
    <w:rsid w:val="00966174"/>
    <w:rsid w:val="009666FA"/>
    <w:rsid w:val="00966F03"/>
    <w:rsid w:val="00966F32"/>
    <w:rsid w:val="00967384"/>
    <w:rsid w:val="0096751A"/>
    <w:rsid w:val="0096757F"/>
    <w:rsid w:val="00970AEA"/>
    <w:rsid w:val="00970E53"/>
    <w:rsid w:val="00971199"/>
    <w:rsid w:val="00971A8F"/>
    <w:rsid w:val="009722E8"/>
    <w:rsid w:val="009726C3"/>
    <w:rsid w:val="009727AE"/>
    <w:rsid w:val="00972E3D"/>
    <w:rsid w:val="00972E59"/>
    <w:rsid w:val="00973A64"/>
    <w:rsid w:val="00973C27"/>
    <w:rsid w:val="00973D28"/>
    <w:rsid w:val="009741DB"/>
    <w:rsid w:val="00975FF3"/>
    <w:rsid w:val="009765A5"/>
    <w:rsid w:val="00977602"/>
    <w:rsid w:val="00977A67"/>
    <w:rsid w:val="00977D7E"/>
    <w:rsid w:val="00977EBA"/>
    <w:rsid w:val="00977FDD"/>
    <w:rsid w:val="0098029E"/>
    <w:rsid w:val="009802DD"/>
    <w:rsid w:val="00980372"/>
    <w:rsid w:val="009804EB"/>
    <w:rsid w:val="00980E88"/>
    <w:rsid w:val="00981818"/>
    <w:rsid w:val="00981A51"/>
    <w:rsid w:val="00981B15"/>
    <w:rsid w:val="00982881"/>
    <w:rsid w:val="00982C30"/>
    <w:rsid w:val="00982DE2"/>
    <w:rsid w:val="009830FF"/>
    <w:rsid w:val="0098337A"/>
    <w:rsid w:val="00983519"/>
    <w:rsid w:val="009836A0"/>
    <w:rsid w:val="00984268"/>
    <w:rsid w:val="00984D36"/>
    <w:rsid w:val="00985527"/>
    <w:rsid w:val="00985684"/>
    <w:rsid w:val="00986347"/>
    <w:rsid w:val="00986364"/>
    <w:rsid w:val="00986C51"/>
    <w:rsid w:val="00986E71"/>
    <w:rsid w:val="009871D8"/>
    <w:rsid w:val="00987984"/>
    <w:rsid w:val="009879EC"/>
    <w:rsid w:val="00987ACB"/>
    <w:rsid w:val="00987B43"/>
    <w:rsid w:val="00987D58"/>
    <w:rsid w:val="00990249"/>
    <w:rsid w:val="0099070E"/>
    <w:rsid w:val="00990867"/>
    <w:rsid w:val="00990C28"/>
    <w:rsid w:val="00991BB7"/>
    <w:rsid w:val="00992422"/>
    <w:rsid w:val="009929B2"/>
    <w:rsid w:val="00992B56"/>
    <w:rsid w:val="00992C44"/>
    <w:rsid w:val="00992F82"/>
    <w:rsid w:val="00993515"/>
    <w:rsid w:val="009937C8"/>
    <w:rsid w:val="00993A43"/>
    <w:rsid w:val="009943FA"/>
    <w:rsid w:val="00994A37"/>
    <w:rsid w:val="00994C5E"/>
    <w:rsid w:val="00995CAB"/>
    <w:rsid w:val="00995CE2"/>
    <w:rsid w:val="00996089"/>
    <w:rsid w:val="0099627A"/>
    <w:rsid w:val="00996BA8"/>
    <w:rsid w:val="009973A8"/>
    <w:rsid w:val="00997DC7"/>
    <w:rsid w:val="009A120F"/>
    <w:rsid w:val="009A132E"/>
    <w:rsid w:val="009A19E0"/>
    <w:rsid w:val="009A1FBF"/>
    <w:rsid w:val="009A1FE4"/>
    <w:rsid w:val="009A3494"/>
    <w:rsid w:val="009A35B1"/>
    <w:rsid w:val="009A4B14"/>
    <w:rsid w:val="009A58D3"/>
    <w:rsid w:val="009A5966"/>
    <w:rsid w:val="009A5A53"/>
    <w:rsid w:val="009A5DF8"/>
    <w:rsid w:val="009A69AE"/>
    <w:rsid w:val="009A7517"/>
    <w:rsid w:val="009A7E18"/>
    <w:rsid w:val="009B04F2"/>
    <w:rsid w:val="009B0632"/>
    <w:rsid w:val="009B0740"/>
    <w:rsid w:val="009B0CD6"/>
    <w:rsid w:val="009B1023"/>
    <w:rsid w:val="009B1C94"/>
    <w:rsid w:val="009B2838"/>
    <w:rsid w:val="009B2CC7"/>
    <w:rsid w:val="009B2EF6"/>
    <w:rsid w:val="009B3FD8"/>
    <w:rsid w:val="009B439A"/>
    <w:rsid w:val="009B45B8"/>
    <w:rsid w:val="009B465A"/>
    <w:rsid w:val="009B49AA"/>
    <w:rsid w:val="009B502D"/>
    <w:rsid w:val="009B565F"/>
    <w:rsid w:val="009B5C41"/>
    <w:rsid w:val="009B6026"/>
    <w:rsid w:val="009B608D"/>
    <w:rsid w:val="009B62CA"/>
    <w:rsid w:val="009B6652"/>
    <w:rsid w:val="009B6B16"/>
    <w:rsid w:val="009B7331"/>
    <w:rsid w:val="009B7447"/>
    <w:rsid w:val="009B7566"/>
    <w:rsid w:val="009B766C"/>
    <w:rsid w:val="009B77ED"/>
    <w:rsid w:val="009C061A"/>
    <w:rsid w:val="009C100E"/>
    <w:rsid w:val="009C1337"/>
    <w:rsid w:val="009C2577"/>
    <w:rsid w:val="009C2632"/>
    <w:rsid w:val="009C28E4"/>
    <w:rsid w:val="009C291F"/>
    <w:rsid w:val="009C32A1"/>
    <w:rsid w:val="009C3336"/>
    <w:rsid w:val="009C352E"/>
    <w:rsid w:val="009C3702"/>
    <w:rsid w:val="009C3B91"/>
    <w:rsid w:val="009C3EE7"/>
    <w:rsid w:val="009C3F55"/>
    <w:rsid w:val="009C45C0"/>
    <w:rsid w:val="009C473F"/>
    <w:rsid w:val="009C4BC0"/>
    <w:rsid w:val="009C574F"/>
    <w:rsid w:val="009C58B3"/>
    <w:rsid w:val="009C59B8"/>
    <w:rsid w:val="009C5E90"/>
    <w:rsid w:val="009C5EDB"/>
    <w:rsid w:val="009C769B"/>
    <w:rsid w:val="009C791C"/>
    <w:rsid w:val="009C7E7C"/>
    <w:rsid w:val="009D048B"/>
    <w:rsid w:val="009D0B2D"/>
    <w:rsid w:val="009D1614"/>
    <w:rsid w:val="009D2097"/>
    <w:rsid w:val="009D22F5"/>
    <w:rsid w:val="009D2439"/>
    <w:rsid w:val="009D272C"/>
    <w:rsid w:val="009D33E4"/>
    <w:rsid w:val="009D3C34"/>
    <w:rsid w:val="009D4DBA"/>
    <w:rsid w:val="009D4FDB"/>
    <w:rsid w:val="009D5478"/>
    <w:rsid w:val="009D5663"/>
    <w:rsid w:val="009D6117"/>
    <w:rsid w:val="009D683D"/>
    <w:rsid w:val="009D6F3C"/>
    <w:rsid w:val="009D75DC"/>
    <w:rsid w:val="009D7912"/>
    <w:rsid w:val="009D7B05"/>
    <w:rsid w:val="009E353E"/>
    <w:rsid w:val="009E3A1F"/>
    <w:rsid w:val="009E3F06"/>
    <w:rsid w:val="009E4163"/>
    <w:rsid w:val="009E442E"/>
    <w:rsid w:val="009E4C93"/>
    <w:rsid w:val="009E5295"/>
    <w:rsid w:val="009E55FA"/>
    <w:rsid w:val="009E5886"/>
    <w:rsid w:val="009E5E7E"/>
    <w:rsid w:val="009E64AA"/>
    <w:rsid w:val="009E679B"/>
    <w:rsid w:val="009E6B41"/>
    <w:rsid w:val="009E72C8"/>
    <w:rsid w:val="009E74A1"/>
    <w:rsid w:val="009E765A"/>
    <w:rsid w:val="009E7755"/>
    <w:rsid w:val="009E7B69"/>
    <w:rsid w:val="009F0173"/>
    <w:rsid w:val="009F04FD"/>
    <w:rsid w:val="009F12A2"/>
    <w:rsid w:val="009F1AEB"/>
    <w:rsid w:val="009F1C7C"/>
    <w:rsid w:val="009F1F48"/>
    <w:rsid w:val="009F24A5"/>
    <w:rsid w:val="009F30D7"/>
    <w:rsid w:val="009F3138"/>
    <w:rsid w:val="009F3766"/>
    <w:rsid w:val="009F415F"/>
    <w:rsid w:val="009F431A"/>
    <w:rsid w:val="009F4327"/>
    <w:rsid w:val="009F477B"/>
    <w:rsid w:val="009F4E5E"/>
    <w:rsid w:val="009F5022"/>
    <w:rsid w:val="009F600A"/>
    <w:rsid w:val="009F6824"/>
    <w:rsid w:val="009F68DC"/>
    <w:rsid w:val="009F7EC2"/>
    <w:rsid w:val="009F7EC3"/>
    <w:rsid w:val="009F7FCC"/>
    <w:rsid w:val="00A00011"/>
    <w:rsid w:val="00A00A26"/>
    <w:rsid w:val="00A012EE"/>
    <w:rsid w:val="00A016F8"/>
    <w:rsid w:val="00A017B6"/>
    <w:rsid w:val="00A01846"/>
    <w:rsid w:val="00A021EE"/>
    <w:rsid w:val="00A0224E"/>
    <w:rsid w:val="00A024AA"/>
    <w:rsid w:val="00A02711"/>
    <w:rsid w:val="00A02B95"/>
    <w:rsid w:val="00A02EF4"/>
    <w:rsid w:val="00A03BA8"/>
    <w:rsid w:val="00A03C0F"/>
    <w:rsid w:val="00A0441D"/>
    <w:rsid w:val="00A0442E"/>
    <w:rsid w:val="00A047F8"/>
    <w:rsid w:val="00A04DE5"/>
    <w:rsid w:val="00A0588D"/>
    <w:rsid w:val="00A05C3B"/>
    <w:rsid w:val="00A05E97"/>
    <w:rsid w:val="00A06343"/>
    <w:rsid w:val="00A1060D"/>
    <w:rsid w:val="00A1070D"/>
    <w:rsid w:val="00A10F8A"/>
    <w:rsid w:val="00A1147D"/>
    <w:rsid w:val="00A115B0"/>
    <w:rsid w:val="00A1269C"/>
    <w:rsid w:val="00A129E3"/>
    <w:rsid w:val="00A12A95"/>
    <w:rsid w:val="00A12BC5"/>
    <w:rsid w:val="00A12C3E"/>
    <w:rsid w:val="00A13393"/>
    <w:rsid w:val="00A13537"/>
    <w:rsid w:val="00A13767"/>
    <w:rsid w:val="00A14492"/>
    <w:rsid w:val="00A14AC5"/>
    <w:rsid w:val="00A156C7"/>
    <w:rsid w:val="00A158E4"/>
    <w:rsid w:val="00A164EA"/>
    <w:rsid w:val="00A176FD"/>
    <w:rsid w:val="00A17F80"/>
    <w:rsid w:val="00A210C2"/>
    <w:rsid w:val="00A21277"/>
    <w:rsid w:val="00A221D7"/>
    <w:rsid w:val="00A2220D"/>
    <w:rsid w:val="00A228EB"/>
    <w:rsid w:val="00A228F0"/>
    <w:rsid w:val="00A2293B"/>
    <w:rsid w:val="00A22AA3"/>
    <w:rsid w:val="00A22F9B"/>
    <w:rsid w:val="00A231E3"/>
    <w:rsid w:val="00A23AD0"/>
    <w:rsid w:val="00A2403F"/>
    <w:rsid w:val="00A2466A"/>
    <w:rsid w:val="00A2483F"/>
    <w:rsid w:val="00A24A0A"/>
    <w:rsid w:val="00A25285"/>
    <w:rsid w:val="00A2530E"/>
    <w:rsid w:val="00A25502"/>
    <w:rsid w:val="00A25AFA"/>
    <w:rsid w:val="00A25FBE"/>
    <w:rsid w:val="00A2719E"/>
    <w:rsid w:val="00A274E6"/>
    <w:rsid w:val="00A27672"/>
    <w:rsid w:val="00A276F7"/>
    <w:rsid w:val="00A277CD"/>
    <w:rsid w:val="00A3024B"/>
    <w:rsid w:val="00A304D5"/>
    <w:rsid w:val="00A306A3"/>
    <w:rsid w:val="00A313C5"/>
    <w:rsid w:val="00A32F47"/>
    <w:rsid w:val="00A3357A"/>
    <w:rsid w:val="00A33C02"/>
    <w:rsid w:val="00A3479F"/>
    <w:rsid w:val="00A349DC"/>
    <w:rsid w:val="00A34D00"/>
    <w:rsid w:val="00A34FFD"/>
    <w:rsid w:val="00A35153"/>
    <w:rsid w:val="00A351F4"/>
    <w:rsid w:val="00A35202"/>
    <w:rsid w:val="00A361F0"/>
    <w:rsid w:val="00A3631E"/>
    <w:rsid w:val="00A36F14"/>
    <w:rsid w:val="00A40201"/>
    <w:rsid w:val="00A40B77"/>
    <w:rsid w:val="00A41203"/>
    <w:rsid w:val="00A4135C"/>
    <w:rsid w:val="00A414A5"/>
    <w:rsid w:val="00A414D8"/>
    <w:rsid w:val="00A419A7"/>
    <w:rsid w:val="00A42B94"/>
    <w:rsid w:val="00A4312A"/>
    <w:rsid w:val="00A43C6C"/>
    <w:rsid w:val="00A45301"/>
    <w:rsid w:val="00A4555D"/>
    <w:rsid w:val="00A4574D"/>
    <w:rsid w:val="00A45C14"/>
    <w:rsid w:val="00A45DAF"/>
    <w:rsid w:val="00A462C3"/>
    <w:rsid w:val="00A46807"/>
    <w:rsid w:val="00A47228"/>
    <w:rsid w:val="00A47C1B"/>
    <w:rsid w:val="00A508DD"/>
    <w:rsid w:val="00A51C56"/>
    <w:rsid w:val="00A52826"/>
    <w:rsid w:val="00A53634"/>
    <w:rsid w:val="00A53F28"/>
    <w:rsid w:val="00A545B1"/>
    <w:rsid w:val="00A546BA"/>
    <w:rsid w:val="00A54A2E"/>
    <w:rsid w:val="00A54EF5"/>
    <w:rsid w:val="00A55016"/>
    <w:rsid w:val="00A55DA3"/>
    <w:rsid w:val="00A56123"/>
    <w:rsid w:val="00A56D54"/>
    <w:rsid w:val="00A56E6A"/>
    <w:rsid w:val="00A5753E"/>
    <w:rsid w:val="00A602ED"/>
    <w:rsid w:val="00A60A68"/>
    <w:rsid w:val="00A60EA9"/>
    <w:rsid w:val="00A60EE1"/>
    <w:rsid w:val="00A61640"/>
    <w:rsid w:val="00A61642"/>
    <w:rsid w:val="00A6188D"/>
    <w:rsid w:val="00A61B2F"/>
    <w:rsid w:val="00A620EF"/>
    <w:rsid w:val="00A62413"/>
    <w:rsid w:val="00A6245F"/>
    <w:rsid w:val="00A62862"/>
    <w:rsid w:val="00A62E32"/>
    <w:rsid w:val="00A63A1B"/>
    <w:rsid w:val="00A63ABA"/>
    <w:rsid w:val="00A63E6C"/>
    <w:rsid w:val="00A64925"/>
    <w:rsid w:val="00A65B17"/>
    <w:rsid w:val="00A6624E"/>
    <w:rsid w:val="00A6655A"/>
    <w:rsid w:val="00A66C54"/>
    <w:rsid w:val="00A66FCF"/>
    <w:rsid w:val="00A672EB"/>
    <w:rsid w:val="00A67B22"/>
    <w:rsid w:val="00A70B83"/>
    <w:rsid w:val="00A70DB4"/>
    <w:rsid w:val="00A70DBC"/>
    <w:rsid w:val="00A71240"/>
    <w:rsid w:val="00A713DF"/>
    <w:rsid w:val="00A71DCE"/>
    <w:rsid w:val="00A72C29"/>
    <w:rsid w:val="00A72EB0"/>
    <w:rsid w:val="00A72FDF"/>
    <w:rsid w:val="00A73468"/>
    <w:rsid w:val="00A73609"/>
    <w:rsid w:val="00A7372B"/>
    <w:rsid w:val="00A73F8E"/>
    <w:rsid w:val="00A73FAE"/>
    <w:rsid w:val="00A743EE"/>
    <w:rsid w:val="00A74974"/>
    <w:rsid w:val="00A7505E"/>
    <w:rsid w:val="00A7531C"/>
    <w:rsid w:val="00A75FB5"/>
    <w:rsid w:val="00A77263"/>
    <w:rsid w:val="00A774FF"/>
    <w:rsid w:val="00A77716"/>
    <w:rsid w:val="00A77784"/>
    <w:rsid w:val="00A778BC"/>
    <w:rsid w:val="00A77B81"/>
    <w:rsid w:val="00A80619"/>
    <w:rsid w:val="00A808FA"/>
    <w:rsid w:val="00A809A1"/>
    <w:rsid w:val="00A80F0F"/>
    <w:rsid w:val="00A81430"/>
    <w:rsid w:val="00A81A0B"/>
    <w:rsid w:val="00A81E49"/>
    <w:rsid w:val="00A81EDF"/>
    <w:rsid w:val="00A821D2"/>
    <w:rsid w:val="00A827BB"/>
    <w:rsid w:val="00A83432"/>
    <w:rsid w:val="00A836CC"/>
    <w:rsid w:val="00A83C05"/>
    <w:rsid w:val="00A849CE"/>
    <w:rsid w:val="00A84CC0"/>
    <w:rsid w:val="00A85190"/>
    <w:rsid w:val="00A853E5"/>
    <w:rsid w:val="00A858D0"/>
    <w:rsid w:val="00A85905"/>
    <w:rsid w:val="00A85BF6"/>
    <w:rsid w:val="00A85DE3"/>
    <w:rsid w:val="00A8692E"/>
    <w:rsid w:val="00A878BC"/>
    <w:rsid w:val="00A878D3"/>
    <w:rsid w:val="00A87BE4"/>
    <w:rsid w:val="00A87C24"/>
    <w:rsid w:val="00A904FD"/>
    <w:rsid w:val="00A90A07"/>
    <w:rsid w:val="00A90BFF"/>
    <w:rsid w:val="00A90F3B"/>
    <w:rsid w:val="00A910AB"/>
    <w:rsid w:val="00A915DD"/>
    <w:rsid w:val="00A918CE"/>
    <w:rsid w:val="00A91D83"/>
    <w:rsid w:val="00A92131"/>
    <w:rsid w:val="00A9237B"/>
    <w:rsid w:val="00A92616"/>
    <w:rsid w:val="00A92A15"/>
    <w:rsid w:val="00A92F36"/>
    <w:rsid w:val="00A92F56"/>
    <w:rsid w:val="00A93ABE"/>
    <w:rsid w:val="00A946A0"/>
    <w:rsid w:val="00A948EB"/>
    <w:rsid w:val="00A95838"/>
    <w:rsid w:val="00A96858"/>
    <w:rsid w:val="00A96DCF"/>
    <w:rsid w:val="00A97B80"/>
    <w:rsid w:val="00AA0194"/>
    <w:rsid w:val="00AA03B1"/>
    <w:rsid w:val="00AA0E82"/>
    <w:rsid w:val="00AA12F6"/>
    <w:rsid w:val="00AA1463"/>
    <w:rsid w:val="00AA2026"/>
    <w:rsid w:val="00AA2259"/>
    <w:rsid w:val="00AA2D67"/>
    <w:rsid w:val="00AA310D"/>
    <w:rsid w:val="00AA34C0"/>
    <w:rsid w:val="00AA36F6"/>
    <w:rsid w:val="00AA41EB"/>
    <w:rsid w:val="00AA4635"/>
    <w:rsid w:val="00AA4A03"/>
    <w:rsid w:val="00AA4DAD"/>
    <w:rsid w:val="00AA549D"/>
    <w:rsid w:val="00AA59F7"/>
    <w:rsid w:val="00AA6017"/>
    <w:rsid w:val="00AA6240"/>
    <w:rsid w:val="00AA66D9"/>
    <w:rsid w:val="00AA68F5"/>
    <w:rsid w:val="00AA6CCF"/>
    <w:rsid w:val="00AA6E0A"/>
    <w:rsid w:val="00AA7680"/>
    <w:rsid w:val="00AA77AD"/>
    <w:rsid w:val="00AB0BEF"/>
    <w:rsid w:val="00AB0C4E"/>
    <w:rsid w:val="00AB0D8B"/>
    <w:rsid w:val="00AB112C"/>
    <w:rsid w:val="00AB1C43"/>
    <w:rsid w:val="00AB1DF2"/>
    <w:rsid w:val="00AB2008"/>
    <w:rsid w:val="00AB22B7"/>
    <w:rsid w:val="00AB2473"/>
    <w:rsid w:val="00AB26B0"/>
    <w:rsid w:val="00AB26BD"/>
    <w:rsid w:val="00AB296A"/>
    <w:rsid w:val="00AB315D"/>
    <w:rsid w:val="00AB3A3E"/>
    <w:rsid w:val="00AB3B20"/>
    <w:rsid w:val="00AB503A"/>
    <w:rsid w:val="00AB6348"/>
    <w:rsid w:val="00AB676E"/>
    <w:rsid w:val="00AB69F0"/>
    <w:rsid w:val="00AB6C40"/>
    <w:rsid w:val="00AB70E8"/>
    <w:rsid w:val="00AB7596"/>
    <w:rsid w:val="00AB7707"/>
    <w:rsid w:val="00AB79D9"/>
    <w:rsid w:val="00AC0BD6"/>
    <w:rsid w:val="00AC1895"/>
    <w:rsid w:val="00AC1AEB"/>
    <w:rsid w:val="00AC1D54"/>
    <w:rsid w:val="00AC226C"/>
    <w:rsid w:val="00AC2556"/>
    <w:rsid w:val="00AC2D27"/>
    <w:rsid w:val="00AC2E53"/>
    <w:rsid w:val="00AC3431"/>
    <w:rsid w:val="00AC36C0"/>
    <w:rsid w:val="00AC3A8C"/>
    <w:rsid w:val="00AC4123"/>
    <w:rsid w:val="00AC49D1"/>
    <w:rsid w:val="00AC54C9"/>
    <w:rsid w:val="00AC59D9"/>
    <w:rsid w:val="00AC5B51"/>
    <w:rsid w:val="00AC5D35"/>
    <w:rsid w:val="00AC66DA"/>
    <w:rsid w:val="00AC688E"/>
    <w:rsid w:val="00AC6F76"/>
    <w:rsid w:val="00AC7185"/>
    <w:rsid w:val="00AC7195"/>
    <w:rsid w:val="00AC73E1"/>
    <w:rsid w:val="00AC7496"/>
    <w:rsid w:val="00AC77E7"/>
    <w:rsid w:val="00AC798D"/>
    <w:rsid w:val="00AD001C"/>
    <w:rsid w:val="00AD098B"/>
    <w:rsid w:val="00AD0ED8"/>
    <w:rsid w:val="00AD105D"/>
    <w:rsid w:val="00AD1ADB"/>
    <w:rsid w:val="00AD2189"/>
    <w:rsid w:val="00AD22DC"/>
    <w:rsid w:val="00AD2785"/>
    <w:rsid w:val="00AD2820"/>
    <w:rsid w:val="00AD3A65"/>
    <w:rsid w:val="00AD3E23"/>
    <w:rsid w:val="00AD4676"/>
    <w:rsid w:val="00AD46E2"/>
    <w:rsid w:val="00AD4D11"/>
    <w:rsid w:val="00AD52E2"/>
    <w:rsid w:val="00AD5427"/>
    <w:rsid w:val="00AD58C2"/>
    <w:rsid w:val="00AD64A2"/>
    <w:rsid w:val="00AD66F6"/>
    <w:rsid w:val="00AD68C9"/>
    <w:rsid w:val="00AD6A50"/>
    <w:rsid w:val="00AD6F2A"/>
    <w:rsid w:val="00AD72A6"/>
    <w:rsid w:val="00AD72CE"/>
    <w:rsid w:val="00AD7D58"/>
    <w:rsid w:val="00AE1024"/>
    <w:rsid w:val="00AE1570"/>
    <w:rsid w:val="00AE1646"/>
    <w:rsid w:val="00AE1B5F"/>
    <w:rsid w:val="00AE24C3"/>
    <w:rsid w:val="00AE31EC"/>
    <w:rsid w:val="00AE3422"/>
    <w:rsid w:val="00AE376B"/>
    <w:rsid w:val="00AE4821"/>
    <w:rsid w:val="00AE59BB"/>
    <w:rsid w:val="00AE68B5"/>
    <w:rsid w:val="00AE7420"/>
    <w:rsid w:val="00AE77F5"/>
    <w:rsid w:val="00AE7CEF"/>
    <w:rsid w:val="00AF0096"/>
    <w:rsid w:val="00AF139C"/>
    <w:rsid w:val="00AF2913"/>
    <w:rsid w:val="00AF3021"/>
    <w:rsid w:val="00AF319F"/>
    <w:rsid w:val="00AF37B3"/>
    <w:rsid w:val="00AF3990"/>
    <w:rsid w:val="00AF3A71"/>
    <w:rsid w:val="00AF5203"/>
    <w:rsid w:val="00AF532F"/>
    <w:rsid w:val="00AF5CA6"/>
    <w:rsid w:val="00AF6028"/>
    <w:rsid w:val="00AF6BF4"/>
    <w:rsid w:val="00AF6CB0"/>
    <w:rsid w:val="00AF77B5"/>
    <w:rsid w:val="00B003F9"/>
    <w:rsid w:val="00B004D0"/>
    <w:rsid w:val="00B00A33"/>
    <w:rsid w:val="00B00AE7"/>
    <w:rsid w:val="00B00CD7"/>
    <w:rsid w:val="00B01786"/>
    <w:rsid w:val="00B02507"/>
    <w:rsid w:val="00B0263B"/>
    <w:rsid w:val="00B0313F"/>
    <w:rsid w:val="00B0375E"/>
    <w:rsid w:val="00B042B1"/>
    <w:rsid w:val="00B04E59"/>
    <w:rsid w:val="00B05560"/>
    <w:rsid w:val="00B061EF"/>
    <w:rsid w:val="00B0638A"/>
    <w:rsid w:val="00B06822"/>
    <w:rsid w:val="00B06FED"/>
    <w:rsid w:val="00B07325"/>
    <w:rsid w:val="00B07591"/>
    <w:rsid w:val="00B1028E"/>
    <w:rsid w:val="00B1065E"/>
    <w:rsid w:val="00B10B82"/>
    <w:rsid w:val="00B10E76"/>
    <w:rsid w:val="00B10F5F"/>
    <w:rsid w:val="00B11EAB"/>
    <w:rsid w:val="00B11FE2"/>
    <w:rsid w:val="00B1200A"/>
    <w:rsid w:val="00B12B49"/>
    <w:rsid w:val="00B13358"/>
    <w:rsid w:val="00B138EA"/>
    <w:rsid w:val="00B14187"/>
    <w:rsid w:val="00B14A8E"/>
    <w:rsid w:val="00B14CD9"/>
    <w:rsid w:val="00B14DDF"/>
    <w:rsid w:val="00B14E18"/>
    <w:rsid w:val="00B151C7"/>
    <w:rsid w:val="00B1545A"/>
    <w:rsid w:val="00B158B7"/>
    <w:rsid w:val="00B159D4"/>
    <w:rsid w:val="00B15A5B"/>
    <w:rsid w:val="00B15AFC"/>
    <w:rsid w:val="00B15B77"/>
    <w:rsid w:val="00B16984"/>
    <w:rsid w:val="00B169B4"/>
    <w:rsid w:val="00B175E2"/>
    <w:rsid w:val="00B17AA6"/>
    <w:rsid w:val="00B17CE1"/>
    <w:rsid w:val="00B17CED"/>
    <w:rsid w:val="00B200F9"/>
    <w:rsid w:val="00B203CA"/>
    <w:rsid w:val="00B20E5E"/>
    <w:rsid w:val="00B20F2E"/>
    <w:rsid w:val="00B212CF"/>
    <w:rsid w:val="00B21A99"/>
    <w:rsid w:val="00B21BA0"/>
    <w:rsid w:val="00B220E9"/>
    <w:rsid w:val="00B22129"/>
    <w:rsid w:val="00B22160"/>
    <w:rsid w:val="00B23AB6"/>
    <w:rsid w:val="00B23AE4"/>
    <w:rsid w:val="00B24DB4"/>
    <w:rsid w:val="00B25A26"/>
    <w:rsid w:val="00B26224"/>
    <w:rsid w:val="00B26281"/>
    <w:rsid w:val="00B2629E"/>
    <w:rsid w:val="00B26B4A"/>
    <w:rsid w:val="00B275F8"/>
    <w:rsid w:val="00B27E1E"/>
    <w:rsid w:val="00B3010A"/>
    <w:rsid w:val="00B301DE"/>
    <w:rsid w:val="00B308C0"/>
    <w:rsid w:val="00B30DDD"/>
    <w:rsid w:val="00B31110"/>
    <w:rsid w:val="00B3141E"/>
    <w:rsid w:val="00B3207C"/>
    <w:rsid w:val="00B3334C"/>
    <w:rsid w:val="00B33D7F"/>
    <w:rsid w:val="00B340EF"/>
    <w:rsid w:val="00B34607"/>
    <w:rsid w:val="00B35813"/>
    <w:rsid w:val="00B36305"/>
    <w:rsid w:val="00B36756"/>
    <w:rsid w:val="00B36889"/>
    <w:rsid w:val="00B36FCF"/>
    <w:rsid w:val="00B376FB"/>
    <w:rsid w:val="00B37BE5"/>
    <w:rsid w:val="00B37EFD"/>
    <w:rsid w:val="00B4053A"/>
    <w:rsid w:val="00B409BE"/>
    <w:rsid w:val="00B40EB3"/>
    <w:rsid w:val="00B40EB6"/>
    <w:rsid w:val="00B416CF"/>
    <w:rsid w:val="00B420B5"/>
    <w:rsid w:val="00B4221A"/>
    <w:rsid w:val="00B4236F"/>
    <w:rsid w:val="00B42614"/>
    <w:rsid w:val="00B4310F"/>
    <w:rsid w:val="00B43510"/>
    <w:rsid w:val="00B43511"/>
    <w:rsid w:val="00B4374D"/>
    <w:rsid w:val="00B43AAC"/>
    <w:rsid w:val="00B43E78"/>
    <w:rsid w:val="00B4409F"/>
    <w:rsid w:val="00B4463E"/>
    <w:rsid w:val="00B44984"/>
    <w:rsid w:val="00B44AFC"/>
    <w:rsid w:val="00B44EC2"/>
    <w:rsid w:val="00B44EF8"/>
    <w:rsid w:val="00B45303"/>
    <w:rsid w:val="00B4543B"/>
    <w:rsid w:val="00B45706"/>
    <w:rsid w:val="00B46E15"/>
    <w:rsid w:val="00B46ED1"/>
    <w:rsid w:val="00B47CC0"/>
    <w:rsid w:val="00B5047F"/>
    <w:rsid w:val="00B50641"/>
    <w:rsid w:val="00B50AE3"/>
    <w:rsid w:val="00B50E0D"/>
    <w:rsid w:val="00B50F92"/>
    <w:rsid w:val="00B51DF8"/>
    <w:rsid w:val="00B52205"/>
    <w:rsid w:val="00B526F2"/>
    <w:rsid w:val="00B53581"/>
    <w:rsid w:val="00B538DC"/>
    <w:rsid w:val="00B54215"/>
    <w:rsid w:val="00B5495B"/>
    <w:rsid w:val="00B54A22"/>
    <w:rsid w:val="00B553E0"/>
    <w:rsid w:val="00B55471"/>
    <w:rsid w:val="00B566E3"/>
    <w:rsid w:val="00B568CD"/>
    <w:rsid w:val="00B56BCB"/>
    <w:rsid w:val="00B56E09"/>
    <w:rsid w:val="00B56E23"/>
    <w:rsid w:val="00B57269"/>
    <w:rsid w:val="00B60027"/>
    <w:rsid w:val="00B605EB"/>
    <w:rsid w:val="00B608EC"/>
    <w:rsid w:val="00B613F9"/>
    <w:rsid w:val="00B618F0"/>
    <w:rsid w:val="00B61A1E"/>
    <w:rsid w:val="00B61F5C"/>
    <w:rsid w:val="00B6208A"/>
    <w:rsid w:val="00B633FB"/>
    <w:rsid w:val="00B6463F"/>
    <w:rsid w:val="00B65779"/>
    <w:rsid w:val="00B6676E"/>
    <w:rsid w:val="00B66773"/>
    <w:rsid w:val="00B668EE"/>
    <w:rsid w:val="00B66980"/>
    <w:rsid w:val="00B66DF9"/>
    <w:rsid w:val="00B67423"/>
    <w:rsid w:val="00B702D8"/>
    <w:rsid w:val="00B706EC"/>
    <w:rsid w:val="00B70937"/>
    <w:rsid w:val="00B71A0F"/>
    <w:rsid w:val="00B71E87"/>
    <w:rsid w:val="00B71F39"/>
    <w:rsid w:val="00B728A4"/>
    <w:rsid w:val="00B72E81"/>
    <w:rsid w:val="00B74704"/>
    <w:rsid w:val="00B749B5"/>
    <w:rsid w:val="00B74D7F"/>
    <w:rsid w:val="00B75CDD"/>
    <w:rsid w:val="00B760AB"/>
    <w:rsid w:val="00B7657F"/>
    <w:rsid w:val="00B7786B"/>
    <w:rsid w:val="00B77891"/>
    <w:rsid w:val="00B802AF"/>
    <w:rsid w:val="00B809D7"/>
    <w:rsid w:val="00B80B93"/>
    <w:rsid w:val="00B81BC4"/>
    <w:rsid w:val="00B82121"/>
    <w:rsid w:val="00B82404"/>
    <w:rsid w:val="00B82BF5"/>
    <w:rsid w:val="00B82C32"/>
    <w:rsid w:val="00B82E0F"/>
    <w:rsid w:val="00B83102"/>
    <w:rsid w:val="00B84027"/>
    <w:rsid w:val="00B84124"/>
    <w:rsid w:val="00B84678"/>
    <w:rsid w:val="00B84760"/>
    <w:rsid w:val="00B84A42"/>
    <w:rsid w:val="00B84CAE"/>
    <w:rsid w:val="00B84FED"/>
    <w:rsid w:val="00B854E9"/>
    <w:rsid w:val="00B86A34"/>
    <w:rsid w:val="00B8759C"/>
    <w:rsid w:val="00B878C2"/>
    <w:rsid w:val="00B87CCE"/>
    <w:rsid w:val="00B87CFD"/>
    <w:rsid w:val="00B91132"/>
    <w:rsid w:val="00B91290"/>
    <w:rsid w:val="00B9166C"/>
    <w:rsid w:val="00B91F1E"/>
    <w:rsid w:val="00B9228A"/>
    <w:rsid w:val="00B92913"/>
    <w:rsid w:val="00B92989"/>
    <w:rsid w:val="00B93004"/>
    <w:rsid w:val="00B938C9"/>
    <w:rsid w:val="00B94780"/>
    <w:rsid w:val="00B94A71"/>
    <w:rsid w:val="00B94C4D"/>
    <w:rsid w:val="00B95D51"/>
    <w:rsid w:val="00B95E6B"/>
    <w:rsid w:val="00B960F6"/>
    <w:rsid w:val="00B96481"/>
    <w:rsid w:val="00B96AC3"/>
    <w:rsid w:val="00B96C31"/>
    <w:rsid w:val="00B96EAB"/>
    <w:rsid w:val="00BA01EF"/>
    <w:rsid w:val="00BA03A0"/>
    <w:rsid w:val="00BA1424"/>
    <w:rsid w:val="00BA1627"/>
    <w:rsid w:val="00BA191A"/>
    <w:rsid w:val="00BA1C56"/>
    <w:rsid w:val="00BA2346"/>
    <w:rsid w:val="00BA244C"/>
    <w:rsid w:val="00BA2C9D"/>
    <w:rsid w:val="00BA2F71"/>
    <w:rsid w:val="00BA31D1"/>
    <w:rsid w:val="00BA351E"/>
    <w:rsid w:val="00BA3540"/>
    <w:rsid w:val="00BA449C"/>
    <w:rsid w:val="00BA45F0"/>
    <w:rsid w:val="00BA4773"/>
    <w:rsid w:val="00BA4C37"/>
    <w:rsid w:val="00BA60B7"/>
    <w:rsid w:val="00BA6AAC"/>
    <w:rsid w:val="00BA6B1D"/>
    <w:rsid w:val="00BA6BE9"/>
    <w:rsid w:val="00BA761D"/>
    <w:rsid w:val="00BA76AD"/>
    <w:rsid w:val="00BA7B52"/>
    <w:rsid w:val="00BB019D"/>
    <w:rsid w:val="00BB0BBD"/>
    <w:rsid w:val="00BB1B2B"/>
    <w:rsid w:val="00BB2009"/>
    <w:rsid w:val="00BB2337"/>
    <w:rsid w:val="00BB2F19"/>
    <w:rsid w:val="00BB36AF"/>
    <w:rsid w:val="00BB36CC"/>
    <w:rsid w:val="00BB4452"/>
    <w:rsid w:val="00BB4776"/>
    <w:rsid w:val="00BB4B8B"/>
    <w:rsid w:val="00BB4F41"/>
    <w:rsid w:val="00BB5309"/>
    <w:rsid w:val="00BB548E"/>
    <w:rsid w:val="00BB5D03"/>
    <w:rsid w:val="00BB6C25"/>
    <w:rsid w:val="00BB7A13"/>
    <w:rsid w:val="00BB7D90"/>
    <w:rsid w:val="00BC008F"/>
    <w:rsid w:val="00BC0C53"/>
    <w:rsid w:val="00BC0C83"/>
    <w:rsid w:val="00BC1309"/>
    <w:rsid w:val="00BC1434"/>
    <w:rsid w:val="00BC21B9"/>
    <w:rsid w:val="00BC2401"/>
    <w:rsid w:val="00BC28C1"/>
    <w:rsid w:val="00BC2B70"/>
    <w:rsid w:val="00BC3016"/>
    <w:rsid w:val="00BC5C08"/>
    <w:rsid w:val="00BC60E8"/>
    <w:rsid w:val="00BC6179"/>
    <w:rsid w:val="00BC625F"/>
    <w:rsid w:val="00BC6772"/>
    <w:rsid w:val="00BC68B3"/>
    <w:rsid w:val="00BC6966"/>
    <w:rsid w:val="00BC6CA4"/>
    <w:rsid w:val="00BC70E1"/>
    <w:rsid w:val="00BC7316"/>
    <w:rsid w:val="00BC7557"/>
    <w:rsid w:val="00BD0701"/>
    <w:rsid w:val="00BD0BF8"/>
    <w:rsid w:val="00BD1CEA"/>
    <w:rsid w:val="00BD2126"/>
    <w:rsid w:val="00BD2354"/>
    <w:rsid w:val="00BD289A"/>
    <w:rsid w:val="00BD32EA"/>
    <w:rsid w:val="00BD358E"/>
    <w:rsid w:val="00BD3AF7"/>
    <w:rsid w:val="00BD474B"/>
    <w:rsid w:val="00BD4C43"/>
    <w:rsid w:val="00BD5127"/>
    <w:rsid w:val="00BD51FE"/>
    <w:rsid w:val="00BD54B4"/>
    <w:rsid w:val="00BD5AE2"/>
    <w:rsid w:val="00BD627F"/>
    <w:rsid w:val="00BD6662"/>
    <w:rsid w:val="00BD7D9E"/>
    <w:rsid w:val="00BD7DBC"/>
    <w:rsid w:val="00BE0490"/>
    <w:rsid w:val="00BE04A2"/>
    <w:rsid w:val="00BE083D"/>
    <w:rsid w:val="00BE1221"/>
    <w:rsid w:val="00BE1B5C"/>
    <w:rsid w:val="00BE21D3"/>
    <w:rsid w:val="00BE2328"/>
    <w:rsid w:val="00BE2758"/>
    <w:rsid w:val="00BE29D4"/>
    <w:rsid w:val="00BE2D6E"/>
    <w:rsid w:val="00BE3731"/>
    <w:rsid w:val="00BE3AAC"/>
    <w:rsid w:val="00BE45E7"/>
    <w:rsid w:val="00BE5D5F"/>
    <w:rsid w:val="00BE659E"/>
    <w:rsid w:val="00BE66A1"/>
    <w:rsid w:val="00BE6ACE"/>
    <w:rsid w:val="00BE6D9F"/>
    <w:rsid w:val="00BE6DEE"/>
    <w:rsid w:val="00BE72FE"/>
    <w:rsid w:val="00BE7D71"/>
    <w:rsid w:val="00BF0997"/>
    <w:rsid w:val="00BF0A49"/>
    <w:rsid w:val="00BF0DBD"/>
    <w:rsid w:val="00BF1252"/>
    <w:rsid w:val="00BF12E2"/>
    <w:rsid w:val="00BF1392"/>
    <w:rsid w:val="00BF13A0"/>
    <w:rsid w:val="00BF1A58"/>
    <w:rsid w:val="00BF1B9D"/>
    <w:rsid w:val="00BF2074"/>
    <w:rsid w:val="00BF28FE"/>
    <w:rsid w:val="00BF2993"/>
    <w:rsid w:val="00BF2CD6"/>
    <w:rsid w:val="00BF3155"/>
    <w:rsid w:val="00BF3203"/>
    <w:rsid w:val="00BF359E"/>
    <w:rsid w:val="00BF3701"/>
    <w:rsid w:val="00BF378C"/>
    <w:rsid w:val="00BF3AF2"/>
    <w:rsid w:val="00BF5192"/>
    <w:rsid w:val="00BF52CD"/>
    <w:rsid w:val="00BF585A"/>
    <w:rsid w:val="00BF5F54"/>
    <w:rsid w:val="00BF6218"/>
    <w:rsid w:val="00BF6568"/>
    <w:rsid w:val="00BF682F"/>
    <w:rsid w:val="00BF730A"/>
    <w:rsid w:val="00BF752D"/>
    <w:rsid w:val="00BF7A66"/>
    <w:rsid w:val="00BF7D08"/>
    <w:rsid w:val="00C00984"/>
    <w:rsid w:val="00C00AEE"/>
    <w:rsid w:val="00C00B4A"/>
    <w:rsid w:val="00C00EB1"/>
    <w:rsid w:val="00C00F0D"/>
    <w:rsid w:val="00C00FD8"/>
    <w:rsid w:val="00C0134B"/>
    <w:rsid w:val="00C015DC"/>
    <w:rsid w:val="00C01B6A"/>
    <w:rsid w:val="00C01E53"/>
    <w:rsid w:val="00C02AA6"/>
    <w:rsid w:val="00C0329F"/>
    <w:rsid w:val="00C0333B"/>
    <w:rsid w:val="00C0392D"/>
    <w:rsid w:val="00C03A78"/>
    <w:rsid w:val="00C03C84"/>
    <w:rsid w:val="00C03DAF"/>
    <w:rsid w:val="00C03E2F"/>
    <w:rsid w:val="00C04B17"/>
    <w:rsid w:val="00C05ACD"/>
    <w:rsid w:val="00C05B6C"/>
    <w:rsid w:val="00C06F8E"/>
    <w:rsid w:val="00C07142"/>
    <w:rsid w:val="00C077D2"/>
    <w:rsid w:val="00C07A5F"/>
    <w:rsid w:val="00C07ADB"/>
    <w:rsid w:val="00C07CA1"/>
    <w:rsid w:val="00C07DD5"/>
    <w:rsid w:val="00C07EB6"/>
    <w:rsid w:val="00C10622"/>
    <w:rsid w:val="00C10795"/>
    <w:rsid w:val="00C11660"/>
    <w:rsid w:val="00C11B26"/>
    <w:rsid w:val="00C11F5A"/>
    <w:rsid w:val="00C124F3"/>
    <w:rsid w:val="00C124FE"/>
    <w:rsid w:val="00C129E3"/>
    <w:rsid w:val="00C12EA2"/>
    <w:rsid w:val="00C13D01"/>
    <w:rsid w:val="00C13D46"/>
    <w:rsid w:val="00C148B8"/>
    <w:rsid w:val="00C160A6"/>
    <w:rsid w:val="00C1691B"/>
    <w:rsid w:val="00C1766B"/>
    <w:rsid w:val="00C1798E"/>
    <w:rsid w:val="00C17EF2"/>
    <w:rsid w:val="00C20389"/>
    <w:rsid w:val="00C20390"/>
    <w:rsid w:val="00C206BE"/>
    <w:rsid w:val="00C20744"/>
    <w:rsid w:val="00C20B1A"/>
    <w:rsid w:val="00C2115B"/>
    <w:rsid w:val="00C214F5"/>
    <w:rsid w:val="00C21550"/>
    <w:rsid w:val="00C21828"/>
    <w:rsid w:val="00C21A8B"/>
    <w:rsid w:val="00C21B0F"/>
    <w:rsid w:val="00C2236C"/>
    <w:rsid w:val="00C2271E"/>
    <w:rsid w:val="00C232C7"/>
    <w:rsid w:val="00C23357"/>
    <w:rsid w:val="00C23A8B"/>
    <w:rsid w:val="00C23CFC"/>
    <w:rsid w:val="00C23F29"/>
    <w:rsid w:val="00C24314"/>
    <w:rsid w:val="00C25547"/>
    <w:rsid w:val="00C259F5"/>
    <w:rsid w:val="00C25D5A"/>
    <w:rsid w:val="00C25E38"/>
    <w:rsid w:val="00C25EF6"/>
    <w:rsid w:val="00C26102"/>
    <w:rsid w:val="00C2674F"/>
    <w:rsid w:val="00C267B8"/>
    <w:rsid w:val="00C269BC"/>
    <w:rsid w:val="00C26A57"/>
    <w:rsid w:val="00C27064"/>
    <w:rsid w:val="00C27763"/>
    <w:rsid w:val="00C278AF"/>
    <w:rsid w:val="00C27B3A"/>
    <w:rsid w:val="00C27DD5"/>
    <w:rsid w:val="00C303CA"/>
    <w:rsid w:val="00C30A51"/>
    <w:rsid w:val="00C30D46"/>
    <w:rsid w:val="00C31767"/>
    <w:rsid w:val="00C3241D"/>
    <w:rsid w:val="00C32460"/>
    <w:rsid w:val="00C329A3"/>
    <w:rsid w:val="00C329BB"/>
    <w:rsid w:val="00C329F8"/>
    <w:rsid w:val="00C33316"/>
    <w:rsid w:val="00C33637"/>
    <w:rsid w:val="00C34209"/>
    <w:rsid w:val="00C34449"/>
    <w:rsid w:val="00C34539"/>
    <w:rsid w:val="00C34561"/>
    <w:rsid w:val="00C349C2"/>
    <w:rsid w:val="00C34AD0"/>
    <w:rsid w:val="00C34CE3"/>
    <w:rsid w:val="00C35B32"/>
    <w:rsid w:val="00C35F47"/>
    <w:rsid w:val="00C35F50"/>
    <w:rsid w:val="00C3673D"/>
    <w:rsid w:val="00C37894"/>
    <w:rsid w:val="00C37D63"/>
    <w:rsid w:val="00C37E09"/>
    <w:rsid w:val="00C37F28"/>
    <w:rsid w:val="00C409DE"/>
    <w:rsid w:val="00C40FD5"/>
    <w:rsid w:val="00C41849"/>
    <w:rsid w:val="00C41F7C"/>
    <w:rsid w:val="00C427A5"/>
    <w:rsid w:val="00C42843"/>
    <w:rsid w:val="00C42EE1"/>
    <w:rsid w:val="00C431BB"/>
    <w:rsid w:val="00C436B7"/>
    <w:rsid w:val="00C43872"/>
    <w:rsid w:val="00C43A6F"/>
    <w:rsid w:val="00C43D8B"/>
    <w:rsid w:val="00C442C4"/>
    <w:rsid w:val="00C444F0"/>
    <w:rsid w:val="00C44A36"/>
    <w:rsid w:val="00C44E7B"/>
    <w:rsid w:val="00C4538C"/>
    <w:rsid w:val="00C4544A"/>
    <w:rsid w:val="00C454FB"/>
    <w:rsid w:val="00C458AD"/>
    <w:rsid w:val="00C45977"/>
    <w:rsid w:val="00C45A6B"/>
    <w:rsid w:val="00C45E6D"/>
    <w:rsid w:val="00C45F4C"/>
    <w:rsid w:val="00C46120"/>
    <w:rsid w:val="00C4631A"/>
    <w:rsid w:val="00C4650A"/>
    <w:rsid w:val="00C46B43"/>
    <w:rsid w:val="00C471F0"/>
    <w:rsid w:val="00C47430"/>
    <w:rsid w:val="00C47C75"/>
    <w:rsid w:val="00C501A8"/>
    <w:rsid w:val="00C506E9"/>
    <w:rsid w:val="00C5075E"/>
    <w:rsid w:val="00C50C3C"/>
    <w:rsid w:val="00C50D46"/>
    <w:rsid w:val="00C50E1B"/>
    <w:rsid w:val="00C511C6"/>
    <w:rsid w:val="00C51FFD"/>
    <w:rsid w:val="00C52000"/>
    <w:rsid w:val="00C52CDD"/>
    <w:rsid w:val="00C52D7F"/>
    <w:rsid w:val="00C53099"/>
    <w:rsid w:val="00C532F1"/>
    <w:rsid w:val="00C534C9"/>
    <w:rsid w:val="00C534FD"/>
    <w:rsid w:val="00C53719"/>
    <w:rsid w:val="00C54499"/>
    <w:rsid w:val="00C54884"/>
    <w:rsid w:val="00C5510E"/>
    <w:rsid w:val="00C5544A"/>
    <w:rsid w:val="00C554CF"/>
    <w:rsid w:val="00C5616D"/>
    <w:rsid w:val="00C56875"/>
    <w:rsid w:val="00C56C83"/>
    <w:rsid w:val="00C56EB7"/>
    <w:rsid w:val="00C57598"/>
    <w:rsid w:val="00C5779C"/>
    <w:rsid w:val="00C6004D"/>
    <w:rsid w:val="00C60081"/>
    <w:rsid w:val="00C6016D"/>
    <w:rsid w:val="00C603C2"/>
    <w:rsid w:val="00C60765"/>
    <w:rsid w:val="00C6101C"/>
    <w:rsid w:val="00C61069"/>
    <w:rsid w:val="00C616E3"/>
    <w:rsid w:val="00C6185B"/>
    <w:rsid w:val="00C61A23"/>
    <w:rsid w:val="00C6344A"/>
    <w:rsid w:val="00C63495"/>
    <w:rsid w:val="00C639A4"/>
    <w:rsid w:val="00C63A9E"/>
    <w:rsid w:val="00C63C28"/>
    <w:rsid w:val="00C63E8C"/>
    <w:rsid w:val="00C6442B"/>
    <w:rsid w:val="00C64AB7"/>
    <w:rsid w:val="00C64B67"/>
    <w:rsid w:val="00C64C10"/>
    <w:rsid w:val="00C64C98"/>
    <w:rsid w:val="00C64EB7"/>
    <w:rsid w:val="00C65117"/>
    <w:rsid w:val="00C6531B"/>
    <w:rsid w:val="00C659CA"/>
    <w:rsid w:val="00C66274"/>
    <w:rsid w:val="00C66D88"/>
    <w:rsid w:val="00C672DF"/>
    <w:rsid w:val="00C67E16"/>
    <w:rsid w:val="00C7072C"/>
    <w:rsid w:val="00C70B82"/>
    <w:rsid w:val="00C70DB6"/>
    <w:rsid w:val="00C71061"/>
    <w:rsid w:val="00C723A8"/>
    <w:rsid w:val="00C727E4"/>
    <w:rsid w:val="00C72FC2"/>
    <w:rsid w:val="00C733EF"/>
    <w:rsid w:val="00C736EE"/>
    <w:rsid w:val="00C73979"/>
    <w:rsid w:val="00C73FEB"/>
    <w:rsid w:val="00C742B1"/>
    <w:rsid w:val="00C74380"/>
    <w:rsid w:val="00C74B5A"/>
    <w:rsid w:val="00C75399"/>
    <w:rsid w:val="00C758BB"/>
    <w:rsid w:val="00C75B8C"/>
    <w:rsid w:val="00C75E8A"/>
    <w:rsid w:val="00C7620F"/>
    <w:rsid w:val="00C76393"/>
    <w:rsid w:val="00C763D2"/>
    <w:rsid w:val="00C7745A"/>
    <w:rsid w:val="00C77863"/>
    <w:rsid w:val="00C77F44"/>
    <w:rsid w:val="00C80310"/>
    <w:rsid w:val="00C80919"/>
    <w:rsid w:val="00C80AFC"/>
    <w:rsid w:val="00C81292"/>
    <w:rsid w:val="00C81B33"/>
    <w:rsid w:val="00C82319"/>
    <w:rsid w:val="00C8246F"/>
    <w:rsid w:val="00C827C8"/>
    <w:rsid w:val="00C8289A"/>
    <w:rsid w:val="00C829E7"/>
    <w:rsid w:val="00C83090"/>
    <w:rsid w:val="00C83157"/>
    <w:rsid w:val="00C83B32"/>
    <w:rsid w:val="00C83C29"/>
    <w:rsid w:val="00C842AE"/>
    <w:rsid w:val="00C84B55"/>
    <w:rsid w:val="00C84C99"/>
    <w:rsid w:val="00C850E3"/>
    <w:rsid w:val="00C8540B"/>
    <w:rsid w:val="00C85B32"/>
    <w:rsid w:val="00C85D4A"/>
    <w:rsid w:val="00C85F7C"/>
    <w:rsid w:val="00C863C1"/>
    <w:rsid w:val="00C86DB3"/>
    <w:rsid w:val="00C86FC7"/>
    <w:rsid w:val="00C87690"/>
    <w:rsid w:val="00C87B06"/>
    <w:rsid w:val="00C87BFB"/>
    <w:rsid w:val="00C87FB0"/>
    <w:rsid w:val="00C90005"/>
    <w:rsid w:val="00C90286"/>
    <w:rsid w:val="00C90A12"/>
    <w:rsid w:val="00C91DCC"/>
    <w:rsid w:val="00C925A0"/>
    <w:rsid w:val="00C928B9"/>
    <w:rsid w:val="00C92BA6"/>
    <w:rsid w:val="00C92CF3"/>
    <w:rsid w:val="00C937A2"/>
    <w:rsid w:val="00C9390B"/>
    <w:rsid w:val="00C93CFC"/>
    <w:rsid w:val="00C93D75"/>
    <w:rsid w:val="00C9467D"/>
    <w:rsid w:val="00C94C59"/>
    <w:rsid w:val="00C95889"/>
    <w:rsid w:val="00C95A6B"/>
    <w:rsid w:val="00C95E01"/>
    <w:rsid w:val="00C95EF6"/>
    <w:rsid w:val="00C96543"/>
    <w:rsid w:val="00C96C13"/>
    <w:rsid w:val="00C96F79"/>
    <w:rsid w:val="00C96F95"/>
    <w:rsid w:val="00C971FA"/>
    <w:rsid w:val="00C97379"/>
    <w:rsid w:val="00C9761C"/>
    <w:rsid w:val="00C97871"/>
    <w:rsid w:val="00CA04C1"/>
    <w:rsid w:val="00CA0960"/>
    <w:rsid w:val="00CA0998"/>
    <w:rsid w:val="00CA0B4E"/>
    <w:rsid w:val="00CA1B56"/>
    <w:rsid w:val="00CA2831"/>
    <w:rsid w:val="00CA2ACB"/>
    <w:rsid w:val="00CA2C15"/>
    <w:rsid w:val="00CA32EA"/>
    <w:rsid w:val="00CA33D1"/>
    <w:rsid w:val="00CA3692"/>
    <w:rsid w:val="00CA3986"/>
    <w:rsid w:val="00CA3AC3"/>
    <w:rsid w:val="00CA3CBE"/>
    <w:rsid w:val="00CA4250"/>
    <w:rsid w:val="00CA43A5"/>
    <w:rsid w:val="00CA4AFB"/>
    <w:rsid w:val="00CA4E31"/>
    <w:rsid w:val="00CA5570"/>
    <w:rsid w:val="00CA55FB"/>
    <w:rsid w:val="00CA5700"/>
    <w:rsid w:val="00CA5B73"/>
    <w:rsid w:val="00CA6776"/>
    <w:rsid w:val="00CA684D"/>
    <w:rsid w:val="00CA6FDF"/>
    <w:rsid w:val="00CA70D8"/>
    <w:rsid w:val="00CA7435"/>
    <w:rsid w:val="00CA7CBC"/>
    <w:rsid w:val="00CB03E2"/>
    <w:rsid w:val="00CB0DFD"/>
    <w:rsid w:val="00CB1774"/>
    <w:rsid w:val="00CB186B"/>
    <w:rsid w:val="00CB18B7"/>
    <w:rsid w:val="00CB24F7"/>
    <w:rsid w:val="00CB3326"/>
    <w:rsid w:val="00CB3327"/>
    <w:rsid w:val="00CB3B66"/>
    <w:rsid w:val="00CB3B97"/>
    <w:rsid w:val="00CB3C38"/>
    <w:rsid w:val="00CB3F75"/>
    <w:rsid w:val="00CB4700"/>
    <w:rsid w:val="00CB5925"/>
    <w:rsid w:val="00CB6B43"/>
    <w:rsid w:val="00CB7649"/>
    <w:rsid w:val="00CB7CB1"/>
    <w:rsid w:val="00CB7E54"/>
    <w:rsid w:val="00CC0EB3"/>
    <w:rsid w:val="00CC1736"/>
    <w:rsid w:val="00CC27A9"/>
    <w:rsid w:val="00CC308D"/>
    <w:rsid w:val="00CC3491"/>
    <w:rsid w:val="00CC3DA2"/>
    <w:rsid w:val="00CC4FB6"/>
    <w:rsid w:val="00CC5871"/>
    <w:rsid w:val="00CC594D"/>
    <w:rsid w:val="00CC6ED4"/>
    <w:rsid w:val="00CC71AB"/>
    <w:rsid w:val="00CC7578"/>
    <w:rsid w:val="00CC7CD3"/>
    <w:rsid w:val="00CD00BB"/>
    <w:rsid w:val="00CD0117"/>
    <w:rsid w:val="00CD05F2"/>
    <w:rsid w:val="00CD0701"/>
    <w:rsid w:val="00CD0CA4"/>
    <w:rsid w:val="00CD1010"/>
    <w:rsid w:val="00CD1411"/>
    <w:rsid w:val="00CD164B"/>
    <w:rsid w:val="00CD1CE5"/>
    <w:rsid w:val="00CD1F21"/>
    <w:rsid w:val="00CD27E1"/>
    <w:rsid w:val="00CD2E17"/>
    <w:rsid w:val="00CD320A"/>
    <w:rsid w:val="00CD3D19"/>
    <w:rsid w:val="00CD402D"/>
    <w:rsid w:val="00CD439F"/>
    <w:rsid w:val="00CD46B1"/>
    <w:rsid w:val="00CD49C7"/>
    <w:rsid w:val="00CD4C5F"/>
    <w:rsid w:val="00CD50B4"/>
    <w:rsid w:val="00CD6727"/>
    <w:rsid w:val="00CD6ACE"/>
    <w:rsid w:val="00CD6C24"/>
    <w:rsid w:val="00CD6E72"/>
    <w:rsid w:val="00CD6F5F"/>
    <w:rsid w:val="00CE051E"/>
    <w:rsid w:val="00CE05AD"/>
    <w:rsid w:val="00CE0B61"/>
    <w:rsid w:val="00CE118B"/>
    <w:rsid w:val="00CE1269"/>
    <w:rsid w:val="00CE17F9"/>
    <w:rsid w:val="00CE2190"/>
    <w:rsid w:val="00CE2BE5"/>
    <w:rsid w:val="00CE2F08"/>
    <w:rsid w:val="00CE354A"/>
    <w:rsid w:val="00CE41C1"/>
    <w:rsid w:val="00CE439A"/>
    <w:rsid w:val="00CE4AAB"/>
    <w:rsid w:val="00CE4CEC"/>
    <w:rsid w:val="00CE56EB"/>
    <w:rsid w:val="00CE583F"/>
    <w:rsid w:val="00CE7163"/>
    <w:rsid w:val="00CE71C0"/>
    <w:rsid w:val="00CF033D"/>
    <w:rsid w:val="00CF0AC5"/>
    <w:rsid w:val="00CF0D32"/>
    <w:rsid w:val="00CF10E9"/>
    <w:rsid w:val="00CF1757"/>
    <w:rsid w:val="00CF1FEC"/>
    <w:rsid w:val="00CF2D6A"/>
    <w:rsid w:val="00CF360E"/>
    <w:rsid w:val="00CF36A1"/>
    <w:rsid w:val="00CF426A"/>
    <w:rsid w:val="00CF4367"/>
    <w:rsid w:val="00CF43F3"/>
    <w:rsid w:val="00CF516A"/>
    <w:rsid w:val="00CF5EEB"/>
    <w:rsid w:val="00CF6106"/>
    <w:rsid w:val="00CF63E4"/>
    <w:rsid w:val="00CF64D3"/>
    <w:rsid w:val="00CF74A9"/>
    <w:rsid w:val="00CF789D"/>
    <w:rsid w:val="00CF7916"/>
    <w:rsid w:val="00D0034D"/>
    <w:rsid w:val="00D008C1"/>
    <w:rsid w:val="00D00ADC"/>
    <w:rsid w:val="00D012C7"/>
    <w:rsid w:val="00D0135E"/>
    <w:rsid w:val="00D01ABC"/>
    <w:rsid w:val="00D02165"/>
    <w:rsid w:val="00D02710"/>
    <w:rsid w:val="00D028A4"/>
    <w:rsid w:val="00D02E9B"/>
    <w:rsid w:val="00D03073"/>
    <w:rsid w:val="00D031D2"/>
    <w:rsid w:val="00D03B6F"/>
    <w:rsid w:val="00D03D25"/>
    <w:rsid w:val="00D04788"/>
    <w:rsid w:val="00D04CFC"/>
    <w:rsid w:val="00D05246"/>
    <w:rsid w:val="00D05448"/>
    <w:rsid w:val="00D06627"/>
    <w:rsid w:val="00D073D7"/>
    <w:rsid w:val="00D07572"/>
    <w:rsid w:val="00D07BD0"/>
    <w:rsid w:val="00D07BFD"/>
    <w:rsid w:val="00D07D0B"/>
    <w:rsid w:val="00D07DD8"/>
    <w:rsid w:val="00D1074B"/>
    <w:rsid w:val="00D10BEC"/>
    <w:rsid w:val="00D10DEA"/>
    <w:rsid w:val="00D10F5C"/>
    <w:rsid w:val="00D112CD"/>
    <w:rsid w:val="00D11C56"/>
    <w:rsid w:val="00D11E88"/>
    <w:rsid w:val="00D11F1F"/>
    <w:rsid w:val="00D122E2"/>
    <w:rsid w:val="00D12553"/>
    <w:rsid w:val="00D12F35"/>
    <w:rsid w:val="00D133F0"/>
    <w:rsid w:val="00D1364F"/>
    <w:rsid w:val="00D13754"/>
    <w:rsid w:val="00D1427C"/>
    <w:rsid w:val="00D14F48"/>
    <w:rsid w:val="00D1521C"/>
    <w:rsid w:val="00D16273"/>
    <w:rsid w:val="00D167AE"/>
    <w:rsid w:val="00D1698F"/>
    <w:rsid w:val="00D16B0A"/>
    <w:rsid w:val="00D16EE2"/>
    <w:rsid w:val="00D17BF8"/>
    <w:rsid w:val="00D202E1"/>
    <w:rsid w:val="00D20435"/>
    <w:rsid w:val="00D2080C"/>
    <w:rsid w:val="00D2082C"/>
    <w:rsid w:val="00D20EB4"/>
    <w:rsid w:val="00D210B9"/>
    <w:rsid w:val="00D215DA"/>
    <w:rsid w:val="00D2192E"/>
    <w:rsid w:val="00D21DC3"/>
    <w:rsid w:val="00D22395"/>
    <w:rsid w:val="00D223DE"/>
    <w:rsid w:val="00D22482"/>
    <w:rsid w:val="00D2270B"/>
    <w:rsid w:val="00D22908"/>
    <w:rsid w:val="00D23A29"/>
    <w:rsid w:val="00D23F44"/>
    <w:rsid w:val="00D2445F"/>
    <w:rsid w:val="00D2448B"/>
    <w:rsid w:val="00D2467A"/>
    <w:rsid w:val="00D24F02"/>
    <w:rsid w:val="00D24FDD"/>
    <w:rsid w:val="00D25F42"/>
    <w:rsid w:val="00D25F77"/>
    <w:rsid w:val="00D26230"/>
    <w:rsid w:val="00D2659C"/>
    <w:rsid w:val="00D2663B"/>
    <w:rsid w:val="00D26794"/>
    <w:rsid w:val="00D268A7"/>
    <w:rsid w:val="00D26A49"/>
    <w:rsid w:val="00D26CFB"/>
    <w:rsid w:val="00D26FF5"/>
    <w:rsid w:val="00D27C6D"/>
    <w:rsid w:val="00D30077"/>
    <w:rsid w:val="00D30806"/>
    <w:rsid w:val="00D312C9"/>
    <w:rsid w:val="00D31386"/>
    <w:rsid w:val="00D31EEC"/>
    <w:rsid w:val="00D31F9A"/>
    <w:rsid w:val="00D321D2"/>
    <w:rsid w:val="00D3283E"/>
    <w:rsid w:val="00D32DD4"/>
    <w:rsid w:val="00D32FDE"/>
    <w:rsid w:val="00D334DB"/>
    <w:rsid w:val="00D34871"/>
    <w:rsid w:val="00D35CE1"/>
    <w:rsid w:val="00D35E73"/>
    <w:rsid w:val="00D35ECC"/>
    <w:rsid w:val="00D35F15"/>
    <w:rsid w:val="00D36193"/>
    <w:rsid w:val="00D3654A"/>
    <w:rsid w:val="00D37984"/>
    <w:rsid w:val="00D37D00"/>
    <w:rsid w:val="00D4019A"/>
    <w:rsid w:val="00D40881"/>
    <w:rsid w:val="00D417BF"/>
    <w:rsid w:val="00D419C5"/>
    <w:rsid w:val="00D4216B"/>
    <w:rsid w:val="00D4268E"/>
    <w:rsid w:val="00D42E70"/>
    <w:rsid w:val="00D4323C"/>
    <w:rsid w:val="00D43F54"/>
    <w:rsid w:val="00D44631"/>
    <w:rsid w:val="00D44A75"/>
    <w:rsid w:val="00D44D14"/>
    <w:rsid w:val="00D452E0"/>
    <w:rsid w:val="00D453A2"/>
    <w:rsid w:val="00D4544D"/>
    <w:rsid w:val="00D45917"/>
    <w:rsid w:val="00D45930"/>
    <w:rsid w:val="00D45D03"/>
    <w:rsid w:val="00D45D8A"/>
    <w:rsid w:val="00D46062"/>
    <w:rsid w:val="00D4650F"/>
    <w:rsid w:val="00D469B0"/>
    <w:rsid w:val="00D46FE5"/>
    <w:rsid w:val="00D470B6"/>
    <w:rsid w:val="00D5000A"/>
    <w:rsid w:val="00D502C1"/>
    <w:rsid w:val="00D50408"/>
    <w:rsid w:val="00D50920"/>
    <w:rsid w:val="00D50EDF"/>
    <w:rsid w:val="00D51DB5"/>
    <w:rsid w:val="00D527DB"/>
    <w:rsid w:val="00D534A1"/>
    <w:rsid w:val="00D53E16"/>
    <w:rsid w:val="00D540E1"/>
    <w:rsid w:val="00D54DEB"/>
    <w:rsid w:val="00D550F9"/>
    <w:rsid w:val="00D55D29"/>
    <w:rsid w:val="00D56605"/>
    <w:rsid w:val="00D60144"/>
    <w:rsid w:val="00D60537"/>
    <w:rsid w:val="00D60FE7"/>
    <w:rsid w:val="00D61082"/>
    <w:rsid w:val="00D61D9E"/>
    <w:rsid w:val="00D61F42"/>
    <w:rsid w:val="00D6251F"/>
    <w:rsid w:val="00D629F7"/>
    <w:rsid w:val="00D62B79"/>
    <w:rsid w:val="00D62D40"/>
    <w:rsid w:val="00D6300E"/>
    <w:rsid w:val="00D65AA6"/>
    <w:rsid w:val="00D65F2E"/>
    <w:rsid w:val="00D66082"/>
    <w:rsid w:val="00D66352"/>
    <w:rsid w:val="00D669FD"/>
    <w:rsid w:val="00D66D9C"/>
    <w:rsid w:val="00D6775B"/>
    <w:rsid w:val="00D67DFC"/>
    <w:rsid w:val="00D70286"/>
    <w:rsid w:val="00D70B5D"/>
    <w:rsid w:val="00D70B79"/>
    <w:rsid w:val="00D70ECA"/>
    <w:rsid w:val="00D71519"/>
    <w:rsid w:val="00D71644"/>
    <w:rsid w:val="00D71CDC"/>
    <w:rsid w:val="00D71E05"/>
    <w:rsid w:val="00D72388"/>
    <w:rsid w:val="00D724B5"/>
    <w:rsid w:val="00D732CB"/>
    <w:rsid w:val="00D733DE"/>
    <w:rsid w:val="00D73B7F"/>
    <w:rsid w:val="00D74251"/>
    <w:rsid w:val="00D7430C"/>
    <w:rsid w:val="00D74999"/>
    <w:rsid w:val="00D750FE"/>
    <w:rsid w:val="00D75A62"/>
    <w:rsid w:val="00D76201"/>
    <w:rsid w:val="00D769EF"/>
    <w:rsid w:val="00D7702C"/>
    <w:rsid w:val="00D772FE"/>
    <w:rsid w:val="00D774FA"/>
    <w:rsid w:val="00D77F89"/>
    <w:rsid w:val="00D8026D"/>
    <w:rsid w:val="00D8059B"/>
    <w:rsid w:val="00D80A97"/>
    <w:rsid w:val="00D80DF3"/>
    <w:rsid w:val="00D81161"/>
    <w:rsid w:val="00D820F8"/>
    <w:rsid w:val="00D82B45"/>
    <w:rsid w:val="00D82D71"/>
    <w:rsid w:val="00D82EF2"/>
    <w:rsid w:val="00D837B2"/>
    <w:rsid w:val="00D83868"/>
    <w:rsid w:val="00D8389A"/>
    <w:rsid w:val="00D83DE3"/>
    <w:rsid w:val="00D83E3B"/>
    <w:rsid w:val="00D85286"/>
    <w:rsid w:val="00D85696"/>
    <w:rsid w:val="00D86601"/>
    <w:rsid w:val="00D86606"/>
    <w:rsid w:val="00D87952"/>
    <w:rsid w:val="00D87ACD"/>
    <w:rsid w:val="00D87D79"/>
    <w:rsid w:val="00D87E88"/>
    <w:rsid w:val="00D87EC7"/>
    <w:rsid w:val="00D87ECD"/>
    <w:rsid w:val="00D90454"/>
    <w:rsid w:val="00D90677"/>
    <w:rsid w:val="00D9101C"/>
    <w:rsid w:val="00D91125"/>
    <w:rsid w:val="00D91132"/>
    <w:rsid w:val="00D91502"/>
    <w:rsid w:val="00D9227D"/>
    <w:rsid w:val="00D924FC"/>
    <w:rsid w:val="00D92F62"/>
    <w:rsid w:val="00D9300A"/>
    <w:rsid w:val="00D93072"/>
    <w:rsid w:val="00D934BE"/>
    <w:rsid w:val="00D94D50"/>
    <w:rsid w:val="00D94F98"/>
    <w:rsid w:val="00D955A5"/>
    <w:rsid w:val="00D958C4"/>
    <w:rsid w:val="00D95BBD"/>
    <w:rsid w:val="00D95CB5"/>
    <w:rsid w:val="00D961AD"/>
    <w:rsid w:val="00D967B6"/>
    <w:rsid w:val="00D96ABB"/>
    <w:rsid w:val="00D96BDE"/>
    <w:rsid w:val="00D96E91"/>
    <w:rsid w:val="00D97170"/>
    <w:rsid w:val="00D9724B"/>
    <w:rsid w:val="00DA0686"/>
    <w:rsid w:val="00DA080B"/>
    <w:rsid w:val="00DA0953"/>
    <w:rsid w:val="00DA0C47"/>
    <w:rsid w:val="00DA1B08"/>
    <w:rsid w:val="00DA22F1"/>
    <w:rsid w:val="00DA24D0"/>
    <w:rsid w:val="00DA2543"/>
    <w:rsid w:val="00DA30FA"/>
    <w:rsid w:val="00DA394D"/>
    <w:rsid w:val="00DA3C56"/>
    <w:rsid w:val="00DA3EE7"/>
    <w:rsid w:val="00DA42CC"/>
    <w:rsid w:val="00DA5EF6"/>
    <w:rsid w:val="00DA5F0D"/>
    <w:rsid w:val="00DA60E1"/>
    <w:rsid w:val="00DA61B4"/>
    <w:rsid w:val="00DA6210"/>
    <w:rsid w:val="00DA6827"/>
    <w:rsid w:val="00DA7640"/>
    <w:rsid w:val="00DA78B0"/>
    <w:rsid w:val="00DA7AFD"/>
    <w:rsid w:val="00DA7B9B"/>
    <w:rsid w:val="00DA7F9D"/>
    <w:rsid w:val="00DB074C"/>
    <w:rsid w:val="00DB17A0"/>
    <w:rsid w:val="00DB2558"/>
    <w:rsid w:val="00DB2CF4"/>
    <w:rsid w:val="00DB344E"/>
    <w:rsid w:val="00DB378B"/>
    <w:rsid w:val="00DB3C3A"/>
    <w:rsid w:val="00DB3FC8"/>
    <w:rsid w:val="00DB5F8B"/>
    <w:rsid w:val="00DB6306"/>
    <w:rsid w:val="00DB67F6"/>
    <w:rsid w:val="00DB6BBB"/>
    <w:rsid w:val="00DB70C0"/>
    <w:rsid w:val="00DB767A"/>
    <w:rsid w:val="00DB78DA"/>
    <w:rsid w:val="00DB7F32"/>
    <w:rsid w:val="00DC0326"/>
    <w:rsid w:val="00DC093D"/>
    <w:rsid w:val="00DC1628"/>
    <w:rsid w:val="00DC20B5"/>
    <w:rsid w:val="00DC3764"/>
    <w:rsid w:val="00DC42BA"/>
    <w:rsid w:val="00DC458A"/>
    <w:rsid w:val="00DC487F"/>
    <w:rsid w:val="00DC4B07"/>
    <w:rsid w:val="00DC502D"/>
    <w:rsid w:val="00DC5A77"/>
    <w:rsid w:val="00DC5AD5"/>
    <w:rsid w:val="00DC5D1A"/>
    <w:rsid w:val="00DC5E52"/>
    <w:rsid w:val="00DC5F70"/>
    <w:rsid w:val="00DC6B55"/>
    <w:rsid w:val="00DC739B"/>
    <w:rsid w:val="00DC73CC"/>
    <w:rsid w:val="00DC7CA3"/>
    <w:rsid w:val="00DC7D67"/>
    <w:rsid w:val="00DD0067"/>
    <w:rsid w:val="00DD0223"/>
    <w:rsid w:val="00DD0474"/>
    <w:rsid w:val="00DD0678"/>
    <w:rsid w:val="00DD0CF8"/>
    <w:rsid w:val="00DD0ECE"/>
    <w:rsid w:val="00DD0F00"/>
    <w:rsid w:val="00DD1345"/>
    <w:rsid w:val="00DD2584"/>
    <w:rsid w:val="00DD2FDA"/>
    <w:rsid w:val="00DD305F"/>
    <w:rsid w:val="00DD375C"/>
    <w:rsid w:val="00DD45EB"/>
    <w:rsid w:val="00DD46BE"/>
    <w:rsid w:val="00DD474C"/>
    <w:rsid w:val="00DD56E2"/>
    <w:rsid w:val="00DD5932"/>
    <w:rsid w:val="00DD594C"/>
    <w:rsid w:val="00DD5B1F"/>
    <w:rsid w:val="00DD5CC6"/>
    <w:rsid w:val="00DD62FB"/>
    <w:rsid w:val="00DD68E0"/>
    <w:rsid w:val="00DD6C84"/>
    <w:rsid w:val="00DD747C"/>
    <w:rsid w:val="00DD76D0"/>
    <w:rsid w:val="00DD79CC"/>
    <w:rsid w:val="00DD7F0E"/>
    <w:rsid w:val="00DE0675"/>
    <w:rsid w:val="00DE0E22"/>
    <w:rsid w:val="00DE0E33"/>
    <w:rsid w:val="00DE14F6"/>
    <w:rsid w:val="00DE1B20"/>
    <w:rsid w:val="00DE1BDF"/>
    <w:rsid w:val="00DE21FF"/>
    <w:rsid w:val="00DE2B42"/>
    <w:rsid w:val="00DE42A4"/>
    <w:rsid w:val="00DE5091"/>
    <w:rsid w:val="00DE58BE"/>
    <w:rsid w:val="00DE67F4"/>
    <w:rsid w:val="00DE68D1"/>
    <w:rsid w:val="00DE7289"/>
    <w:rsid w:val="00DE7E52"/>
    <w:rsid w:val="00DF027F"/>
    <w:rsid w:val="00DF0870"/>
    <w:rsid w:val="00DF0B3D"/>
    <w:rsid w:val="00DF1F32"/>
    <w:rsid w:val="00DF20C0"/>
    <w:rsid w:val="00DF2CA3"/>
    <w:rsid w:val="00DF2DBC"/>
    <w:rsid w:val="00DF2E9D"/>
    <w:rsid w:val="00DF3051"/>
    <w:rsid w:val="00DF3154"/>
    <w:rsid w:val="00DF3AFE"/>
    <w:rsid w:val="00DF47E9"/>
    <w:rsid w:val="00DF4B15"/>
    <w:rsid w:val="00DF4B97"/>
    <w:rsid w:val="00DF4BD5"/>
    <w:rsid w:val="00DF57F2"/>
    <w:rsid w:val="00DF69F6"/>
    <w:rsid w:val="00DF6B8E"/>
    <w:rsid w:val="00DF6E55"/>
    <w:rsid w:val="00DF72BA"/>
    <w:rsid w:val="00DF733E"/>
    <w:rsid w:val="00DF7656"/>
    <w:rsid w:val="00DF7A93"/>
    <w:rsid w:val="00DF7C20"/>
    <w:rsid w:val="00DF7ECA"/>
    <w:rsid w:val="00DF7FCE"/>
    <w:rsid w:val="00E0031C"/>
    <w:rsid w:val="00E00B8E"/>
    <w:rsid w:val="00E01ABE"/>
    <w:rsid w:val="00E0260E"/>
    <w:rsid w:val="00E027FE"/>
    <w:rsid w:val="00E02CB9"/>
    <w:rsid w:val="00E02E2C"/>
    <w:rsid w:val="00E0459A"/>
    <w:rsid w:val="00E047AD"/>
    <w:rsid w:val="00E04BBE"/>
    <w:rsid w:val="00E04DD7"/>
    <w:rsid w:val="00E0510D"/>
    <w:rsid w:val="00E057FB"/>
    <w:rsid w:val="00E05EDB"/>
    <w:rsid w:val="00E07B59"/>
    <w:rsid w:val="00E07BDF"/>
    <w:rsid w:val="00E10695"/>
    <w:rsid w:val="00E10859"/>
    <w:rsid w:val="00E1098D"/>
    <w:rsid w:val="00E11794"/>
    <w:rsid w:val="00E1186E"/>
    <w:rsid w:val="00E11950"/>
    <w:rsid w:val="00E11C24"/>
    <w:rsid w:val="00E12DFF"/>
    <w:rsid w:val="00E13455"/>
    <w:rsid w:val="00E14AAE"/>
    <w:rsid w:val="00E150B1"/>
    <w:rsid w:val="00E1512C"/>
    <w:rsid w:val="00E154D5"/>
    <w:rsid w:val="00E17553"/>
    <w:rsid w:val="00E176AF"/>
    <w:rsid w:val="00E17866"/>
    <w:rsid w:val="00E17C9C"/>
    <w:rsid w:val="00E201F5"/>
    <w:rsid w:val="00E209AA"/>
    <w:rsid w:val="00E20AE4"/>
    <w:rsid w:val="00E20E39"/>
    <w:rsid w:val="00E213B4"/>
    <w:rsid w:val="00E2165A"/>
    <w:rsid w:val="00E21CB6"/>
    <w:rsid w:val="00E221C0"/>
    <w:rsid w:val="00E237A2"/>
    <w:rsid w:val="00E2381F"/>
    <w:rsid w:val="00E23A4E"/>
    <w:rsid w:val="00E23C0C"/>
    <w:rsid w:val="00E23DB1"/>
    <w:rsid w:val="00E23F0F"/>
    <w:rsid w:val="00E24198"/>
    <w:rsid w:val="00E24BA8"/>
    <w:rsid w:val="00E24D99"/>
    <w:rsid w:val="00E250CF"/>
    <w:rsid w:val="00E25ED8"/>
    <w:rsid w:val="00E2611D"/>
    <w:rsid w:val="00E26833"/>
    <w:rsid w:val="00E26A25"/>
    <w:rsid w:val="00E26E1A"/>
    <w:rsid w:val="00E26EA3"/>
    <w:rsid w:val="00E2722B"/>
    <w:rsid w:val="00E273CB"/>
    <w:rsid w:val="00E273D3"/>
    <w:rsid w:val="00E27C1B"/>
    <w:rsid w:val="00E30820"/>
    <w:rsid w:val="00E30BB2"/>
    <w:rsid w:val="00E314A9"/>
    <w:rsid w:val="00E31839"/>
    <w:rsid w:val="00E3190C"/>
    <w:rsid w:val="00E3196C"/>
    <w:rsid w:val="00E31A6C"/>
    <w:rsid w:val="00E31E54"/>
    <w:rsid w:val="00E31EE5"/>
    <w:rsid w:val="00E3300E"/>
    <w:rsid w:val="00E33692"/>
    <w:rsid w:val="00E34624"/>
    <w:rsid w:val="00E348C9"/>
    <w:rsid w:val="00E34E3C"/>
    <w:rsid w:val="00E34F0C"/>
    <w:rsid w:val="00E350D0"/>
    <w:rsid w:val="00E35708"/>
    <w:rsid w:val="00E36279"/>
    <w:rsid w:val="00E36D8A"/>
    <w:rsid w:val="00E3715D"/>
    <w:rsid w:val="00E375FF"/>
    <w:rsid w:val="00E400CB"/>
    <w:rsid w:val="00E402D0"/>
    <w:rsid w:val="00E405B7"/>
    <w:rsid w:val="00E4062F"/>
    <w:rsid w:val="00E407BD"/>
    <w:rsid w:val="00E4088A"/>
    <w:rsid w:val="00E40AE6"/>
    <w:rsid w:val="00E41861"/>
    <w:rsid w:val="00E41932"/>
    <w:rsid w:val="00E4279A"/>
    <w:rsid w:val="00E4284C"/>
    <w:rsid w:val="00E433CF"/>
    <w:rsid w:val="00E43560"/>
    <w:rsid w:val="00E438A6"/>
    <w:rsid w:val="00E4465F"/>
    <w:rsid w:val="00E44C92"/>
    <w:rsid w:val="00E44E3D"/>
    <w:rsid w:val="00E44F11"/>
    <w:rsid w:val="00E4588A"/>
    <w:rsid w:val="00E45B74"/>
    <w:rsid w:val="00E4674A"/>
    <w:rsid w:val="00E467C0"/>
    <w:rsid w:val="00E4689B"/>
    <w:rsid w:val="00E46F8D"/>
    <w:rsid w:val="00E50A1C"/>
    <w:rsid w:val="00E50A4C"/>
    <w:rsid w:val="00E50BFB"/>
    <w:rsid w:val="00E51011"/>
    <w:rsid w:val="00E510BD"/>
    <w:rsid w:val="00E51622"/>
    <w:rsid w:val="00E518F7"/>
    <w:rsid w:val="00E51B36"/>
    <w:rsid w:val="00E534A0"/>
    <w:rsid w:val="00E53533"/>
    <w:rsid w:val="00E54A20"/>
    <w:rsid w:val="00E54FC0"/>
    <w:rsid w:val="00E55760"/>
    <w:rsid w:val="00E55765"/>
    <w:rsid w:val="00E56932"/>
    <w:rsid w:val="00E56C19"/>
    <w:rsid w:val="00E579E5"/>
    <w:rsid w:val="00E603C5"/>
    <w:rsid w:val="00E604A5"/>
    <w:rsid w:val="00E6061C"/>
    <w:rsid w:val="00E60701"/>
    <w:rsid w:val="00E60966"/>
    <w:rsid w:val="00E60B76"/>
    <w:rsid w:val="00E60C41"/>
    <w:rsid w:val="00E60E83"/>
    <w:rsid w:val="00E60ED6"/>
    <w:rsid w:val="00E6267D"/>
    <w:rsid w:val="00E6318D"/>
    <w:rsid w:val="00E63451"/>
    <w:rsid w:val="00E6346B"/>
    <w:rsid w:val="00E63AD7"/>
    <w:rsid w:val="00E63D6A"/>
    <w:rsid w:val="00E642C8"/>
    <w:rsid w:val="00E64B68"/>
    <w:rsid w:val="00E64F56"/>
    <w:rsid w:val="00E65B6E"/>
    <w:rsid w:val="00E6603B"/>
    <w:rsid w:val="00E6619D"/>
    <w:rsid w:val="00E665A2"/>
    <w:rsid w:val="00E66AA3"/>
    <w:rsid w:val="00E66D78"/>
    <w:rsid w:val="00E66F27"/>
    <w:rsid w:val="00E672D8"/>
    <w:rsid w:val="00E67A7C"/>
    <w:rsid w:val="00E67CD3"/>
    <w:rsid w:val="00E67ED1"/>
    <w:rsid w:val="00E7015F"/>
    <w:rsid w:val="00E70C0E"/>
    <w:rsid w:val="00E70D25"/>
    <w:rsid w:val="00E70E84"/>
    <w:rsid w:val="00E70F3B"/>
    <w:rsid w:val="00E711A7"/>
    <w:rsid w:val="00E7191F"/>
    <w:rsid w:val="00E72516"/>
    <w:rsid w:val="00E72795"/>
    <w:rsid w:val="00E72BFC"/>
    <w:rsid w:val="00E72E15"/>
    <w:rsid w:val="00E733CA"/>
    <w:rsid w:val="00E73552"/>
    <w:rsid w:val="00E73641"/>
    <w:rsid w:val="00E7382D"/>
    <w:rsid w:val="00E74685"/>
    <w:rsid w:val="00E7486D"/>
    <w:rsid w:val="00E76281"/>
    <w:rsid w:val="00E764EE"/>
    <w:rsid w:val="00E7713A"/>
    <w:rsid w:val="00E77650"/>
    <w:rsid w:val="00E77AD7"/>
    <w:rsid w:val="00E80268"/>
    <w:rsid w:val="00E80286"/>
    <w:rsid w:val="00E80307"/>
    <w:rsid w:val="00E80586"/>
    <w:rsid w:val="00E80784"/>
    <w:rsid w:val="00E80A09"/>
    <w:rsid w:val="00E80ED8"/>
    <w:rsid w:val="00E80F06"/>
    <w:rsid w:val="00E80FAC"/>
    <w:rsid w:val="00E81287"/>
    <w:rsid w:val="00E812EC"/>
    <w:rsid w:val="00E817E8"/>
    <w:rsid w:val="00E81892"/>
    <w:rsid w:val="00E818CF"/>
    <w:rsid w:val="00E81C70"/>
    <w:rsid w:val="00E81D63"/>
    <w:rsid w:val="00E8209F"/>
    <w:rsid w:val="00E83118"/>
    <w:rsid w:val="00E83241"/>
    <w:rsid w:val="00E83467"/>
    <w:rsid w:val="00E83B42"/>
    <w:rsid w:val="00E843C9"/>
    <w:rsid w:val="00E846D7"/>
    <w:rsid w:val="00E8483F"/>
    <w:rsid w:val="00E84904"/>
    <w:rsid w:val="00E85A0E"/>
    <w:rsid w:val="00E86005"/>
    <w:rsid w:val="00E8685C"/>
    <w:rsid w:val="00E86EB3"/>
    <w:rsid w:val="00E870BC"/>
    <w:rsid w:val="00E87520"/>
    <w:rsid w:val="00E8789C"/>
    <w:rsid w:val="00E87951"/>
    <w:rsid w:val="00E87A3E"/>
    <w:rsid w:val="00E87FCF"/>
    <w:rsid w:val="00E900D7"/>
    <w:rsid w:val="00E90264"/>
    <w:rsid w:val="00E90485"/>
    <w:rsid w:val="00E91681"/>
    <w:rsid w:val="00E916EB"/>
    <w:rsid w:val="00E917F0"/>
    <w:rsid w:val="00E91FF3"/>
    <w:rsid w:val="00E923B3"/>
    <w:rsid w:val="00E9243A"/>
    <w:rsid w:val="00E92510"/>
    <w:rsid w:val="00E9339C"/>
    <w:rsid w:val="00E935F5"/>
    <w:rsid w:val="00E93C84"/>
    <w:rsid w:val="00E95018"/>
    <w:rsid w:val="00E950ED"/>
    <w:rsid w:val="00E95208"/>
    <w:rsid w:val="00E95A47"/>
    <w:rsid w:val="00E95BEA"/>
    <w:rsid w:val="00E95D34"/>
    <w:rsid w:val="00E96346"/>
    <w:rsid w:val="00E9649C"/>
    <w:rsid w:val="00E96916"/>
    <w:rsid w:val="00E969A8"/>
    <w:rsid w:val="00E9746D"/>
    <w:rsid w:val="00EA068B"/>
    <w:rsid w:val="00EA0861"/>
    <w:rsid w:val="00EA0915"/>
    <w:rsid w:val="00EA0DF3"/>
    <w:rsid w:val="00EA2187"/>
    <w:rsid w:val="00EA2465"/>
    <w:rsid w:val="00EA2630"/>
    <w:rsid w:val="00EA2A5E"/>
    <w:rsid w:val="00EA2AF0"/>
    <w:rsid w:val="00EA2F9B"/>
    <w:rsid w:val="00EA34D8"/>
    <w:rsid w:val="00EA3937"/>
    <w:rsid w:val="00EA4767"/>
    <w:rsid w:val="00EA4AE8"/>
    <w:rsid w:val="00EA54D2"/>
    <w:rsid w:val="00EA56A6"/>
    <w:rsid w:val="00EA5DC4"/>
    <w:rsid w:val="00EA6264"/>
    <w:rsid w:val="00EA6B8D"/>
    <w:rsid w:val="00EA74D2"/>
    <w:rsid w:val="00EA753C"/>
    <w:rsid w:val="00EA798D"/>
    <w:rsid w:val="00EB0550"/>
    <w:rsid w:val="00EB09A1"/>
    <w:rsid w:val="00EB11E1"/>
    <w:rsid w:val="00EB1AFE"/>
    <w:rsid w:val="00EB2A98"/>
    <w:rsid w:val="00EB2BE6"/>
    <w:rsid w:val="00EB301F"/>
    <w:rsid w:val="00EB31F2"/>
    <w:rsid w:val="00EB35CF"/>
    <w:rsid w:val="00EB3A60"/>
    <w:rsid w:val="00EB3C28"/>
    <w:rsid w:val="00EB3D1F"/>
    <w:rsid w:val="00EB3D91"/>
    <w:rsid w:val="00EB46E1"/>
    <w:rsid w:val="00EB4882"/>
    <w:rsid w:val="00EB4A5F"/>
    <w:rsid w:val="00EB4E3D"/>
    <w:rsid w:val="00EB5FAC"/>
    <w:rsid w:val="00EB60E7"/>
    <w:rsid w:val="00EB6E69"/>
    <w:rsid w:val="00EB6E6C"/>
    <w:rsid w:val="00EB7222"/>
    <w:rsid w:val="00EB7D1E"/>
    <w:rsid w:val="00EB7E98"/>
    <w:rsid w:val="00EB7EFB"/>
    <w:rsid w:val="00EC049D"/>
    <w:rsid w:val="00EC068A"/>
    <w:rsid w:val="00EC0AAB"/>
    <w:rsid w:val="00EC1225"/>
    <w:rsid w:val="00EC25A5"/>
    <w:rsid w:val="00EC28B1"/>
    <w:rsid w:val="00EC2A56"/>
    <w:rsid w:val="00EC2C42"/>
    <w:rsid w:val="00EC2D3E"/>
    <w:rsid w:val="00EC3398"/>
    <w:rsid w:val="00EC34F9"/>
    <w:rsid w:val="00EC39A8"/>
    <w:rsid w:val="00EC39AA"/>
    <w:rsid w:val="00EC3E68"/>
    <w:rsid w:val="00EC4F68"/>
    <w:rsid w:val="00EC5170"/>
    <w:rsid w:val="00EC54D7"/>
    <w:rsid w:val="00EC55B5"/>
    <w:rsid w:val="00EC65CE"/>
    <w:rsid w:val="00EC6702"/>
    <w:rsid w:val="00EC6D11"/>
    <w:rsid w:val="00EC778F"/>
    <w:rsid w:val="00ED0163"/>
    <w:rsid w:val="00ED0349"/>
    <w:rsid w:val="00ED07E8"/>
    <w:rsid w:val="00ED0C22"/>
    <w:rsid w:val="00ED0EA8"/>
    <w:rsid w:val="00ED1010"/>
    <w:rsid w:val="00ED1D3D"/>
    <w:rsid w:val="00ED203F"/>
    <w:rsid w:val="00ED31DE"/>
    <w:rsid w:val="00ED3EBA"/>
    <w:rsid w:val="00ED4175"/>
    <w:rsid w:val="00ED4CCC"/>
    <w:rsid w:val="00ED5104"/>
    <w:rsid w:val="00ED5AC9"/>
    <w:rsid w:val="00ED5B00"/>
    <w:rsid w:val="00ED6658"/>
    <w:rsid w:val="00ED6673"/>
    <w:rsid w:val="00ED6C9E"/>
    <w:rsid w:val="00ED722D"/>
    <w:rsid w:val="00ED74EC"/>
    <w:rsid w:val="00EE00E4"/>
    <w:rsid w:val="00EE0940"/>
    <w:rsid w:val="00EE14D9"/>
    <w:rsid w:val="00EE15C5"/>
    <w:rsid w:val="00EE2695"/>
    <w:rsid w:val="00EE26A4"/>
    <w:rsid w:val="00EE26D0"/>
    <w:rsid w:val="00EE279C"/>
    <w:rsid w:val="00EE2EF7"/>
    <w:rsid w:val="00EE3032"/>
    <w:rsid w:val="00EE3798"/>
    <w:rsid w:val="00EE3C5B"/>
    <w:rsid w:val="00EE3C79"/>
    <w:rsid w:val="00EE3F02"/>
    <w:rsid w:val="00EE4084"/>
    <w:rsid w:val="00EE472C"/>
    <w:rsid w:val="00EE47A4"/>
    <w:rsid w:val="00EE49D9"/>
    <w:rsid w:val="00EE4AF1"/>
    <w:rsid w:val="00EE52B7"/>
    <w:rsid w:val="00EE5669"/>
    <w:rsid w:val="00EE57D0"/>
    <w:rsid w:val="00EE698C"/>
    <w:rsid w:val="00EE6CE2"/>
    <w:rsid w:val="00EE71C8"/>
    <w:rsid w:val="00EE75D9"/>
    <w:rsid w:val="00EE78BF"/>
    <w:rsid w:val="00EF011D"/>
    <w:rsid w:val="00EF0460"/>
    <w:rsid w:val="00EF0A78"/>
    <w:rsid w:val="00EF0AC2"/>
    <w:rsid w:val="00EF0BA9"/>
    <w:rsid w:val="00EF2C77"/>
    <w:rsid w:val="00EF2D50"/>
    <w:rsid w:val="00EF380E"/>
    <w:rsid w:val="00EF3C18"/>
    <w:rsid w:val="00EF3D94"/>
    <w:rsid w:val="00EF427C"/>
    <w:rsid w:val="00EF4A26"/>
    <w:rsid w:val="00EF4E3C"/>
    <w:rsid w:val="00EF5747"/>
    <w:rsid w:val="00EF685B"/>
    <w:rsid w:val="00EF6E21"/>
    <w:rsid w:val="00EF7EA9"/>
    <w:rsid w:val="00F00118"/>
    <w:rsid w:val="00F0014D"/>
    <w:rsid w:val="00F001D6"/>
    <w:rsid w:val="00F00C51"/>
    <w:rsid w:val="00F00E7A"/>
    <w:rsid w:val="00F0107D"/>
    <w:rsid w:val="00F0152B"/>
    <w:rsid w:val="00F0174F"/>
    <w:rsid w:val="00F018DF"/>
    <w:rsid w:val="00F01BBB"/>
    <w:rsid w:val="00F01E8C"/>
    <w:rsid w:val="00F01F1E"/>
    <w:rsid w:val="00F02510"/>
    <w:rsid w:val="00F031DA"/>
    <w:rsid w:val="00F03451"/>
    <w:rsid w:val="00F039BB"/>
    <w:rsid w:val="00F03BCB"/>
    <w:rsid w:val="00F04C0B"/>
    <w:rsid w:val="00F0662D"/>
    <w:rsid w:val="00F06EA9"/>
    <w:rsid w:val="00F06EBB"/>
    <w:rsid w:val="00F07008"/>
    <w:rsid w:val="00F07190"/>
    <w:rsid w:val="00F0734B"/>
    <w:rsid w:val="00F0787B"/>
    <w:rsid w:val="00F10907"/>
    <w:rsid w:val="00F10A2F"/>
    <w:rsid w:val="00F10CA3"/>
    <w:rsid w:val="00F11655"/>
    <w:rsid w:val="00F118D3"/>
    <w:rsid w:val="00F11B21"/>
    <w:rsid w:val="00F123FD"/>
    <w:rsid w:val="00F12437"/>
    <w:rsid w:val="00F125A9"/>
    <w:rsid w:val="00F127AE"/>
    <w:rsid w:val="00F12818"/>
    <w:rsid w:val="00F12ED6"/>
    <w:rsid w:val="00F13800"/>
    <w:rsid w:val="00F13830"/>
    <w:rsid w:val="00F13AEF"/>
    <w:rsid w:val="00F13B7A"/>
    <w:rsid w:val="00F13C4B"/>
    <w:rsid w:val="00F14244"/>
    <w:rsid w:val="00F1464C"/>
    <w:rsid w:val="00F147B9"/>
    <w:rsid w:val="00F14818"/>
    <w:rsid w:val="00F14F40"/>
    <w:rsid w:val="00F1522B"/>
    <w:rsid w:val="00F15765"/>
    <w:rsid w:val="00F15900"/>
    <w:rsid w:val="00F15CC9"/>
    <w:rsid w:val="00F164D5"/>
    <w:rsid w:val="00F16CEA"/>
    <w:rsid w:val="00F17026"/>
    <w:rsid w:val="00F17252"/>
    <w:rsid w:val="00F17776"/>
    <w:rsid w:val="00F17A95"/>
    <w:rsid w:val="00F20662"/>
    <w:rsid w:val="00F22401"/>
    <w:rsid w:val="00F2254F"/>
    <w:rsid w:val="00F22A07"/>
    <w:rsid w:val="00F22B07"/>
    <w:rsid w:val="00F22BC1"/>
    <w:rsid w:val="00F234BF"/>
    <w:rsid w:val="00F235EE"/>
    <w:rsid w:val="00F2392F"/>
    <w:rsid w:val="00F239F3"/>
    <w:rsid w:val="00F23C6D"/>
    <w:rsid w:val="00F23E9F"/>
    <w:rsid w:val="00F23FC8"/>
    <w:rsid w:val="00F24049"/>
    <w:rsid w:val="00F247C7"/>
    <w:rsid w:val="00F264C8"/>
    <w:rsid w:val="00F26C29"/>
    <w:rsid w:val="00F275E7"/>
    <w:rsid w:val="00F27656"/>
    <w:rsid w:val="00F279A8"/>
    <w:rsid w:val="00F27E82"/>
    <w:rsid w:val="00F309BE"/>
    <w:rsid w:val="00F30C6E"/>
    <w:rsid w:val="00F30EC9"/>
    <w:rsid w:val="00F31663"/>
    <w:rsid w:val="00F318E5"/>
    <w:rsid w:val="00F31D77"/>
    <w:rsid w:val="00F31E9C"/>
    <w:rsid w:val="00F328EF"/>
    <w:rsid w:val="00F33BC6"/>
    <w:rsid w:val="00F33CD1"/>
    <w:rsid w:val="00F33D5C"/>
    <w:rsid w:val="00F344E4"/>
    <w:rsid w:val="00F34849"/>
    <w:rsid w:val="00F3484C"/>
    <w:rsid w:val="00F35020"/>
    <w:rsid w:val="00F35A45"/>
    <w:rsid w:val="00F35BF8"/>
    <w:rsid w:val="00F35D4A"/>
    <w:rsid w:val="00F35D8A"/>
    <w:rsid w:val="00F35DD5"/>
    <w:rsid w:val="00F35EE7"/>
    <w:rsid w:val="00F36249"/>
    <w:rsid w:val="00F368CE"/>
    <w:rsid w:val="00F36CFC"/>
    <w:rsid w:val="00F36FD8"/>
    <w:rsid w:val="00F372BA"/>
    <w:rsid w:val="00F3768B"/>
    <w:rsid w:val="00F40244"/>
    <w:rsid w:val="00F405D2"/>
    <w:rsid w:val="00F40A27"/>
    <w:rsid w:val="00F40B5F"/>
    <w:rsid w:val="00F40F42"/>
    <w:rsid w:val="00F40FE8"/>
    <w:rsid w:val="00F4109D"/>
    <w:rsid w:val="00F4166F"/>
    <w:rsid w:val="00F41785"/>
    <w:rsid w:val="00F41BDF"/>
    <w:rsid w:val="00F41E57"/>
    <w:rsid w:val="00F43270"/>
    <w:rsid w:val="00F43CE9"/>
    <w:rsid w:val="00F44500"/>
    <w:rsid w:val="00F445F5"/>
    <w:rsid w:val="00F447CC"/>
    <w:rsid w:val="00F45027"/>
    <w:rsid w:val="00F45F94"/>
    <w:rsid w:val="00F46368"/>
    <w:rsid w:val="00F463D1"/>
    <w:rsid w:val="00F466D3"/>
    <w:rsid w:val="00F46A64"/>
    <w:rsid w:val="00F47167"/>
    <w:rsid w:val="00F472BD"/>
    <w:rsid w:val="00F4769B"/>
    <w:rsid w:val="00F47D68"/>
    <w:rsid w:val="00F502E4"/>
    <w:rsid w:val="00F504B7"/>
    <w:rsid w:val="00F50EC7"/>
    <w:rsid w:val="00F517E4"/>
    <w:rsid w:val="00F51996"/>
    <w:rsid w:val="00F51BEC"/>
    <w:rsid w:val="00F51C8D"/>
    <w:rsid w:val="00F52CD5"/>
    <w:rsid w:val="00F53BD2"/>
    <w:rsid w:val="00F53E6C"/>
    <w:rsid w:val="00F53ECF"/>
    <w:rsid w:val="00F54D08"/>
    <w:rsid w:val="00F55253"/>
    <w:rsid w:val="00F559AB"/>
    <w:rsid w:val="00F55E49"/>
    <w:rsid w:val="00F56230"/>
    <w:rsid w:val="00F57161"/>
    <w:rsid w:val="00F57218"/>
    <w:rsid w:val="00F5778C"/>
    <w:rsid w:val="00F60145"/>
    <w:rsid w:val="00F60C7D"/>
    <w:rsid w:val="00F60E1F"/>
    <w:rsid w:val="00F61341"/>
    <w:rsid w:val="00F61D0D"/>
    <w:rsid w:val="00F62531"/>
    <w:rsid w:val="00F628D5"/>
    <w:rsid w:val="00F62997"/>
    <w:rsid w:val="00F6307D"/>
    <w:rsid w:val="00F63519"/>
    <w:rsid w:val="00F637BA"/>
    <w:rsid w:val="00F63CF2"/>
    <w:rsid w:val="00F64275"/>
    <w:rsid w:val="00F64954"/>
    <w:rsid w:val="00F65407"/>
    <w:rsid w:val="00F65868"/>
    <w:rsid w:val="00F660F0"/>
    <w:rsid w:val="00F662BE"/>
    <w:rsid w:val="00F663E3"/>
    <w:rsid w:val="00F66858"/>
    <w:rsid w:val="00F67F0B"/>
    <w:rsid w:val="00F70ECF"/>
    <w:rsid w:val="00F71A18"/>
    <w:rsid w:val="00F71DC0"/>
    <w:rsid w:val="00F71FBE"/>
    <w:rsid w:val="00F723F3"/>
    <w:rsid w:val="00F728EA"/>
    <w:rsid w:val="00F729B3"/>
    <w:rsid w:val="00F73248"/>
    <w:rsid w:val="00F7360C"/>
    <w:rsid w:val="00F73B58"/>
    <w:rsid w:val="00F75107"/>
    <w:rsid w:val="00F76375"/>
    <w:rsid w:val="00F768D2"/>
    <w:rsid w:val="00F76E8F"/>
    <w:rsid w:val="00F77BDA"/>
    <w:rsid w:val="00F809F2"/>
    <w:rsid w:val="00F80E8A"/>
    <w:rsid w:val="00F815EC"/>
    <w:rsid w:val="00F82058"/>
    <w:rsid w:val="00F8223F"/>
    <w:rsid w:val="00F82452"/>
    <w:rsid w:val="00F826A7"/>
    <w:rsid w:val="00F82F3F"/>
    <w:rsid w:val="00F84F4F"/>
    <w:rsid w:val="00F85494"/>
    <w:rsid w:val="00F85AE4"/>
    <w:rsid w:val="00F85B9C"/>
    <w:rsid w:val="00F874D6"/>
    <w:rsid w:val="00F87835"/>
    <w:rsid w:val="00F87C99"/>
    <w:rsid w:val="00F87D70"/>
    <w:rsid w:val="00F9050A"/>
    <w:rsid w:val="00F90D3F"/>
    <w:rsid w:val="00F9100A"/>
    <w:rsid w:val="00F9164B"/>
    <w:rsid w:val="00F919E7"/>
    <w:rsid w:val="00F91DE5"/>
    <w:rsid w:val="00F92A19"/>
    <w:rsid w:val="00F93E28"/>
    <w:rsid w:val="00F9476A"/>
    <w:rsid w:val="00F959C4"/>
    <w:rsid w:val="00F95C8A"/>
    <w:rsid w:val="00F963DC"/>
    <w:rsid w:val="00FA009C"/>
    <w:rsid w:val="00FA0A46"/>
    <w:rsid w:val="00FA1CF3"/>
    <w:rsid w:val="00FA1E7B"/>
    <w:rsid w:val="00FA2AAE"/>
    <w:rsid w:val="00FA310D"/>
    <w:rsid w:val="00FA360D"/>
    <w:rsid w:val="00FA39EF"/>
    <w:rsid w:val="00FA42EC"/>
    <w:rsid w:val="00FA4370"/>
    <w:rsid w:val="00FA464D"/>
    <w:rsid w:val="00FA4729"/>
    <w:rsid w:val="00FA5116"/>
    <w:rsid w:val="00FA555C"/>
    <w:rsid w:val="00FA605C"/>
    <w:rsid w:val="00FA62D2"/>
    <w:rsid w:val="00FA6801"/>
    <w:rsid w:val="00FA6BC9"/>
    <w:rsid w:val="00FA6DB9"/>
    <w:rsid w:val="00FA7252"/>
    <w:rsid w:val="00FA7693"/>
    <w:rsid w:val="00FA7E06"/>
    <w:rsid w:val="00FA7FC7"/>
    <w:rsid w:val="00FB0DC8"/>
    <w:rsid w:val="00FB0EDF"/>
    <w:rsid w:val="00FB0F78"/>
    <w:rsid w:val="00FB1789"/>
    <w:rsid w:val="00FB1965"/>
    <w:rsid w:val="00FB1AD2"/>
    <w:rsid w:val="00FB1DE0"/>
    <w:rsid w:val="00FB1FA6"/>
    <w:rsid w:val="00FB200B"/>
    <w:rsid w:val="00FB2045"/>
    <w:rsid w:val="00FB24C9"/>
    <w:rsid w:val="00FB282A"/>
    <w:rsid w:val="00FB286E"/>
    <w:rsid w:val="00FB2BE4"/>
    <w:rsid w:val="00FB2F37"/>
    <w:rsid w:val="00FB31A4"/>
    <w:rsid w:val="00FB3819"/>
    <w:rsid w:val="00FB3878"/>
    <w:rsid w:val="00FB3FCC"/>
    <w:rsid w:val="00FB40E3"/>
    <w:rsid w:val="00FB4487"/>
    <w:rsid w:val="00FB4A4E"/>
    <w:rsid w:val="00FB4D16"/>
    <w:rsid w:val="00FB621A"/>
    <w:rsid w:val="00FB67CD"/>
    <w:rsid w:val="00FB73E6"/>
    <w:rsid w:val="00FC0187"/>
    <w:rsid w:val="00FC01EE"/>
    <w:rsid w:val="00FC0661"/>
    <w:rsid w:val="00FC088B"/>
    <w:rsid w:val="00FC0AC3"/>
    <w:rsid w:val="00FC0E81"/>
    <w:rsid w:val="00FC1015"/>
    <w:rsid w:val="00FC1430"/>
    <w:rsid w:val="00FC1F88"/>
    <w:rsid w:val="00FC235C"/>
    <w:rsid w:val="00FC25D7"/>
    <w:rsid w:val="00FC30B6"/>
    <w:rsid w:val="00FC3AFB"/>
    <w:rsid w:val="00FC529A"/>
    <w:rsid w:val="00FC550F"/>
    <w:rsid w:val="00FC600C"/>
    <w:rsid w:val="00FC6090"/>
    <w:rsid w:val="00FC68DB"/>
    <w:rsid w:val="00FC7462"/>
    <w:rsid w:val="00FC746D"/>
    <w:rsid w:val="00FC7EE6"/>
    <w:rsid w:val="00FD0F8A"/>
    <w:rsid w:val="00FD0FC2"/>
    <w:rsid w:val="00FD1882"/>
    <w:rsid w:val="00FD2FA0"/>
    <w:rsid w:val="00FD37E7"/>
    <w:rsid w:val="00FD38B1"/>
    <w:rsid w:val="00FD4D4D"/>
    <w:rsid w:val="00FD5089"/>
    <w:rsid w:val="00FD5843"/>
    <w:rsid w:val="00FD5898"/>
    <w:rsid w:val="00FD7A74"/>
    <w:rsid w:val="00FD7C2E"/>
    <w:rsid w:val="00FD7DB9"/>
    <w:rsid w:val="00FE0112"/>
    <w:rsid w:val="00FE028F"/>
    <w:rsid w:val="00FE0653"/>
    <w:rsid w:val="00FE0663"/>
    <w:rsid w:val="00FE146F"/>
    <w:rsid w:val="00FE2372"/>
    <w:rsid w:val="00FE24BA"/>
    <w:rsid w:val="00FE2FAC"/>
    <w:rsid w:val="00FE2FB3"/>
    <w:rsid w:val="00FE364B"/>
    <w:rsid w:val="00FE369B"/>
    <w:rsid w:val="00FE38F4"/>
    <w:rsid w:val="00FE39C6"/>
    <w:rsid w:val="00FE5642"/>
    <w:rsid w:val="00FE5C38"/>
    <w:rsid w:val="00FE6505"/>
    <w:rsid w:val="00FE70FA"/>
    <w:rsid w:val="00FE72BD"/>
    <w:rsid w:val="00FE7CCA"/>
    <w:rsid w:val="00FE7E2A"/>
    <w:rsid w:val="00FE7E48"/>
    <w:rsid w:val="00FF0286"/>
    <w:rsid w:val="00FF04A6"/>
    <w:rsid w:val="00FF09B5"/>
    <w:rsid w:val="00FF0E37"/>
    <w:rsid w:val="00FF17F0"/>
    <w:rsid w:val="00FF183D"/>
    <w:rsid w:val="00FF1B1C"/>
    <w:rsid w:val="00FF1B48"/>
    <w:rsid w:val="00FF2126"/>
    <w:rsid w:val="00FF310C"/>
    <w:rsid w:val="00FF3340"/>
    <w:rsid w:val="00FF3382"/>
    <w:rsid w:val="00FF36E9"/>
    <w:rsid w:val="00FF378F"/>
    <w:rsid w:val="00FF3C0E"/>
    <w:rsid w:val="00FF43D8"/>
    <w:rsid w:val="00FF4B94"/>
    <w:rsid w:val="00FF61B2"/>
    <w:rsid w:val="00FF6553"/>
    <w:rsid w:val="00FF6561"/>
    <w:rsid w:val="00FF6D5C"/>
    <w:rsid w:val="00FF6F77"/>
    <w:rsid w:val="00FF7E2C"/>
    <w:rsid w:val="00FF7E7A"/>
    <w:rsid w:val="0E915E5B"/>
    <w:rsid w:val="1DACD0FC"/>
    <w:rsid w:val="292469BB"/>
    <w:rsid w:val="3A7CF4E9"/>
    <w:rsid w:val="5FC4A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279961F"/>
  <w15:docId w15:val="{DD2238B7-C4C2-4B03-8E59-4B0123A5A99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Courier New" w:hAnsi="Courier New" w:eastAsia="標楷體" w:cs="Courier New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uiPriority="39" w:semiHidden="1" w:unhideWhenUsed="1"/>
    <w:lsdException w:name="toc 2" w:locked="1" w:uiPriority="39" w:semiHidden="1" w:unhideWhenUsed="1"/>
    <w:lsdException w:name="toc 3" w:locked="1" w:uiPriority="39" w:semiHidden="1" w:unhideWhenUsed="1"/>
    <w:lsdException w:name="toc 4" w:locked="1" w:uiPriority="39" w:semiHidden="1" w:unhideWhenUsed="1"/>
    <w:lsdException w:name="toc 5" w:locked="1" w:uiPriority="39" w:semiHidden="1" w:unhideWhenUsed="1"/>
    <w:lsdException w:name="toc 6" w:locked="1" w:uiPriority="39" w:semiHidden="1" w:unhideWhenUsed="1"/>
    <w:lsdException w:name="toc 7" w:locked="1" w:uiPriority="39" w:semiHidden="1" w:unhideWhenUsed="1"/>
    <w:lsdException w:name="toc 8" w:locked="1" w:uiPriority="39" w:semiHidden="1" w:unhideWhenUsed="1"/>
    <w:lsdException w:name="toc 9" w:locked="1" w:uiPriority="39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uiPriority="1" w:semiHidden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/>
    <w:lsdException w:name="Balloon Text" w:locked="1" w:semiHidden="1" w:unhideWhenUsed="1"/>
    <w:lsdException w:name="Table Grid" w:locked="1"/>
    <w:lsdException w:name="Table Theme" w:lock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F235EE"/>
    <w:rPr>
      <w:rFonts w:asciiTheme="minorHAnsi" w:hAnsiTheme="minorHAnsi" w:eastAsiaTheme="minorEastAsia"/>
    </w:rPr>
  </w:style>
  <w:style w:type="paragraph" w:styleId="1">
    <w:name w:val="heading 1"/>
    <w:basedOn w:val="a"/>
    <w:next w:val="a"/>
    <w:link w:val="10"/>
    <w:uiPriority w:val="99"/>
    <w:qFormat/>
    <w:rsid w:val="00021B63"/>
    <w:pPr>
      <w:keepNext/>
      <w:pageBreakBefore/>
      <w:numPr>
        <w:numId w:val="2"/>
      </w:numPr>
      <w:spacing w:before="100" w:beforeAutospacing="1" w:after="100" w:afterAutospacing="1"/>
      <w:outlineLvl w:val="0"/>
    </w:pPr>
    <w:rPr>
      <w:rFonts w:ascii="Cambria" w:hAnsi="Cambria"/>
      <w:b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1465DA"/>
    <w:pPr>
      <w:keepNext/>
      <w:numPr>
        <w:numId w:val="3"/>
      </w:numPr>
      <w:tabs>
        <w:tab w:val="left" w:pos="720"/>
      </w:tabs>
      <w:spacing w:beforeLines="100" w:afterLines="50"/>
      <w:outlineLvl w:val="1"/>
    </w:pPr>
    <w:rPr>
      <w:rFonts w:asciiTheme="majorHAnsi" w:hAnsiTheme="majorHAnsi" w:eastAsiaTheme="majorEastAsia"/>
      <w:b/>
      <w:sz w:val="28"/>
      <w:szCs w:val="22"/>
    </w:rPr>
  </w:style>
  <w:style w:type="paragraph" w:styleId="3">
    <w:name w:val="heading 3"/>
    <w:basedOn w:val="a"/>
    <w:next w:val="a"/>
    <w:link w:val="30"/>
    <w:uiPriority w:val="99"/>
    <w:qFormat/>
    <w:rsid w:val="008D0F21"/>
    <w:pPr>
      <w:keepNext/>
      <w:tabs>
        <w:tab w:val="left" w:pos="1440"/>
      </w:tabs>
      <w:spacing w:before="100" w:beforeAutospacing="1" w:after="100" w:afterAutospacing="1"/>
      <w:outlineLvl w:val="2"/>
    </w:pPr>
    <w:rPr>
      <w:rFonts w:asciiTheme="majorHAnsi" w:hAnsiTheme="majorHAnsi" w:eastAsiaTheme="majorEastAsia"/>
      <w:b/>
      <w:szCs w:val="20"/>
    </w:rPr>
  </w:style>
  <w:style w:type="paragraph" w:styleId="4">
    <w:name w:val="heading 4"/>
    <w:basedOn w:val="a"/>
    <w:next w:val="a"/>
    <w:link w:val="40"/>
    <w:uiPriority w:val="99"/>
    <w:qFormat/>
    <w:rsid w:val="00911C6F"/>
    <w:pPr>
      <w:keepNext/>
      <w:outlineLvl w:val="3"/>
    </w:pPr>
    <w:rPr>
      <w:szCs w:val="20"/>
    </w:rPr>
  </w:style>
  <w:style w:type="paragraph" w:styleId="5">
    <w:name w:val="heading 5"/>
    <w:basedOn w:val="a"/>
    <w:next w:val="a"/>
    <w:link w:val="50"/>
    <w:uiPriority w:val="99"/>
    <w:qFormat/>
    <w:rsid w:val="00911C6F"/>
    <w:pPr>
      <w:tabs>
        <w:tab w:val="left" w:pos="360"/>
      </w:tabs>
      <w:outlineLvl w:val="4"/>
    </w:pPr>
    <w:rPr>
      <w:szCs w:val="20"/>
    </w:rPr>
  </w:style>
  <w:style w:type="paragraph" w:styleId="6">
    <w:name w:val="heading 6"/>
    <w:basedOn w:val="a"/>
    <w:next w:val="a"/>
    <w:link w:val="60"/>
    <w:uiPriority w:val="99"/>
    <w:qFormat/>
    <w:rsid w:val="00911C6F"/>
    <w:pPr>
      <w:tabs>
        <w:tab w:val="left" w:pos="360"/>
      </w:tabs>
      <w:outlineLvl w:val="5"/>
    </w:pPr>
    <w:rPr>
      <w:szCs w:val="20"/>
    </w:rPr>
  </w:style>
  <w:style w:type="paragraph" w:styleId="7">
    <w:name w:val="heading 7"/>
    <w:basedOn w:val="a"/>
    <w:next w:val="a"/>
    <w:link w:val="70"/>
    <w:uiPriority w:val="99"/>
    <w:qFormat/>
    <w:rsid w:val="00911C6F"/>
    <w:pPr>
      <w:tabs>
        <w:tab w:val="left" w:pos="360"/>
      </w:tabs>
      <w:outlineLvl w:val="6"/>
    </w:pPr>
    <w:rPr>
      <w:szCs w:val="20"/>
    </w:rPr>
  </w:style>
  <w:style w:type="paragraph" w:styleId="8">
    <w:name w:val="heading 8"/>
    <w:basedOn w:val="a"/>
    <w:next w:val="a"/>
    <w:link w:val="80"/>
    <w:uiPriority w:val="99"/>
    <w:qFormat/>
    <w:rsid w:val="00911C6F"/>
    <w:pPr>
      <w:tabs>
        <w:tab w:val="left" w:pos="360"/>
      </w:tabs>
      <w:outlineLvl w:val="7"/>
    </w:pPr>
    <w:rPr>
      <w:szCs w:val="20"/>
    </w:rPr>
  </w:style>
  <w:style w:type="paragraph" w:styleId="9">
    <w:name w:val="heading 9"/>
    <w:basedOn w:val="a"/>
    <w:next w:val="a"/>
    <w:link w:val="90"/>
    <w:uiPriority w:val="99"/>
    <w:qFormat/>
    <w:rsid w:val="00911C6F"/>
    <w:pPr>
      <w:tabs>
        <w:tab w:val="left" w:pos="360"/>
      </w:tabs>
      <w:outlineLvl w:val="8"/>
    </w:pPr>
    <w:rPr>
      <w:szCs w:val="20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標題 1 字元"/>
    <w:basedOn w:val="a0"/>
    <w:link w:val="1"/>
    <w:uiPriority w:val="99"/>
    <w:locked/>
    <w:rsid w:val="00021B63"/>
    <w:rPr>
      <w:rFonts w:ascii="Cambria" w:hAnsi="Cambria" w:eastAsiaTheme="minorEastAsia"/>
      <w:b/>
      <w:sz w:val="32"/>
      <w:szCs w:val="32"/>
    </w:rPr>
  </w:style>
  <w:style w:type="character" w:styleId="20" w:customStyle="1">
    <w:name w:val="標題 2 字元"/>
    <w:basedOn w:val="a0"/>
    <w:link w:val="2"/>
    <w:uiPriority w:val="99"/>
    <w:locked/>
    <w:rsid w:val="001465DA"/>
    <w:rPr>
      <w:rFonts w:asciiTheme="majorHAnsi" w:hAnsiTheme="majorHAnsi" w:eastAsiaTheme="majorEastAsia"/>
      <w:b/>
      <w:sz w:val="28"/>
      <w:szCs w:val="22"/>
    </w:rPr>
  </w:style>
  <w:style w:type="character" w:styleId="30" w:customStyle="1">
    <w:name w:val="標題 3 字元"/>
    <w:basedOn w:val="a0"/>
    <w:link w:val="3"/>
    <w:uiPriority w:val="99"/>
    <w:locked/>
    <w:rsid w:val="008D0F21"/>
    <w:rPr>
      <w:rFonts w:asciiTheme="majorHAnsi" w:hAnsiTheme="majorHAnsi" w:eastAsiaTheme="majorEastAsia"/>
      <w:b/>
      <w:kern w:val="0"/>
      <w:szCs w:val="20"/>
    </w:rPr>
  </w:style>
  <w:style w:type="character" w:styleId="40" w:customStyle="1">
    <w:name w:val="標題 4 字元"/>
    <w:basedOn w:val="a0"/>
    <w:link w:val="4"/>
    <w:uiPriority w:val="99"/>
    <w:locked/>
    <w:rsid w:val="00B301DE"/>
    <w:rPr>
      <w:rFonts w:ascii="Arial" w:hAnsi="Arial" w:cs="Times New Roman"/>
    </w:rPr>
  </w:style>
  <w:style w:type="character" w:styleId="50" w:customStyle="1">
    <w:name w:val="標題 5 字元"/>
    <w:basedOn w:val="a0"/>
    <w:link w:val="5"/>
    <w:uiPriority w:val="99"/>
    <w:semiHidden/>
    <w:locked/>
    <w:rsid w:val="00811A5D"/>
    <w:rPr>
      <w:rFonts w:ascii="Cambria" w:hAnsi="Cambria" w:eastAsia="新細明體" w:cs="Times New Roman"/>
      <w:b/>
      <w:bCs/>
      <w:kern w:val="0"/>
      <w:sz w:val="36"/>
      <w:szCs w:val="36"/>
    </w:rPr>
  </w:style>
  <w:style w:type="character" w:styleId="60" w:customStyle="1">
    <w:name w:val="標題 6 字元"/>
    <w:basedOn w:val="a0"/>
    <w:link w:val="6"/>
    <w:uiPriority w:val="99"/>
    <w:semiHidden/>
    <w:locked/>
    <w:rsid w:val="00811A5D"/>
    <w:rPr>
      <w:rFonts w:ascii="Cambria" w:hAnsi="Cambria" w:eastAsia="新細明體" w:cs="Times New Roman"/>
      <w:kern w:val="0"/>
      <w:sz w:val="36"/>
      <w:szCs w:val="36"/>
    </w:rPr>
  </w:style>
  <w:style w:type="character" w:styleId="70" w:customStyle="1">
    <w:name w:val="標題 7 字元"/>
    <w:basedOn w:val="a0"/>
    <w:link w:val="7"/>
    <w:uiPriority w:val="99"/>
    <w:semiHidden/>
    <w:locked/>
    <w:rsid w:val="00811A5D"/>
    <w:rPr>
      <w:rFonts w:ascii="Cambria" w:hAnsi="Cambria" w:eastAsia="新細明體" w:cs="Times New Roman"/>
      <w:b/>
      <w:bCs/>
      <w:kern w:val="0"/>
      <w:sz w:val="36"/>
      <w:szCs w:val="36"/>
    </w:rPr>
  </w:style>
  <w:style w:type="character" w:styleId="80" w:customStyle="1">
    <w:name w:val="標題 8 字元"/>
    <w:basedOn w:val="a0"/>
    <w:link w:val="8"/>
    <w:uiPriority w:val="99"/>
    <w:semiHidden/>
    <w:locked/>
    <w:rsid w:val="00811A5D"/>
    <w:rPr>
      <w:rFonts w:ascii="Cambria" w:hAnsi="Cambria" w:eastAsia="新細明體" w:cs="Times New Roman"/>
      <w:kern w:val="0"/>
      <w:sz w:val="36"/>
      <w:szCs w:val="36"/>
    </w:rPr>
  </w:style>
  <w:style w:type="character" w:styleId="90" w:customStyle="1">
    <w:name w:val="標題 9 字元"/>
    <w:basedOn w:val="a0"/>
    <w:link w:val="9"/>
    <w:uiPriority w:val="99"/>
    <w:semiHidden/>
    <w:locked/>
    <w:rsid w:val="00811A5D"/>
    <w:rPr>
      <w:rFonts w:ascii="Cambria" w:hAnsi="Cambria" w:eastAsia="新細明體" w:cs="Times New Roman"/>
      <w:kern w:val="0"/>
      <w:sz w:val="36"/>
      <w:szCs w:val="36"/>
    </w:rPr>
  </w:style>
  <w:style w:type="paragraph" w:styleId="a3">
    <w:name w:val="footer"/>
    <w:basedOn w:val="a"/>
    <w:link w:val="a4"/>
    <w:uiPriority w:val="99"/>
    <w:rsid w:val="00E90485"/>
    <w:pPr>
      <w:pBdr>
        <w:top w:val="dotted" w:color="B40000" w:sz="4" w:space="3"/>
      </w:pBdr>
      <w:tabs>
        <w:tab w:val="center" w:pos="4680"/>
        <w:tab w:val="right" w:pos="9360"/>
      </w:tabs>
      <w:spacing w:line="240" w:lineRule="exact"/>
      <w:jc w:val="center"/>
    </w:pPr>
    <w:rPr>
      <w:sz w:val="18"/>
      <w:szCs w:val="20"/>
      <w:lang w:eastAsia="en-US"/>
    </w:rPr>
  </w:style>
  <w:style w:type="character" w:styleId="a4" w:customStyle="1">
    <w:name w:val="頁尾 字元"/>
    <w:basedOn w:val="a0"/>
    <w:link w:val="a3"/>
    <w:uiPriority w:val="99"/>
    <w:locked/>
    <w:rsid w:val="00E90485"/>
    <w:rPr>
      <w:rFonts w:asciiTheme="minorHAnsi" w:hAnsiTheme="minorHAnsi" w:eastAsiaTheme="minorEastAsia"/>
      <w:kern w:val="0"/>
      <w:sz w:val="18"/>
      <w:szCs w:val="20"/>
      <w:lang w:eastAsia="en-US"/>
    </w:rPr>
  </w:style>
  <w:style w:type="paragraph" w:styleId="a5">
    <w:name w:val="header"/>
    <w:basedOn w:val="a3"/>
    <w:link w:val="a6"/>
    <w:uiPriority w:val="99"/>
    <w:rsid w:val="00C863C1"/>
    <w:pPr>
      <w:pBdr>
        <w:top w:val="none" w:color="auto" w:sz="0" w:space="0"/>
      </w:pBdr>
    </w:pPr>
  </w:style>
  <w:style w:type="character" w:styleId="a6" w:customStyle="1">
    <w:name w:val="頁首 字元"/>
    <w:basedOn w:val="a0"/>
    <w:link w:val="a5"/>
    <w:uiPriority w:val="99"/>
    <w:locked/>
    <w:rsid w:val="00C863C1"/>
    <w:rPr>
      <w:rFonts w:asciiTheme="minorHAnsi" w:hAnsiTheme="minorHAnsi" w:eastAsiaTheme="minorEastAsia"/>
      <w:kern w:val="0"/>
      <w:sz w:val="18"/>
      <w:szCs w:val="20"/>
      <w:lang w:eastAsia="en-US"/>
    </w:rPr>
  </w:style>
  <w:style w:type="paragraph" w:styleId="a7">
    <w:name w:val="caption"/>
    <w:basedOn w:val="a"/>
    <w:next w:val="a"/>
    <w:uiPriority w:val="35"/>
    <w:qFormat/>
    <w:locked/>
    <w:rsid w:val="00192195"/>
    <w:pPr>
      <w:keepNext/>
      <w:keepLines/>
      <w:spacing w:beforeLines="100"/>
    </w:pPr>
    <w:rPr>
      <w:szCs w:val="20"/>
    </w:rPr>
  </w:style>
  <w:style w:type="table" w:styleId="11" w:customStyle="1">
    <w:name w:val="淺色清單1"/>
    <w:basedOn w:val="a1"/>
    <w:uiPriority w:val="61"/>
    <w:rsid w:val="00695F11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paragraph" w:styleId="12">
    <w:name w:val="toc 1"/>
    <w:basedOn w:val="a"/>
    <w:next w:val="a"/>
    <w:autoRedefine/>
    <w:uiPriority w:val="39"/>
    <w:rsid w:val="005B099B"/>
    <w:pPr>
      <w:tabs>
        <w:tab w:val="left" w:pos="800"/>
        <w:tab w:val="right" w:leader="dot" w:pos="10070"/>
      </w:tabs>
    </w:pPr>
    <w:rPr>
      <w:rFonts w:ascii="Times New Roman" w:hAnsi="Times New Roman"/>
      <w:b/>
      <w:bCs/>
      <w:caps/>
      <w:szCs w:val="20"/>
    </w:rPr>
  </w:style>
  <w:style w:type="paragraph" w:styleId="21">
    <w:name w:val="toc 2"/>
    <w:basedOn w:val="a"/>
    <w:next w:val="a"/>
    <w:autoRedefine/>
    <w:uiPriority w:val="39"/>
    <w:rsid w:val="00911C6F"/>
    <w:pPr>
      <w:ind w:left="200"/>
    </w:pPr>
    <w:rPr>
      <w:rFonts w:ascii="Times New Roman" w:hAnsi="Times New Roman"/>
      <w:smallCaps/>
      <w:szCs w:val="20"/>
    </w:rPr>
  </w:style>
  <w:style w:type="paragraph" w:styleId="31">
    <w:name w:val="toc 3"/>
    <w:basedOn w:val="21"/>
    <w:next w:val="a"/>
    <w:autoRedefine/>
    <w:uiPriority w:val="39"/>
    <w:rsid w:val="0008392A"/>
    <w:pPr>
      <w:tabs>
        <w:tab w:val="left" w:pos="1200"/>
        <w:tab w:val="right" w:leader="dot" w:pos="9350"/>
      </w:tabs>
      <w:ind w:left="400"/>
    </w:pPr>
    <w:rPr>
      <w:iCs/>
      <w:smallCaps w:val="0"/>
      <w:noProof/>
    </w:rPr>
  </w:style>
  <w:style w:type="character" w:styleId="a8">
    <w:name w:val="Hyperlink"/>
    <w:basedOn w:val="a0"/>
    <w:uiPriority w:val="99"/>
    <w:rsid w:val="00911C6F"/>
    <w:rPr>
      <w:rFonts w:cs="Times New Roman"/>
      <w:b/>
      <w:color w:val="B40000"/>
      <w:u w:val="none"/>
    </w:rPr>
  </w:style>
  <w:style w:type="paragraph" w:styleId="a9">
    <w:name w:val="Body Text Indent"/>
    <w:basedOn w:val="a"/>
    <w:link w:val="aa"/>
    <w:uiPriority w:val="99"/>
    <w:rsid w:val="00911C6F"/>
  </w:style>
  <w:style w:type="character" w:styleId="aa" w:customStyle="1">
    <w:name w:val="本文縮排 字元"/>
    <w:basedOn w:val="a0"/>
    <w:link w:val="a9"/>
    <w:uiPriority w:val="99"/>
    <w:semiHidden/>
    <w:locked/>
    <w:rsid w:val="00811A5D"/>
    <w:rPr>
      <w:rFonts w:ascii="Arial" w:hAnsi="Arial" w:cs="Times New Roman"/>
      <w:kern w:val="0"/>
      <w:sz w:val="24"/>
      <w:szCs w:val="24"/>
    </w:rPr>
  </w:style>
  <w:style w:type="paragraph" w:styleId="41">
    <w:name w:val="toc 4"/>
    <w:basedOn w:val="a"/>
    <w:next w:val="a"/>
    <w:autoRedefine/>
    <w:uiPriority w:val="99"/>
    <w:rsid w:val="00911C6F"/>
    <w:pPr>
      <w:ind w:left="600"/>
    </w:pPr>
    <w:rPr>
      <w:rFonts w:ascii="Times New Roman" w:hAnsi="Times New Roman"/>
      <w:sz w:val="18"/>
      <w:szCs w:val="18"/>
    </w:rPr>
  </w:style>
  <w:style w:type="paragraph" w:styleId="51">
    <w:name w:val="toc 5"/>
    <w:basedOn w:val="a"/>
    <w:next w:val="a"/>
    <w:autoRedefine/>
    <w:uiPriority w:val="99"/>
    <w:rsid w:val="00911C6F"/>
    <w:pPr>
      <w:ind w:left="800"/>
    </w:pPr>
    <w:rPr>
      <w:rFonts w:ascii="Times New Roman" w:hAnsi="Times New Roman"/>
      <w:sz w:val="18"/>
      <w:szCs w:val="18"/>
    </w:rPr>
  </w:style>
  <w:style w:type="paragraph" w:styleId="61">
    <w:name w:val="toc 6"/>
    <w:basedOn w:val="a"/>
    <w:next w:val="a"/>
    <w:autoRedefine/>
    <w:uiPriority w:val="99"/>
    <w:rsid w:val="00911C6F"/>
    <w:pPr>
      <w:ind w:left="1000"/>
    </w:pPr>
    <w:rPr>
      <w:rFonts w:ascii="Times New Roman" w:hAnsi="Times New Roman"/>
      <w:sz w:val="18"/>
      <w:szCs w:val="18"/>
    </w:rPr>
  </w:style>
  <w:style w:type="paragraph" w:styleId="71">
    <w:name w:val="toc 7"/>
    <w:basedOn w:val="a"/>
    <w:next w:val="a"/>
    <w:autoRedefine/>
    <w:uiPriority w:val="99"/>
    <w:rsid w:val="00911C6F"/>
    <w:pPr>
      <w:ind w:left="1200"/>
    </w:pPr>
    <w:rPr>
      <w:rFonts w:ascii="Times New Roman" w:hAnsi="Times New Roman"/>
      <w:sz w:val="18"/>
      <w:szCs w:val="18"/>
    </w:rPr>
  </w:style>
  <w:style w:type="paragraph" w:styleId="81">
    <w:name w:val="toc 8"/>
    <w:basedOn w:val="a"/>
    <w:next w:val="a"/>
    <w:autoRedefine/>
    <w:uiPriority w:val="99"/>
    <w:rsid w:val="00911C6F"/>
    <w:pPr>
      <w:ind w:left="1400"/>
    </w:pPr>
    <w:rPr>
      <w:rFonts w:ascii="Times New Roman" w:hAnsi="Times New Roman"/>
      <w:sz w:val="18"/>
      <w:szCs w:val="18"/>
    </w:rPr>
  </w:style>
  <w:style w:type="paragraph" w:styleId="91">
    <w:name w:val="toc 9"/>
    <w:basedOn w:val="a"/>
    <w:next w:val="a"/>
    <w:autoRedefine/>
    <w:uiPriority w:val="99"/>
    <w:rsid w:val="00911C6F"/>
    <w:pPr>
      <w:ind w:left="1600"/>
    </w:pPr>
    <w:rPr>
      <w:rFonts w:ascii="Times New Roman" w:hAnsi="Times New Roman"/>
      <w:sz w:val="18"/>
      <w:szCs w:val="18"/>
    </w:rPr>
  </w:style>
  <w:style w:type="paragraph" w:styleId="ab">
    <w:name w:val="Balloon Text"/>
    <w:basedOn w:val="a"/>
    <w:link w:val="ac"/>
    <w:uiPriority w:val="99"/>
    <w:rsid w:val="00A62862"/>
    <w:rPr>
      <w:rFonts w:ascii="Cambria" w:hAnsi="Cambria"/>
      <w:sz w:val="18"/>
      <w:szCs w:val="18"/>
    </w:rPr>
  </w:style>
  <w:style w:type="character" w:styleId="ac" w:customStyle="1">
    <w:name w:val="註解方塊文字 字元"/>
    <w:basedOn w:val="a0"/>
    <w:link w:val="ab"/>
    <w:uiPriority w:val="99"/>
    <w:locked/>
    <w:rsid w:val="00A62862"/>
    <w:rPr>
      <w:rFonts w:ascii="Cambria" w:hAnsi="Cambria" w:eastAsia="新細明體" w:cs="Times New Roman"/>
      <w:sz w:val="18"/>
      <w:szCs w:val="18"/>
      <w:lang w:eastAsia="en-US"/>
    </w:rPr>
  </w:style>
  <w:style w:type="table" w:styleId="ad">
    <w:name w:val="Table Grid"/>
    <w:basedOn w:val="a1"/>
    <w:uiPriority w:val="99"/>
    <w:rsid w:val="00AB676E"/>
    <w:rPr>
      <w:rFonts w:asciiTheme="minorHAnsi" w:hAnsiTheme="minorHAnsi" w:eastAsiaTheme="minorEastAsia"/>
      <w:szCs w:val="20"/>
    </w:rPr>
    <w:tblPr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4" w:space="0"/>
        <w:insideV w:val="single" w:color="auto" w:sz="4" w:space="0"/>
      </w:tblBorders>
      <w:tblCellMar>
        <w:top w:w="28" w:type="dxa"/>
        <w:left w:w="57" w:type="dxa"/>
        <w:bottom w:w="28" w:type="dxa"/>
        <w:right w:w="57" w:type="dxa"/>
      </w:tblCellMar>
    </w:tblPr>
    <w:tblStylePr w:type="firstRow">
      <w:rPr>
        <w:b/>
      </w:rPr>
      <w:tblPr/>
      <w:tcPr>
        <w:tcBorders>
          <w:bottom w:val="double" w:color="auto" w:sz="4" w:space="0"/>
        </w:tcBorders>
      </w:tcPr>
    </w:tblStylePr>
    <w:tblStylePr w:type="firstCol">
      <w:rPr>
        <w:b/>
      </w:rPr>
    </w:tblStylePr>
  </w:style>
  <w:style w:type="character" w:styleId="ae">
    <w:name w:val="FollowedHyperlink"/>
    <w:basedOn w:val="a0"/>
    <w:uiPriority w:val="99"/>
    <w:rsid w:val="00BD5127"/>
    <w:rPr>
      <w:rFonts w:cs="Times New Roman"/>
      <w:color w:val="800080"/>
      <w:u w:val="single"/>
    </w:rPr>
  </w:style>
  <w:style w:type="character" w:styleId="EmailStyle461" w:customStyle="1">
    <w:name w:val="EmailStyle461"/>
    <w:basedOn w:val="a0"/>
    <w:uiPriority w:val="99"/>
    <w:semiHidden/>
    <w:rsid w:val="00BD5127"/>
    <w:rPr>
      <w:rFonts w:ascii="Arial" w:hAnsi="Arial" w:eastAsia="新細明體" w:cs="Arial"/>
      <w:color w:val="000080"/>
      <w:sz w:val="20"/>
      <w:szCs w:val="20"/>
    </w:rPr>
  </w:style>
  <w:style w:type="paragraph" w:styleId="af">
    <w:name w:val="Note Heading"/>
    <w:basedOn w:val="a"/>
    <w:next w:val="a"/>
    <w:link w:val="af0"/>
    <w:uiPriority w:val="99"/>
    <w:rsid w:val="00BD5127"/>
    <w:pPr>
      <w:jc w:val="center"/>
    </w:pPr>
  </w:style>
  <w:style w:type="character" w:styleId="af0" w:customStyle="1">
    <w:name w:val="註釋標題 字元"/>
    <w:basedOn w:val="a0"/>
    <w:link w:val="af"/>
    <w:uiPriority w:val="99"/>
    <w:locked/>
    <w:rsid w:val="00BD5127"/>
    <w:rPr>
      <w:rFonts w:ascii="Arial" w:hAnsi="Arial" w:cs="Times New Roman"/>
      <w:sz w:val="24"/>
      <w:szCs w:val="24"/>
    </w:rPr>
  </w:style>
  <w:style w:type="paragraph" w:styleId="af1">
    <w:name w:val="Document Map"/>
    <w:basedOn w:val="a"/>
    <w:link w:val="af2"/>
    <w:uiPriority w:val="99"/>
    <w:rsid w:val="009722E8"/>
    <w:rPr>
      <w:sz w:val="18"/>
      <w:szCs w:val="18"/>
    </w:rPr>
  </w:style>
  <w:style w:type="character" w:styleId="af2" w:customStyle="1">
    <w:name w:val="文件引導模式 字元"/>
    <w:basedOn w:val="a0"/>
    <w:link w:val="af1"/>
    <w:uiPriority w:val="99"/>
    <w:locked/>
    <w:rsid w:val="009722E8"/>
    <w:rPr>
      <w:rFonts w:ascii="新細明體" w:hAnsi="Arial" w:cs="Times New Roman"/>
      <w:sz w:val="18"/>
      <w:szCs w:val="18"/>
      <w:lang w:eastAsia="en-US"/>
    </w:rPr>
  </w:style>
  <w:style w:type="paragraph" w:styleId="af3">
    <w:name w:val="List Paragraph"/>
    <w:basedOn w:val="a"/>
    <w:uiPriority w:val="34"/>
    <w:qFormat/>
    <w:rsid w:val="00900524"/>
    <w:pPr>
      <w:ind w:left="480" w:leftChars="200"/>
    </w:pPr>
  </w:style>
  <w:style w:type="paragraph" w:styleId="af4">
    <w:name w:val="List"/>
    <w:basedOn w:val="a"/>
    <w:uiPriority w:val="99"/>
    <w:rsid w:val="00F55253"/>
    <w:pPr>
      <w:widowControl w:val="0"/>
      <w:ind w:left="100" w:leftChars="200" w:hanging="200" w:hangingChars="200"/>
    </w:pPr>
    <w:rPr>
      <w:rFonts w:ascii="Times New Roman" w:hAnsi="Times New Roman"/>
      <w:kern w:val="2"/>
    </w:rPr>
  </w:style>
  <w:style w:type="paragraph" w:styleId="af5">
    <w:name w:val="Body Text"/>
    <w:basedOn w:val="a"/>
    <w:link w:val="af6"/>
    <w:uiPriority w:val="99"/>
    <w:rsid w:val="00171680"/>
    <w:pPr>
      <w:widowControl w:val="0"/>
      <w:spacing w:line="360" w:lineRule="exact"/>
    </w:pPr>
    <w:rPr>
      <w:rFonts w:ascii="Times New Roman" w:hAnsi="Times New Roman"/>
      <w:kern w:val="2"/>
    </w:rPr>
  </w:style>
  <w:style w:type="character" w:styleId="af6" w:customStyle="1">
    <w:name w:val="本文 字元"/>
    <w:basedOn w:val="a0"/>
    <w:link w:val="af5"/>
    <w:uiPriority w:val="99"/>
    <w:locked/>
    <w:rsid w:val="00171680"/>
    <w:rPr>
      <w:szCs w:val="24"/>
    </w:rPr>
  </w:style>
  <w:style w:type="character" w:styleId="af7">
    <w:name w:val="page number"/>
    <w:basedOn w:val="a0"/>
    <w:uiPriority w:val="99"/>
    <w:rsid w:val="00CA1B56"/>
    <w:rPr>
      <w:rFonts w:cs="Times New Roman"/>
    </w:rPr>
  </w:style>
  <w:style w:type="character" w:styleId="af8">
    <w:name w:val="annotation reference"/>
    <w:basedOn w:val="a0"/>
    <w:uiPriority w:val="99"/>
    <w:semiHidden/>
    <w:locked/>
    <w:rsid w:val="00C77863"/>
    <w:rPr>
      <w:rFonts w:cs="Times New Roman"/>
      <w:sz w:val="18"/>
      <w:szCs w:val="18"/>
    </w:rPr>
  </w:style>
  <w:style w:type="paragraph" w:styleId="af9">
    <w:name w:val="annotation text"/>
    <w:basedOn w:val="a"/>
    <w:link w:val="afa"/>
    <w:uiPriority w:val="99"/>
    <w:semiHidden/>
    <w:locked/>
    <w:rsid w:val="00C77863"/>
  </w:style>
  <w:style w:type="character" w:styleId="afa" w:customStyle="1">
    <w:name w:val="註解文字 字元"/>
    <w:basedOn w:val="a0"/>
    <w:link w:val="af9"/>
    <w:uiPriority w:val="99"/>
    <w:semiHidden/>
    <w:locked/>
    <w:rsid w:val="00C77863"/>
    <w:rPr>
      <w:rFonts w:ascii="Arial" w:hAnsi="Arial" w:cs="Times New Roman"/>
      <w:sz w:val="24"/>
      <w:szCs w:val="24"/>
    </w:rPr>
  </w:style>
  <w:style w:type="paragraph" w:styleId="afb">
    <w:name w:val="annotation subject"/>
    <w:basedOn w:val="af9"/>
    <w:next w:val="af9"/>
    <w:link w:val="afc"/>
    <w:uiPriority w:val="99"/>
    <w:semiHidden/>
    <w:locked/>
    <w:rsid w:val="00C77863"/>
    <w:rPr>
      <w:b/>
      <w:bCs/>
    </w:rPr>
  </w:style>
  <w:style w:type="character" w:styleId="afc" w:customStyle="1">
    <w:name w:val="註解主旨 字元"/>
    <w:basedOn w:val="afa"/>
    <w:link w:val="afb"/>
    <w:uiPriority w:val="99"/>
    <w:semiHidden/>
    <w:locked/>
    <w:rsid w:val="00C77863"/>
    <w:rPr>
      <w:rFonts w:ascii="Arial" w:hAnsi="Arial" w:cs="Times New Roman"/>
      <w:b/>
      <w:bCs/>
      <w:sz w:val="24"/>
      <w:szCs w:val="24"/>
    </w:rPr>
  </w:style>
  <w:style w:type="paragraph" w:styleId="afd">
    <w:name w:val="Revision"/>
    <w:hidden/>
    <w:uiPriority w:val="99"/>
    <w:semiHidden/>
    <w:rsid w:val="00DA0686"/>
    <w:rPr>
      <w:rFonts w:ascii="新細明體" w:hAnsi="Arial"/>
    </w:rPr>
  </w:style>
  <w:style w:type="character" w:styleId="EmailStyle621" w:customStyle="1">
    <w:name w:val="EmailStyle621"/>
    <w:basedOn w:val="a0"/>
    <w:uiPriority w:val="99"/>
    <w:semiHidden/>
    <w:rsid w:val="00DD747C"/>
    <w:rPr>
      <w:rFonts w:ascii="Arial" w:hAnsi="Arial" w:eastAsia="新細明體" w:cs="Arial"/>
      <w:color w:val="000080"/>
      <w:sz w:val="20"/>
      <w:szCs w:val="20"/>
    </w:rPr>
  </w:style>
  <w:style w:type="paragraph" w:styleId="afe">
    <w:name w:val="Title"/>
    <w:basedOn w:val="a"/>
    <w:next w:val="a"/>
    <w:link w:val="aff"/>
    <w:uiPriority w:val="99"/>
    <w:qFormat/>
    <w:rsid w:val="00DD747C"/>
    <w:pPr>
      <w:outlineLvl w:val="0"/>
    </w:pPr>
    <w:rPr>
      <w:rFonts w:ascii="Cambria" w:hAnsi="Cambria"/>
      <w:b/>
      <w:bCs/>
      <w:sz w:val="36"/>
      <w:szCs w:val="32"/>
    </w:rPr>
  </w:style>
  <w:style w:type="character" w:styleId="aff" w:customStyle="1">
    <w:name w:val="標題 字元"/>
    <w:basedOn w:val="a0"/>
    <w:link w:val="afe"/>
    <w:uiPriority w:val="99"/>
    <w:locked/>
    <w:rsid w:val="00DD747C"/>
    <w:rPr>
      <w:rFonts w:ascii="Cambria" w:hAnsi="Cambria" w:eastAsia="新細明體" w:cs="Times New Roman"/>
      <w:b/>
      <w:bCs/>
      <w:sz w:val="32"/>
      <w:szCs w:val="32"/>
    </w:rPr>
  </w:style>
  <w:style w:type="character" w:styleId="aff0">
    <w:name w:val="Strong"/>
    <w:basedOn w:val="a0"/>
    <w:uiPriority w:val="99"/>
    <w:qFormat/>
    <w:rsid w:val="00DD747C"/>
    <w:rPr>
      <w:rFonts w:cs="Times New Roman"/>
      <w:b/>
      <w:bCs/>
    </w:rPr>
  </w:style>
  <w:style w:type="paragraph" w:styleId="aff1">
    <w:name w:val="table of figures"/>
    <w:basedOn w:val="a"/>
    <w:next w:val="a"/>
    <w:uiPriority w:val="99"/>
    <w:locked/>
    <w:rsid w:val="00DD747C"/>
    <w:pPr>
      <w:ind w:left="480" w:hanging="480"/>
    </w:pPr>
    <w:rPr>
      <w:smallCaps/>
      <w:sz w:val="20"/>
      <w:szCs w:val="20"/>
    </w:rPr>
  </w:style>
  <w:style w:type="numbering" w:styleId="SADoc" w:customStyle="1">
    <w:name w:val="SA Doc"/>
    <w:rsid w:val="00FA5620"/>
    <w:pPr>
      <w:numPr>
        <w:numId w:val="1"/>
      </w:numPr>
    </w:pPr>
  </w:style>
  <w:style w:type="character" w:styleId="aff2">
    <w:name w:val="Intense Reference"/>
    <w:basedOn w:val="a0"/>
    <w:uiPriority w:val="32"/>
    <w:qFormat/>
    <w:rsid w:val="00187849"/>
    <w:rPr>
      <w:b/>
      <w:bCs/>
      <w:smallCaps/>
      <w:color w:val="C0504D" w:themeColor="accent2"/>
      <w:spacing w:val="5"/>
      <w:u w:val="single"/>
    </w:rPr>
  </w:style>
  <w:style w:type="character" w:styleId="aff3">
    <w:name w:val="Subtle Reference"/>
    <w:basedOn w:val="a0"/>
    <w:uiPriority w:val="31"/>
    <w:qFormat/>
    <w:rsid w:val="00187849"/>
    <w:rPr>
      <w:smallCaps/>
      <w:color w:val="auto"/>
      <w:spacing w:val="0"/>
      <w:w w:val="100"/>
      <w:position w:val="0"/>
      <w:u w:val="single"/>
      <w:bdr w:val="none" w:color="auto" w:sz="0" w:space="0"/>
      <w:shd w:val="clear" w:color="auto" w:fill="C6D9F1" w:themeFill="text2" w:themeFillTint="33"/>
    </w:rPr>
  </w:style>
  <w:style w:type="paragraph" w:styleId="aff4">
    <w:name w:val="Closing"/>
    <w:basedOn w:val="a"/>
    <w:link w:val="aff5"/>
    <w:uiPriority w:val="99"/>
    <w:unhideWhenUsed/>
    <w:locked/>
    <w:rsid w:val="00F662BE"/>
    <w:pPr>
      <w:ind w:left="100" w:leftChars="1800"/>
    </w:pPr>
    <w:rPr>
      <w:rFonts w:ascii="Courier New" w:hAnsi="Courier New" w:eastAsia="標楷體"/>
    </w:rPr>
  </w:style>
  <w:style w:type="character" w:styleId="aff5" w:customStyle="1">
    <w:name w:val="結語 字元"/>
    <w:basedOn w:val="a0"/>
    <w:link w:val="aff4"/>
    <w:uiPriority w:val="99"/>
    <w:rsid w:val="00F662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6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6431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6109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3028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9989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63051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5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36877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2366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99799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25370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0412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7994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7150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6441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4252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3439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56289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5489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18206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7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8090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6037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3282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0326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4842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7681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42751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07669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3873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1397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59183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83723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91110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02276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8534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4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7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7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7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7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7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7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7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7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7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7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7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7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7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7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7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7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7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7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7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7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7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7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7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7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677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7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7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7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7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7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677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7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7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7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7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7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677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7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7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7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7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7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7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7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7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7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7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7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7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7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677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7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7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7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7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677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7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7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7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7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7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7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7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7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7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7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7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7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677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7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7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7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7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7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7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7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677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7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7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7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677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677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7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677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7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677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8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7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678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7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7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7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7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7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7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7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7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7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7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678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7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7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7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7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7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7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7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7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3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96455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2043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77322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4295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8721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7235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8718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3832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6713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8778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5075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771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8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81284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4243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92274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4300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07413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52226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657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90237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8142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26164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4357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43978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4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theme" Target="theme/theme1.xml" Id="rId26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3.xml" Id="rId12" /><Relationship Type="http://schemas.openxmlformats.org/officeDocument/2006/relationships/fontTable" Target="fontTable.xml" Id="rId25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header" Target="header3.xml" Id="rId24" /><Relationship Type="http://schemas.openxmlformats.org/officeDocument/2006/relationships/webSettings" Target="webSettings.xml" Id="rId5" /><Relationship Type="http://schemas.openxmlformats.org/officeDocument/2006/relationships/footer" Target="foot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N:\Framework\StageGateDeliverables\StageGateDeliverabl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E00647-A683-4FF2-8D17-058D7E2D478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StageGateDeliverables.dot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Project Charter Template</dc:title>
  <dc:subject>Texas Project Delivery Framework - Business Justification Stage</dc:subject>
  <dc:creator>Texas Department of Information Resources</dc:creator>
  <lastModifiedBy>Sam Chong</lastModifiedBy>
  <revision>6</revision>
  <lastPrinted>2012-04-23T08:09:00.0000000Z</lastPrinted>
  <dcterms:created xsi:type="dcterms:W3CDTF">2020-09-17T09:45:00.0000000Z</dcterms:created>
  <dcterms:modified xsi:type="dcterms:W3CDTF">2025-06-11T15:21:53.2710452Z</dcterms:modified>
</coreProperties>
</file>