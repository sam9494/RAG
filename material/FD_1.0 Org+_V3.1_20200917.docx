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8E5887" w:rsidR="007B310D" w:rsidP="00362703" w:rsidRDefault="007B310D" w14:paraId="1AC39AC8" w14:textId="77777777">
      <w:pPr>
        <w:rPr>
          <w:rStyle w:val="aff0"/>
          <w:rFonts w:ascii="Courier New" w:hAnsi="Courier New" w:eastAsia="標楷體" w:cs="Courier New"/>
          <w:b w:val="0"/>
          <w:sz w:val="32"/>
        </w:rPr>
      </w:pPr>
      <w:bookmarkStart w:name="OLE_LINK4" w:id="0"/>
      <w:bookmarkStart w:name="OLE_LINK7" w:id="1"/>
      <w:r w:rsidRPr="008E5887">
        <w:rPr>
          <w:rStyle w:val="aff0"/>
          <w:rFonts w:ascii="Courier New" w:hAnsi="標楷體" w:eastAsia="標楷體" w:cs="Courier New"/>
          <w:b w:val="0"/>
          <w:sz w:val="32"/>
        </w:rPr>
        <w:t>系統名稱：</w:t>
      </w:r>
      <w:r w:rsidRPr="008E5887" w:rsidR="007C5079">
        <w:rPr>
          <w:rStyle w:val="aff0"/>
          <w:rFonts w:hint="eastAsia" w:ascii="Courier New" w:hAnsi="標楷體" w:eastAsia="標楷體" w:cs="Courier New"/>
          <w:b w:val="0"/>
          <w:sz w:val="32"/>
        </w:rPr>
        <w:t>Or</w:t>
      </w:r>
      <w:r w:rsidRPr="008E5887" w:rsidR="007C5079">
        <w:rPr>
          <w:rStyle w:val="aff0"/>
          <w:rFonts w:ascii="Courier New" w:hAnsi="標楷體" w:eastAsia="標楷體" w:cs="Courier New"/>
          <w:b w:val="0"/>
          <w:sz w:val="32"/>
        </w:rPr>
        <w:t>g+</w:t>
      </w:r>
    </w:p>
    <w:p w:rsidRPr="008E5887" w:rsidR="007B310D" w:rsidP="000E71B6" w:rsidRDefault="007B310D" w14:paraId="5D15B4E9" w14:textId="77777777">
      <w:pPr>
        <w:rPr>
          <w:rStyle w:val="aff0"/>
          <w:rFonts w:ascii="Courier New" w:hAnsi="Courier New" w:eastAsia="標楷體" w:cs="Courier New"/>
          <w:b w:val="0"/>
        </w:rPr>
      </w:pPr>
      <w:r w:rsidRPr="008E5887">
        <w:rPr>
          <w:rStyle w:val="aff0"/>
          <w:rFonts w:ascii="Courier New" w:hAnsi="標楷體" w:eastAsia="標楷體" w:cs="Courier New"/>
          <w:b w:val="0"/>
        </w:rPr>
        <w:t>系統編號：</w:t>
      </w:r>
      <w:r w:rsidRPr="008E5887" w:rsidR="007C5079">
        <w:rPr>
          <w:rStyle w:val="aff0"/>
          <w:rFonts w:hint="eastAsia" w:ascii="Courier New" w:hAnsi="標楷體" w:eastAsia="標楷體" w:cs="Courier New"/>
          <w:b w:val="0"/>
        </w:rPr>
        <w:t>1.0</w:t>
      </w:r>
    </w:p>
    <w:p w:rsidRPr="008E5887" w:rsidR="007B310D" w:rsidP="000E71B6" w:rsidRDefault="007B310D" w14:paraId="24CA28B6" w14:textId="77777777">
      <w:pPr>
        <w:rPr>
          <w:rStyle w:val="aff0"/>
          <w:rFonts w:ascii="Courier New" w:hAnsi="Courier New" w:eastAsia="標楷體" w:cs="Courier New"/>
          <w:b w:val="0"/>
        </w:rPr>
      </w:pPr>
      <w:r w:rsidRPr="008E5887">
        <w:rPr>
          <w:rStyle w:val="aff0"/>
          <w:rFonts w:ascii="Courier New" w:hAnsi="標楷體" w:eastAsia="標楷體" w:cs="Courier New"/>
          <w:b w:val="0"/>
        </w:rPr>
        <w:t>版本：</w:t>
      </w:r>
      <w:r w:rsidRPr="008E5887" w:rsidR="00C37894">
        <w:rPr>
          <w:rStyle w:val="aff0"/>
          <w:rFonts w:ascii="Courier New" w:hAnsi="Courier New" w:eastAsia="標楷體" w:cs="Courier New"/>
          <w:b w:val="0"/>
        </w:rPr>
        <w:t>1.0</w:t>
      </w:r>
    </w:p>
    <w:p w:rsidRPr="008E5887" w:rsidR="007B310D" w:rsidP="000E71B6" w:rsidRDefault="007B310D" w14:paraId="7A888E54" w14:textId="77777777">
      <w:pPr>
        <w:rPr>
          <w:rStyle w:val="aff0"/>
          <w:rFonts w:ascii="Courier New" w:hAnsi="Courier New" w:eastAsia="標楷體" w:cs="Courier New"/>
          <w:b w:val="0"/>
        </w:rPr>
      </w:pPr>
      <w:r w:rsidRPr="008E5887">
        <w:rPr>
          <w:rStyle w:val="aff0"/>
          <w:rFonts w:ascii="Courier New" w:hAnsi="標楷體" w:eastAsia="標楷體" w:cs="Courier New"/>
          <w:b w:val="0"/>
        </w:rPr>
        <w:t>日期：</w:t>
      </w:r>
      <w:r w:rsidRPr="008E5887" w:rsidR="007C5079">
        <w:rPr>
          <w:rStyle w:val="aff0"/>
          <w:rFonts w:ascii="Courier New" w:hAnsi="Courier New" w:eastAsia="標楷體" w:cs="Courier New"/>
          <w:b w:val="0"/>
        </w:rPr>
        <w:t>2018.7.2</w:t>
      </w:r>
      <w:r w:rsidRPr="008E5887" w:rsidR="007C5079">
        <w:rPr>
          <w:rStyle w:val="aff0"/>
          <w:rFonts w:hint="eastAsia" w:ascii="Courier New" w:hAnsi="Courier New" w:eastAsia="標楷體" w:cs="Courier New"/>
          <w:b w:val="0"/>
        </w:rPr>
        <w:t>4</w:t>
      </w:r>
    </w:p>
    <w:p w:rsidRPr="008E5887" w:rsidR="007B310D" w:rsidP="008313A3" w:rsidRDefault="007B310D" w14:paraId="63C91FE7" w14:textId="77777777">
      <w:pPr>
        <w:rPr>
          <w:rFonts w:ascii="Courier New" w:hAnsi="Courier New" w:eastAsia="標楷體"/>
        </w:rPr>
      </w:pPr>
    </w:p>
    <w:tbl>
      <w:tblPr>
        <w:tblStyle w:val="ad"/>
        <w:tblW w:w="5000" w:type="pct"/>
        <w:tblLook w:val="0080" w:firstRow="0" w:lastRow="0" w:firstColumn="1" w:lastColumn="0" w:noHBand="0" w:noVBand="0"/>
      </w:tblPr>
      <w:tblGrid>
        <w:gridCol w:w="3352"/>
        <w:gridCol w:w="3353"/>
        <w:gridCol w:w="3351"/>
      </w:tblGrid>
      <w:tr w:rsidRPr="008E5887" w:rsidR="007B310D" w:rsidTr="009804EB" w14:paraId="3BB9488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Pr="008E5887" w:rsidR="007B310D" w:rsidP="00433498" w:rsidRDefault="00C37894" w14:paraId="35D9D6A2" w14:textId="77777777">
            <w:pPr>
              <w:jc w:val="center"/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hint="eastAsia" w:ascii="Courier New" w:hAnsi="Courier New" w:eastAsia="標楷體"/>
                <w:b w:val="0"/>
              </w:rPr>
              <w:t>(</w:t>
            </w:r>
            <w:r w:rsidRPr="008E5887">
              <w:rPr>
                <w:rFonts w:hint="eastAsia" w:ascii="Courier New" w:hAnsi="Courier New" w:eastAsia="標楷體"/>
                <w:b w:val="0"/>
              </w:rPr>
              <w:t>客戶名稱</w:t>
            </w:r>
            <w:r w:rsidRPr="008E5887">
              <w:rPr>
                <w:rFonts w:hint="eastAsia" w:ascii="Courier New" w:hAnsi="Courier New" w:eastAsia="標楷體"/>
                <w:b w:val="0"/>
              </w:rPr>
              <w:t>)</w:t>
            </w:r>
          </w:p>
        </w:tc>
        <w:tc>
          <w:tcPr>
            <w:tcW w:w="3333" w:type="pct"/>
            <w:gridSpan w:val="2"/>
          </w:tcPr>
          <w:p w:rsidRPr="008E5887" w:rsidR="007B310D" w:rsidP="00433498" w:rsidRDefault="00C37894" w14:paraId="010BC60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eastAsia="標楷體"/>
              </w:rPr>
            </w:pPr>
            <w:r w:rsidRPr="008E5887">
              <w:rPr>
                <w:rFonts w:hint="eastAsia" w:ascii="Courier New" w:hAnsi="標楷體" w:eastAsia="標楷體"/>
              </w:rPr>
              <w:t>鼎</w:t>
            </w:r>
            <w:proofErr w:type="gramStart"/>
            <w:r w:rsidRPr="008E5887">
              <w:rPr>
                <w:rFonts w:hint="eastAsia" w:ascii="Courier New" w:hAnsi="標楷體" w:eastAsia="標楷體"/>
              </w:rPr>
              <w:t>恒</w:t>
            </w:r>
            <w:proofErr w:type="gramEnd"/>
            <w:r w:rsidRPr="008E5887">
              <w:rPr>
                <w:rFonts w:hint="eastAsia" w:ascii="Courier New" w:hAnsi="標楷體" w:eastAsia="標楷體"/>
              </w:rPr>
              <w:t>數位科技</w:t>
            </w:r>
          </w:p>
        </w:tc>
      </w:tr>
      <w:tr w:rsidRPr="008E5887" w:rsidR="007B310D" w:rsidTr="009804EB" w14:paraId="36DA67E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Pr="008E5887" w:rsidR="007B310D" w:rsidP="00433498" w:rsidRDefault="00C37894" w14:paraId="4E1FFCD2" w14:textId="77777777">
            <w:pPr>
              <w:jc w:val="center"/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hint="eastAsia" w:ascii="Courier New" w:hAnsi="Courier New" w:eastAsia="標楷體"/>
                <w:b w:val="0"/>
              </w:rPr>
              <w:t>(</w:t>
            </w:r>
            <w:r w:rsidRPr="008E5887">
              <w:rPr>
                <w:rFonts w:hint="eastAsia" w:ascii="Courier New" w:hAnsi="Courier New" w:eastAsia="標楷體"/>
                <w:b w:val="0"/>
              </w:rPr>
              <w:t>客戶職稱</w:t>
            </w:r>
            <w:r w:rsidRPr="008E5887">
              <w:rPr>
                <w:rFonts w:hint="eastAsia" w:ascii="Courier New" w:hAnsi="Courier New" w:eastAsia="標楷體"/>
                <w:b w:val="0"/>
              </w:rPr>
              <w:t>)</w:t>
            </w:r>
          </w:p>
        </w:tc>
        <w:tc>
          <w:tcPr>
            <w:tcW w:w="1667" w:type="pct"/>
          </w:tcPr>
          <w:p w:rsidRPr="008E5887" w:rsidR="007B310D" w:rsidP="00433498" w:rsidRDefault="00C37894" w14:paraId="3C32D5D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eastAsia="標楷體"/>
              </w:rPr>
            </w:pPr>
            <w:r w:rsidRPr="008E5887">
              <w:rPr>
                <w:rFonts w:hint="eastAsia" w:ascii="Courier New" w:hAnsi="Courier New" w:eastAsia="標楷體"/>
              </w:rPr>
              <w:t>顧問</w:t>
            </w:r>
          </w:p>
        </w:tc>
        <w:tc>
          <w:tcPr>
            <w:tcW w:w="1667" w:type="pct"/>
          </w:tcPr>
          <w:p w:rsidRPr="008E5887" w:rsidR="007B310D" w:rsidP="00433498" w:rsidRDefault="00C37894" w14:paraId="0541580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eastAsia="標楷體"/>
              </w:rPr>
            </w:pPr>
            <w:r w:rsidRPr="008E5887">
              <w:rPr>
                <w:rFonts w:hint="eastAsia" w:ascii="Courier New" w:hAnsi="Courier New" w:eastAsia="標楷體"/>
              </w:rPr>
              <w:t>產品經理</w:t>
            </w:r>
          </w:p>
        </w:tc>
      </w:tr>
      <w:tr w:rsidRPr="008E5887" w:rsidR="007B310D" w:rsidTr="009804EB" w14:paraId="366B38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Pr="008E5887" w:rsidR="007B310D" w:rsidP="00433498" w:rsidRDefault="00C37894" w14:paraId="73D193BC" w14:textId="77777777">
            <w:pPr>
              <w:jc w:val="center"/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hint="eastAsia" w:ascii="Courier New" w:hAnsi="Courier New" w:eastAsia="標楷體"/>
                <w:b w:val="0"/>
              </w:rPr>
              <w:t>(</w:t>
            </w:r>
            <w:r w:rsidRPr="008E5887">
              <w:rPr>
                <w:rFonts w:hint="eastAsia" w:ascii="Courier New" w:hAnsi="Courier New" w:eastAsia="標楷體"/>
                <w:b w:val="0"/>
              </w:rPr>
              <w:t>客戶姓名</w:t>
            </w:r>
            <w:r w:rsidRPr="008E5887">
              <w:rPr>
                <w:rFonts w:hint="eastAsia" w:ascii="Courier New" w:hAnsi="Courier New" w:eastAsia="標楷體"/>
                <w:b w:val="0"/>
              </w:rPr>
              <w:t>)</w:t>
            </w:r>
          </w:p>
        </w:tc>
        <w:tc>
          <w:tcPr>
            <w:tcW w:w="1667" w:type="pct"/>
          </w:tcPr>
          <w:p w:rsidRPr="008E5887" w:rsidR="007B310D" w:rsidP="00433498" w:rsidRDefault="007B310D" w14:paraId="4A1D8CA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eastAsia="標楷體"/>
              </w:rPr>
            </w:pPr>
          </w:p>
        </w:tc>
        <w:tc>
          <w:tcPr>
            <w:tcW w:w="1667" w:type="pct"/>
          </w:tcPr>
          <w:p w:rsidRPr="008E5887" w:rsidR="007B310D" w:rsidP="00433498" w:rsidRDefault="007C5079" w14:paraId="6AAAD2F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eastAsia="標楷體"/>
              </w:rPr>
            </w:pPr>
            <w:r w:rsidRPr="008E5887">
              <w:rPr>
                <w:rFonts w:hint="eastAsia" w:ascii="Courier New" w:hAnsi="Courier New" w:eastAsia="標楷體"/>
              </w:rPr>
              <w:t>陳芷筠</w:t>
            </w:r>
          </w:p>
        </w:tc>
      </w:tr>
    </w:tbl>
    <w:p w:rsidRPr="008E5887" w:rsidR="007B310D" w:rsidP="008313A3" w:rsidRDefault="007B310D" w14:paraId="4A5C9AA6" w14:textId="77777777">
      <w:pPr>
        <w:rPr>
          <w:rFonts w:ascii="Courier New" w:hAnsi="Courier New" w:eastAsia="標楷體"/>
        </w:rPr>
      </w:pPr>
    </w:p>
    <w:p w:rsidRPr="008E5887" w:rsidR="007B310D" w:rsidP="008313A3" w:rsidRDefault="007B310D" w14:paraId="5DA5AB9E" w14:textId="77777777">
      <w:pPr>
        <w:rPr>
          <w:rStyle w:val="aff0"/>
          <w:rFonts w:ascii="Courier New" w:hAnsi="Courier New" w:eastAsia="標楷體" w:cs="Courier New"/>
          <w:b w:val="0"/>
        </w:rPr>
      </w:pPr>
      <w:r w:rsidRPr="008E5887">
        <w:rPr>
          <w:rStyle w:val="aff0"/>
          <w:rFonts w:ascii="Courier New" w:hAnsi="標楷體" w:eastAsia="標楷體" w:cs="Courier New"/>
          <w:b w:val="0"/>
        </w:rPr>
        <w:t>文件批准人員</w:t>
      </w:r>
      <w:r w:rsidRPr="008E5887">
        <w:rPr>
          <w:rStyle w:val="aff0"/>
          <w:rFonts w:ascii="Courier New" w:hAnsi="Courier New" w:eastAsia="標楷體" w:cs="Courier New"/>
          <w:b w:val="0"/>
        </w:rPr>
        <w:t xml:space="preserve">: </w:t>
      </w:r>
    </w:p>
    <w:tbl>
      <w:tblPr>
        <w:tblStyle w:val="ad"/>
        <w:tblW w:w="5000" w:type="pct"/>
        <w:tblLook w:val="0020" w:firstRow="1" w:lastRow="0" w:firstColumn="0" w:lastColumn="0" w:noHBand="0" w:noVBand="0"/>
      </w:tblPr>
      <w:tblGrid>
        <w:gridCol w:w="1392"/>
        <w:gridCol w:w="5603"/>
        <w:gridCol w:w="1211"/>
        <w:gridCol w:w="1850"/>
      </w:tblGrid>
      <w:tr w:rsidRPr="008E5887" w:rsidR="00D03073" w:rsidTr="000F5D6B" w14:paraId="2581AAE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92" w:type="pct"/>
          </w:tcPr>
          <w:p w:rsidRPr="008E5887" w:rsidR="007B310D" w:rsidP="00E467C0" w:rsidRDefault="007B310D" w14:paraId="37B5BA05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ascii="Courier New" w:hAnsi="標楷體" w:eastAsia="標楷體"/>
                <w:b w:val="0"/>
              </w:rPr>
              <w:t>姓名</w:t>
            </w:r>
          </w:p>
        </w:tc>
        <w:tc>
          <w:tcPr>
            <w:tcW w:w="2785" w:type="pct"/>
          </w:tcPr>
          <w:p w:rsidRPr="008E5887" w:rsidR="007B310D" w:rsidP="00E467C0" w:rsidRDefault="007B310D" w14:paraId="51AE21B0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ascii="Courier New" w:hAnsi="標楷體" w:eastAsia="標楷體"/>
                <w:b w:val="0"/>
              </w:rPr>
              <w:t>簽名</w:t>
            </w:r>
          </w:p>
        </w:tc>
        <w:tc>
          <w:tcPr>
            <w:tcW w:w="602" w:type="pct"/>
          </w:tcPr>
          <w:p w:rsidRPr="008E5887" w:rsidR="007B310D" w:rsidP="00E467C0" w:rsidRDefault="007B310D" w14:paraId="204F4EE8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ascii="Courier New" w:hAnsi="標楷體" w:eastAsia="標楷體"/>
                <w:b w:val="0"/>
              </w:rPr>
              <w:t>角色</w:t>
            </w:r>
          </w:p>
        </w:tc>
        <w:tc>
          <w:tcPr>
            <w:tcW w:w="920" w:type="pct"/>
          </w:tcPr>
          <w:p w:rsidRPr="008E5887" w:rsidR="007B310D" w:rsidP="00E467C0" w:rsidRDefault="007B310D" w14:paraId="1D92D853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ascii="Courier New" w:hAnsi="標楷體" w:eastAsia="標楷體"/>
                <w:b w:val="0"/>
              </w:rPr>
              <w:t>日期</w:t>
            </w:r>
          </w:p>
        </w:tc>
      </w:tr>
      <w:tr w:rsidRPr="008E5887" w:rsidR="007B310D" w:rsidTr="00DA24D0" w14:paraId="0CD4FFDD" w14:textId="77777777">
        <w:trPr>
          <w:trHeight w:val="326"/>
        </w:trPr>
        <w:tc>
          <w:tcPr>
            <w:tcW w:w="692" w:type="pct"/>
          </w:tcPr>
          <w:p w:rsidRPr="008E5887" w:rsidR="007B310D" w:rsidP="00E467C0" w:rsidRDefault="00212498" w14:paraId="7A86A6C6" w14:textId="77777777">
            <w:pPr>
              <w:rPr>
                <w:rFonts w:ascii="Courier New" w:hAnsi="Courier New" w:eastAsia="標楷體"/>
              </w:rPr>
            </w:pPr>
            <w:r w:rsidRPr="008E5887">
              <w:rPr>
                <w:rFonts w:hint="eastAsia" w:ascii="Courier New" w:hAnsi="標楷體" w:eastAsia="標楷體"/>
              </w:rPr>
              <w:t>張振魁</w:t>
            </w:r>
          </w:p>
        </w:tc>
        <w:tc>
          <w:tcPr>
            <w:tcW w:w="2785" w:type="pct"/>
          </w:tcPr>
          <w:p w:rsidRPr="008E5887" w:rsidR="007B310D" w:rsidP="00E467C0" w:rsidRDefault="007B310D" w14:paraId="1AB8FCFB" w14:textId="77777777">
            <w:pPr>
              <w:rPr>
                <w:rFonts w:ascii="Courier New" w:hAnsi="Courier New" w:eastAsia="標楷體"/>
              </w:rPr>
            </w:pPr>
          </w:p>
        </w:tc>
        <w:tc>
          <w:tcPr>
            <w:tcW w:w="602" w:type="pct"/>
          </w:tcPr>
          <w:p w:rsidRPr="008E5887" w:rsidR="007B310D" w:rsidP="00E467C0" w:rsidRDefault="00212498" w14:paraId="45CDF72F" w14:textId="77777777">
            <w:pPr>
              <w:rPr>
                <w:rFonts w:ascii="Courier New" w:hAnsi="Courier New" w:eastAsia="標楷體"/>
              </w:rPr>
            </w:pPr>
            <w:r w:rsidRPr="008E5887">
              <w:rPr>
                <w:rFonts w:hint="eastAsia" w:ascii="Courier New" w:hAnsi="Courier New" w:eastAsia="標楷體"/>
              </w:rPr>
              <w:t>副總</w:t>
            </w:r>
          </w:p>
        </w:tc>
        <w:tc>
          <w:tcPr>
            <w:tcW w:w="920" w:type="pct"/>
          </w:tcPr>
          <w:p w:rsidRPr="008E5887" w:rsidR="007B310D" w:rsidP="00972E3D" w:rsidRDefault="007B310D" w14:paraId="0990A34A" w14:textId="77777777">
            <w:pPr>
              <w:rPr>
                <w:rFonts w:ascii="Courier New" w:hAnsi="Courier New" w:eastAsia="標楷體"/>
              </w:rPr>
            </w:pPr>
          </w:p>
        </w:tc>
      </w:tr>
    </w:tbl>
    <w:p w:rsidRPr="008E5887" w:rsidR="007B310D" w:rsidP="00970E53" w:rsidRDefault="007B310D" w14:paraId="62687AAE" w14:textId="77777777">
      <w:pPr>
        <w:rPr>
          <w:rFonts w:ascii="Courier New" w:hAnsi="Courier New" w:eastAsia="標楷體"/>
        </w:rPr>
      </w:pPr>
    </w:p>
    <w:p w:rsidRPr="008E5887" w:rsidR="00376C86" w:rsidP="00376C86" w:rsidRDefault="00376C86" w14:paraId="5D37444B" w14:textId="77777777">
      <w:pPr>
        <w:rPr>
          <w:rStyle w:val="aff0"/>
          <w:rFonts w:ascii="Courier New" w:hAnsi="Courier New" w:eastAsia="標楷體" w:cs="Courier New"/>
          <w:b w:val="0"/>
        </w:rPr>
      </w:pPr>
      <w:r w:rsidRPr="008E5887">
        <w:rPr>
          <w:rStyle w:val="aff0"/>
          <w:rFonts w:ascii="Courier New" w:hAnsi="標楷體" w:eastAsia="標楷體" w:cs="Courier New"/>
          <w:b w:val="0"/>
        </w:rPr>
        <w:t>文件確認簽核：</w:t>
      </w:r>
    </w:p>
    <w:tbl>
      <w:tblPr>
        <w:tblStyle w:val="ad"/>
        <w:tblW w:w="5000" w:type="pct"/>
        <w:tblLook w:val="0080" w:firstRow="0" w:lastRow="0" w:firstColumn="1" w:lastColumn="0" w:noHBand="0" w:noVBand="0"/>
      </w:tblPr>
      <w:tblGrid>
        <w:gridCol w:w="2900"/>
        <w:gridCol w:w="7156"/>
      </w:tblGrid>
      <w:tr w:rsidRPr="008E5887" w:rsidR="00376C86" w:rsidTr="000F0536" w14:paraId="4C188D0C" w14:textId="77777777">
        <w:trPr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pct"/>
          </w:tcPr>
          <w:p w:rsidRPr="008E5887" w:rsidR="00376C86" w:rsidP="00454CE1" w:rsidRDefault="00C70DB6" w14:paraId="2C43DE58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hint="eastAsia" w:ascii="Courier New" w:hAnsi="標楷體" w:eastAsia="標楷體"/>
                <w:b w:val="0"/>
              </w:rPr>
              <w:t>(</w:t>
            </w:r>
            <w:r w:rsidRPr="008E5887">
              <w:rPr>
                <w:rFonts w:hint="eastAsia" w:ascii="Courier New" w:hAnsi="標楷體" w:eastAsia="標楷體"/>
                <w:b w:val="0"/>
              </w:rPr>
              <w:t>客戶名稱</w:t>
            </w:r>
            <w:r w:rsidRPr="008E5887">
              <w:rPr>
                <w:rFonts w:hint="eastAsia" w:ascii="Courier New" w:hAnsi="標楷體" w:eastAsia="標楷體"/>
                <w:b w:val="0"/>
              </w:rPr>
              <w:t>)</w:t>
            </w:r>
            <w:r w:rsidRPr="008E5887" w:rsidR="00376C86">
              <w:rPr>
                <w:rFonts w:ascii="Courier New" w:hAnsi="Courier New" w:eastAsia="標楷體"/>
                <w:b w:val="0"/>
              </w:rPr>
              <w:t>Task Leader</w:t>
            </w:r>
          </w:p>
        </w:tc>
        <w:tc>
          <w:tcPr>
            <w:tcW w:w="3558" w:type="pct"/>
          </w:tcPr>
          <w:p w:rsidRPr="008E5887" w:rsidR="00376C86" w:rsidP="00454CE1" w:rsidRDefault="00376C86" w14:paraId="42B59B6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eastAsia="標楷體"/>
              </w:rPr>
            </w:pPr>
          </w:p>
        </w:tc>
      </w:tr>
      <w:tr w:rsidRPr="008E5887" w:rsidR="00376C86" w:rsidTr="000F0536" w14:paraId="6EE04B53" w14:textId="77777777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pct"/>
          </w:tcPr>
          <w:p w:rsidRPr="008E5887" w:rsidR="00376C86" w:rsidP="00454CE1" w:rsidRDefault="00C70DB6" w14:paraId="64E7E724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hint="eastAsia" w:ascii="Courier New" w:hAnsi="標楷體" w:eastAsia="標楷體"/>
                <w:b w:val="0"/>
              </w:rPr>
              <w:t>(</w:t>
            </w:r>
            <w:r w:rsidRPr="008E5887">
              <w:rPr>
                <w:rFonts w:hint="eastAsia" w:ascii="Courier New" w:hAnsi="標楷體" w:eastAsia="標楷體"/>
                <w:b w:val="0"/>
              </w:rPr>
              <w:t>客戶名稱</w:t>
            </w:r>
            <w:r w:rsidRPr="008E5887">
              <w:rPr>
                <w:rFonts w:hint="eastAsia" w:ascii="Courier New" w:hAnsi="標楷體" w:eastAsia="標楷體"/>
                <w:b w:val="0"/>
              </w:rPr>
              <w:t>)</w:t>
            </w:r>
            <w:r w:rsidRPr="008E5887" w:rsidR="00376C86">
              <w:rPr>
                <w:rFonts w:ascii="Courier New" w:hAnsi="標楷體" w:eastAsia="標楷體"/>
                <w:b w:val="0"/>
              </w:rPr>
              <w:t>資訊人員</w:t>
            </w:r>
          </w:p>
        </w:tc>
        <w:tc>
          <w:tcPr>
            <w:tcW w:w="3558" w:type="pct"/>
          </w:tcPr>
          <w:p w:rsidRPr="008E5887" w:rsidR="00376C86" w:rsidP="00454CE1" w:rsidRDefault="00376C86" w14:paraId="2F9B2B7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eastAsia="標楷體"/>
              </w:rPr>
            </w:pPr>
          </w:p>
        </w:tc>
      </w:tr>
    </w:tbl>
    <w:p w:rsidRPr="008E5887" w:rsidR="00376C86" w:rsidP="00970E53" w:rsidRDefault="00376C86" w14:paraId="2DB6A517" w14:textId="77777777">
      <w:pPr>
        <w:rPr>
          <w:rFonts w:ascii="Courier New" w:hAnsi="Courier New" w:eastAsia="標楷體"/>
        </w:rPr>
      </w:pPr>
    </w:p>
    <w:p w:rsidRPr="008E5887" w:rsidR="00376C86" w:rsidRDefault="00376C86" w14:paraId="52E83999" w14:textId="77777777">
      <w:pPr>
        <w:rPr>
          <w:rStyle w:val="aff0"/>
          <w:rFonts w:ascii="Courier New" w:hAnsi="Courier New" w:eastAsia="標楷體" w:cs="Courier New"/>
          <w:b w:val="0"/>
        </w:rPr>
      </w:pPr>
    </w:p>
    <w:p w:rsidRPr="008E5887" w:rsidR="0004649B" w:rsidRDefault="0004649B" w14:paraId="31F67F0B" w14:textId="77777777">
      <w:pPr>
        <w:rPr>
          <w:rStyle w:val="aff0"/>
          <w:rFonts w:ascii="Courier New" w:hAnsi="Courier New" w:eastAsia="標楷體" w:cs="Courier New"/>
          <w:b w:val="0"/>
        </w:rPr>
      </w:pPr>
      <w:r w:rsidRPr="008E5887">
        <w:rPr>
          <w:rStyle w:val="aff0"/>
          <w:rFonts w:ascii="Courier New" w:hAnsi="Courier New" w:eastAsia="標楷體" w:cs="Courier New"/>
          <w:b w:val="0"/>
        </w:rPr>
        <w:br w:type="page"/>
      </w:r>
    </w:p>
    <w:p w:rsidRPr="008E5887" w:rsidR="007B310D" w:rsidP="008313A3" w:rsidRDefault="007B310D" w14:paraId="5874A861" w14:textId="77777777">
      <w:pPr>
        <w:rPr>
          <w:rStyle w:val="aff0"/>
          <w:rFonts w:ascii="Courier New" w:hAnsi="Courier New" w:eastAsia="標楷體" w:cs="Courier New"/>
          <w:b w:val="0"/>
        </w:rPr>
      </w:pPr>
      <w:r w:rsidRPr="008E5887">
        <w:rPr>
          <w:rStyle w:val="aff0"/>
          <w:rFonts w:ascii="Courier New" w:hAnsi="標楷體" w:eastAsia="標楷體" w:cs="Courier New"/>
          <w:b w:val="0"/>
        </w:rPr>
        <w:lastRenderedPageBreak/>
        <w:t>文件變更歷史</w:t>
      </w:r>
    </w:p>
    <w:tbl>
      <w:tblPr>
        <w:tblStyle w:val="ad"/>
        <w:tblW w:w="5000" w:type="pct"/>
        <w:tblLook w:val="0020" w:firstRow="1" w:lastRow="0" w:firstColumn="0" w:lastColumn="0" w:noHBand="0" w:noVBand="0"/>
      </w:tblPr>
      <w:tblGrid>
        <w:gridCol w:w="1368"/>
        <w:gridCol w:w="5583"/>
        <w:gridCol w:w="1253"/>
        <w:gridCol w:w="1852"/>
      </w:tblGrid>
      <w:tr w:rsidRPr="008E5887" w:rsidR="007B310D" w:rsidTr="002957BA" w14:paraId="59F4F3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80" w:type="pct"/>
          </w:tcPr>
          <w:p w:rsidRPr="008E5887" w:rsidR="007B310D" w:rsidP="00465D3C" w:rsidRDefault="007B310D" w14:paraId="0E6C73D9" w14:textId="77777777">
            <w:pPr>
              <w:jc w:val="center"/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ascii="Courier New" w:hAnsi="標楷體" w:eastAsia="標楷體"/>
                <w:b w:val="0"/>
              </w:rPr>
              <w:t>作者</w:t>
            </w:r>
          </w:p>
        </w:tc>
        <w:tc>
          <w:tcPr>
            <w:tcW w:w="2776" w:type="pct"/>
          </w:tcPr>
          <w:p w:rsidRPr="008E5887" w:rsidR="007B310D" w:rsidP="00465D3C" w:rsidRDefault="007B310D" w14:paraId="71A500CE" w14:textId="77777777">
            <w:pPr>
              <w:jc w:val="center"/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ascii="Courier New" w:hAnsi="標楷體" w:eastAsia="標楷體"/>
                <w:b w:val="0"/>
              </w:rPr>
              <w:t>變更描述</w:t>
            </w:r>
          </w:p>
        </w:tc>
        <w:tc>
          <w:tcPr>
            <w:tcW w:w="623" w:type="pct"/>
          </w:tcPr>
          <w:p w:rsidRPr="008E5887" w:rsidR="007B310D" w:rsidP="00465D3C" w:rsidRDefault="007B310D" w14:paraId="621CC8C8" w14:textId="77777777">
            <w:pPr>
              <w:jc w:val="center"/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ascii="Courier New" w:hAnsi="標楷體" w:eastAsia="標楷體"/>
                <w:b w:val="0"/>
              </w:rPr>
              <w:t>版本</w:t>
            </w:r>
          </w:p>
        </w:tc>
        <w:tc>
          <w:tcPr>
            <w:tcW w:w="921" w:type="pct"/>
          </w:tcPr>
          <w:p w:rsidRPr="008E5887" w:rsidR="007B310D" w:rsidP="00465D3C" w:rsidRDefault="007B310D" w14:paraId="054F9ADE" w14:textId="77777777">
            <w:pPr>
              <w:jc w:val="center"/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ascii="Courier New" w:hAnsi="標楷體" w:eastAsia="標楷體"/>
                <w:b w:val="0"/>
              </w:rPr>
              <w:t>日期</w:t>
            </w:r>
          </w:p>
        </w:tc>
      </w:tr>
      <w:tr w:rsidRPr="008E5887" w:rsidR="007B310D" w:rsidTr="00EE78BF" w14:paraId="4F1C715F" w14:textId="77777777">
        <w:tc>
          <w:tcPr>
            <w:tcW w:w="680" w:type="pct"/>
          </w:tcPr>
          <w:p w:rsidRPr="008E5887" w:rsidR="007B310D" w:rsidP="00465D3C" w:rsidRDefault="007C5079" w14:paraId="253F2E5B" w14:textId="77777777">
            <w:pPr>
              <w:jc w:val="center"/>
              <w:rPr>
                <w:rFonts w:ascii="Courier New" w:hAnsi="Courier New" w:eastAsia="標楷體"/>
              </w:rPr>
            </w:pPr>
            <w:r w:rsidRPr="008E5887">
              <w:rPr>
                <w:rFonts w:hint="eastAsia" w:ascii="Courier New" w:hAnsi="標楷體" w:eastAsia="標楷體"/>
              </w:rPr>
              <w:t>陳芷筠</w:t>
            </w:r>
          </w:p>
        </w:tc>
        <w:tc>
          <w:tcPr>
            <w:tcW w:w="2776" w:type="pct"/>
          </w:tcPr>
          <w:p w:rsidRPr="008E5887" w:rsidR="007B310D" w:rsidP="00E467C0" w:rsidRDefault="007B310D" w14:paraId="03E22FAE" w14:textId="77777777">
            <w:pPr>
              <w:rPr>
                <w:rFonts w:ascii="Courier New" w:hAnsi="Courier New" w:eastAsia="標楷體"/>
              </w:rPr>
            </w:pPr>
          </w:p>
        </w:tc>
        <w:tc>
          <w:tcPr>
            <w:tcW w:w="623" w:type="pct"/>
          </w:tcPr>
          <w:p w:rsidRPr="008E5887" w:rsidR="007B310D" w:rsidP="00465D3C" w:rsidRDefault="007B310D" w14:paraId="174BD8CA" w14:textId="77777777">
            <w:pPr>
              <w:jc w:val="center"/>
              <w:rPr>
                <w:rFonts w:ascii="Courier New" w:hAnsi="Courier New" w:eastAsia="標楷體"/>
              </w:rPr>
            </w:pPr>
            <w:r w:rsidRPr="008E5887">
              <w:rPr>
                <w:rFonts w:ascii="Courier New" w:hAnsi="Courier New" w:eastAsia="標楷體"/>
              </w:rPr>
              <w:t>V1.0</w:t>
            </w:r>
          </w:p>
        </w:tc>
        <w:tc>
          <w:tcPr>
            <w:tcW w:w="921" w:type="pct"/>
          </w:tcPr>
          <w:p w:rsidRPr="008E5887" w:rsidR="007B310D" w:rsidP="00B809D7" w:rsidRDefault="007C5079" w14:paraId="53C88829" w14:textId="77777777">
            <w:pPr>
              <w:jc w:val="center"/>
              <w:rPr>
                <w:rFonts w:ascii="Courier New" w:hAnsi="Courier New" w:eastAsia="標楷體"/>
              </w:rPr>
            </w:pPr>
            <w:r w:rsidRPr="008E5887">
              <w:rPr>
                <w:rFonts w:hint="eastAsia" w:ascii="Courier New" w:hAnsi="Courier New" w:eastAsia="標楷體"/>
              </w:rPr>
              <w:t>2018/07/24</w:t>
            </w:r>
          </w:p>
        </w:tc>
      </w:tr>
      <w:tr w:rsidRPr="008E5887" w:rsidR="00C11660" w:rsidTr="00EE78BF" w14:paraId="3A350788" w14:textId="77777777">
        <w:tc>
          <w:tcPr>
            <w:tcW w:w="680" w:type="pct"/>
          </w:tcPr>
          <w:p w:rsidRPr="008E5887" w:rsidR="00C11660" w:rsidP="00465D3C" w:rsidRDefault="00C11660" w14:paraId="4CA0B836" w14:textId="7D14D80C">
            <w:pPr>
              <w:jc w:val="center"/>
              <w:rPr>
                <w:rFonts w:hint="eastAsia" w:ascii="Courier New" w:hAnsi="標楷體" w:eastAsia="標楷體"/>
              </w:rPr>
            </w:pPr>
            <w:r>
              <w:rPr>
                <w:rFonts w:hint="eastAsia" w:ascii="Courier New" w:hAnsi="標楷體" w:eastAsia="標楷體"/>
              </w:rPr>
              <w:t>陳凱琪</w:t>
            </w:r>
          </w:p>
        </w:tc>
        <w:tc>
          <w:tcPr>
            <w:tcW w:w="2776" w:type="pct"/>
          </w:tcPr>
          <w:p w:rsidRPr="008E5887" w:rsidR="00C11660" w:rsidP="00E467C0" w:rsidRDefault="00C11660" w14:paraId="4CC7C543" w14:textId="17E9C455">
            <w:pPr>
              <w:rPr>
                <w:rFonts w:ascii="Courier New" w:hAnsi="Courier New" w:eastAsia="標楷體"/>
              </w:rPr>
            </w:pPr>
            <w:r>
              <w:rPr>
                <w:rFonts w:hint="eastAsia" w:ascii="Courier New" w:hAnsi="Courier New" w:eastAsia="標楷體"/>
              </w:rPr>
              <w:t>補充</w:t>
            </w:r>
            <w:r w:rsidRPr="000D39B0">
              <w:rPr>
                <w:rFonts w:hint="eastAsia" w:ascii="標楷體" w:hAnsi="標楷體" w:eastAsia="標楷體"/>
              </w:rPr>
              <w:t>刪除最後一張異動紀錄</w:t>
            </w:r>
            <w:r>
              <w:rPr>
                <w:rFonts w:hint="eastAsia" w:ascii="標楷體" w:hAnsi="標楷體" w:eastAsia="標楷體"/>
              </w:rPr>
              <w:t>說明</w:t>
            </w:r>
          </w:p>
        </w:tc>
        <w:tc>
          <w:tcPr>
            <w:tcW w:w="623" w:type="pct"/>
          </w:tcPr>
          <w:p w:rsidRPr="008E5887" w:rsidR="00C11660" w:rsidP="00465D3C" w:rsidRDefault="00C11660" w14:paraId="26E7666B" w14:textId="6A8B7DA5">
            <w:pPr>
              <w:jc w:val="center"/>
              <w:rPr>
                <w:rFonts w:ascii="Courier New" w:hAnsi="Courier New" w:eastAsia="標楷體"/>
              </w:rPr>
            </w:pPr>
            <w:r>
              <w:rPr>
                <w:rFonts w:hint="eastAsia" w:ascii="Courier New" w:hAnsi="Courier New" w:eastAsia="標楷體"/>
              </w:rPr>
              <w:t>V</w:t>
            </w:r>
            <w:r w:rsidR="00960360">
              <w:rPr>
                <w:rFonts w:ascii="Courier New" w:hAnsi="Courier New" w:eastAsia="標楷體"/>
              </w:rPr>
              <w:t>3</w:t>
            </w:r>
            <w:r>
              <w:rPr>
                <w:rFonts w:ascii="Courier New" w:hAnsi="Courier New" w:eastAsia="標楷體"/>
              </w:rPr>
              <w:t>.1</w:t>
            </w:r>
          </w:p>
        </w:tc>
        <w:tc>
          <w:tcPr>
            <w:tcW w:w="921" w:type="pct"/>
          </w:tcPr>
          <w:p w:rsidRPr="008E5887" w:rsidR="00C11660" w:rsidP="00B809D7" w:rsidRDefault="00C11660" w14:paraId="1650F0DD" w14:textId="173A4042">
            <w:pPr>
              <w:jc w:val="center"/>
              <w:rPr>
                <w:rFonts w:hint="eastAsia" w:ascii="Courier New" w:hAnsi="Courier New" w:eastAsia="標楷體"/>
              </w:rPr>
            </w:pPr>
            <w:r>
              <w:rPr>
                <w:rFonts w:hint="eastAsia" w:ascii="Courier New" w:hAnsi="Courier New" w:eastAsia="標楷體"/>
              </w:rPr>
              <w:t>2</w:t>
            </w:r>
            <w:r>
              <w:rPr>
                <w:rFonts w:ascii="Courier New" w:hAnsi="Courier New" w:eastAsia="標楷體"/>
              </w:rPr>
              <w:t>020/09/17</w:t>
            </w:r>
          </w:p>
        </w:tc>
      </w:tr>
      <w:bookmarkEnd w:id="0"/>
      <w:bookmarkEnd w:id="1"/>
    </w:tbl>
    <w:p w:rsidRPr="008E5887" w:rsidR="00D44A75" w:rsidRDefault="00D44A75" w14:paraId="1136399C" w14:textId="77777777">
      <w:pPr>
        <w:rPr>
          <w:rStyle w:val="aff0"/>
          <w:rFonts w:ascii="Courier New" w:hAnsi="Courier New" w:eastAsia="標楷體" w:cs="Courier New"/>
          <w:b w:val="0"/>
        </w:rPr>
      </w:pPr>
    </w:p>
    <w:p w:rsidRPr="008E5887" w:rsidR="008D0C4D" w:rsidRDefault="008D0C4D" w14:paraId="684CBEF5" w14:textId="77777777">
      <w:pPr>
        <w:rPr>
          <w:rStyle w:val="aff0"/>
          <w:rFonts w:ascii="Courier New" w:hAnsi="Courier New" w:eastAsia="標楷體" w:cs="Courier New"/>
          <w:b w:val="0"/>
          <w:sz w:val="32"/>
        </w:rPr>
      </w:pPr>
      <w:r w:rsidRPr="008E5887">
        <w:rPr>
          <w:rStyle w:val="aff0"/>
          <w:rFonts w:ascii="Courier New" w:hAnsi="Courier New" w:eastAsia="標楷體" w:cs="Courier New"/>
          <w:b w:val="0"/>
          <w:sz w:val="32"/>
        </w:rPr>
        <w:br w:type="page"/>
      </w:r>
      <w:bookmarkStart w:name="_GoBack" w:id="2"/>
      <w:bookmarkEnd w:id="2"/>
    </w:p>
    <w:p w:rsidRPr="008E5887" w:rsidR="007B310D" w:rsidP="00792F5A" w:rsidRDefault="00792F5A" w14:paraId="63469A10" w14:textId="77777777">
      <w:pPr>
        <w:jc w:val="center"/>
        <w:rPr>
          <w:rStyle w:val="aff0"/>
          <w:rFonts w:ascii="Courier New" w:hAnsi="Courier New" w:eastAsia="標楷體" w:cs="Courier New"/>
          <w:b w:val="0"/>
        </w:rPr>
      </w:pPr>
      <w:bookmarkStart w:name="OLE_LINK11" w:id="3"/>
      <w:r w:rsidRPr="008E5887">
        <w:rPr>
          <w:rStyle w:val="aff0"/>
          <w:rFonts w:ascii="Courier New" w:hAnsi="標楷體" w:eastAsia="標楷體" w:cs="Courier New"/>
          <w:b w:val="0"/>
          <w:sz w:val="32"/>
        </w:rPr>
        <w:lastRenderedPageBreak/>
        <w:t>【</w:t>
      </w:r>
      <w:r w:rsidRPr="008E5887" w:rsidR="007B310D">
        <w:rPr>
          <w:rStyle w:val="aff0"/>
          <w:rFonts w:ascii="Courier New" w:hAnsi="標楷體" w:eastAsia="標楷體" w:cs="Courier New"/>
          <w:b w:val="0"/>
          <w:sz w:val="32"/>
        </w:rPr>
        <w:t>目錄</w:t>
      </w:r>
      <w:r w:rsidRPr="008E5887">
        <w:rPr>
          <w:rStyle w:val="aff0"/>
          <w:rFonts w:ascii="Courier New" w:hAnsi="標楷體" w:eastAsia="標楷體" w:cs="Courier New"/>
          <w:b w:val="0"/>
          <w:sz w:val="32"/>
        </w:rPr>
        <w:t>】</w:t>
      </w:r>
    </w:p>
    <w:bookmarkStart w:name="_Toc94676649" w:id="4"/>
    <w:bookmarkEnd w:id="3"/>
    <w:p w:rsidR="00A858D0" w:rsidRDefault="00C71061" w14:paraId="26914895" w14:textId="77777777">
      <w:pPr>
        <w:pStyle w:val="12"/>
        <w:rPr>
          <w:rFonts w:asciiTheme="minorHAnsi" w:hAnsiTheme="minorHAnsi" w:cstheme="minorBidi"/>
          <w:b w:val="0"/>
          <w:bCs w:val="0"/>
          <w:caps w:val="0"/>
          <w:noProof/>
          <w:kern w:val="2"/>
          <w:szCs w:val="22"/>
        </w:rPr>
      </w:pPr>
      <w:r w:rsidRPr="008E5887">
        <w:rPr>
          <w:rFonts w:ascii="Courier New" w:hAnsi="Courier New" w:eastAsia="標楷體"/>
          <w:b w:val="0"/>
        </w:rPr>
        <w:fldChar w:fldCharType="begin"/>
      </w:r>
      <w:r w:rsidRPr="008E5887" w:rsidR="007B310D">
        <w:rPr>
          <w:rFonts w:ascii="Courier New" w:hAnsi="Courier New" w:eastAsia="標楷體"/>
          <w:b w:val="0"/>
        </w:rPr>
        <w:instrText xml:space="preserve"> TOC \o "1-3" \h \z \u </w:instrText>
      </w:r>
      <w:r w:rsidRPr="008E5887">
        <w:rPr>
          <w:rFonts w:ascii="Courier New" w:hAnsi="Courier New" w:eastAsia="標楷體"/>
          <w:b w:val="0"/>
        </w:rPr>
        <w:fldChar w:fldCharType="separate"/>
      </w:r>
      <w:hyperlink w:history="1" w:anchor="_Toc13494160">
        <w:r w:rsidRPr="00234770" w:rsidR="00A858D0">
          <w:rPr>
            <w:rStyle w:val="a8"/>
            <w:rFonts w:hint="eastAsia" w:ascii="標楷體" w:hAnsi="標楷體" w:eastAsia="標楷體"/>
            <w:noProof/>
          </w:rPr>
          <w:t>一、</w:t>
        </w:r>
        <w:r w:rsidR="00A858D0">
          <w:rPr>
            <w:rFonts w:asciiTheme="minorHAnsi" w:hAnsiTheme="minorHAnsi" w:cstheme="minorBidi"/>
            <w:b w:val="0"/>
            <w:bCs w:val="0"/>
            <w:caps w:val="0"/>
            <w:noProof/>
            <w:kern w:val="2"/>
            <w:szCs w:val="22"/>
          </w:rPr>
          <w:tab/>
        </w:r>
        <w:r w:rsidRPr="00234770" w:rsidR="00A858D0">
          <w:rPr>
            <w:rStyle w:val="a8"/>
            <w:rFonts w:hint="eastAsia" w:ascii="Courier New" w:hAnsi="標楷體" w:eastAsia="標楷體"/>
            <w:noProof/>
          </w:rPr>
          <w:t>功能概述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_Toc13494160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5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2E9A3DC4" w14:textId="77777777">
      <w:pPr>
        <w:pStyle w:val="12"/>
        <w:rPr>
          <w:rFonts w:asciiTheme="minorHAnsi" w:hAnsiTheme="minorHAnsi" w:cstheme="minorBidi"/>
          <w:b w:val="0"/>
          <w:bCs w:val="0"/>
          <w:caps w:val="0"/>
          <w:noProof/>
          <w:kern w:val="2"/>
          <w:szCs w:val="22"/>
        </w:rPr>
      </w:pPr>
      <w:hyperlink w:history="1" w:anchor="_Toc13494161">
        <w:r w:rsidRPr="00234770" w:rsidR="00A858D0">
          <w:rPr>
            <w:rStyle w:val="a8"/>
            <w:rFonts w:hint="eastAsia" w:ascii="標楷體" w:hAnsi="標楷體" w:eastAsia="標楷體"/>
            <w:noProof/>
          </w:rPr>
          <w:t>二、</w:t>
        </w:r>
        <w:r w:rsidR="00A858D0">
          <w:rPr>
            <w:rFonts w:asciiTheme="minorHAnsi" w:hAnsiTheme="minorHAnsi" w:cstheme="minorBidi"/>
            <w:b w:val="0"/>
            <w:bCs w:val="0"/>
            <w:caps w:val="0"/>
            <w:noProof/>
            <w:kern w:val="2"/>
            <w:szCs w:val="22"/>
          </w:rPr>
          <w:tab/>
        </w:r>
        <w:r w:rsidRPr="00234770" w:rsidR="00A858D0">
          <w:rPr>
            <w:rStyle w:val="a8"/>
            <w:rFonts w:hint="eastAsia" w:ascii="標楷體" w:hAnsi="標楷體" w:eastAsia="標楷體"/>
            <w:noProof/>
          </w:rPr>
          <w:t>外部系統整合需求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_Toc13494161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5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6E406689" w14:textId="77777777">
      <w:pPr>
        <w:pStyle w:val="12"/>
        <w:rPr>
          <w:rFonts w:asciiTheme="minorHAnsi" w:hAnsiTheme="minorHAnsi" w:cstheme="minorBidi"/>
          <w:b w:val="0"/>
          <w:bCs w:val="0"/>
          <w:caps w:val="0"/>
          <w:noProof/>
          <w:kern w:val="2"/>
          <w:szCs w:val="22"/>
        </w:rPr>
      </w:pPr>
      <w:hyperlink w:history="1" w:anchor="_Toc13494162">
        <w:r w:rsidRPr="00234770" w:rsidR="00A858D0">
          <w:rPr>
            <w:rStyle w:val="a8"/>
            <w:rFonts w:hint="eastAsia" w:ascii="標楷體" w:hAnsi="標楷體" w:eastAsia="標楷體"/>
            <w:noProof/>
          </w:rPr>
          <w:t>三、</w:t>
        </w:r>
        <w:r w:rsidR="00A858D0">
          <w:rPr>
            <w:rFonts w:asciiTheme="minorHAnsi" w:hAnsiTheme="minorHAnsi" w:cstheme="minorBidi"/>
            <w:b w:val="0"/>
            <w:bCs w:val="0"/>
            <w:caps w:val="0"/>
            <w:noProof/>
            <w:kern w:val="2"/>
            <w:szCs w:val="22"/>
          </w:rPr>
          <w:tab/>
        </w:r>
        <w:r w:rsidRPr="00234770" w:rsidR="00A858D0">
          <w:rPr>
            <w:rStyle w:val="a8"/>
            <w:rFonts w:hint="eastAsia" w:ascii="Courier New" w:hAnsi="標楷體" w:eastAsia="標楷體"/>
            <w:noProof/>
          </w:rPr>
          <w:t>預設權限規劃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_Toc13494162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5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37AA89E9" w14:textId="77777777">
      <w:pPr>
        <w:pStyle w:val="12"/>
        <w:rPr>
          <w:rFonts w:asciiTheme="minorHAnsi" w:hAnsiTheme="minorHAnsi" w:cstheme="minorBidi"/>
          <w:b w:val="0"/>
          <w:bCs w:val="0"/>
          <w:caps w:val="0"/>
          <w:noProof/>
          <w:kern w:val="2"/>
          <w:szCs w:val="22"/>
        </w:rPr>
      </w:pPr>
      <w:hyperlink w:history="1" w:anchor="_Toc13494163">
        <w:r w:rsidRPr="00234770" w:rsidR="00A858D0">
          <w:rPr>
            <w:rStyle w:val="a8"/>
            <w:rFonts w:hint="eastAsia" w:ascii="標楷體" w:hAnsi="標楷體" w:eastAsia="標楷體"/>
            <w:noProof/>
          </w:rPr>
          <w:t>四、</w:t>
        </w:r>
        <w:r w:rsidR="00A858D0">
          <w:rPr>
            <w:rFonts w:asciiTheme="minorHAnsi" w:hAnsiTheme="minorHAnsi" w:cstheme="minorBidi"/>
            <w:b w:val="0"/>
            <w:bCs w:val="0"/>
            <w:caps w:val="0"/>
            <w:noProof/>
            <w:kern w:val="2"/>
            <w:szCs w:val="22"/>
          </w:rPr>
          <w:tab/>
        </w:r>
        <w:r w:rsidRPr="00234770" w:rsidR="00A858D0">
          <w:rPr>
            <w:rStyle w:val="a8"/>
            <w:rFonts w:hint="eastAsia" w:ascii="Courier New" w:hAnsi="Courier New" w:eastAsia="標楷體"/>
            <w:noProof/>
          </w:rPr>
          <w:t>系統畫面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_Toc13494163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7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2479781A" w14:textId="77777777">
      <w:pPr>
        <w:pStyle w:val="21"/>
        <w:tabs>
          <w:tab w:val="left" w:pos="1000"/>
          <w:tab w:val="right" w:leader="dot" w:pos="10076"/>
        </w:tabs>
        <w:rPr>
          <w:rFonts w:asciiTheme="minorHAnsi" w:hAnsiTheme="minorHAnsi" w:cstheme="minorBidi"/>
          <w:smallCaps w:val="0"/>
          <w:noProof/>
          <w:kern w:val="2"/>
          <w:szCs w:val="22"/>
        </w:rPr>
      </w:pPr>
      <w:hyperlink w:history="1" w:anchor="_Toc13494164">
        <w:r w:rsidRPr="00234770" w:rsidR="00A858D0">
          <w:rPr>
            <w:rStyle w:val="a8"/>
            <w:rFonts w:hint="eastAsia" w:ascii="Courier New" w:hAnsi="Courier New" w:eastAsia="標楷體"/>
            <w:noProof/>
          </w:rPr>
          <w:t>(</w:t>
        </w:r>
        <w:r w:rsidRPr="00234770" w:rsidR="00A858D0">
          <w:rPr>
            <w:rStyle w:val="a8"/>
            <w:rFonts w:hint="eastAsia" w:ascii="Courier New" w:hAnsi="Courier New" w:eastAsia="標楷體"/>
            <w:noProof/>
          </w:rPr>
          <w:t>一</w:t>
        </w:r>
        <w:r w:rsidRPr="00234770" w:rsidR="00A858D0">
          <w:rPr>
            <w:rStyle w:val="a8"/>
            <w:rFonts w:hint="eastAsia" w:ascii="Courier New" w:hAnsi="Courier New" w:eastAsia="標楷體"/>
            <w:noProof/>
          </w:rPr>
          <w:t>)</w:t>
        </w:r>
        <w:r w:rsidR="00A858D0">
          <w:rPr>
            <w:rFonts w:asciiTheme="minorHAnsi" w:hAnsiTheme="minorHAnsi" w:cstheme="minorBidi"/>
            <w:smallCaps w:val="0"/>
            <w:noProof/>
            <w:kern w:val="2"/>
            <w:szCs w:val="22"/>
          </w:rPr>
          <w:tab/>
        </w:r>
        <w:r w:rsidRPr="00234770" w:rsidR="00A858D0">
          <w:rPr>
            <w:rStyle w:val="a8"/>
            <w:rFonts w:ascii="Courier New" w:hAnsi="標楷體" w:eastAsia="標楷體"/>
            <w:noProof/>
          </w:rPr>
          <w:t>1.0_</w:t>
        </w:r>
        <w:r w:rsidRPr="00234770" w:rsidR="00A858D0">
          <w:rPr>
            <w:rStyle w:val="a8"/>
            <w:rFonts w:hint="eastAsia" w:ascii="Courier New" w:hAnsi="標楷體" w:eastAsia="標楷體"/>
            <w:noProof/>
          </w:rPr>
          <w:t>單位搜尋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_Toc13494164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7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630149B8" w14:textId="77777777">
      <w:pPr>
        <w:pStyle w:val="21"/>
        <w:tabs>
          <w:tab w:val="left" w:pos="1000"/>
          <w:tab w:val="right" w:leader="dot" w:pos="10076"/>
        </w:tabs>
        <w:rPr>
          <w:rFonts w:asciiTheme="minorHAnsi" w:hAnsiTheme="minorHAnsi" w:cstheme="minorBidi"/>
          <w:smallCaps w:val="0"/>
          <w:noProof/>
          <w:kern w:val="2"/>
          <w:szCs w:val="22"/>
        </w:rPr>
      </w:pPr>
      <w:hyperlink w:history="1" w:anchor="_Toc13494165">
        <w:r w:rsidRPr="00234770" w:rsidR="00A858D0">
          <w:rPr>
            <w:rStyle w:val="a8"/>
            <w:rFonts w:hint="eastAsia" w:ascii="Courier New" w:hAnsi="標楷體" w:eastAsia="標楷體"/>
            <w:noProof/>
          </w:rPr>
          <w:t>(</w:t>
        </w:r>
        <w:r w:rsidRPr="00234770" w:rsidR="00A858D0">
          <w:rPr>
            <w:rStyle w:val="a8"/>
            <w:rFonts w:hint="eastAsia" w:ascii="Courier New" w:hAnsi="標楷體" w:eastAsia="標楷體"/>
            <w:noProof/>
          </w:rPr>
          <w:t>二</w:t>
        </w:r>
        <w:r w:rsidRPr="00234770" w:rsidR="00A858D0">
          <w:rPr>
            <w:rStyle w:val="a8"/>
            <w:rFonts w:hint="eastAsia" w:ascii="Courier New" w:hAnsi="標楷體" w:eastAsia="標楷體"/>
            <w:noProof/>
          </w:rPr>
          <w:t>)</w:t>
        </w:r>
        <w:r w:rsidR="00A858D0">
          <w:rPr>
            <w:rFonts w:asciiTheme="minorHAnsi" w:hAnsiTheme="minorHAnsi" w:cstheme="minorBidi"/>
            <w:smallCaps w:val="0"/>
            <w:noProof/>
            <w:kern w:val="2"/>
            <w:szCs w:val="22"/>
          </w:rPr>
          <w:tab/>
        </w:r>
        <w:r w:rsidRPr="00234770" w:rsidR="00A858D0">
          <w:rPr>
            <w:rStyle w:val="a8"/>
            <w:rFonts w:ascii="Courier New" w:hAnsi="標楷體" w:eastAsia="標楷體"/>
            <w:noProof/>
          </w:rPr>
          <w:t>1.1_</w:t>
        </w:r>
        <w:r w:rsidRPr="00234770" w:rsidR="00A858D0">
          <w:rPr>
            <w:rStyle w:val="a8"/>
            <w:rFonts w:hint="eastAsia" w:ascii="Courier New" w:hAnsi="標楷體" w:eastAsia="標楷體"/>
            <w:noProof/>
          </w:rPr>
          <w:t>單位資料－檢視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_Toc13494165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7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43761499" w14:textId="77777777">
      <w:pPr>
        <w:pStyle w:val="21"/>
        <w:tabs>
          <w:tab w:val="left" w:pos="1000"/>
          <w:tab w:val="right" w:leader="dot" w:pos="10076"/>
        </w:tabs>
        <w:rPr>
          <w:rFonts w:asciiTheme="minorHAnsi" w:hAnsiTheme="minorHAnsi" w:cstheme="minorBidi"/>
          <w:smallCaps w:val="0"/>
          <w:noProof/>
          <w:kern w:val="2"/>
          <w:szCs w:val="22"/>
        </w:rPr>
      </w:pPr>
      <w:hyperlink w:history="1" w:anchor="_Toc13494166">
        <w:r w:rsidRPr="00234770" w:rsidR="00A858D0">
          <w:rPr>
            <w:rStyle w:val="a8"/>
            <w:rFonts w:hint="eastAsia" w:ascii="Courier New" w:hAnsi="Courier New" w:eastAsia="標楷體"/>
            <w:noProof/>
          </w:rPr>
          <w:t>(</w:t>
        </w:r>
        <w:r w:rsidRPr="00234770" w:rsidR="00A858D0">
          <w:rPr>
            <w:rStyle w:val="a8"/>
            <w:rFonts w:hint="eastAsia" w:ascii="Courier New" w:hAnsi="Courier New" w:eastAsia="標楷體"/>
            <w:noProof/>
          </w:rPr>
          <w:t>三</w:t>
        </w:r>
        <w:r w:rsidRPr="00234770" w:rsidR="00A858D0">
          <w:rPr>
            <w:rStyle w:val="a8"/>
            <w:rFonts w:hint="eastAsia" w:ascii="Courier New" w:hAnsi="Courier New" w:eastAsia="標楷體"/>
            <w:noProof/>
          </w:rPr>
          <w:t>)</w:t>
        </w:r>
        <w:r w:rsidR="00A858D0">
          <w:rPr>
            <w:rFonts w:asciiTheme="minorHAnsi" w:hAnsiTheme="minorHAnsi" w:cstheme="minorBidi"/>
            <w:smallCaps w:val="0"/>
            <w:noProof/>
            <w:kern w:val="2"/>
            <w:szCs w:val="22"/>
          </w:rPr>
          <w:tab/>
        </w:r>
        <w:r w:rsidRPr="00234770" w:rsidR="00A858D0">
          <w:rPr>
            <w:rStyle w:val="a8"/>
            <w:rFonts w:ascii="Courier New" w:hAnsi="Courier New" w:eastAsia="標楷體"/>
            <w:noProof/>
          </w:rPr>
          <w:t>1.1a_</w:t>
        </w:r>
        <w:r w:rsidRPr="00234770" w:rsidR="00A858D0">
          <w:rPr>
            <w:rStyle w:val="a8"/>
            <w:rFonts w:hint="eastAsia" w:ascii="Courier New" w:hAnsi="Courier New" w:eastAsia="標楷體"/>
            <w:noProof/>
          </w:rPr>
          <w:t>異動歷程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_Toc13494166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12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24011BFB" w14:textId="77777777">
      <w:pPr>
        <w:pStyle w:val="21"/>
        <w:tabs>
          <w:tab w:val="left" w:pos="1000"/>
          <w:tab w:val="right" w:leader="dot" w:pos="10076"/>
        </w:tabs>
        <w:rPr>
          <w:rFonts w:asciiTheme="minorHAnsi" w:hAnsiTheme="minorHAnsi" w:cstheme="minorBidi"/>
          <w:smallCaps w:val="0"/>
          <w:noProof/>
          <w:kern w:val="2"/>
          <w:szCs w:val="22"/>
        </w:rPr>
      </w:pPr>
      <w:hyperlink w:history="1" w:anchor="_Toc13494167">
        <w:r w:rsidRPr="00234770" w:rsidR="00A858D0">
          <w:rPr>
            <w:rStyle w:val="a8"/>
            <w:rFonts w:hint="eastAsia" w:ascii="Courier New" w:hAnsi="Courier New" w:eastAsia="標楷體"/>
            <w:strike/>
            <w:noProof/>
            <w:highlight w:val="yellow"/>
          </w:rPr>
          <w:t>(</w:t>
        </w:r>
        <w:r w:rsidRPr="00234770" w:rsidR="00A858D0">
          <w:rPr>
            <w:rStyle w:val="a8"/>
            <w:rFonts w:hint="eastAsia" w:ascii="Courier New" w:hAnsi="Courier New" w:eastAsia="標楷體"/>
            <w:strike/>
            <w:noProof/>
            <w:highlight w:val="yellow"/>
          </w:rPr>
          <w:t>四</w:t>
        </w:r>
        <w:r w:rsidRPr="00234770" w:rsidR="00A858D0">
          <w:rPr>
            <w:rStyle w:val="a8"/>
            <w:rFonts w:hint="eastAsia" w:ascii="Courier New" w:hAnsi="Courier New" w:eastAsia="標楷體"/>
            <w:strike/>
            <w:noProof/>
            <w:highlight w:val="yellow"/>
          </w:rPr>
          <w:t>)</w:t>
        </w:r>
        <w:r w:rsidR="00A858D0">
          <w:rPr>
            <w:rFonts w:asciiTheme="minorHAnsi" w:hAnsiTheme="minorHAnsi" w:cstheme="minorBidi"/>
            <w:smallCaps w:val="0"/>
            <w:noProof/>
            <w:kern w:val="2"/>
            <w:szCs w:val="22"/>
          </w:rPr>
          <w:tab/>
        </w:r>
        <w:r w:rsidRPr="00234770" w:rsidR="00A858D0">
          <w:rPr>
            <w:rStyle w:val="a8"/>
            <w:rFonts w:ascii="Courier New" w:hAnsi="Courier New" w:eastAsia="標楷體"/>
            <w:strike/>
            <w:noProof/>
            <w:highlight w:val="yellow"/>
          </w:rPr>
          <w:t>1.1b_</w:t>
        </w:r>
        <w:r w:rsidRPr="00234770" w:rsidR="00A858D0">
          <w:rPr>
            <w:rStyle w:val="a8"/>
            <w:rFonts w:hint="eastAsia" w:ascii="Courier New" w:hAnsi="Courier New" w:eastAsia="標楷體"/>
            <w:strike/>
            <w:noProof/>
            <w:highlight w:val="yellow"/>
          </w:rPr>
          <w:t>修改紀錄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_Toc13494167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14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599B4353" w14:textId="77777777">
      <w:pPr>
        <w:pStyle w:val="21"/>
        <w:tabs>
          <w:tab w:val="left" w:pos="1000"/>
          <w:tab w:val="right" w:leader="dot" w:pos="10076"/>
        </w:tabs>
        <w:rPr>
          <w:rFonts w:asciiTheme="minorHAnsi" w:hAnsiTheme="minorHAnsi" w:cstheme="minorBidi"/>
          <w:smallCaps w:val="0"/>
          <w:noProof/>
          <w:kern w:val="2"/>
          <w:szCs w:val="22"/>
        </w:rPr>
      </w:pPr>
      <w:hyperlink w:history="1" w:anchor="_Toc13494168">
        <w:r w:rsidRPr="00234770" w:rsidR="00A858D0">
          <w:rPr>
            <w:rStyle w:val="a8"/>
            <w:rFonts w:hint="eastAsia" w:ascii="Courier New" w:hAnsi="Courier New" w:eastAsia="標楷體"/>
            <w:noProof/>
          </w:rPr>
          <w:t>(</w:t>
        </w:r>
        <w:r w:rsidRPr="00234770" w:rsidR="00A858D0">
          <w:rPr>
            <w:rStyle w:val="a8"/>
            <w:rFonts w:hint="eastAsia" w:ascii="Courier New" w:hAnsi="Courier New" w:eastAsia="標楷體"/>
            <w:noProof/>
          </w:rPr>
          <w:t>五</w:t>
        </w:r>
        <w:r w:rsidRPr="00234770" w:rsidR="00A858D0">
          <w:rPr>
            <w:rStyle w:val="a8"/>
            <w:rFonts w:hint="eastAsia" w:ascii="Courier New" w:hAnsi="Courier New" w:eastAsia="標楷體"/>
            <w:noProof/>
          </w:rPr>
          <w:t>)</w:t>
        </w:r>
        <w:r w:rsidR="00A858D0">
          <w:rPr>
            <w:rFonts w:asciiTheme="minorHAnsi" w:hAnsiTheme="minorHAnsi" w:cstheme="minorBidi"/>
            <w:smallCaps w:val="0"/>
            <w:noProof/>
            <w:kern w:val="2"/>
            <w:szCs w:val="22"/>
          </w:rPr>
          <w:tab/>
        </w:r>
        <w:r w:rsidRPr="00234770" w:rsidR="00A858D0">
          <w:rPr>
            <w:rStyle w:val="a8"/>
            <w:rFonts w:ascii="Courier New" w:hAnsi="標楷體" w:eastAsia="標楷體"/>
            <w:noProof/>
          </w:rPr>
          <w:t>1.1.1_</w:t>
        </w:r>
        <w:r w:rsidRPr="00234770" w:rsidR="00A858D0">
          <w:rPr>
            <w:rStyle w:val="a8"/>
            <w:rFonts w:hint="eastAsia" w:ascii="Courier New" w:hAnsi="標楷體" w:eastAsia="標楷體"/>
            <w:noProof/>
          </w:rPr>
          <w:t>新增異動紀錄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_Toc13494168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14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3472AA82" w14:textId="77777777">
      <w:pPr>
        <w:pStyle w:val="21"/>
        <w:tabs>
          <w:tab w:val="left" w:pos="1000"/>
          <w:tab w:val="right" w:leader="dot" w:pos="10076"/>
        </w:tabs>
        <w:rPr>
          <w:rFonts w:asciiTheme="minorHAnsi" w:hAnsiTheme="minorHAnsi" w:cstheme="minorBidi"/>
          <w:smallCaps w:val="0"/>
          <w:noProof/>
          <w:kern w:val="2"/>
          <w:szCs w:val="22"/>
        </w:rPr>
      </w:pPr>
      <w:hyperlink w:history="1" w:anchor="_Toc13494169">
        <w:r w:rsidRPr="00234770" w:rsidR="00A858D0">
          <w:rPr>
            <w:rStyle w:val="a8"/>
            <w:rFonts w:hint="eastAsia" w:ascii="Courier New" w:hAnsi="Courier New" w:eastAsia="標楷體"/>
            <w:noProof/>
          </w:rPr>
          <w:t>(</w:t>
        </w:r>
        <w:r w:rsidRPr="00234770" w:rsidR="00A858D0">
          <w:rPr>
            <w:rStyle w:val="a8"/>
            <w:rFonts w:hint="eastAsia" w:ascii="Courier New" w:hAnsi="Courier New" w:eastAsia="標楷體"/>
            <w:noProof/>
          </w:rPr>
          <w:t>六</w:t>
        </w:r>
        <w:r w:rsidRPr="00234770" w:rsidR="00A858D0">
          <w:rPr>
            <w:rStyle w:val="a8"/>
            <w:rFonts w:hint="eastAsia" w:ascii="Courier New" w:hAnsi="Courier New" w:eastAsia="標楷體"/>
            <w:noProof/>
          </w:rPr>
          <w:t>)</w:t>
        </w:r>
        <w:r w:rsidR="00A858D0">
          <w:rPr>
            <w:rFonts w:asciiTheme="minorHAnsi" w:hAnsiTheme="minorHAnsi" w:cstheme="minorBidi"/>
            <w:smallCaps w:val="0"/>
            <w:noProof/>
            <w:kern w:val="2"/>
            <w:szCs w:val="22"/>
          </w:rPr>
          <w:tab/>
        </w:r>
        <w:r w:rsidRPr="00234770" w:rsidR="00A858D0">
          <w:rPr>
            <w:rStyle w:val="a8"/>
            <w:rFonts w:ascii="Courier New" w:hAnsi="Courier New" w:eastAsia="標楷體"/>
            <w:noProof/>
          </w:rPr>
          <w:t>1.1.1a_</w:t>
        </w:r>
        <w:r w:rsidRPr="00234770" w:rsidR="00A858D0">
          <w:rPr>
            <w:rStyle w:val="a8"/>
            <w:rFonts w:hint="eastAsia" w:ascii="Courier New" w:hAnsi="Courier New" w:eastAsia="標楷體"/>
            <w:noProof/>
          </w:rPr>
          <w:t>尚有轄下員工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_Toc13494169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20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2E041186" w14:textId="77777777">
      <w:pPr>
        <w:pStyle w:val="21"/>
        <w:tabs>
          <w:tab w:val="left" w:pos="1000"/>
          <w:tab w:val="right" w:leader="dot" w:pos="10076"/>
        </w:tabs>
        <w:rPr>
          <w:rFonts w:asciiTheme="minorHAnsi" w:hAnsiTheme="minorHAnsi" w:cstheme="minorBidi"/>
          <w:smallCaps w:val="0"/>
          <w:noProof/>
          <w:kern w:val="2"/>
          <w:szCs w:val="22"/>
        </w:rPr>
      </w:pPr>
      <w:hyperlink w:history="1" w:anchor="_Toc13494170">
        <w:r w:rsidRPr="00234770" w:rsidR="00A858D0">
          <w:rPr>
            <w:rStyle w:val="a8"/>
            <w:rFonts w:hint="eastAsia" w:ascii="Courier New" w:hAnsi="Courier New" w:eastAsia="標楷體"/>
            <w:noProof/>
          </w:rPr>
          <w:t>(</w:t>
        </w:r>
        <w:r w:rsidRPr="00234770" w:rsidR="00A858D0">
          <w:rPr>
            <w:rStyle w:val="a8"/>
            <w:rFonts w:hint="eastAsia" w:ascii="Courier New" w:hAnsi="Courier New" w:eastAsia="標楷體"/>
            <w:noProof/>
          </w:rPr>
          <w:t>七</w:t>
        </w:r>
        <w:r w:rsidRPr="00234770" w:rsidR="00A858D0">
          <w:rPr>
            <w:rStyle w:val="a8"/>
            <w:rFonts w:hint="eastAsia" w:ascii="Courier New" w:hAnsi="Courier New" w:eastAsia="標楷體"/>
            <w:noProof/>
          </w:rPr>
          <w:t>)</w:t>
        </w:r>
        <w:r w:rsidR="00A858D0">
          <w:rPr>
            <w:rFonts w:asciiTheme="minorHAnsi" w:hAnsiTheme="minorHAnsi" w:cstheme="minorBidi"/>
            <w:smallCaps w:val="0"/>
            <w:noProof/>
            <w:kern w:val="2"/>
            <w:szCs w:val="22"/>
          </w:rPr>
          <w:tab/>
        </w:r>
        <w:r w:rsidRPr="00234770" w:rsidR="00A858D0">
          <w:rPr>
            <w:rStyle w:val="a8"/>
            <w:rFonts w:ascii="Courier New" w:hAnsi="Courier New" w:eastAsia="標楷體"/>
            <w:noProof/>
          </w:rPr>
          <w:t>1.1.1b_</w:t>
        </w:r>
        <w:r w:rsidRPr="00234770" w:rsidR="00A858D0">
          <w:rPr>
            <w:rStyle w:val="a8"/>
            <w:rFonts w:hint="eastAsia" w:ascii="Courier New" w:hAnsi="Courier New" w:eastAsia="標楷體"/>
            <w:noProof/>
          </w:rPr>
          <w:t>單位名稱多語系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_Toc13494170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22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6D21026A" w14:textId="77777777">
      <w:pPr>
        <w:pStyle w:val="21"/>
        <w:tabs>
          <w:tab w:val="left" w:pos="1000"/>
          <w:tab w:val="right" w:leader="dot" w:pos="10076"/>
        </w:tabs>
        <w:rPr>
          <w:rFonts w:asciiTheme="minorHAnsi" w:hAnsiTheme="minorHAnsi" w:cstheme="minorBidi"/>
          <w:smallCaps w:val="0"/>
          <w:noProof/>
          <w:kern w:val="2"/>
          <w:szCs w:val="22"/>
        </w:rPr>
      </w:pPr>
      <w:hyperlink w:history="1" w:anchor="_Toc13494171">
        <w:r w:rsidRPr="00234770" w:rsidR="00A858D0">
          <w:rPr>
            <w:rStyle w:val="a8"/>
            <w:rFonts w:hint="eastAsia" w:ascii="Courier New" w:hAnsi="Courier New" w:eastAsia="標楷體"/>
            <w:noProof/>
          </w:rPr>
          <w:t>(</w:t>
        </w:r>
        <w:r w:rsidRPr="00234770" w:rsidR="00A858D0">
          <w:rPr>
            <w:rStyle w:val="a8"/>
            <w:rFonts w:hint="eastAsia" w:ascii="Courier New" w:hAnsi="Courier New" w:eastAsia="標楷體"/>
            <w:noProof/>
          </w:rPr>
          <w:t>八</w:t>
        </w:r>
        <w:r w:rsidRPr="00234770" w:rsidR="00A858D0">
          <w:rPr>
            <w:rStyle w:val="a8"/>
            <w:rFonts w:hint="eastAsia" w:ascii="Courier New" w:hAnsi="Courier New" w:eastAsia="標楷體"/>
            <w:noProof/>
          </w:rPr>
          <w:t>)</w:t>
        </w:r>
        <w:r w:rsidR="00A858D0">
          <w:rPr>
            <w:rFonts w:asciiTheme="minorHAnsi" w:hAnsiTheme="minorHAnsi" w:cstheme="minorBidi"/>
            <w:smallCaps w:val="0"/>
            <w:noProof/>
            <w:kern w:val="2"/>
            <w:szCs w:val="22"/>
          </w:rPr>
          <w:tab/>
        </w:r>
        <w:r w:rsidRPr="00234770" w:rsidR="00A858D0">
          <w:rPr>
            <w:rStyle w:val="a8"/>
            <w:rFonts w:ascii="Courier New" w:hAnsi="標楷體" w:eastAsia="標楷體"/>
            <w:noProof/>
          </w:rPr>
          <w:t>1.2_</w:t>
        </w:r>
        <w:r w:rsidRPr="00234770" w:rsidR="00A858D0">
          <w:rPr>
            <w:rStyle w:val="a8"/>
            <w:rFonts w:hint="eastAsia" w:ascii="Courier New" w:hAnsi="標楷體" w:eastAsia="標楷體"/>
            <w:noProof/>
          </w:rPr>
          <w:t>單位資訊</w:t>
        </w:r>
        <w:r w:rsidRPr="00234770" w:rsidR="00A858D0">
          <w:rPr>
            <w:rStyle w:val="a8"/>
            <w:rFonts w:ascii="Courier New" w:hAnsi="標楷體" w:eastAsia="標楷體"/>
            <w:noProof/>
          </w:rPr>
          <w:t>-</w:t>
        </w:r>
        <w:r w:rsidRPr="00234770" w:rsidR="00A858D0">
          <w:rPr>
            <w:rStyle w:val="a8"/>
            <w:rFonts w:hint="eastAsia" w:ascii="Courier New" w:hAnsi="標楷體" w:eastAsia="標楷體"/>
            <w:noProof/>
          </w:rPr>
          <w:t>瀏覽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_Toc13494171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22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26669A50" w14:textId="77777777">
      <w:pPr>
        <w:pStyle w:val="21"/>
        <w:tabs>
          <w:tab w:val="left" w:pos="1000"/>
          <w:tab w:val="right" w:leader="dot" w:pos="10076"/>
        </w:tabs>
        <w:rPr>
          <w:rFonts w:asciiTheme="minorHAnsi" w:hAnsiTheme="minorHAnsi" w:cstheme="minorBidi"/>
          <w:smallCaps w:val="0"/>
          <w:noProof/>
          <w:kern w:val="2"/>
          <w:szCs w:val="22"/>
        </w:rPr>
      </w:pPr>
      <w:hyperlink w:history="1" w:anchor="_Toc13494172">
        <w:r w:rsidRPr="00234770" w:rsidR="00A858D0">
          <w:rPr>
            <w:rStyle w:val="a8"/>
            <w:rFonts w:hint="eastAsia" w:ascii="Courier New" w:hAnsi="Courier New" w:eastAsia="標楷體"/>
            <w:noProof/>
          </w:rPr>
          <w:t>(</w:t>
        </w:r>
        <w:r w:rsidRPr="00234770" w:rsidR="00A858D0">
          <w:rPr>
            <w:rStyle w:val="a8"/>
            <w:rFonts w:hint="eastAsia" w:ascii="Courier New" w:hAnsi="Courier New" w:eastAsia="標楷體"/>
            <w:noProof/>
          </w:rPr>
          <w:t>九</w:t>
        </w:r>
        <w:r w:rsidRPr="00234770" w:rsidR="00A858D0">
          <w:rPr>
            <w:rStyle w:val="a8"/>
            <w:rFonts w:hint="eastAsia" w:ascii="Courier New" w:hAnsi="Courier New" w:eastAsia="標楷體"/>
            <w:noProof/>
          </w:rPr>
          <w:t>)</w:t>
        </w:r>
        <w:r w:rsidR="00A858D0">
          <w:rPr>
            <w:rFonts w:asciiTheme="minorHAnsi" w:hAnsiTheme="minorHAnsi" w:cstheme="minorBidi"/>
            <w:smallCaps w:val="0"/>
            <w:noProof/>
            <w:kern w:val="2"/>
            <w:szCs w:val="22"/>
          </w:rPr>
          <w:tab/>
        </w:r>
        <w:r w:rsidRPr="00234770" w:rsidR="00A858D0">
          <w:rPr>
            <w:rStyle w:val="a8"/>
            <w:rFonts w:ascii="Courier New" w:hAnsi="Courier New" w:eastAsia="標楷體"/>
            <w:noProof/>
          </w:rPr>
          <w:t>1.2.1_</w:t>
        </w:r>
        <w:r w:rsidRPr="00234770" w:rsidR="00A858D0">
          <w:rPr>
            <w:rStyle w:val="a8"/>
            <w:rFonts w:hint="eastAsia" w:ascii="Courier New" w:hAnsi="Courier New" w:eastAsia="標楷體"/>
            <w:noProof/>
          </w:rPr>
          <w:t>編輯單位資訊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_Toc13494172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23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493AC801" w14:textId="77777777">
      <w:pPr>
        <w:pStyle w:val="21"/>
        <w:tabs>
          <w:tab w:val="left" w:pos="1000"/>
          <w:tab w:val="right" w:leader="dot" w:pos="10076"/>
        </w:tabs>
        <w:rPr>
          <w:rFonts w:asciiTheme="minorHAnsi" w:hAnsiTheme="minorHAnsi" w:cstheme="minorBidi"/>
          <w:smallCaps w:val="0"/>
          <w:noProof/>
          <w:kern w:val="2"/>
          <w:szCs w:val="22"/>
        </w:rPr>
      </w:pPr>
      <w:hyperlink w:history="1" w:anchor="_Toc13494173">
        <w:r w:rsidRPr="00234770" w:rsidR="00A858D0">
          <w:rPr>
            <w:rStyle w:val="a8"/>
            <w:rFonts w:hint="eastAsia" w:ascii="Courier New" w:hAnsi="標楷體" w:eastAsia="標楷體"/>
            <w:noProof/>
          </w:rPr>
          <w:t>(</w:t>
        </w:r>
        <w:r w:rsidRPr="00234770" w:rsidR="00A858D0">
          <w:rPr>
            <w:rStyle w:val="a8"/>
            <w:rFonts w:hint="eastAsia" w:ascii="Courier New" w:hAnsi="標楷體" w:eastAsia="標楷體"/>
            <w:noProof/>
          </w:rPr>
          <w:t>十</w:t>
        </w:r>
        <w:r w:rsidRPr="00234770" w:rsidR="00A858D0">
          <w:rPr>
            <w:rStyle w:val="a8"/>
            <w:rFonts w:hint="eastAsia" w:ascii="Courier New" w:hAnsi="標楷體" w:eastAsia="標楷體"/>
            <w:noProof/>
          </w:rPr>
          <w:t>)</w:t>
        </w:r>
        <w:r w:rsidR="00A858D0">
          <w:rPr>
            <w:rFonts w:asciiTheme="minorHAnsi" w:hAnsiTheme="minorHAnsi" w:cstheme="minorBidi"/>
            <w:smallCaps w:val="0"/>
            <w:noProof/>
            <w:kern w:val="2"/>
            <w:szCs w:val="22"/>
          </w:rPr>
          <w:tab/>
        </w:r>
        <w:r w:rsidRPr="00234770" w:rsidR="00A858D0">
          <w:rPr>
            <w:rStyle w:val="a8"/>
            <w:rFonts w:ascii="Courier New" w:hAnsi="標楷體" w:eastAsia="標楷體"/>
            <w:noProof/>
          </w:rPr>
          <w:t>1.3_</w:t>
        </w:r>
        <w:r w:rsidRPr="00234770" w:rsidR="00A858D0">
          <w:rPr>
            <w:rStyle w:val="a8"/>
            <w:rFonts w:hint="eastAsia" w:ascii="Courier New" w:hAnsi="標楷體" w:eastAsia="標楷體"/>
            <w:noProof/>
          </w:rPr>
          <w:t>單位員工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_Toc13494173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24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6F179924" w14:textId="77777777">
      <w:pPr>
        <w:pStyle w:val="21"/>
        <w:tabs>
          <w:tab w:val="left" w:pos="1400"/>
          <w:tab w:val="right" w:leader="dot" w:pos="10076"/>
        </w:tabs>
        <w:rPr>
          <w:rFonts w:asciiTheme="minorHAnsi" w:hAnsiTheme="minorHAnsi" w:cstheme="minorBidi"/>
          <w:smallCaps w:val="0"/>
          <w:noProof/>
          <w:kern w:val="2"/>
          <w:szCs w:val="22"/>
        </w:rPr>
      </w:pPr>
      <w:hyperlink w:history="1" w:anchor="_Toc13494174">
        <w:r w:rsidRPr="00234770" w:rsidR="00A858D0">
          <w:rPr>
            <w:rStyle w:val="a8"/>
            <w:rFonts w:hint="eastAsia" w:ascii="Courier New" w:hAnsi="標楷體" w:eastAsia="標楷體"/>
            <w:noProof/>
          </w:rPr>
          <w:t>(</w:t>
        </w:r>
        <w:r w:rsidRPr="00234770" w:rsidR="00A858D0">
          <w:rPr>
            <w:rStyle w:val="a8"/>
            <w:rFonts w:hint="eastAsia" w:ascii="Courier New" w:hAnsi="標楷體" w:eastAsia="標楷體"/>
            <w:noProof/>
          </w:rPr>
          <w:t>十一</w:t>
        </w:r>
        <w:r w:rsidRPr="00234770" w:rsidR="00A858D0">
          <w:rPr>
            <w:rStyle w:val="a8"/>
            <w:rFonts w:hint="eastAsia" w:ascii="Courier New" w:hAnsi="標楷體" w:eastAsia="標楷體"/>
            <w:noProof/>
          </w:rPr>
          <w:t>)</w:t>
        </w:r>
        <w:r w:rsidR="00A858D0">
          <w:rPr>
            <w:rFonts w:asciiTheme="minorHAnsi" w:hAnsiTheme="minorHAnsi" w:cstheme="minorBidi"/>
            <w:smallCaps w:val="0"/>
            <w:noProof/>
            <w:kern w:val="2"/>
            <w:szCs w:val="22"/>
          </w:rPr>
          <w:tab/>
        </w:r>
        <w:r w:rsidRPr="00234770" w:rsidR="00A858D0">
          <w:rPr>
            <w:rStyle w:val="a8"/>
            <w:rFonts w:ascii="Courier New" w:hAnsi="標楷體" w:eastAsia="標楷體"/>
            <w:noProof/>
          </w:rPr>
          <w:t>1.4_</w:t>
        </w:r>
        <w:r w:rsidRPr="00234770" w:rsidR="00A858D0">
          <w:rPr>
            <w:rStyle w:val="a8"/>
            <w:rFonts w:hint="eastAsia" w:ascii="Courier New" w:hAnsi="標楷體" w:eastAsia="標楷體"/>
            <w:noProof/>
          </w:rPr>
          <w:t>組織圖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_Toc13494174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25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775ADE8E" w14:textId="77777777">
      <w:pPr>
        <w:pStyle w:val="12"/>
        <w:rPr>
          <w:rFonts w:asciiTheme="minorHAnsi" w:hAnsiTheme="minorHAnsi" w:cstheme="minorBidi"/>
          <w:b w:val="0"/>
          <w:bCs w:val="0"/>
          <w:caps w:val="0"/>
          <w:noProof/>
          <w:kern w:val="2"/>
          <w:szCs w:val="22"/>
        </w:rPr>
      </w:pPr>
      <w:hyperlink w:history="1" w:anchor="_Toc13494175">
        <w:r w:rsidRPr="00234770" w:rsidR="00A858D0">
          <w:rPr>
            <w:rStyle w:val="a8"/>
            <w:rFonts w:hint="eastAsia" w:ascii="標楷體" w:hAnsi="標楷體" w:eastAsia="標楷體"/>
            <w:noProof/>
          </w:rPr>
          <w:t>五、</w:t>
        </w:r>
        <w:r w:rsidR="00A858D0">
          <w:rPr>
            <w:rFonts w:asciiTheme="minorHAnsi" w:hAnsiTheme="minorHAnsi" w:cstheme="minorBidi"/>
            <w:b w:val="0"/>
            <w:bCs w:val="0"/>
            <w:caps w:val="0"/>
            <w:noProof/>
            <w:kern w:val="2"/>
            <w:szCs w:val="22"/>
          </w:rPr>
          <w:tab/>
        </w:r>
        <w:r w:rsidRPr="00234770" w:rsidR="00A858D0">
          <w:rPr>
            <w:rStyle w:val="a8"/>
            <w:rFonts w:hint="eastAsia" w:ascii="Courier New" w:hAnsi="標楷體" w:eastAsia="標楷體"/>
            <w:noProof/>
          </w:rPr>
          <w:t>異動行為說明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_Toc13494175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27</w:t>
        </w:r>
        <w:r w:rsidR="00A858D0">
          <w:rPr>
            <w:noProof/>
            <w:webHidden/>
          </w:rPr>
          <w:fldChar w:fldCharType="end"/>
        </w:r>
      </w:hyperlink>
    </w:p>
    <w:p w:rsidRPr="008E5887" w:rsidR="007B310D" w:rsidP="00F45027" w:rsidRDefault="00C71061" w14:paraId="7418DDC0" w14:textId="77777777">
      <w:pPr>
        <w:rPr>
          <w:rFonts w:ascii="Courier New" w:hAnsi="Courier New" w:eastAsia="標楷體"/>
        </w:rPr>
      </w:pPr>
      <w:r w:rsidRPr="008E5887">
        <w:rPr>
          <w:rFonts w:ascii="Courier New" w:hAnsi="Courier New" w:eastAsia="標楷體"/>
        </w:rPr>
        <w:fldChar w:fldCharType="end"/>
      </w:r>
    </w:p>
    <w:p w:rsidRPr="008E5887" w:rsidR="00533A50" w:rsidP="00533A50" w:rsidRDefault="003267DD" w14:paraId="79000BCD" w14:textId="77777777">
      <w:pPr>
        <w:jc w:val="center"/>
        <w:rPr>
          <w:rStyle w:val="aff0"/>
          <w:rFonts w:ascii="Courier New" w:hAnsi="Courier New" w:eastAsia="標楷體" w:cs="Courier New"/>
          <w:b w:val="0"/>
        </w:rPr>
      </w:pPr>
      <w:r w:rsidRPr="008E5887">
        <w:rPr>
          <w:rFonts w:ascii="Courier New" w:hAnsi="Courier New" w:eastAsia="標楷體"/>
        </w:rPr>
        <w:br w:type="page"/>
      </w:r>
      <w:r w:rsidRPr="008E5887" w:rsidR="00533A50">
        <w:rPr>
          <w:rStyle w:val="aff0"/>
          <w:rFonts w:ascii="Courier New" w:hAnsi="標楷體" w:eastAsia="標楷體" w:cs="Courier New"/>
          <w:b w:val="0"/>
          <w:sz w:val="32"/>
        </w:rPr>
        <w:lastRenderedPageBreak/>
        <w:t>【</w:t>
      </w:r>
      <w:r w:rsidRPr="008E5887" w:rsidR="00533A50">
        <w:rPr>
          <w:rStyle w:val="aff0"/>
          <w:rFonts w:hint="eastAsia" w:ascii="Courier New" w:hAnsi="標楷體" w:eastAsia="標楷體" w:cs="Courier New"/>
          <w:b w:val="0"/>
          <w:sz w:val="32"/>
        </w:rPr>
        <w:t>圖表</w:t>
      </w:r>
      <w:r w:rsidRPr="008E5887" w:rsidR="00533A50">
        <w:rPr>
          <w:rStyle w:val="aff0"/>
          <w:rFonts w:ascii="Courier New" w:hAnsi="標楷體" w:eastAsia="標楷體" w:cs="Courier New"/>
          <w:b w:val="0"/>
          <w:sz w:val="32"/>
        </w:rPr>
        <w:t>】</w:t>
      </w:r>
    </w:p>
    <w:p w:rsidRPr="008E5887" w:rsidR="003267DD" w:rsidRDefault="003267DD" w14:paraId="11D1BDD2" w14:textId="77777777">
      <w:pPr>
        <w:rPr>
          <w:rFonts w:ascii="Courier New" w:hAnsi="Courier New" w:eastAsia="標楷體"/>
        </w:rPr>
      </w:pPr>
    </w:p>
    <w:p w:rsidR="00A858D0" w:rsidRDefault="00C71061" w14:paraId="366BEEFE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r w:rsidRPr="008E5887">
        <w:rPr>
          <w:rFonts w:ascii="Courier New" w:hAnsi="Courier New" w:eastAsia="標楷體"/>
        </w:rPr>
        <w:fldChar w:fldCharType="begin"/>
      </w:r>
      <w:r w:rsidRPr="008E5887" w:rsidR="003267DD">
        <w:rPr>
          <w:rFonts w:ascii="Courier New" w:hAnsi="Courier New" w:eastAsia="標楷體"/>
        </w:rPr>
        <w:instrText xml:space="preserve"> TOC \h \z \c "</w:instrText>
      </w:r>
      <w:r w:rsidRPr="008E5887" w:rsidR="003267DD">
        <w:rPr>
          <w:rFonts w:ascii="Courier New" w:hAnsi="標楷體" w:eastAsia="標楷體"/>
        </w:rPr>
        <w:instrText>圖表</w:instrText>
      </w:r>
      <w:r w:rsidRPr="008E5887" w:rsidR="003267DD">
        <w:rPr>
          <w:rFonts w:ascii="Courier New" w:hAnsi="Courier New" w:eastAsia="標楷體"/>
        </w:rPr>
        <w:instrText xml:space="preserve">" </w:instrText>
      </w:r>
      <w:r w:rsidRPr="008E5887">
        <w:rPr>
          <w:rFonts w:ascii="Courier New" w:hAnsi="Courier New" w:eastAsia="標楷體"/>
        </w:rPr>
        <w:fldChar w:fldCharType="separate"/>
      </w:r>
      <w:hyperlink w:history="1" w:anchor="_Toc13494176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1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〔欄位〕單位搜尋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_Toc13494176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7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65BC479C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77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2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〔按鈕〕單位搜尋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_Toc13494177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7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03141480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78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3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〔示意圖〕單位資料</w:t>
        </w:r>
        <w:r w:rsidRPr="00C35253" w:rsidR="00A858D0">
          <w:rPr>
            <w:rStyle w:val="a8"/>
            <w:rFonts w:ascii="Courier New" w:hAnsi="標楷體" w:eastAsia="標楷體"/>
            <w:noProof/>
          </w:rPr>
          <w:t>-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檢視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_Toc13494178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8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34632A66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79">
        <w:r w:rsidRPr="00C35253" w:rsidR="00A858D0">
          <w:rPr>
            <w:rStyle w:val="a8"/>
            <w:rFonts w:hint="eastAsia" w:ascii="標楷體" w:hAnsi="標楷體" w:eastAsia="標楷體"/>
            <w:noProof/>
          </w:rPr>
          <w:t>圖表</w:t>
        </w:r>
        <w:r w:rsidRPr="00C35253" w:rsidR="00A858D0">
          <w:rPr>
            <w:rStyle w:val="a8"/>
            <w:rFonts w:ascii="標楷體" w:hAnsi="標楷體" w:eastAsia="標楷體"/>
            <w:noProof/>
          </w:rPr>
          <w:t xml:space="preserve"> 4</w:t>
        </w:r>
        <w:r w:rsidRPr="00C35253" w:rsidR="00A858D0">
          <w:rPr>
            <w:rStyle w:val="a8"/>
            <w:rFonts w:hint="eastAsia" w:ascii="標楷體" w:hAnsi="標楷體" w:eastAsia="標楷體"/>
            <w:noProof/>
          </w:rPr>
          <w:t>〔欄位〕單位當下資料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_Toc13494179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9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5B5E51DD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80">
        <w:r w:rsidRPr="00C35253" w:rsidR="00A858D0">
          <w:rPr>
            <w:rStyle w:val="a8"/>
            <w:rFonts w:hint="eastAsia" w:ascii="標楷體" w:hAnsi="標楷體" w:eastAsia="標楷體"/>
            <w:noProof/>
            <w:highlight w:val="yellow"/>
          </w:rPr>
          <w:t>圖表</w:t>
        </w:r>
        <w:r w:rsidRPr="00C35253" w:rsidR="00A858D0">
          <w:rPr>
            <w:rStyle w:val="a8"/>
            <w:rFonts w:ascii="標楷體" w:hAnsi="標楷體" w:eastAsia="標楷體"/>
            <w:noProof/>
            <w:highlight w:val="yellow"/>
          </w:rPr>
          <w:t xml:space="preserve"> 5</w:t>
        </w:r>
        <w:r w:rsidRPr="00C35253" w:rsidR="00A858D0">
          <w:rPr>
            <w:rStyle w:val="a8"/>
            <w:rFonts w:hint="eastAsia" w:ascii="標楷體" w:hAnsi="標楷體" w:eastAsia="標楷體"/>
            <w:noProof/>
            <w:highlight w:val="yellow"/>
          </w:rPr>
          <w:t>〔欄位〕單位當下資料狀態說明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_Toc13494180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9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4C776EB7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81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6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〔欄位〕單位異動記錄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_Toc13494181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10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1CDF3DBF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82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7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〔按鈕〕單位異動記錄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_Toc13494182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11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3B508501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83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8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〔檢核判斷〕單位異動記錄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_Toc13494183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12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1B0B4F2F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84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9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〔示意圖〕異動歷程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_Toc13494184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12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1BE96D0F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85">
        <w:r w:rsidRPr="00C35253" w:rsidR="00A858D0">
          <w:rPr>
            <w:rStyle w:val="a8"/>
            <w:rFonts w:hint="eastAsia" w:ascii="標楷體" w:hAnsi="標楷體" w:eastAsia="標楷體"/>
            <w:noProof/>
          </w:rPr>
          <w:t>圖表</w:t>
        </w:r>
        <w:r w:rsidRPr="00C35253" w:rsidR="00A858D0">
          <w:rPr>
            <w:rStyle w:val="a8"/>
            <w:rFonts w:ascii="標楷體" w:hAnsi="標楷體" w:eastAsia="標楷體"/>
            <w:noProof/>
          </w:rPr>
          <w:t xml:space="preserve"> 10</w:t>
        </w:r>
        <w:r w:rsidRPr="00C35253" w:rsidR="00A858D0">
          <w:rPr>
            <w:rStyle w:val="a8"/>
            <w:rFonts w:hint="eastAsia" w:ascii="標楷體" w:hAnsi="標楷體" w:eastAsia="標楷體"/>
            <w:noProof/>
          </w:rPr>
          <w:t>〔示意圖〕異動歷程更新畫面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_Toc13494185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13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650987A7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86">
        <w:r w:rsidRPr="00C35253" w:rsidR="00A858D0">
          <w:rPr>
            <w:rStyle w:val="a8"/>
            <w:rFonts w:hint="eastAsia" w:ascii="標楷體" w:hAnsi="標楷體" w:eastAsia="標楷體"/>
            <w:noProof/>
          </w:rPr>
          <w:t>圖表</w:t>
        </w:r>
        <w:r w:rsidRPr="00C35253" w:rsidR="00A858D0">
          <w:rPr>
            <w:rStyle w:val="a8"/>
            <w:rFonts w:ascii="標楷體" w:hAnsi="標楷體" w:eastAsia="標楷體"/>
            <w:noProof/>
          </w:rPr>
          <w:t xml:space="preserve"> 11</w:t>
        </w:r>
        <w:r w:rsidRPr="00C35253" w:rsidR="00A858D0">
          <w:rPr>
            <w:rStyle w:val="a8"/>
            <w:rFonts w:hint="eastAsia" w:ascii="標楷體" w:hAnsi="標楷體" w:eastAsia="標楷體"/>
            <w:noProof/>
          </w:rPr>
          <w:t>〔欄位〕異動歷程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_Toc13494186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13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39A5FC24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87">
        <w:r w:rsidRPr="00C35253" w:rsidR="00A858D0">
          <w:rPr>
            <w:rStyle w:val="a8"/>
            <w:rFonts w:hint="eastAsia" w:ascii="標楷體" w:hAnsi="標楷體" w:eastAsia="標楷體"/>
            <w:noProof/>
          </w:rPr>
          <w:t>圖表</w:t>
        </w:r>
        <w:r w:rsidRPr="00C35253" w:rsidR="00A858D0">
          <w:rPr>
            <w:rStyle w:val="a8"/>
            <w:rFonts w:ascii="標楷體" w:hAnsi="標楷體" w:eastAsia="標楷體"/>
            <w:noProof/>
          </w:rPr>
          <w:t xml:space="preserve"> 12</w:t>
        </w:r>
        <w:r w:rsidRPr="00C35253" w:rsidR="00A858D0">
          <w:rPr>
            <w:rStyle w:val="a8"/>
            <w:rFonts w:hint="eastAsia" w:ascii="標楷體" w:hAnsi="標楷體" w:eastAsia="標楷體"/>
            <w:noProof/>
          </w:rPr>
          <w:t>〔示意圖〕修改紀錄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_Toc13494187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14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2FC6CF30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88">
        <w:r w:rsidRPr="00C35253" w:rsidR="00A858D0">
          <w:rPr>
            <w:rStyle w:val="a8"/>
            <w:rFonts w:hint="eastAsia" w:ascii="標楷體" w:hAnsi="標楷體" w:eastAsia="標楷體"/>
            <w:noProof/>
          </w:rPr>
          <w:t>圖表</w:t>
        </w:r>
        <w:r w:rsidRPr="00C35253" w:rsidR="00A858D0">
          <w:rPr>
            <w:rStyle w:val="a8"/>
            <w:rFonts w:ascii="標楷體" w:hAnsi="標楷體" w:eastAsia="標楷體"/>
            <w:noProof/>
          </w:rPr>
          <w:t xml:space="preserve"> 13</w:t>
        </w:r>
        <w:r w:rsidRPr="00C35253" w:rsidR="00A858D0">
          <w:rPr>
            <w:rStyle w:val="a8"/>
            <w:rFonts w:hint="eastAsia" w:ascii="標楷體" w:hAnsi="標楷體" w:eastAsia="標楷體"/>
            <w:noProof/>
          </w:rPr>
          <w:t>〔欄位〕修改紀錄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_Toc13494188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14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790743AB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89">
        <w:r w:rsidRPr="00C35253" w:rsidR="00A858D0">
          <w:rPr>
            <w:rStyle w:val="a8"/>
            <w:rFonts w:hint="eastAsia" w:ascii="標楷體" w:hAnsi="標楷體" w:eastAsia="標楷體"/>
            <w:noProof/>
          </w:rPr>
          <w:t>圖表</w:t>
        </w:r>
        <w:r w:rsidRPr="00C35253" w:rsidR="00A858D0">
          <w:rPr>
            <w:rStyle w:val="a8"/>
            <w:rFonts w:ascii="標楷體" w:hAnsi="標楷體" w:eastAsia="標楷體"/>
            <w:noProof/>
          </w:rPr>
          <w:t xml:space="preserve"> 14</w:t>
        </w:r>
        <w:r w:rsidRPr="00C35253" w:rsidR="00A858D0">
          <w:rPr>
            <w:rStyle w:val="a8"/>
            <w:rFonts w:hint="eastAsia" w:ascii="標楷體" w:hAnsi="標楷體" w:eastAsia="標楷體"/>
            <w:noProof/>
          </w:rPr>
          <w:t>〔示意圖〕新增異動紀錄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_Toc13494189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15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26BBF228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90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15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〔欄位〕新增異動紀錄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_Toc13494190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16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1345A5E7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91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16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〔按鈕〕編制人數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_Toc13494191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19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71FA3953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92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17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〔按鈕〕主管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_Toc13494192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19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27761E03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93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18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〔按鈕〕新增單位異動記錄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_Toc13494193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20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796A327A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94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19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〔示意圖〕尚有轄下員工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_Toc13494194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20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7A1F66E8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95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20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〔欄位〕尚有轄下員工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_Toc13494195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21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21BBC466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96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21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〔欄位〕單位名稱多語系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_Toc13494196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22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3B6A491C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97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22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〔欄位〕單位資訊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_Toc13494197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22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778378A8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98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23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〔按鈕〕單位資訊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_Toc13494198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23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09B8BBCC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99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24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〔按鈕〕編輯單位資訊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_Toc13494199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23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0F0930D8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200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25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〔按鈕〕編輯單位資訊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_Toc13494200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24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6EA376A1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201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26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〔欄位〕單位員工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_Toc13494201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24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100AE61E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202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27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〔欄位〕組織圖</w:t>
        </w:r>
        <w:r w:rsidRPr="00C35253" w:rsidR="00A858D0">
          <w:rPr>
            <w:rStyle w:val="a8"/>
            <w:rFonts w:ascii="Courier New" w:hAnsi="標楷體" w:eastAsia="標楷體"/>
            <w:noProof/>
          </w:rPr>
          <w:t>-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搜尋條件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_Toc13494202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25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0D2AC878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203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28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〔欄位〕組織圖</w:t>
        </w:r>
        <w:r w:rsidRPr="00C35253" w:rsidR="00A858D0">
          <w:rPr>
            <w:rStyle w:val="a8"/>
            <w:rFonts w:ascii="Courier New" w:hAnsi="標楷體" w:eastAsia="標楷體"/>
            <w:noProof/>
          </w:rPr>
          <w:t>-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篩選欄位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_Toc13494203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25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3D596695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204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29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〔按鈕〕組織圖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_Toc13494204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26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29C12471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205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30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〔欄位〕異動行為說明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_Toc13494205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27</w:t>
        </w:r>
        <w:r w:rsidR="00A858D0">
          <w:rPr>
            <w:noProof/>
            <w:webHidden/>
          </w:rPr>
          <w:fldChar w:fldCharType="end"/>
        </w:r>
      </w:hyperlink>
    </w:p>
    <w:p w:rsidRPr="008E5887" w:rsidR="003267DD" w:rsidP="00F45027" w:rsidRDefault="00C71061" w14:paraId="719FD35F" w14:textId="77777777">
      <w:pPr>
        <w:rPr>
          <w:rFonts w:ascii="Courier New" w:hAnsi="Courier New" w:eastAsia="標楷體"/>
        </w:rPr>
      </w:pPr>
      <w:r w:rsidRPr="008E5887">
        <w:rPr>
          <w:rFonts w:ascii="Courier New" w:hAnsi="Courier New" w:eastAsia="標楷體"/>
        </w:rPr>
        <w:fldChar w:fldCharType="end"/>
      </w:r>
    </w:p>
    <w:p w:rsidRPr="008E5887" w:rsidR="003267DD" w:rsidP="00F45027" w:rsidRDefault="003267DD" w14:paraId="33E59E8F" w14:textId="77777777">
      <w:pPr>
        <w:rPr>
          <w:rFonts w:ascii="Courier New" w:hAnsi="Courier New" w:eastAsia="標楷體"/>
        </w:rPr>
        <w:sectPr w:rsidRPr="008E5887" w:rsidR="003267DD" w:rsidSect="007D4EF0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orient="portrait" w:code="1"/>
          <w:pgMar w:top="1440" w:right="1077" w:bottom="1440" w:left="1077" w:header="544" w:footer="357" w:gutter="0"/>
          <w:pgNumType w:start="1"/>
          <w:cols w:space="720"/>
          <w:docGrid w:type="lines" w:linePitch="326"/>
        </w:sectPr>
      </w:pPr>
    </w:p>
    <w:p w:rsidRPr="008E5887" w:rsidR="007B310D" w:rsidP="004B4AF2" w:rsidRDefault="007B310D" w14:paraId="0B009943" w14:textId="77777777">
      <w:pPr>
        <w:pStyle w:val="1"/>
        <w:rPr>
          <w:rFonts w:ascii="Courier New" w:hAnsi="Courier New" w:eastAsia="標楷體"/>
          <w:b w:val="0"/>
        </w:rPr>
      </w:pPr>
      <w:bookmarkStart w:name="_Toc324231347" w:id="5"/>
      <w:bookmarkStart w:name="_Toc13494160" w:id="6"/>
      <w:bookmarkStart w:name="OLE_LINK12" w:id="7"/>
      <w:bookmarkEnd w:id="4"/>
      <w:r w:rsidRPr="008E5887">
        <w:rPr>
          <w:rFonts w:ascii="Courier New" w:hAnsi="標楷體" w:eastAsia="標楷體"/>
          <w:b w:val="0"/>
        </w:rPr>
        <w:lastRenderedPageBreak/>
        <w:t>功能概述</w:t>
      </w:r>
      <w:bookmarkEnd w:id="5"/>
      <w:bookmarkEnd w:id="6"/>
    </w:p>
    <w:p w:rsidRPr="008E5887" w:rsidR="004A6C8A" w:rsidP="00C23CFC" w:rsidRDefault="00247CCA" w14:paraId="3104537E" w14:textId="77777777">
      <w:pPr>
        <w:rPr>
          <w:rFonts w:ascii="Courier New" w:hAnsi="Courier New" w:eastAsia="標楷體"/>
        </w:rPr>
      </w:pPr>
      <w:r w:rsidRPr="008E5887">
        <w:rPr>
          <w:rFonts w:hint="eastAsia" w:ascii="Courier New" w:hAnsi="Courier New" w:eastAsia="標楷體"/>
        </w:rPr>
        <w:t>為</w:t>
      </w:r>
      <w:r w:rsidRPr="008E5887" w:rsidR="0052614C">
        <w:rPr>
          <w:rFonts w:hint="eastAsia" w:ascii="Courier New" w:hAnsi="Courier New" w:eastAsia="標楷體"/>
        </w:rPr>
        <w:t>公司組織架構，主要功能如下</w:t>
      </w:r>
    </w:p>
    <w:p w:rsidR="008E5887" w:rsidP="00EE5669" w:rsidRDefault="008E5887" w14:paraId="0E03CC70" w14:textId="77777777">
      <w:pPr>
        <w:pStyle w:val="af3"/>
        <w:numPr>
          <w:ilvl w:val="0"/>
          <w:numId w:val="5"/>
        </w:numPr>
        <w:ind w:leftChars="0"/>
        <w:rPr>
          <w:rFonts w:ascii="Courier New" w:hAnsi="Courier New" w:eastAsia="標楷體"/>
        </w:rPr>
      </w:pPr>
      <w:r>
        <w:rPr>
          <w:rFonts w:hint="eastAsia" w:ascii="Courier New" w:hAnsi="Courier New" w:eastAsia="標楷體"/>
        </w:rPr>
        <w:t>新增組織</w:t>
      </w:r>
    </w:p>
    <w:p w:rsidR="0052614C" w:rsidP="00EE5669" w:rsidRDefault="008E5887" w14:paraId="42C698FD" w14:textId="77777777">
      <w:pPr>
        <w:pStyle w:val="af3"/>
        <w:numPr>
          <w:ilvl w:val="0"/>
          <w:numId w:val="15"/>
        </w:numPr>
        <w:ind w:leftChars="0"/>
        <w:rPr>
          <w:rFonts w:ascii="Courier New" w:hAnsi="Courier New" w:eastAsia="標楷體"/>
        </w:rPr>
      </w:pPr>
      <w:r>
        <w:rPr>
          <w:rFonts w:hint="eastAsia" w:ascii="Courier New" w:hAnsi="Courier New" w:eastAsia="標楷體"/>
        </w:rPr>
        <w:t>設定基本資料</w:t>
      </w:r>
    </w:p>
    <w:p w:rsidRPr="008E5887" w:rsidR="008E5887" w:rsidP="00EE5669" w:rsidRDefault="008E5887" w14:paraId="57E7F382" w14:textId="77777777">
      <w:pPr>
        <w:pStyle w:val="af3"/>
        <w:numPr>
          <w:ilvl w:val="0"/>
          <w:numId w:val="15"/>
        </w:numPr>
        <w:ind w:leftChars="0"/>
        <w:rPr>
          <w:rFonts w:ascii="Courier New" w:hAnsi="Courier New" w:eastAsia="標楷體"/>
        </w:rPr>
      </w:pPr>
      <w:r>
        <w:rPr>
          <w:rFonts w:hint="eastAsia" w:ascii="Courier New" w:hAnsi="Courier New" w:eastAsia="標楷體"/>
        </w:rPr>
        <w:t>設定正副主管</w:t>
      </w:r>
    </w:p>
    <w:p w:rsidRPr="008E5887" w:rsidR="0052614C" w:rsidP="00EE5669" w:rsidRDefault="0052614C" w14:paraId="787594A5" w14:textId="77777777">
      <w:pPr>
        <w:pStyle w:val="af3"/>
        <w:numPr>
          <w:ilvl w:val="0"/>
          <w:numId w:val="5"/>
        </w:numPr>
        <w:ind w:leftChars="0"/>
        <w:rPr>
          <w:rFonts w:ascii="Courier New" w:hAnsi="Courier New" w:eastAsia="標楷體"/>
        </w:rPr>
      </w:pPr>
      <w:r w:rsidRPr="008E5887">
        <w:rPr>
          <w:rFonts w:hint="eastAsia" w:ascii="Courier New" w:hAnsi="Courier New" w:eastAsia="標楷體"/>
        </w:rPr>
        <w:t>查</w:t>
      </w:r>
      <w:r w:rsidR="008E5887">
        <w:rPr>
          <w:rFonts w:hint="eastAsia" w:ascii="Courier New" w:hAnsi="Courier New" w:eastAsia="標楷體"/>
        </w:rPr>
        <w:t>詢組織資訊</w:t>
      </w:r>
    </w:p>
    <w:p w:rsidRPr="008E5887" w:rsidR="0052614C" w:rsidP="00EE5669" w:rsidRDefault="0052614C" w14:paraId="51D476A6" w14:textId="77777777">
      <w:pPr>
        <w:pStyle w:val="af3"/>
        <w:numPr>
          <w:ilvl w:val="1"/>
          <w:numId w:val="5"/>
        </w:numPr>
        <w:ind w:leftChars="0"/>
        <w:rPr>
          <w:rFonts w:ascii="Courier New" w:hAnsi="Courier New" w:eastAsia="標楷體"/>
        </w:rPr>
      </w:pPr>
      <w:r w:rsidRPr="008E5887">
        <w:rPr>
          <w:rFonts w:hint="eastAsia" w:ascii="Courier New" w:hAnsi="Courier New" w:eastAsia="標楷體"/>
        </w:rPr>
        <w:t>瀏覽單位異動歷程</w:t>
      </w:r>
    </w:p>
    <w:p w:rsidRPr="008E5887" w:rsidR="0052614C" w:rsidP="00EE5669" w:rsidRDefault="0052614C" w14:paraId="5ED8B01F" w14:textId="77777777">
      <w:pPr>
        <w:pStyle w:val="af3"/>
        <w:numPr>
          <w:ilvl w:val="1"/>
          <w:numId w:val="5"/>
        </w:numPr>
        <w:ind w:leftChars="0"/>
        <w:rPr>
          <w:rFonts w:ascii="Courier New" w:hAnsi="Courier New" w:eastAsia="標楷體"/>
        </w:rPr>
      </w:pPr>
      <w:r w:rsidRPr="008E5887">
        <w:rPr>
          <w:rFonts w:hint="eastAsia" w:ascii="Courier New" w:hAnsi="Courier New" w:eastAsia="標楷體"/>
        </w:rPr>
        <w:t>瀏覽異動紀錄新增／刪除</w:t>
      </w:r>
      <w:r w:rsidRPr="008E5887" w:rsidR="00DA24D0">
        <w:rPr>
          <w:rFonts w:hint="eastAsia" w:ascii="Courier New" w:hAnsi="Courier New" w:eastAsia="標楷體"/>
        </w:rPr>
        <w:t>／</w:t>
      </w:r>
      <w:r w:rsidRPr="00DA24D0" w:rsidR="00DA24D0">
        <w:rPr>
          <w:rFonts w:hint="eastAsia" w:ascii="Courier New" w:hAnsi="Courier New" w:eastAsia="標楷體"/>
          <w:highlight w:val="yellow"/>
        </w:rPr>
        <w:t>編輯</w:t>
      </w:r>
      <w:r w:rsidRPr="008E5887">
        <w:rPr>
          <w:rFonts w:hint="eastAsia" w:ascii="Courier New" w:hAnsi="Courier New" w:eastAsia="標楷體"/>
        </w:rPr>
        <w:t>歷程</w:t>
      </w:r>
    </w:p>
    <w:p w:rsidRPr="00A858D0" w:rsidR="008E5887" w:rsidP="00A858D0" w:rsidRDefault="008E5887" w14:paraId="39E96BBB" w14:textId="77777777">
      <w:pPr>
        <w:pStyle w:val="af3"/>
        <w:numPr>
          <w:ilvl w:val="0"/>
          <w:numId w:val="5"/>
        </w:numPr>
        <w:ind w:leftChars="0"/>
        <w:rPr>
          <w:rFonts w:ascii="Courier New" w:hAnsi="Courier New" w:eastAsia="標楷體"/>
        </w:rPr>
      </w:pPr>
      <w:r>
        <w:rPr>
          <w:rFonts w:hint="eastAsia" w:ascii="Courier New" w:hAnsi="Courier New" w:eastAsia="標楷體"/>
        </w:rPr>
        <w:t>組織異動</w:t>
      </w:r>
      <w:r w:rsidR="00A858D0">
        <w:rPr>
          <w:rFonts w:hint="eastAsia" w:ascii="Courier New" w:hAnsi="Courier New" w:eastAsia="標楷體"/>
        </w:rPr>
        <w:t>：</w:t>
      </w:r>
      <w:r w:rsidRPr="00A858D0">
        <w:rPr>
          <w:rFonts w:hint="eastAsia" w:ascii="Courier New" w:hAnsi="Courier New" w:eastAsia="標楷體"/>
        </w:rPr>
        <w:t>設定異動行為與原因</w:t>
      </w:r>
    </w:p>
    <w:p w:rsidRPr="008E5887" w:rsidR="0052614C" w:rsidP="00EE5669" w:rsidRDefault="0052614C" w14:paraId="4AD6AFF0" w14:textId="77777777">
      <w:pPr>
        <w:pStyle w:val="af3"/>
        <w:numPr>
          <w:ilvl w:val="0"/>
          <w:numId w:val="5"/>
        </w:numPr>
        <w:ind w:leftChars="0"/>
        <w:rPr>
          <w:rFonts w:ascii="Courier New" w:hAnsi="Courier New" w:eastAsia="標楷體"/>
        </w:rPr>
      </w:pPr>
      <w:r w:rsidRPr="008E5887">
        <w:rPr>
          <w:rFonts w:hint="eastAsia" w:ascii="Courier New" w:hAnsi="Courier New" w:eastAsia="標楷體"/>
        </w:rPr>
        <w:t>維護單位資訊：可紀錄單位的地址、證件相關資料</w:t>
      </w:r>
    </w:p>
    <w:p w:rsidRPr="00A858D0" w:rsidR="0052614C" w:rsidP="0052614C" w:rsidRDefault="0052614C" w14:paraId="29285D36" w14:textId="77777777">
      <w:pPr>
        <w:pStyle w:val="af3"/>
        <w:numPr>
          <w:ilvl w:val="0"/>
          <w:numId w:val="5"/>
        </w:numPr>
        <w:ind w:leftChars="0"/>
        <w:rPr>
          <w:rFonts w:ascii="Courier New" w:hAnsi="Courier New" w:eastAsia="標楷體"/>
        </w:rPr>
      </w:pPr>
      <w:r w:rsidRPr="008E5887">
        <w:rPr>
          <w:rFonts w:hint="eastAsia" w:ascii="Courier New" w:hAnsi="Courier New" w:eastAsia="標楷體"/>
        </w:rPr>
        <w:t>瀏覽單位員工：瀏覽員工清單</w:t>
      </w:r>
      <w:bookmarkStart w:name="_Toc283044706" w:id="8"/>
      <w:bookmarkStart w:name="_Toc324231348" w:id="9"/>
      <w:bookmarkStart w:name="OLE_LINK23" w:id="10"/>
      <w:bookmarkEnd w:id="7"/>
    </w:p>
    <w:p w:rsidRPr="008E5887" w:rsidR="00C23CFC" w:rsidP="002D3866" w:rsidRDefault="00C23CFC" w14:paraId="0C8C9DFD" w14:textId="77777777">
      <w:pPr>
        <w:pStyle w:val="1"/>
        <w:pageBreakBefore w:val="0"/>
        <w:ind w:left="482" w:hanging="482"/>
        <w:rPr>
          <w:rFonts w:ascii="標楷體" w:hAnsi="標楷體" w:eastAsia="標楷體"/>
          <w:b w:val="0"/>
        </w:rPr>
      </w:pPr>
      <w:bookmarkStart w:name="_Toc13494161" w:id="11"/>
      <w:bookmarkStart w:name="_Toc283044707" w:id="12"/>
      <w:bookmarkStart w:name="_Toc324231349" w:id="13"/>
      <w:bookmarkEnd w:id="8"/>
      <w:bookmarkEnd w:id="9"/>
      <w:bookmarkEnd w:id="10"/>
      <w:r w:rsidRPr="008E5887">
        <w:rPr>
          <w:rFonts w:hint="eastAsia" w:ascii="標楷體" w:hAnsi="標楷體" w:eastAsia="標楷體"/>
          <w:b w:val="0"/>
        </w:rPr>
        <w:t>外部系統整合需求</w:t>
      </w:r>
      <w:bookmarkEnd w:id="11"/>
    </w:p>
    <w:p w:rsidRPr="008E5887" w:rsidR="00C23CFC" w:rsidP="00C23CFC" w:rsidRDefault="008E5887" w14:paraId="09959D53" w14:textId="77777777">
      <w:pPr>
        <w:rPr>
          <w:rFonts w:ascii="標楷體" w:hAnsi="標楷體" w:eastAsia="標楷體"/>
        </w:rPr>
      </w:pPr>
      <w:r>
        <w:rPr>
          <w:rFonts w:hint="eastAsia" w:ascii="標楷體" w:hAnsi="標楷體" w:eastAsia="標楷體"/>
        </w:rPr>
        <w:t>提供標準組織架構及資料表，讓外部系統能取得組織資訊。</w:t>
      </w:r>
    </w:p>
    <w:p w:rsidRPr="008E5887" w:rsidR="007B310D" w:rsidP="002D3866" w:rsidRDefault="00C23CFC" w14:paraId="4BC12549" w14:textId="77777777">
      <w:pPr>
        <w:pStyle w:val="1"/>
        <w:pageBreakBefore w:val="0"/>
        <w:ind w:left="482" w:hanging="482"/>
        <w:rPr>
          <w:rFonts w:ascii="Courier New" w:hAnsi="Courier New" w:eastAsia="標楷體"/>
          <w:b w:val="0"/>
        </w:rPr>
      </w:pPr>
      <w:bookmarkStart w:name="_Toc13494162" w:id="14"/>
      <w:r w:rsidRPr="008E5887">
        <w:rPr>
          <w:rFonts w:hint="eastAsia" w:ascii="Courier New" w:hAnsi="標楷體" w:eastAsia="標楷體"/>
          <w:b w:val="0"/>
        </w:rPr>
        <w:t>預設</w:t>
      </w:r>
      <w:r w:rsidRPr="008E5887">
        <w:rPr>
          <w:rFonts w:ascii="Courier New" w:hAnsi="標楷體" w:eastAsia="標楷體"/>
          <w:b w:val="0"/>
        </w:rPr>
        <w:t>權限規劃</w:t>
      </w:r>
      <w:bookmarkEnd w:id="12"/>
      <w:bookmarkEnd w:id="13"/>
      <w:bookmarkEnd w:id="14"/>
    </w:p>
    <w:tbl>
      <w:tblPr>
        <w:tblStyle w:val="ad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4A0" w:firstRow="1" w:lastRow="0" w:firstColumn="1" w:lastColumn="0" w:noHBand="0" w:noVBand="1"/>
      </w:tblPr>
      <w:tblGrid>
        <w:gridCol w:w="1980"/>
        <w:gridCol w:w="1984"/>
        <w:gridCol w:w="1501"/>
        <w:gridCol w:w="2279"/>
        <w:gridCol w:w="2326"/>
      </w:tblGrid>
      <w:tr w:rsidRPr="00DA24D0" w:rsidR="00DA24D0" w:rsidTr="00DA24D0" w14:paraId="63A6A4D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D9D9D9" w:themeFill="background1" w:themeFillShade="D9"/>
            <w:noWrap/>
          </w:tcPr>
          <w:p w:rsidRPr="00DA24D0" w:rsidR="00DA24D0" w:rsidP="00DA24D0" w:rsidRDefault="00DA24D0" w14:paraId="4BC03AD5" w14:textId="77777777">
            <w:pPr>
              <w:rPr>
                <w:rFonts w:ascii="標楷體" w:hAnsi="標楷體" w:eastAsia="標楷體"/>
                <w:szCs w:val="24"/>
              </w:rPr>
            </w:pPr>
            <w:bookmarkStart w:name="_Toc340049565" w:id="15"/>
            <w:bookmarkStart w:name="_Toc338342588" w:id="16"/>
            <w:bookmarkStart w:name="OLE_LINK1" w:id="17"/>
            <w:bookmarkStart w:name="OLE_LINK2" w:id="18"/>
            <w:proofErr w:type="spellStart"/>
            <w:r w:rsidRPr="00DA24D0">
              <w:rPr>
                <w:rFonts w:hint="eastAsia" w:ascii="標楷體" w:hAnsi="標楷體" w:eastAsia="標楷體"/>
                <w:szCs w:val="24"/>
              </w:rPr>
              <w:t>FunctionCode</w:t>
            </w:r>
            <w:proofErr w:type="spellEnd"/>
            <w:r w:rsidRPr="00DA24D0">
              <w:rPr>
                <w:rFonts w:hint="eastAsia" w:ascii="標楷體" w:hAnsi="標楷體" w:eastAsia="標楷體"/>
                <w:szCs w:val="24"/>
              </w:rPr>
              <w:tab/>
            </w:r>
          </w:p>
        </w:tc>
        <w:tc>
          <w:tcPr>
            <w:tcW w:w="1984" w:type="dxa"/>
            <w:shd w:val="clear" w:color="auto" w:fill="D9D9D9" w:themeFill="background1" w:themeFillShade="D9"/>
            <w:noWrap/>
          </w:tcPr>
          <w:p w:rsidRPr="00DA24D0" w:rsidR="00DA24D0" w:rsidP="00DA24D0" w:rsidRDefault="00DA24D0" w14:paraId="289DEB0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proofErr w:type="spellStart"/>
            <w:r w:rsidRPr="00DA24D0">
              <w:rPr>
                <w:rFonts w:hint="eastAsia" w:ascii="標楷體" w:hAnsi="標楷體" w:eastAsia="標楷體"/>
                <w:szCs w:val="24"/>
              </w:rPr>
              <w:t>FunctionName</w:t>
            </w:r>
            <w:proofErr w:type="spellEnd"/>
            <w:r w:rsidRPr="00DA24D0">
              <w:rPr>
                <w:rFonts w:hint="eastAsia" w:ascii="標楷體" w:hAnsi="標楷體" w:eastAsia="標楷體"/>
                <w:szCs w:val="24"/>
              </w:rPr>
              <w:tab/>
            </w:r>
          </w:p>
        </w:tc>
        <w:tc>
          <w:tcPr>
            <w:tcW w:w="1501" w:type="dxa"/>
            <w:shd w:val="clear" w:color="auto" w:fill="D9D9D9" w:themeFill="background1" w:themeFillShade="D9"/>
            <w:noWrap/>
          </w:tcPr>
          <w:p w:rsidRPr="00DA24D0" w:rsidR="00DA24D0" w:rsidRDefault="00DA24D0" w14:paraId="4D4D2EE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proofErr w:type="spellStart"/>
            <w:r w:rsidRPr="00DA24D0">
              <w:rPr>
                <w:rFonts w:hint="eastAsia" w:ascii="標楷體" w:hAnsi="標楷體" w:eastAsia="標楷體"/>
                <w:szCs w:val="24"/>
              </w:rPr>
              <w:t>ActionCode</w:t>
            </w:r>
            <w:proofErr w:type="spellEnd"/>
          </w:p>
        </w:tc>
        <w:tc>
          <w:tcPr>
            <w:tcW w:w="2279" w:type="dxa"/>
            <w:shd w:val="clear" w:color="auto" w:fill="D9D9D9" w:themeFill="background1" w:themeFillShade="D9"/>
            <w:noWrap/>
          </w:tcPr>
          <w:p w:rsidRPr="00DA24D0" w:rsidR="00DA24D0" w:rsidRDefault="00DA24D0" w14:paraId="250C12F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proofErr w:type="spellStart"/>
            <w:r w:rsidRPr="00DA24D0">
              <w:rPr>
                <w:rFonts w:hint="eastAsia" w:ascii="標楷體" w:hAnsi="標楷體" w:eastAsia="標楷體"/>
                <w:szCs w:val="24"/>
              </w:rPr>
              <w:t>ActionName</w:t>
            </w:r>
            <w:proofErr w:type="spellEnd"/>
          </w:p>
        </w:tc>
        <w:tc>
          <w:tcPr>
            <w:tcW w:w="2326" w:type="dxa"/>
            <w:shd w:val="clear" w:color="auto" w:fill="D9D9D9" w:themeFill="background1" w:themeFillShade="D9"/>
            <w:noWrap/>
          </w:tcPr>
          <w:p w:rsidRPr="00DA24D0" w:rsidR="00DA24D0" w:rsidRDefault="00DA24D0" w14:paraId="5B40E53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功能描述</w:t>
            </w:r>
          </w:p>
        </w:tc>
      </w:tr>
      <w:tr w:rsidRPr="00DA24D0" w:rsidR="00DA24D0" w:rsidTr="00DA24D0" w14:paraId="16DE826E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:rsidRPr="00DA24D0" w:rsidR="00DA24D0" w:rsidP="00DA24D0" w:rsidRDefault="00DA24D0" w14:paraId="0B0E5327" w14:textId="77777777">
            <w:pPr>
              <w:rPr>
                <w:rFonts w:ascii="標楷體" w:hAnsi="標楷體" w:eastAsia="標楷體"/>
                <w:b w:val="0"/>
                <w:szCs w:val="24"/>
              </w:rPr>
            </w:pPr>
            <w:r w:rsidRPr="00DA24D0">
              <w:rPr>
                <w:rFonts w:hint="eastAsia" w:ascii="標楷體" w:hAnsi="標楷體" w:eastAsia="標楷體"/>
                <w:b w:val="0"/>
                <w:szCs w:val="24"/>
              </w:rPr>
              <w:t>Org</w:t>
            </w:r>
          </w:p>
        </w:tc>
        <w:tc>
          <w:tcPr>
            <w:tcW w:w="1984" w:type="dxa"/>
            <w:noWrap/>
          </w:tcPr>
          <w:p w:rsidRPr="00DA24D0" w:rsidR="00DA24D0" w:rsidP="00DA24D0" w:rsidRDefault="00DA24D0" w14:paraId="3F98B57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Org+功能權限</w:t>
            </w:r>
          </w:p>
        </w:tc>
        <w:tc>
          <w:tcPr>
            <w:tcW w:w="1501" w:type="dxa"/>
            <w:noWrap/>
          </w:tcPr>
          <w:p w:rsidRPr="00DA24D0" w:rsidR="00DA24D0" w:rsidP="00DA24D0" w:rsidRDefault="00DA24D0" w14:paraId="607770B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Default</w:t>
            </w:r>
          </w:p>
        </w:tc>
        <w:tc>
          <w:tcPr>
            <w:tcW w:w="2279" w:type="dxa"/>
            <w:noWrap/>
          </w:tcPr>
          <w:p w:rsidRPr="00DA24D0" w:rsidR="00DA24D0" w:rsidP="00DA24D0" w:rsidRDefault="00DA24D0" w14:paraId="612B594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預設</w:t>
            </w:r>
          </w:p>
        </w:tc>
        <w:tc>
          <w:tcPr>
            <w:tcW w:w="2326" w:type="dxa"/>
            <w:noWrap/>
          </w:tcPr>
          <w:p w:rsidRPr="00DA24D0" w:rsidR="00DA24D0" w:rsidP="00DA24D0" w:rsidRDefault="00DA24D0" w14:paraId="570C888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搜尋</w:t>
            </w:r>
          </w:p>
        </w:tc>
      </w:tr>
      <w:tr w:rsidRPr="00DA24D0" w:rsidR="00DA24D0" w:rsidTr="00DA24D0" w14:paraId="3DBAB606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Pr="00DA24D0" w:rsidR="00DA24D0" w:rsidP="00DA24D0" w:rsidRDefault="00DA24D0" w14:paraId="713E7233" w14:textId="77777777">
            <w:pPr>
              <w:rPr>
                <w:rFonts w:ascii="標楷體" w:hAnsi="標楷體" w:eastAsia="標楷體"/>
                <w:b w:val="0"/>
                <w:szCs w:val="24"/>
              </w:rPr>
            </w:pPr>
            <w:r w:rsidRPr="00DA24D0">
              <w:rPr>
                <w:rFonts w:hint="eastAsia" w:ascii="標楷體" w:hAnsi="標楷體" w:eastAsia="標楷體"/>
                <w:b w:val="0"/>
                <w:szCs w:val="24"/>
              </w:rPr>
              <w:t>Org</w:t>
            </w:r>
          </w:p>
        </w:tc>
        <w:tc>
          <w:tcPr>
            <w:tcW w:w="1984" w:type="dxa"/>
            <w:noWrap/>
            <w:hideMark/>
          </w:tcPr>
          <w:p w:rsidRPr="00DA24D0" w:rsidR="00DA24D0" w:rsidP="00DA24D0" w:rsidRDefault="00DA24D0" w14:paraId="03B0103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Org+功能權限</w:t>
            </w:r>
          </w:p>
        </w:tc>
        <w:tc>
          <w:tcPr>
            <w:tcW w:w="1501" w:type="dxa"/>
            <w:noWrap/>
            <w:hideMark/>
          </w:tcPr>
          <w:p w:rsidRPr="00DA24D0" w:rsidR="00DA24D0" w:rsidP="00DA24D0" w:rsidRDefault="00DA24D0" w14:paraId="146B6B1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Default</w:t>
            </w:r>
          </w:p>
        </w:tc>
        <w:tc>
          <w:tcPr>
            <w:tcW w:w="2279" w:type="dxa"/>
            <w:noWrap/>
            <w:hideMark/>
          </w:tcPr>
          <w:p w:rsidRPr="00DA24D0" w:rsidR="00DA24D0" w:rsidP="00DA24D0" w:rsidRDefault="00DA24D0" w14:paraId="77F8526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預設</w:t>
            </w:r>
          </w:p>
        </w:tc>
        <w:tc>
          <w:tcPr>
            <w:tcW w:w="2326" w:type="dxa"/>
            <w:noWrap/>
            <w:hideMark/>
          </w:tcPr>
          <w:p w:rsidRPr="00DA24D0" w:rsidR="00DA24D0" w:rsidP="00DA24D0" w:rsidRDefault="00DA24D0" w14:paraId="0C7D4B3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公司組織圖</w:t>
            </w:r>
          </w:p>
        </w:tc>
      </w:tr>
      <w:tr w:rsidRPr="00DA24D0" w:rsidR="00DA24D0" w:rsidTr="00DA24D0" w14:paraId="18D0574B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Pr="00DA24D0" w:rsidR="00DA24D0" w:rsidP="00DA24D0" w:rsidRDefault="00DA24D0" w14:paraId="3EE5DD7F" w14:textId="77777777">
            <w:pPr>
              <w:rPr>
                <w:rFonts w:ascii="標楷體" w:hAnsi="標楷體" w:eastAsia="標楷體"/>
                <w:b w:val="0"/>
                <w:szCs w:val="24"/>
              </w:rPr>
            </w:pPr>
            <w:r w:rsidRPr="00DA24D0">
              <w:rPr>
                <w:rFonts w:hint="eastAsia" w:ascii="標楷體" w:hAnsi="標楷體" w:eastAsia="標楷體"/>
                <w:b w:val="0"/>
                <w:szCs w:val="24"/>
              </w:rPr>
              <w:t>Org</w:t>
            </w:r>
          </w:p>
        </w:tc>
        <w:tc>
          <w:tcPr>
            <w:tcW w:w="1984" w:type="dxa"/>
            <w:noWrap/>
            <w:hideMark/>
          </w:tcPr>
          <w:p w:rsidRPr="00DA24D0" w:rsidR="00DA24D0" w:rsidP="00DA24D0" w:rsidRDefault="00DA24D0" w14:paraId="136F186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Org+功能權限</w:t>
            </w:r>
          </w:p>
        </w:tc>
        <w:tc>
          <w:tcPr>
            <w:tcW w:w="1501" w:type="dxa"/>
            <w:noWrap/>
            <w:hideMark/>
          </w:tcPr>
          <w:p w:rsidRPr="00DA24D0" w:rsidR="00DA24D0" w:rsidP="00DA24D0" w:rsidRDefault="00DA24D0" w14:paraId="2807AA9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Create</w:t>
            </w:r>
          </w:p>
        </w:tc>
        <w:tc>
          <w:tcPr>
            <w:tcW w:w="2279" w:type="dxa"/>
            <w:noWrap/>
            <w:hideMark/>
          </w:tcPr>
          <w:p w:rsidRPr="00DA24D0" w:rsidR="00DA24D0" w:rsidP="00DA24D0" w:rsidRDefault="00DA24D0" w14:paraId="4927484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新增單位</w:t>
            </w:r>
          </w:p>
        </w:tc>
        <w:tc>
          <w:tcPr>
            <w:tcW w:w="2326" w:type="dxa"/>
            <w:noWrap/>
            <w:hideMark/>
          </w:tcPr>
          <w:p w:rsidRPr="00DA24D0" w:rsidR="00DA24D0" w:rsidP="00DA24D0" w:rsidRDefault="00DA24D0" w14:paraId="030CB03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新增單位</w:t>
            </w:r>
          </w:p>
        </w:tc>
      </w:tr>
      <w:tr w:rsidRPr="00DA24D0" w:rsidR="00DA24D0" w:rsidTr="00DA24D0" w14:paraId="0E9B4623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Pr="00DA24D0" w:rsidR="00DA24D0" w:rsidP="00DA24D0" w:rsidRDefault="00DA24D0" w14:paraId="0BB185A9" w14:textId="77777777">
            <w:pPr>
              <w:rPr>
                <w:rFonts w:ascii="標楷體" w:hAnsi="標楷體" w:eastAsia="標楷體"/>
                <w:b w:val="0"/>
                <w:szCs w:val="24"/>
              </w:rPr>
            </w:pPr>
            <w:proofErr w:type="spellStart"/>
            <w:r w:rsidRPr="00DA24D0">
              <w:rPr>
                <w:rFonts w:hint="eastAsia" w:ascii="標楷體" w:hAnsi="標楷體" w:eastAsia="標楷體"/>
                <w:b w:val="0"/>
                <w:szCs w:val="24"/>
              </w:rPr>
              <w:t>OMDepartment</w:t>
            </w:r>
            <w:proofErr w:type="spellEnd"/>
          </w:p>
        </w:tc>
        <w:tc>
          <w:tcPr>
            <w:tcW w:w="1984" w:type="dxa"/>
            <w:noWrap/>
            <w:hideMark/>
          </w:tcPr>
          <w:p w:rsidRPr="00DA24D0" w:rsidR="00DA24D0" w:rsidP="00DA24D0" w:rsidRDefault="00DA24D0" w14:paraId="34614B5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Org+異動紀錄</w:t>
            </w:r>
          </w:p>
        </w:tc>
        <w:tc>
          <w:tcPr>
            <w:tcW w:w="1501" w:type="dxa"/>
            <w:noWrap/>
            <w:hideMark/>
          </w:tcPr>
          <w:p w:rsidRPr="00DA24D0" w:rsidR="00DA24D0" w:rsidP="00DA24D0" w:rsidRDefault="00DA24D0" w14:paraId="1394CD4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Default</w:t>
            </w:r>
          </w:p>
        </w:tc>
        <w:tc>
          <w:tcPr>
            <w:tcW w:w="2279" w:type="dxa"/>
            <w:noWrap/>
            <w:hideMark/>
          </w:tcPr>
          <w:p w:rsidRPr="00DA24D0" w:rsidR="00DA24D0" w:rsidP="00DA24D0" w:rsidRDefault="00DA24D0" w14:paraId="4E941A3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預設</w:t>
            </w:r>
          </w:p>
        </w:tc>
        <w:tc>
          <w:tcPr>
            <w:tcW w:w="2326" w:type="dxa"/>
            <w:noWrap/>
            <w:hideMark/>
          </w:tcPr>
          <w:p w:rsidRPr="00DA24D0" w:rsidR="00DA24D0" w:rsidP="00DA24D0" w:rsidRDefault="00DA24D0" w14:paraId="22BED91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瀏覽異動紀錄</w:t>
            </w:r>
          </w:p>
        </w:tc>
      </w:tr>
      <w:tr w:rsidRPr="00DA24D0" w:rsidR="00DA24D0" w:rsidTr="00DA24D0" w14:paraId="36C0FC93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Pr="00DA24D0" w:rsidR="00DA24D0" w:rsidP="00DA24D0" w:rsidRDefault="00DA24D0" w14:paraId="75DE6D13" w14:textId="77777777">
            <w:pPr>
              <w:rPr>
                <w:rFonts w:ascii="標楷體" w:hAnsi="標楷體" w:eastAsia="標楷體"/>
                <w:b w:val="0"/>
                <w:szCs w:val="24"/>
              </w:rPr>
            </w:pPr>
            <w:proofErr w:type="spellStart"/>
            <w:r w:rsidRPr="00DA24D0">
              <w:rPr>
                <w:rFonts w:hint="eastAsia" w:ascii="標楷體" w:hAnsi="標楷體" w:eastAsia="標楷體"/>
                <w:b w:val="0"/>
                <w:szCs w:val="24"/>
              </w:rPr>
              <w:t>OMDepartment</w:t>
            </w:r>
            <w:proofErr w:type="spellEnd"/>
          </w:p>
        </w:tc>
        <w:tc>
          <w:tcPr>
            <w:tcW w:w="1984" w:type="dxa"/>
            <w:noWrap/>
            <w:hideMark/>
          </w:tcPr>
          <w:p w:rsidRPr="00DA24D0" w:rsidR="00DA24D0" w:rsidP="00DA24D0" w:rsidRDefault="00DA24D0" w14:paraId="710B733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Org+異動紀錄</w:t>
            </w:r>
          </w:p>
        </w:tc>
        <w:tc>
          <w:tcPr>
            <w:tcW w:w="1501" w:type="dxa"/>
            <w:noWrap/>
            <w:hideMark/>
          </w:tcPr>
          <w:p w:rsidRPr="00DA24D0" w:rsidR="00DA24D0" w:rsidP="00DA24D0" w:rsidRDefault="00DA24D0" w14:paraId="5F5065B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Default</w:t>
            </w:r>
          </w:p>
        </w:tc>
        <w:tc>
          <w:tcPr>
            <w:tcW w:w="2279" w:type="dxa"/>
            <w:noWrap/>
            <w:hideMark/>
          </w:tcPr>
          <w:p w:rsidRPr="00DA24D0" w:rsidR="00DA24D0" w:rsidP="00DA24D0" w:rsidRDefault="00DA24D0" w14:paraId="2A5A074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預設</w:t>
            </w:r>
          </w:p>
        </w:tc>
        <w:tc>
          <w:tcPr>
            <w:tcW w:w="2326" w:type="dxa"/>
            <w:noWrap/>
            <w:hideMark/>
          </w:tcPr>
          <w:p w:rsidRPr="00DA24D0" w:rsidR="00DA24D0" w:rsidP="00DA24D0" w:rsidRDefault="00DA24D0" w14:paraId="5AD4F4D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瀏覽異動歷程</w:t>
            </w:r>
          </w:p>
        </w:tc>
      </w:tr>
      <w:tr w:rsidRPr="00DA24D0" w:rsidR="00DA24D0" w:rsidTr="00DA24D0" w14:paraId="50C36EC0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Pr="00DA24D0" w:rsidR="00DA24D0" w:rsidP="00DA24D0" w:rsidRDefault="00DA24D0" w14:paraId="24A6568A" w14:textId="77777777">
            <w:pPr>
              <w:rPr>
                <w:rFonts w:ascii="標楷體" w:hAnsi="標楷體" w:eastAsia="標楷體"/>
                <w:b w:val="0"/>
                <w:szCs w:val="24"/>
              </w:rPr>
            </w:pPr>
            <w:proofErr w:type="spellStart"/>
            <w:r w:rsidRPr="00DA24D0">
              <w:rPr>
                <w:rFonts w:hint="eastAsia" w:ascii="標楷體" w:hAnsi="標楷體" w:eastAsia="標楷體"/>
                <w:b w:val="0"/>
                <w:szCs w:val="24"/>
              </w:rPr>
              <w:t>OMDepartment</w:t>
            </w:r>
            <w:proofErr w:type="spellEnd"/>
          </w:p>
        </w:tc>
        <w:tc>
          <w:tcPr>
            <w:tcW w:w="1984" w:type="dxa"/>
            <w:noWrap/>
            <w:hideMark/>
          </w:tcPr>
          <w:p w:rsidRPr="00DA24D0" w:rsidR="00DA24D0" w:rsidP="00DA24D0" w:rsidRDefault="00DA24D0" w14:paraId="1C52BC6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Org+異動紀錄</w:t>
            </w:r>
          </w:p>
        </w:tc>
        <w:tc>
          <w:tcPr>
            <w:tcW w:w="1501" w:type="dxa"/>
            <w:noWrap/>
            <w:hideMark/>
          </w:tcPr>
          <w:p w:rsidRPr="00DA24D0" w:rsidR="00DA24D0" w:rsidP="00DA24D0" w:rsidRDefault="00DA24D0" w14:paraId="2D11C3A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Default</w:t>
            </w:r>
          </w:p>
        </w:tc>
        <w:tc>
          <w:tcPr>
            <w:tcW w:w="2279" w:type="dxa"/>
            <w:noWrap/>
            <w:hideMark/>
          </w:tcPr>
          <w:p w:rsidRPr="00DA24D0" w:rsidR="00DA24D0" w:rsidP="00DA24D0" w:rsidRDefault="00DA24D0" w14:paraId="1D8CE06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預設</w:t>
            </w:r>
          </w:p>
        </w:tc>
        <w:tc>
          <w:tcPr>
            <w:tcW w:w="2326" w:type="dxa"/>
            <w:noWrap/>
            <w:hideMark/>
          </w:tcPr>
          <w:p w:rsidRPr="00DA24D0" w:rsidR="00DA24D0" w:rsidP="00DA24D0" w:rsidRDefault="00DA24D0" w14:paraId="4088878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瀏覽修改歷程</w:t>
            </w:r>
          </w:p>
        </w:tc>
      </w:tr>
      <w:tr w:rsidRPr="00DA24D0" w:rsidR="00DA24D0" w:rsidTr="00DA24D0" w14:paraId="6F401245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Pr="00DA24D0" w:rsidR="00DA24D0" w:rsidP="00DA24D0" w:rsidRDefault="00DA24D0" w14:paraId="747CA47F" w14:textId="77777777">
            <w:pPr>
              <w:rPr>
                <w:rFonts w:ascii="標楷體" w:hAnsi="標楷體" w:eastAsia="標楷體"/>
                <w:b w:val="0"/>
                <w:szCs w:val="24"/>
              </w:rPr>
            </w:pPr>
            <w:proofErr w:type="spellStart"/>
            <w:r w:rsidRPr="00DA24D0">
              <w:rPr>
                <w:rFonts w:hint="eastAsia" w:ascii="標楷體" w:hAnsi="標楷體" w:eastAsia="標楷體"/>
                <w:b w:val="0"/>
                <w:szCs w:val="24"/>
              </w:rPr>
              <w:t>OMDepartment</w:t>
            </w:r>
            <w:proofErr w:type="spellEnd"/>
          </w:p>
        </w:tc>
        <w:tc>
          <w:tcPr>
            <w:tcW w:w="1984" w:type="dxa"/>
            <w:noWrap/>
            <w:hideMark/>
          </w:tcPr>
          <w:p w:rsidRPr="00DA24D0" w:rsidR="00DA24D0" w:rsidP="00DA24D0" w:rsidRDefault="00DA24D0" w14:paraId="6CBF99C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Org+異動紀錄</w:t>
            </w:r>
          </w:p>
        </w:tc>
        <w:tc>
          <w:tcPr>
            <w:tcW w:w="1501" w:type="dxa"/>
            <w:noWrap/>
            <w:hideMark/>
          </w:tcPr>
          <w:p w:rsidRPr="00DA24D0" w:rsidR="00DA24D0" w:rsidP="00DA24D0" w:rsidRDefault="00DA24D0" w14:paraId="0D7BCBC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Default</w:t>
            </w:r>
          </w:p>
        </w:tc>
        <w:tc>
          <w:tcPr>
            <w:tcW w:w="2279" w:type="dxa"/>
            <w:noWrap/>
            <w:hideMark/>
          </w:tcPr>
          <w:p w:rsidRPr="00DA24D0" w:rsidR="00DA24D0" w:rsidP="00DA24D0" w:rsidRDefault="00DA24D0" w14:paraId="614457D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預設</w:t>
            </w:r>
          </w:p>
        </w:tc>
        <w:tc>
          <w:tcPr>
            <w:tcW w:w="2326" w:type="dxa"/>
            <w:noWrap/>
            <w:hideMark/>
          </w:tcPr>
          <w:p w:rsidRPr="00DA24D0" w:rsidR="00DA24D0" w:rsidP="00DA24D0" w:rsidRDefault="00DA24D0" w14:paraId="15EAE42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當下資料</w:t>
            </w:r>
          </w:p>
        </w:tc>
      </w:tr>
      <w:tr w:rsidRPr="00DA24D0" w:rsidR="00DA24D0" w:rsidTr="00DA24D0" w14:paraId="4E7E621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Pr="00DA24D0" w:rsidR="00DA24D0" w:rsidP="00DA24D0" w:rsidRDefault="00DA24D0" w14:paraId="0809DA4E" w14:textId="77777777">
            <w:pPr>
              <w:rPr>
                <w:rFonts w:ascii="標楷體" w:hAnsi="標楷體" w:eastAsia="標楷體"/>
                <w:b w:val="0"/>
                <w:szCs w:val="24"/>
              </w:rPr>
            </w:pPr>
            <w:proofErr w:type="spellStart"/>
            <w:r w:rsidRPr="00DA24D0">
              <w:rPr>
                <w:rFonts w:hint="eastAsia" w:ascii="標楷體" w:hAnsi="標楷體" w:eastAsia="標楷體"/>
                <w:b w:val="0"/>
                <w:szCs w:val="24"/>
              </w:rPr>
              <w:t>OMDepartment</w:t>
            </w:r>
            <w:proofErr w:type="spellEnd"/>
          </w:p>
        </w:tc>
        <w:tc>
          <w:tcPr>
            <w:tcW w:w="1984" w:type="dxa"/>
            <w:noWrap/>
            <w:hideMark/>
          </w:tcPr>
          <w:p w:rsidRPr="00DA24D0" w:rsidR="00DA24D0" w:rsidP="00DA24D0" w:rsidRDefault="00DA24D0" w14:paraId="7D0891E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Org+異動紀錄</w:t>
            </w:r>
          </w:p>
        </w:tc>
        <w:tc>
          <w:tcPr>
            <w:tcW w:w="1501" w:type="dxa"/>
            <w:noWrap/>
            <w:hideMark/>
          </w:tcPr>
          <w:p w:rsidRPr="00DA24D0" w:rsidR="00DA24D0" w:rsidP="00DA24D0" w:rsidRDefault="00DA24D0" w14:paraId="4CD2A4F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Create</w:t>
            </w:r>
          </w:p>
        </w:tc>
        <w:tc>
          <w:tcPr>
            <w:tcW w:w="2279" w:type="dxa"/>
            <w:noWrap/>
            <w:hideMark/>
          </w:tcPr>
          <w:p w:rsidRPr="00DA24D0" w:rsidR="00DA24D0" w:rsidP="00DA24D0" w:rsidRDefault="00DA24D0" w14:paraId="480F3B0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新增異動紀錄</w:t>
            </w:r>
          </w:p>
        </w:tc>
        <w:tc>
          <w:tcPr>
            <w:tcW w:w="2326" w:type="dxa"/>
            <w:noWrap/>
            <w:hideMark/>
          </w:tcPr>
          <w:p w:rsidRPr="00DA24D0" w:rsidR="00DA24D0" w:rsidP="00DA24D0" w:rsidRDefault="00DA24D0" w14:paraId="0B581DD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新增異動紀錄</w:t>
            </w:r>
          </w:p>
        </w:tc>
      </w:tr>
      <w:tr w:rsidRPr="00DA24D0" w:rsidR="00DA24D0" w:rsidTr="00DA24D0" w14:paraId="05B5B836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Pr="00DA24D0" w:rsidR="00DA24D0" w:rsidP="00DA24D0" w:rsidRDefault="00DA24D0" w14:paraId="61866FD6" w14:textId="77777777">
            <w:pPr>
              <w:rPr>
                <w:rFonts w:ascii="標楷體" w:hAnsi="標楷體" w:eastAsia="標楷體"/>
                <w:b w:val="0"/>
                <w:szCs w:val="24"/>
              </w:rPr>
            </w:pPr>
            <w:proofErr w:type="spellStart"/>
            <w:r w:rsidRPr="00DA24D0">
              <w:rPr>
                <w:rFonts w:hint="eastAsia" w:ascii="標楷體" w:hAnsi="標楷體" w:eastAsia="標楷體"/>
                <w:b w:val="0"/>
                <w:szCs w:val="24"/>
              </w:rPr>
              <w:t>OMDepartment</w:t>
            </w:r>
            <w:proofErr w:type="spellEnd"/>
          </w:p>
        </w:tc>
        <w:tc>
          <w:tcPr>
            <w:tcW w:w="1984" w:type="dxa"/>
            <w:noWrap/>
            <w:hideMark/>
          </w:tcPr>
          <w:p w:rsidRPr="00DA24D0" w:rsidR="00DA24D0" w:rsidP="00DA24D0" w:rsidRDefault="00DA24D0" w14:paraId="7D7D504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Org+異動紀錄</w:t>
            </w:r>
          </w:p>
        </w:tc>
        <w:tc>
          <w:tcPr>
            <w:tcW w:w="1501" w:type="dxa"/>
            <w:noWrap/>
            <w:hideMark/>
          </w:tcPr>
          <w:p w:rsidRPr="00DA24D0" w:rsidR="00DA24D0" w:rsidP="00DA24D0" w:rsidRDefault="00DA24D0" w14:paraId="4B7D0D4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Delete</w:t>
            </w:r>
          </w:p>
        </w:tc>
        <w:tc>
          <w:tcPr>
            <w:tcW w:w="2279" w:type="dxa"/>
            <w:noWrap/>
            <w:hideMark/>
          </w:tcPr>
          <w:p w:rsidRPr="00DA24D0" w:rsidR="00DA24D0" w:rsidP="00DA24D0" w:rsidRDefault="00DA24D0" w14:paraId="17734F3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刪除異動紀錄</w:t>
            </w:r>
          </w:p>
        </w:tc>
        <w:tc>
          <w:tcPr>
            <w:tcW w:w="2326" w:type="dxa"/>
            <w:noWrap/>
            <w:hideMark/>
          </w:tcPr>
          <w:p w:rsidRPr="00DA24D0" w:rsidR="00DA24D0" w:rsidP="00DA24D0" w:rsidRDefault="00DA24D0" w14:paraId="3DB28C1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刪除異動紀錄</w:t>
            </w:r>
          </w:p>
        </w:tc>
      </w:tr>
      <w:tr w:rsidRPr="00DA24D0" w:rsidR="00DA24D0" w:rsidTr="00DA24D0" w14:paraId="137E11C7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Pr="00DA24D0" w:rsidR="00DA24D0" w:rsidP="00DA24D0" w:rsidRDefault="00DA24D0" w14:paraId="27689F46" w14:textId="77777777">
            <w:pPr>
              <w:rPr>
                <w:rFonts w:ascii="標楷體" w:hAnsi="標楷體" w:eastAsia="標楷體"/>
                <w:b w:val="0"/>
                <w:szCs w:val="24"/>
              </w:rPr>
            </w:pPr>
            <w:proofErr w:type="spellStart"/>
            <w:r w:rsidRPr="00DA24D0">
              <w:rPr>
                <w:rFonts w:hint="eastAsia" w:ascii="標楷體" w:hAnsi="標楷體" w:eastAsia="標楷體"/>
                <w:b w:val="0"/>
                <w:szCs w:val="24"/>
              </w:rPr>
              <w:t>OMDepartment</w:t>
            </w:r>
            <w:proofErr w:type="spellEnd"/>
          </w:p>
        </w:tc>
        <w:tc>
          <w:tcPr>
            <w:tcW w:w="1984" w:type="dxa"/>
            <w:noWrap/>
            <w:hideMark/>
          </w:tcPr>
          <w:p w:rsidRPr="00DA24D0" w:rsidR="00DA24D0" w:rsidP="00DA24D0" w:rsidRDefault="00DA24D0" w14:paraId="73B307F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Org+異動紀錄</w:t>
            </w:r>
          </w:p>
        </w:tc>
        <w:tc>
          <w:tcPr>
            <w:tcW w:w="1501" w:type="dxa"/>
            <w:noWrap/>
            <w:hideMark/>
          </w:tcPr>
          <w:p w:rsidRPr="00DA24D0" w:rsidR="00DA24D0" w:rsidP="00DA24D0" w:rsidRDefault="00DA24D0" w14:paraId="36463A4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Edit</w:t>
            </w:r>
          </w:p>
        </w:tc>
        <w:tc>
          <w:tcPr>
            <w:tcW w:w="2279" w:type="dxa"/>
            <w:noWrap/>
            <w:hideMark/>
          </w:tcPr>
          <w:p w:rsidRPr="00DA24D0" w:rsidR="00DA24D0" w:rsidP="00DA24D0" w:rsidRDefault="00DA24D0" w14:paraId="3F3730E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編輯異動紀錄</w:t>
            </w:r>
          </w:p>
        </w:tc>
        <w:tc>
          <w:tcPr>
            <w:tcW w:w="2326" w:type="dxa"/>
            <w:noWrap/>
            <w:hideMark/>
          </w:tcPr>
          <w:p w:rsidRPr="00DA24D0" w:rsidR="00DA24D0" w:rsidP="00DA24D0" w:rsidRDefault="00DA24D0" w14:paraId="435AF53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編輯異動紀錄</w:t>
            </w:r>
          </w:p>
        </w:tc>
      </w:tr>
      <w:tr w:rsidRPr="00DA24D0" w:rsidR="00DA24D0" w:rsidTr="00DA24D0" w14:paraId="12C9863D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Pr="00DA24D0" w:rsidR="00DA24D0" w:rsidP="00DA24D0" w:rsidRDefault="00DA24D0" w14:paraId="667CCE1E" w14:textId="77777777">
            <w:pPr>
              <w:rPr>
                <w:rFonts w:ascii="標楷體" w:hAnsi="標楷體" w:eastAsia="標楷體"/>
                <w:b w:val="0"/>
                <w:szCs w:val="24"/>
              </w:rPr>
            </w:pPr>
            <w:proofErr w:type="spellStart"/>
            <w:r w:rsidRPr="00DA24D0">
              <w:rPr>
                <w:rFonts w:hint="eastAsia" w:ascii="標楷體" w:hAnsi="標楷體" w:eastAsia="標楷體"/>
                <w:b w:val="0"/>
                <w:szCs w:val="24"/>
              </w:rPr>
              <w:t>OmInformation</w:t>
            </w:r>
            <w:proofErr w:type="spellEnd"/>
          </w:p>
        </w:tc>
        <w:tc>
          <w:tcPr>
            <w:tcW w:w="1984" w:type="dxa"/>
            <w:noWrap/>
            <w:hideMark/>
          </w:tcPr>
          <w:p w:rsidRPr="00DA24D0" w:rsidR="00DA24D0" w:rsidP="00DA24D0" w:rsidRDefault="00DA24D0" w14:paraId="5CFC320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Org+單位資訊</w:t>
            </w:r>
          </w:p>
        </w:tc>
        <w:tc>
          <w:tcPr>
            <w:tcW w:w="1501" w:type="dxa"/>
            <w:noWrap/>
            <w:hideMark/>
          </w:tcPr>
          <w:p w:rsidRPr="00DA24D0" w:rsidR="00DA24D0" w:rsidP="00DA24D0" w:rsidRDefault="00DA24D0" w14:paraId="521854A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Default</w:t>
            </w:r>
          </w:p>
        </w:tc>
        <w:tc>
          <w:tcPr>
            <w:tcW w:w="2279" w:type="dxa"/>
            <w:noWrap/>
            <w:hideMark/>
          </w:tcPr>
          <w:p w:rsidRPr="00DA24D0" w:rsidR="00DA24D0" w:rsidP="00DA24D0" w:rsidRDefault="00DA24D0" w14:paraId="0A73FB7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預設</w:t>
            </w:r>
          </w:p>
        </w:tc>
        <w:tc>
          <w:tcPr>
            <w:tcW w:w="2326" w:type="dxa"/>
            <w:noWrap/>
            <w:hideMark/>
          </w:tcPr>
          <w:p w:rsidRPr="00DA24D0" w:rsidR="00DA24D0" w:rsidP="00DA24D0" w:rsidRDefault="00DA24D0" w14:paraId="1E82963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瀏覽</w:t>
            </w:r>
          </w:p>
        </w:tc>
      </w:tr>
      <w:tr w:rsidRPr="00DA24D0" w:rsidR="00DA24D0" w:rsidTr="00DA24D0" w14:paraId="787B29A0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Pr="00DA24D0" w:rsidR="00DA24D0" w:rsidP="00DA24D0" w:rsidRDefault="00DA24D0" w14:paraId="582F85DC" w14:textId="77777777">
            <w:pPr>
              <w:rPr>
                <w:rFonts w:ascii="標楷體" w:hAnsi="標楷體" w:eastAsia="標楷體"/>
                <w:b w:val="0"/>
                <w:szCs w:val="24"/>
              </w:rPr>
            </w:pPr>
            <w:proofErr w:type="spellStart"/>
            <w:r w:rsidRPr="00DA24D0">
              <w:rPr>
                <w:rFonts w:hint="eastAsia" w:ascii="標楷體" w:hAnsi="標楷體" w:eastAsia="標楷體"/>
                <w:b w:val="0"/>
                <w:szCs w:val="24"/>
              </w:rPr>
              <w:t>OmInformation</w:t>
            </w:r>
            <w:proofErr w:type="spellEnd"/>
          </w:p>
        </w:tc>
        <w:tc>
          <w:tcPr>
            <w:tcW w:w="1984" w:type="dxa"/>
            <w:noWrap/>
            <w:hideMark/>
          </w:tcPr>
          <w:p w:rsidRPr="00DA24D0" w:rsidR="00DA24D0" w:rsidP="00DA24D0" w:rsidRDefault="00DA24D0" w14:paraId="322F2F8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Org+單位資訊</w:t>
            </w:r>
          </w:p>
        </w:tc>
        <w:tc>
          <w:tcPr>
            <w:tcW w:w="1501" w:type="dxa"/>
            <w:noWrap/>
            <w:hideMark/>
          </w:tcPr>
          <w:p w:rsidRPr="00DA24D0" w:rsidR="00DA24D0" w:rsidP="00DA24D0" w:rsidRDefault="00DA24D0" w14:paraId="573E0E8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Update</w:t>
            </w:r>
          </w:p>
        </w:tc>
        <w:tc>
          <w:tcPr>
            <w:tcW w:w="2279" w:type="dxa"/>
            <w:noWrap/>
            <w:hideMark/>
          </w:tcPr>
          <w:p w:rsidRPr="00DA24D0" w:rsidR="00DA24D0" w:rsidP="00DA24D0" w:rsidRDefault="00DA24D0" w14:paraId="02C0206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編輯單位資訊</w:t>
            </w:r>
          </w:p>
        </w:tc>
        <w:tc>
          <w:tcPr>
            <w:tcW w:w="2326" w:type="dxa"/>
            <w:noWrap/>
            <w:hideMark/>
          </w:tcPr>
          <w:p w:rsidRPr="00DA24D0" w:rsidR="00DA24D0" w:rsidP="00DA24D0" w:rsidRDefault="00DA24D0" w14:paraId="1FA783E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編輯</w:t>
            </w:r>
          </w:p>
        </w:tc>
      </w:tr>
      <w:tr w:rsidRPr="00DA24D0" w:rsidR="00DA24D0" w:rsidTr="00DA24D0" w14:paraId="1A1BD483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Pr="00DA24D0" w:rsidR="00DA24D0" w:rsidP="00DA24D0" w:rsidRDefault="00DA24D0" w14:paraId="27F8DCA2" w14:textId="77777777">
            <w:pPr>
              <w:rPr>
                <w:rFonts w:ascii="標楷體" w:hAnsi="標楷體" w:eastAsia="標楷體"/>
                <w:b w:val="0"/>
                <w:szCs w:val="24"/>
              </w:rPr>
            </w:pPr>
            <w:proofErr w:type="spellStart"/>
            <w:r w:rsidRPr="00DA24D0">
              <w:rPr>
                <w:rFonts w:hint="eastAsia" w:ascii="標楷體" w:hAnsi="標楷體" w:eastAsia="標楷體"/>
                <w:b w:val="0"/>
                <w:szCs w:val="24"/>
              </w:rPr>
              <w:t>OmEmployee</w:t>
            </w:r>
            <w:proofErr w:type="spellEnd"/>
          </w:p>
        </w:tc>
        <w:tc>
          <w:tcPr>
            <w:tcW w:w="1984" w:type="dxa"/>
            <w:noWrap/>
            <w:hideMark/>
          </w:tcPr>
          <w:p w:rsidRPr="00DA24D0" w:rsidR="00DA24D0" w:rsidP="00DA24D0" w:rsidRDefault="00DA24D0" w14:paraId="1134EFE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Org+單位員工</w:t>
            </w:r>
          </w:p>
        </w:tc>
        <w:tc>
          <w:tcPr>
            <w:tcW w:w="1501" w:type="dxa"/>
            <w:noWrap/>
            <w:hideMark/>
          </w:tcPr>
          <w:p w:rsidRPr="00DA24D0" w:rsidR="00DA24D0" w:rsidP="00DA24D0" w:rsidRDefault="00DA24D0" w14:paraId="36E4E5A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Default</w:t>
            </w:r>
          </w:p>
        </w:tc>
        <w:tc>
          <w:tcPr>
            <w:tcW w:w="2279" w:type="dxa"/>
            <w:noWrap/>
            <w:hideMark/>
          </w:tcPr>
          <w:p w:rsidRPr="00DA24D0" w:rsidR="00DA24D0" w:rsidP="00DA24D0" w:rsidRDefault="00DA24D0" w14:paraId="064A5AD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預設</w:t>
            </w:r>
          </w:p>
        </w:tc>
        <w:tc>
          <w:tcPr>
            <w:tcW w:w="2326" w:type="dxa"/>
            <w:noWrap/>
            <w:hideMark/>
          </w:tcPr>
          <w:p w:rsidRPr="00DA24D0" w:rsidR="00DA24D0" w:rsidP="00DA24D0" w:rsidRDefault="00DA24D0" w14:paraId="6D8B753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zCs w:val="24"/>
              </w:rPr>
            </w:pPr>
            <w:r w:rsidRPr="00DA24D0">
              <w:rPr>
                <w:rFonts w:hint="eastAsia" w:ascii="標楷體" w:hAnsi="標楷體" w:eastAsia="標楷體"/>
                <w:szCs w:val="24"/>
              </w:rPr>
              <w:t>瀏覽</w:t>
            </w:r>
          </w:p>
        </w:tc>
      </w:tr>
    </w:tbl>
    <w:p w:rsidRPr="004801FA" w:rsidR="004801FA" w:rsidRDefault="004801FA" w14:paraId="38B454DF" w14:textId="77777777">
      <w:pPr>
        <w:pStyle w:val="1"/>
        <w:rPr>
          <w:rFonts w:ascii="標楷體" w:hAnsi="標楷體" w:eastAsia="標楷體"/>
        </w:rPr>
      </w:pPr>
      <w:bookmarkStart w:name="_Toc13494163" w:id="19"/>
      <w:bookmarkEnd w:id="15"/>
      <w:bookmarkEnd w:id="16"/>
      <w:r w:rsidRPr="004801FA">
        <w:rPr>
          <w:rFonts w:hint="eastAsia" w:ascii="標楷體" w:hAnsi="標楷體" w:eastAsia="標楷體"/>
        </w:rPr>
        <w:lastRenderedPageBreak/>
        <w:t>功能權限設定</w:t>
      </w:r>
    </w:p>
    <w:tbl>
      <w:tblPr>
        <w:tblW w:w="10287" w:type="dxa"/>
        <w:tblInd w:w="13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99"/>
        <w:gridCol w:w="1761"/>
        <w:gridCol w:w="1773"/>
        <w:gridCol w:w="857"/>
        <w:gridCol w:w="1259"/>
        <w:gridCol w:w="1269"/>
        <w:gridCol w:w="1869"/>
      </w:tblGrid>
      <w:tr w:rsidRPr="004801FA" w:rsidR="004801FA" w:rsidTr="003F58AF" w14:paraId="7F8AEF81" w14:textId="77777777">
        <w:trPr>
          <w:trHeight w:val="346"/>
        </w:trPr>
        <w:tc>
          <w:tcPr>
            <w:tcW w:w="149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4801FA" w:rsidP="004801FA" w:rsidRDefault="004801FA" w14:paraId="7928BA16" w14:textId="77777777">
            <w:pPr>
              <w:jc w:val="center"/>
              <w:rPr>
                <w:rFonts w:ascii="標楷體" w:hAnsi="標楷體" w:eastAsia="標楷體" w:cs="新細明體"/>
                <w:b/>
                <w:bCs/>
                <w:color w:val="000000"/>
              </w:rPr>
            </w:pPr>
            <w:r w:rsidRPr="004801FA">
              <w:rPr>
                <w:rFonts w:hint="eastAsia" w:ascii="標楷體" w:hAnsi="標楷體" w:eastAsia="標楷體" w:cs="新細明體"/>
                <w:b/>
                <w:bCs/>
                <w:color w:val="000000"/>
              </w:rPr>
              <w:t>Parent</w:t>
            </w:r>
          </w:p>
          <w:p w:rsidRPr="004801FA" w:rsidR="004801FA" w:rsidP="004801FA" w:rsidRDefault="004801FA" w14:paraId="2A77DE59" w14:textId="77777777">
            <w:pPr>
              <w:jc w:val="center"/>
              <w:rPr>
                <w:rFonts w:ascii="標楷體" w:hAnsi="標楷體" w:eastAsia="標楷體" w:cs="新細明體"/>
                <w:b/>
                <w:bCs/>
                <w:color w:val="000000"/>
              </w:rPr>
            </w:pPr>
            <w:proofErr w:type="spellStart"/>
            <w:r w:rsidRPr="004801FA">
              <w:rPr>
                <w:rFonts w:hint="eastAsia" w:ascii="標楷體" w:hAnsi="標楷體" w:eastAsia="標楷體" w:cs="新細明體"/>
                <w:b/>
                <w:bCs/>
                <w:color w:val="000000"/>
              </w:rPr>
              <w:t>FunctionCode</w:t>
            </w:r>
            <w:proofErr w:type="spellEnd"/>
          </w:p>
        </w:tc>
        <w:tc>
          <w:tcPr>
            <w:tcW w:w="176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01FA" w:rsidR="004801FA" w:rsidP="004801FA" w:rsidRDefault="004801FA" w14:paraId="5399B5A7" w14:textId="77777777">
            <w:pPr>
              <w:jc w:val="center"/>
              <w:rPr>
                <w:rFonts w:ascii="標楷體" w:hAnsi="標楷體" w:eastAsia="標楷體" w:cs="新細明體"/>
                <w:b/>
                <w:bCs/>
                <w:color w:val="000000"/>
              </w:rPr>
            </w:pPr>
            <w:proofErr w:type="spellStart"/>
            <w:r w:rsidRPr="004801FA">
              <w:rPr>
                <w:rFonts w:hint="eastAsia" w:ascii="標楷體" w:hAnsi="標楷體" w:eastAsia="標楷體" w:cs="新細明體"/>
                <w:b/>
                <w:bCs/>
                <w:color w:val="000000"/>
              </w:rPr>
              <w:t>FunctionCode</w:t>
            </w:r>
            <w:proofErr w:type="spellEnd"/>
          </w:p>
        </w:tc>
        <w:tc>
          <w:tcPr>
            <w:tcW w:w="177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4ADA9FC9" w14:textId="77777777">
            <w:pPr>
              <w:jc w:val="center"/>
              <w:rPr>
                <w:rFonts w:ascii="標楷體" w:hAnsi="標楷體" w:eastAsia="標楷體" w:cs="新細明體"/>
                <w:b/>
                <w:bCs/>
                <w:color w:val="000000"/>
              </w:rPr>
            </w:pPr>
            <w:proofErr w:type="spellStart"/>
            <w:r w:rsidRPr="004801FA">
              <w:rPr>
                <w:rFonts w:hint="eastAsia" w:ascii="標楷體" w:hAnsi="標楷體" w:eastAsia="標楷體" w:cs="新細明體"/>
                <w:b/>
                <w:bCs/>
                <w:color w:val="000000"/>
              </w:rPr>
              <w:t>FunctionName</w:t>
            </w:r>
            <w:proofErr w:type="spellEnd"/>
          </w:p>
        </w:tc>
        <w:tc>
          <w:tcPr>
            <w:tcW w:w="85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01FA" w:rsidR="004801FA" w:rsidP="004801FA" w:rsidRDefault="004801FA" w14:paraId="4030ACE0" w14:textId="77777777">
            <w:pPr>
              <w:jc w:val="center"/>
              <w:rPr>
                <w:rFonts w:ascii="標楷體" w:hAnsi="標楷體" w:eastAsia="標楷體" w:cs="新細明體"/>
                <w:b/>
                <w:bCs/>
                <w:color w:val="000000"/>
              </w:rPr>
            </w:pPr>
            <w:r w:rsidRPr="004801FA">
              <w:rPr>
                <w:rFonts w:hint="eastAsia" w:ascii="標楷體" w:hAnsi="標楷體" w:eastAsia="標楷體" w:cs="新細明體"/>
                <w:b/>
                <w:bCs/>
                <w:color w:val="000000"/>
              </w:rPr>
              <w:t>共用/TW/CN</w:t>
            </w:r>
          </w:p>
        </w:tc>
        <w:tc>
          <w:tcPr>
            <w:tcW w:w="12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2664D276" w14:textId="77777777">
            <w:pPr>
              <w:jc w:val="center"/>
              <w:rPr>
                <w:rFonts w:ascii="標楷體" w:hAnsi="標楷體" w:eastAsia="標楷體" w:cs="新細明體"/>
                <w:b/>
                <w:bCs/>
                <w:color w:val="000000"/>
              </w:rPr>
            </w:pPr>
            <w:proofErr w:type="spellStart"/>
            <w:r w:rsidRPr="004801FA">
              <w:rPr>
                <w:rFonts w:hint="eastAsia" w:ascii="標楷體" w:hAnsi="標楷體" w:eastAsia="標楷體" w:cs="新細明體"/>
                <w:b/>
                <w:bCs/>
                <w:color w:val="000000"/>
              </w:rPr>
              <w:t>ActionCode</w:t>
            </w:r>
            <w:proofErr w:type="spellEnd"/>
          </w:p>
        </w:tc>
        <w:tc>
          <w:tcPr>
            <w:tcW w:w="126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04EABE7B" w14:textId="77777777">
            <w:pPr>
              <w:jc w:val="center"/>
              <w:rPr>
                <w:rFonts w:ascii="標楷體" w:hAnsi="標楷體" w:eastAsia="標楷體" w:cs="新細明體"/>
                <w:b/>
                <w:bCs/>
                <w:color w:val="000000"/>
              </w:rPr>
            </w:pPr>
            <w:proofErr w:type="spellStart"/>
            <w:r w:rsidRPr="004801FA">
              <w:rPr>
                <w:rFonts w:hint="eastAsia" w:ascii="標楷體" w:hAnsi="標楷體" w:eastAsia="標楷體" w:cs="新細明體"/>
                <w:b/>
                <w:bCs/>
                <w:color w:val="000000"/>
              </w:rPr>
              <w:t>ActionName</w:t>
            </w:r>
            <w:proofErr w:type="spellEnd"/>
          </w:p>
        </w:tc>
        <w:tc>
          <w:tcPr>
            <w:tcW w:w="186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01FA" w:rsidR="004801FA" w:rsidP="004801FA" w:rsidRDefault="004801FA" w14:paraId="3C9A1E58" w14:textId="77777777">
            <w:pPr>
              <w:jc w:val="center"/>
              <w:rPr>
                <w:rFonts w:ascii="標楷體" w:hAnsi="標楷體" w:eastAsia="標楷體" w:cs="新細明體"/>
                <w:b/>
                <w:bCs/>
                <w:color w:val="000000"/>
              </w:rPr>
            </w:pPr>
            <w:r w:rsidRPr="004801FA">
              <w:rPr>
                <w:rFonts w:hint="eastAsia" w:ascii="標楷體" w:hAnsi="標楷體" w:eastAsia="標楷體" w:cs="新細明體"/>
                <w:b/>
                <w:bCs/>
                <w:color w:val="000000"/>
              </w:rPr>
              <w:t>功能描述</w:t>
            </w:r>
          </w:p>
        </w:tc>
      </w:tr>
      <w:tr w:rsidRPr="004801FA" w:rsidR="004801FA" w:rsidTr="003F58AF" w14:paraId="63720698" w14:textId="77777777">
        <w:trPr>
          <w:trHeight w:val="330"/>
        </w:trPr>
        <w:tc>
          <w:tcPr>
            <w:tcW w:w="1499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01FA" w:rsidR="004801FA" w:rsidP="004801FA" w:rsidRDefault="004801FA" w14:paraId="10132A64" w14:textId="77777777">
            <w:pPr>
              <w:rPr>
                <w:rFonts w:ascii="標楷體" w:hAnsi="標楷體" w:eastAsia="標楷體" w:cs="新細明體"/>
                <w:b/>
                <w:bCs/>
                <w:color w:val="000000"/>
              </w:rPr>
            </w:pPr>
          </w:p>
        </w:tc>
        <w:tc>
          <w:tcPr>
            <w:tcW w:w="1761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01FA" w:rsidR="004801FA" w:rsidP="004801FA" w:rsidRDefault="004801FA" w14:paraId="4A4E01FD" w14:textId="77777777">
            <w:pPr>
              <w:rPr>
                <w:rFonts w:ascii="標楷體" w:hAnsi="標楷體" w:eastAsia="標楷體" w:cs="新細明體"/>
                <w:b/>
                <w:bCs/>
                <w:color w:val="000000"/>
              </w:rPr>
            </w:pPr>
          </w:p>
        </w:tc>
        <w:tc>
          <w:tcPr>
            <w:tcW w:w="1773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01FA" w:rsidR="004801FA" w:rsidP="004801FA" w:rsidRDefault="004801FA" w14:paraId="2DAF2193" w14:textId="77777777">
            <w:pPr>
              <w:rPr>
                <w:rFonts w:ascii="標楷體" w:hAnsi="標楷體" w:eastAsia="標楷體" w:cs="新細明體"/>
                <w:b/>
                <w:bCs/>
                <w:color w:val="000000"/>
              </w:rPr>
            </w:pPr>
          </w:p>
        </w:tc>
        <w:tc>
          <w:tcPr>
            <w:tcW w:w="857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01FA" w:rsidR="004801FA" w:rsidP="004801FA" w:rsidRDefault="004801FA" w14:paraId="32A7D600" w14:textId="77777777">
            <w:pPr>
              <w:rPr>
                <w:rFonts w:ascii="標楷體" w:hAnsi="標楷體" w:eastAsia="標楷體" w:cs="新細明體"/>
                <w:b/>
                <w:bCs/>
                <w:color w:val="000000"/>
              </w:rPr>
            </w:pPr>
          </w:p>
        </w:tc>
        <w:tc>
          <w:tcPr>
            <w:tcW w:w="1259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01FA" w:rsidR="004801FA" w:rsidP="004801FA" w:rsidRDefault="004801FA" w14:paraId="6BC9906B" w14:textId="77777777">
            <w:pPr>
              <w:rPr>
                <w:rFonts w:ascii="標楷體" w:hAnsi="標楷體" w:eastAsia="標楷體" w:cs="新細明體"/>
                <w:b/>
                <w:bCs/>
                <w:color w:val="000000"/>
              </w:rPr>
            </w:pPr>
          </w:p>
        </w:tc>
        <w:tc>
          <w:tcPr>
            <w:tcW w:w="1269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01FA" w:rsidR="004801FA" w:rsidP="004801FA" w:rsidRDefault="004801FA" w14:paraId="2EB65195" w14:textId="77777777">
            <w:pPr>
              <w:rPr>
                <w:rFonts w:ascii="標楷體" w:hAnsi="標楷體" w:eastAsia="標楷體" w:cs="新細明體"/>
                <w:b/>
                <w:bCs/>
                <w:color w:val="000000"/>
              </w:rPr>
            </w:pPr>
          </w:p>
        </w:tc>
        <w:tc>
          <w:tcPr>
            <w:tcW w:w="1869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01FA" w:rsidR="004801FA" w:rsidP="004801FA" w:rsidRDefault="004801FA" w14:paraId="23648C95" w14:textId="77777777">
            <w:pPr>
              <w:rPr>
                <w:rFonts w:ascii="標楷體" w:hAnsi="標楷體" w:eastAsia="標楷體" w:cs="新細明體"/>
                <w:b/>
                <w:bCs/>
                <w:color w:val="000000"/>
              </w:rPr>
            </w:pPr>
          </w:p>
        </w:tc>
      </w:tr>
      <w:tr w:rsidRPr="004801FA" w:rsidR="004801FA" w:rsidTr="003F58AF" w14:paraId="25C473E0" w14:textId="77777777">
        <w:trPr>
          <w:trHeight w:val="1350"/>
        </w:trPr>
        <w:tc>
          <w:tcPr>
            <w:tcW w:w="14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2873E696" w14:textId="77777777">
            <w:pPr>
              <w:rPr>
                <w:rFonts w:ascii="標楷體" w:hAnsi="標楷體" w:eastAsia="標楷體" w:cs="新細明體"/>
              </w:rPr>
            </w:pPr>
            <w:r w:rsidRPr="004801FA">
              <w:rPr>
                <w:rFonts w:hint="eastAsia" w:ascii="標楷體" w:hAnsi="標楷體" w:eastAsia="標楷體" w:cs="新細明體"/>
              </w:rPr>
              <w:t>Org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0161DB84" w14:textId="77777777">
            <w:pPr>
              <w:rPr>
                <w:rFonts w:ascii="標楷體" w:hAnsi="標楷體" w:eastAsia="標楷體" w:cs="新細明體"/>
              </w:rPr>
            </w:pPr>
            <w:proofErr w:type="spellStart"/>
            <w:r w:rsidRPr="004801FA">
              <w:rPr>
                <w:rFonts w:hint="eastAsia" w:ascii="標楷體" w:hAnsi="標楷體" w:eastAsia="標楷體" w:cs="新細明體"/>
              </w:rPr>
              <w:t>OMDepartment</w:t>
            </w:r>
            <w:proofErr w:type="spellEnd"/>
          </w:p>
        </w:tc>
        <w:tc>
          <w:tcPr>
            <w:tcW w:w="1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222F1452" w14:textId="77777777">
            <w:pPr>
              <w:rPr>
                <w:rFonts w:ascii="標楷體" w:hAnsi="標楷體" w:eastAsia="標楷體" w:cs="新細明體"/>
              </w:rPr>
            </w:pPr>
            <w:r w:rsidRPr="004801FA">
              <w:rPr>
                <w:rFonts w:hint="eastAsia" w:ascii="標楷體" w:hAnsi="標楷體" w:eastAsia="標楷體" w:cs="新細明體"/>
              </w:rPr>
              <w:t>Org+異動紀錄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032B5E91" w14:textId="77777777">
            <w:pPr>
              <w:rPr>
                <w:rFonts w:ascii="標楷體" w:hAnsi="標楷體" w:eastAsia="標楷體" w:cs="新細明體"/>
              </w:rPr>
            </w:pPr>
            <w:r w:rsidRPr="004801FA">
              <w:rPr>
                <w:rFonts w:hint="eastAsia" w:ascii="標楷體" w:hAnsi="標楷體" w:eastAsia="標楷體" w:cs="新細明體"/>
              </w:rPr>
              <w:t>共用</w:t>
            </w:r>
          </w:p>
        </w:tc>
        <w:tc>
          <w:tcPr>
            <w:tcW w:w="12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31D79850" w14:textId="77777777">
            <w:pPr>
              <w:rPr>
                <w:rFonts w:ascii="標楷體" w:hAnsi="標楷體" w:eastAsia="標楷體" w:cs="新細明體"/>
              </w:rPr>
            </w:pPr>
            <w:r w:rsidRPr="004801FA">
              <w:rPr>
                <w:rFonts w:hint="eastAsia" w:ascii="標楷體" w:hAnsi="標楷體" w:eastAsia="標楷體" w:cs="新細明體"/>
              </w:rPr>
              <w:t>Default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36FAF6AA" w14:textId="77777777">
            <w:pPr>
              <w:rPr>
                <w:rFonts w:ascii="標楷體" w:hAnsi="標楷體" w:eastAsia="標楷體" w:cs="新細明體"/>
              </w:rPr>
            </w:pPr>
            <w:r w:rsidRPr="004801FA">
              <w:rPr>
                <w:rFonts w:hint="eastAsia" w:ascii="標楷體" w:hAnsi="標楷體" w:eastAsia="標楷體" w:cs="新細明體"/>
              </w:rPr>
              <w:t>預設</w:t>
            </w:r>
          </w:p>
        </w:tc>
        <w:tc>
          <w:tcPr>
            <w:tcW w:w="1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01FA" w:rsidR="004801FA" w:rsidP="004801FA" w:rsidRDefault="004801FA" w14:paraId="54D5B66E" w14:textId="77777777">
            <w:pPr>
              <w:rPr>
                <w:rFonts w:ascii="標楷體" w:hAnsi="標楷體" w:eastAsia="標楷體" w:cs="新細明體"/>
              </w:rPr>
            </w:pPr>
            <w:r w:rsidRPr="004801FA">
              <w:rPr>
                <w:rFonts w:hint="eastAsia" w:ascii="標楷體" w:hAnsi="標楷體" w:eastAsia="標楷體" w:cs="新細明體"/>
              </w:rPr>
              <w:t>瀏覽組織當下資料/異動紀錄/異動歷程/修改歷程</w:t>
            </w:r>
          </w:p>
        </w:tc>
      </w:tr>
      <w:tr w:rsidRPr="004801FA" w:rsidR="004801FA" w:rsidTr="003F58AF" w14:paraId="2EBB0776" w14:textId="77777777">
        <w:trPr>
          <w:trHeight w:val="540"/>
        </w:trPr>
        <w:tc>
          <w:tcPr>
            <w:tcW w:w="14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7C9E3103" w14:textId="77777777">
            <w:pPr>
              <w:rPr>
                <w:rFonts w:ascii="標楷體" w:hAnsi="標楷體" w:eastAsia="標楷體" w:cs="新細明體"/>
              </w:rPr>
            </w:pPr>
            <w:r w:rsidRPr="004801FA">
              <w:rPr>
                <w:rFonts w:hint="eastAsia" w:ascii="標楷體" w:hAnsi="標楷體" w:eastAsia="標楷體" w:cs="新細明體"/>
              </w:rPr>
              <w:t>Org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5BCB3BB8" w14:textId="77777777">
            <w:pPr>
              <w:rPr>
                <w:rFonts w:ascii="標楷體" w:hAnsi="標楷體" w:eastAsia="標楷體" w:cs="新細明體"/>
              </w:rPr>
            </w:pPr>
            <w:proofErr w:type="spellStart"/>
            <w:r w:rsidRPr="004801FA">
              <w:rPr>
                <w:rFonts w:hint="eastAsia" w:ascii="標楷體" w:hAnsi="標楷體" w:eastAsia="標楷體" w:cs="新細明體"/>
              </w:rPr>
              <w:t>OMDepartment</w:t>
            </w:r>
            <w:proofErr w:type="spellEnd"/>
          </w:p>
        </w:tc>
        <w:tc>
          <w:tcPr>
            <w:tcW w:w="1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1EBEF6F6" w14:textId="77777777">
            <w:pPr>
              <w:rPr>
                <w:rFonts w:ascii="標楷體" w:hAnsi="標楷體" w:eastAsia="標楷體" w:cs="新細明體"/>
              </w:rPr>
            </w:pPr>
            <w:r w:rsidRPr="004801FA">
              <w:rPr>
                <w:rFonts w:hint="eastAsia" w:ascii="標楷體" w:hAnsi="標楷體" w:eastAsia="標楷體" w:cs="新細明體"/>
              </w:rPr>
              <w:t>Org+異動紀錄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1F14EB2C" w14:textId="77777777">
            <w:pPr>
              <w:rPr>
                <w:rFonts w:ascii="標楷體" w:hAnsi="標楷體" w:eastAsia="標楷體" w:cs="新細明體"/>
              </w:rPr>
            </w:pPr>
            <w:r w:rsidRPr="004801FA">
              <w:rPr>
                <w:rFonts w:hint="eastAsia" w:ascii="標楷體" w:hAnsi="標楷體" w:eastAsia="標楷體" w:cs="新細明體"/>
              </w:rPr>
              <w:t>共用</w:t>
            </w:r>
          </w:p>
        </w:tc>
        <w:tc>
          <w:tcPr>
            <w:tcW w:w="12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008ECC7B" w14:textId="77777777">
            <w:pPr>
              <w:rPr>
                <w:rFonts w:ascii="標楷體" w:hAnsi="標楷體" w:eastAsia="標楷體" w:cs="新細明體"/>
              </w:rPr>
            </w:pPr>
            <w:r w:rsidRPr="004801FA">
              <w:rPr>
                <w:rFonts w:hint="eastAsia" w:ascii="標楷體" w:hAnsi="標楷體" w:eastAsia="標楷體" w:cs="新細明體"/>
              </w:rPr>
              <w:t>Create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014747D4" w14:textId="77777777">
            <w:pPr>
              <w:rPr>
                <w:rFonts w:ascii="標楷體" w:hAnsi="標楷體" w:eastAsia="標楷體" w:cs="新細明體"/>
              </w:rPr>
            </w:pPr>
            <w:r w:rsidRPr="004801FA">
              <w:rPr>
                <w:rFonts w:hint="eastAsia" w:ascii="標楷體" w:hAnsi="標楷體" w:eastAsia="標楷體" w:cs="新細明體"/>
              </w:rPr>
              <w:t>新增異動紀錄</w:t>
            </w:r>
          </w:p>
        </w:tc>
        <w:tc>
          <w:tcPr>
            <w:tcW w:w="1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01FA" w:rsidR="004801FA" w:rsidP="004801FA" w:rsidRDefault="004801FA" w14:paraId="269B4BE3" w14:textId="77777777">
            <w:pPr>
              <w:rPr>
                <w:rFonts w:ascii="標楷體" w:hAnsi="標楷體" w:eastAsia="標楷體" w:cs="新細明體"/>
              </w:rPr>
            </w:pPr>
            <w:r w:rsidRPr="004801FA">
              <w:rPr>
                <w:rFonts w:hint="eastAsia" w:ascii="標楷體" w:hAnsi="標楷體" w:eastAsia="標楷體" w:cs="新細明體"/>
              </w:rPr>
              <w:t>新增異動紀錄</w:t>
            </w:r>
          </w:p>
        </w:tc>
      </w:tr>
      <w:tr w:rsidRPr="004801FA" w:rsidR="004801FA" w:rsidTr="003F58AF" w14:paraId="3A7B6AC0" w14:textId="77777777">
        <w:trPr>
          <w:trHeight w:val="540"/>
        </w:trPr>
        <w:tc>
          <w:tcPr>
            <w:tcW w:w="14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581A09B4" w14:textId="77777777">
            <w:pPr>
              <w:rPr>
                <w:rFonts w:ascii="標楷體" w:hAnsi="標楷體" w:eastAsia="標楷體" w:cs="新細明體"/>
              </w:rPr>
            </w:pPr>
            <w:r w:rsidRPr="004801FA">
              <w:rPr>
                <w:rFonts w:hint="eastAsia" w:ascii="標楷體" w:hAnsi="標楷體" w:eastAsia="標楷體" w:cs="新細明體"/>
              </w:rPr>
              <w:t>Org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79F319B0" w14:textId="77777777">
            <w:pPr>
              <w:rPr>
                <w:rFonts w:ascii="標楷體" w:hAnsi="標楷體" w:eastAsia="標楷體" w:cs="新細明體"/>
              </w:rPr>
            </w:pPr>
            <w:proofErr w:type="spellStart"/>
            <w:r w:rsidRPr="004801FA">
              <w:rPr>
                <w:rFonts w:hint="eastAsia" w:ascii="標楷體" w:hAnsi="標楷體" w:eastAsia="標楷體" w:cs="新細明體"/>
              </w:rPr>
              <w:t>OMDepartment</w:t>
            </w:r>
            <w:proofErr w:type="spellEnd"/>
          </w:p>
        </w:tc>
        <w:tc>
          <w:tcPr>
            <w:tcW w:w="1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7E2D6E9E" w14:textId="77777777">
            <w:pPr>
              <w:rPr>
                <w:rFonts w:ascii="標楷體" w:hAnsi="標楷體" w:eastAsia="標楷體" w:cs="新細明體"/>
              </w:rPr>
            </w:pPr>
            <w:r w:rsidRPr="004801FA">
              <w:rPr>
                <w:rFonts w:hint="eastAsia" w:ascii="標楷體" w:hAnsi="標楷體" w:eastAsia="標楷體" w:cs="新細明體"/>
              </w:rPr>
              <w:t>Org+異動紀錄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2FF9A301" w14:textId="77777777">
            <w:pPr>
              <w:rPr>
                <w:rFonts w:ascii="標楷體" w:hAnsi="標楷體" w:eastAsia="標楷體" w:cs="新細明體"/>
              </w:rPr>
            </w:pPr>
            <w:r w:rsidRPr="004801FA">
              <w:rPr>
                <w:rFonts w:hint="eastAsia" w:ascii="標楷體" w:hAnsi="標楷體" w:eastAsia="標楷體" w:cs="新細明體"/>
              </w:rPr>
              <w:t>共用</w:t>
            </w:r>
          </w:p>
        </w:tc>
        <w:tc>
          <w:tcPr>
            <w:tcW w:w="12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16EF1DBB" w14:textId="77777777">
            <w:pPr>
              <w:rPr>
                <w:rFonts w:ascii="標楷體" w:hAnsi="標楷體" w:eastAsia="標楷體" w:cs="新細明體"/>
              </w:rPr>
            </w:pPr>
            <w:r w:rsidRPr="004801FA">
              <w:rPr>
                <w:rFonts w:hint="eastAsia" w:ascii="標楷體" w:hAnsi="標楷體" w:eastAsia="標楷體" w:cs="新細明體"/>
              </w:rPr>
              <w:t>Delete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6E544388" w14:textId="77777777">
            <w:pPr>
              <w:rPr>
                <w:rFonts w:ascii="標楷體" w:hAnsi="標楷體" w:eastAsia="標楷體" w:cs="新細明體"/>
              </w:rPr>
            </w:pPr>
            <w:r w:rsidRPr="004801FA">
              <w:rPr>
                <w:rFonts w:hint="eastAsia" w:ascii="標楷體" w:hAnsi="標楷體" w:eastAsia="標楷體" w:cs="新細明體"/>
              </w:rPr>
              <w:t>刪除異動紀錄</w:t>
            </w:r>
          </w:p>
        </w:tc>
        <w:tc>
          <w:tcPr>
            <w:tcW w:w="1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01FA" w:rsidR="004801FA" w:rsidP="004801FA" w:rsidRDefault="004801FA" w14:paraId="31AFA5E1" w14:textId="77777777">
            <w:pPr>
              <w:rPr>
                <w:rFonts w:ascii="標楷體" w:hAnsi="標楷體" w:eastAsia="標楷體" w:cs="新細明體"/>
              </w:rPr>
            </w:pPr>
            <w:r w:rsidRPr="004801FA">
              <w:rPr>
                <w:rFonts w:hint="eastAsia" w:ascii="標楷體" w:hAnsi="標楷體" w:eastAsia="標楷體" w:cs="新細明體"/>
              </w:rPr>
              <w:t>刪除異動紀錄</w:t>
            </w:r>
          </w:p>
        </w:tc>
      </w:tr>
      <w:tr w:rsidRPr="004801FA" w:rsidR="004801FA" w:rsidTr="003F58AF" w14:paraId="7D3F9FFE" w14:textId="77777777">
        <w:trPr>
          <w:trHeight w:val="540"/>
        </w:trPr>
        <w:tc>
          <w:tcPr>
            <w:tcW w:w="14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2BBB2291" w14:textId="77777777">
            <w:pPr>
              <w:rPr>
                <w:rFonts w:ascii="標楷體" w:hAnsi="標楷體" w:eastAsia="標楷體" w:cs="新細明體"/>
              </w:rPr>
            </w:pPr>
            <w:r w:rsidRPr="004801FA">
              <w:rPr>
                <w:rFonts w:hint="eastAsia" w:ascii="標楷體" w:hAnsi="標楷體" w:eastAsia="標楷體" w:cs="新細明體"/>
              </w:rPr>
              <w:t>Org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4529CDD9" w14:textId="77777777">
            <w:pPr>
              <w:rPr>
                <w:rFonts w:ascii="標楷體" w:hAnsi="標楷體" w:eastAsia="標楷體" w:cs="新細明體"/>
              </w:rPr>
            </w:pPr>
            <w:proofErr w:type="spellStart"/>
            <w:r w:rsidRPr="004801FA">
              <w:rPr>
                <w:rFonts w:hint="eastAsia" w:ascii="標楷體" w:hAnsi="標楷體" w:eastAsia="標楷體" w:cs="新細明體"/>
              </w:rPr>
              <w:t>OmInformation</w:t>
            </w:r>
            <w:proofErr w:type="spellEnd"/>
          </w:p>
        </w:tc>
        <w:tc>
          <w:tcPr>
            <w:tcW w:w="1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6FCAC802" w14:textId="77777777">
            <w:pPr>
              <w:rPr>
                <w:rFonts w:ascii="標楷體" w:hAnsi="標楷體" w:eastAsia="標楷體" w:cs="新細明體"/>
              </w:rPr>
            </w:pPr>
            <w:r w:rsidRPr="004801FA">
              <w:rPr>
                <w:rFonts w:hint="eastAsia" w:ascii="標楷體" w:hAnsi="標楷體" w:eastAsia="標楷體" w:cs="新細明體"/>
              </w:rPr>
              <w:t>Org+單位資訊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5167EE2F" w14:textId="77777777">
            <w:pPr>
              <w:rPr>
                <w:rFonts w:ascii="標楷體" w:hAnsi="標楷體" w:eastAsia="標楷體" w:cs="新細明體"/>
              </w:rPr>
            </w:pPr>
            <w:r w:rsidRPr="004801FA">
              <w:rPr>
                <w:rFonts w:hint="eastAsia" w:ascii="標楷體" w:hAnsi="標楷體" w:eastAsia="標楷體" w:cs="新細明體"/>
              </w:rPr>
              <w:t>共用</w:t>
            </w:r>
          </w:p>
        </w:tc>
        <w:tc>
          <w:tcPr>
            <w:tcW w:w="12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1B296BD9" w14:textId="77777777">
            <w:pPr>
              <w:rPr>
                <w:rFonts w:ascii="標楷體" w:hAnsi="標楷體" w:eastAsia="標楷體" w:cs="新細明體"/>
              </w:rPr>
            </w:pPr>
            <w:r w:rsidRPr="004801FA">
              <w:rPr>
                <w:rFonts w:hint="eastAsia" w:ascii="標楷體" w:hAnsi="標楷體" w:eastAsia="標楷體" w:cs="新細明體"/>
              </w:rPr>
              <w:t>Default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1F1B3774" w14:textId="77777777">
            <w:pPr>
              <w:rPr>
                <w:rFonts w:ascii="標楷體" w:hAnsi="標楷體" w:eastAsia="標楷體" w:cs="新細明體"/>
              </w:rPr>
            </w:pPr>
            <w:r w:rsidRPr="004801FA">
              <w:rPr>
                <w:rFonts w:hint="eastAsia" w:ascii="標楷體" w:hAnsi="標楷體" w:eastAsia="標楷體" w:cs="新細明體"/>
              </w:rPr>
              <w:t>預設</w:t>
            </w:r>
          </w:p>
        </w:tc>
        <w:tc>
          <w:tcPr>
            <w:tcW w:w="1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01FA" w:rsidR="004801FA" w:rsidP="004801FA" w:rsidRDefault="004801FA" w14:paraId="722B2BE3" w14:textId="77777777">
            <w:pPr>
              <w:rPr>
                <w:rFonts w:ascii="標楷體" w:hAnsi="標楷體" w:eastAsia="標楷體" w:cs="新細明體"/>
              </w:rPr>
            </w:pPr>
            <w:r w:rsidRPr="004801FA">
              <w:rPr>
                <w:rFonts w:hint="eastAsia" w:ascii="標楷體" w:hAnsi="標楷體" w:eastAsia="標楷體" w:cs="新細明體"/>
              </w:rPr>
              <w:t>瀏覽單位資訊</w:t>
            </w:r>
          </w:p>
        </w:tc>
      </w:tr>
      <w:tr w:rsidRPr="004801FA" w:rsidR="004801FA" w:rsidTr="003F58AF" w14:paraId="597044E4" w14:textId="77777777">
        <w:trPr>
          <w:trHeight w:val="540"/>
        </w:trPr>
        <w:tc>
          <w:tcPr>
            <w:tcW w:w="14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0CE9CF49" w14:textId="77777777">
            <w:pPr>
              <w:rPr>
                <w:rFonts w:ascii="標楷體" w:hAnsi="標楷體" w:eastAsia="標楷體" w:cs="新細明體"/>
              </w:rPr>
            </w:pPr>
            <w:r w:rsidRPr="004801FA">
              <w:rPr>
                <w:rFonts w:hint="eastAsia" w:ascii="標楷體" w:hAnsi="標楷體" w:eastAsia="標楷體" w:cs="新細明體"/>
              </w:rPr>
              <w:t>Org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00C1C850" w14:textId="77777777">
            <w:pPr>
              <w:rPr>
                <w:rFonts w:ascii="標楷體" w:hAnsi="標楷體" w:eastAsia="標楷體" w:cs="新細明體"/>
              </w:rPr>
            </w:pPr>
            <w:proofErr w:type="spellStart"/>
            <w:r w:rsidRPr="004801FA">
              <w:rPr>
                <w:rFonts w:hint="eastAsia" w:ascii="標楷體" w:hAnsi="標楷體" w:eastAsia="標楷體" w:cs="新細明體"/>
              </w:rPr>
              <w:t>OmInformation</w:t>
            </w:r>
            <w:proofErr w:type="spellEnd"/>
          </w:p>
        </w:tc>
        <w:tc>
          <w:tcPr>
            <w:tcW w:w="1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252E5FA9" w14:textId="77777777">
            <w:pPr>
              <w:rPr>
                <w:rFonts w:ascii="標楷體" w:hAnsi="標楷體" w:eastAsia="標楷體" w:cs="新細明體"/>
              </w:rPr>
            </w:pPr>
            <w:r w:rsidRPr="004801FA">
              <w:rPr>
                <w:rFonts w:hint="eastAsia" w:ascii="標楷體" w:hAnsi="標楷體" w:eastAsia="標楷體" w:cs="新細明體"/>
              </w:rPr>
              <w:t>Org+單位資訊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7F188B84" w14:textId="77777777">
            <w:pPr>
              <w:rPr>
                <w:rFonts w:ascii="標楷體" w:hAnsi="標楷體" w:eastAsia="標楷體" w:cs="新細明體"/>
              </w:rPr>
            </w:pPr>
            <w:r w:rsidRPr="004801FA">
              <w:rPr>
                <w:rFonts w:hint="eastAsia" w:ascii="標楷體" w:hAnsi="標楷體" w:eastAsia="標楷體" w:cs="新細明體"/>
              </w:rPr>
              <w:t>共用</w:t>
            </w:r>
          </w:p>
        </w:tc>
        <w:tc>
          <w:tcPr>
            <w:tcW w:w="12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6BAD4A56" w14:textId="77777777">
            <w:pPr>
              <w:rPr>
                <w:rFonts w:ascii="標楷體" w:hAnsi="標楷體" w:eastAsia="標楷體" w:cs="新細明體"/>
              </w:rPr>
            </w:pPr>
            <w:r w:rsidRPr="004801FA">
              <w:rPr>
                <w:rFonts w:hint="eastAsia" w:ascii="標楷體" w:hAnsi="標楷體" w:eastAsia="標楷體" w:cs="新細明體"/>
              </w:rPr>
              <w:t>Update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7209C5BE" w14:textId="77777777">
            <w:pPr>
              <w:rPr>
                <w:rFonts w:ascii="標楷體" w:hAnsi="標楷體" w:eastAsia="標楷體" w:cs="新細明體"/>
              </w:rPr>
            </w:pPr>
            <w:r w:rsidRPr="004801FA">
              <w:rPr>
                <w:rFonts w:hint="eastAsia" w:ascii="標楷體" w:hAnsi="標楷體" w:eastAsia="標楷體" w:cs="新細明體"/>
              </w:rPr>
              <w:t>編輯單位資訊</w:t>
            </w:r>
          </w:p>
        </w:tc>
        <w:tc>
          <w:tcPr>
            <w:tcW w:w="1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01FA" w:rsidR="004801FA" w:rsidP="004801FA" w:rsidRDefault="004801FA" w14:paraId="7BF3F7A4" w14:textId="77777777">
            <w:pPr>
              <w:rPr>
                <w:rFonts w:ascii="標楷體" w:hAnsi="標楷體" w:eastAsia="標楷體" w:cs="新細明體"/>
              </w:rPr>
            </w:pPr>
            <w:r w:rsidRPr="004801FA">
              <w:rPr>
                <w:rFonts w:hint="eastAsia" w:ascii="標楷體" w:hAnsi="標楷體" w:eastAsia="標楷體" w:cs="新細明體"/>
              </w:rPr>
              <w:t>編輯單位資訊</w:t>
            </w:r>
          </w:p>
        </w:tc>
      </w:tr>
      <w:tr w:rsidRPr="004801FA" w:rsidR="004801FA" w:rsidTr="003F58AF" w14:paraId="46D63FD1" w14:textId="77777777">
        <w:trPr>
          <w:trHeight w:val="540"/>
        </w:trPr>
        <w:tc>
          <w:tcPr>
            <w:tcW w:w="14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430FB179" w14:textId="77777777">
            <w:pPr>
              <w:rPr>
                <w:rFonts w:ascii="標楷體" w:hAnsi="標楷體" w:eastAsia="標楷體" w:cs="新細明體"/>
              </w:rPr>
            </w:pPr>
            <w:r w:rsidRPr="004801FA">
              <w:rPr>
                <w:rFonts w:hint="eastAsia" w:ascii="標楷體" w:hAnsi="標楷體" w:eastAsia="標楷體" w:cs="新細明體"/>
              </w:rPr>
              <w:t>Org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4C185635" w14:textId="77777777">
            <w:pPr>
              <w:rPr>
                <w:rFonts w:ascii="標楷體" w:hAnsi="標楷體" w:eastAsia="標楷體" w:cs="新細明體"/>
              </w:rPr>
            </w:pPr>
            <w:proofErr w:type="spellStart"/>
            <w:r w:rsidRPr="004801FA">
              <w:rPr>
                <w:rFonts w:hint="eastAsia" w:ascii="標楷體" w:hAnsi="標楷體" w:eastAsia="標楷體" w:cs="新細明體"/>
              </w:rPr>
              <w:t>OmEmployee</w:t>
            </w:r>
            <w:proofErr w:type="spellEnd"/>
          </w:p>
        </w:tc>
        <w:tc>
          <w:tcPr>
            <w:tcW w:w="1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5CB014A1" w14:textId="77777777">
            <w:pPr>
              <w:rPr>
                <w:rFonts w:ascii="標楷體" w:hAnsi="標楷體" w:eastAsia="標楷體" w:cs="新細明體"/>
              </w:rPr>
            </w:pPr>
            <w:r w:rsidRPr="004801FA">
              <w:rPr>
                <w:rFonts w:hint="eastAsia" w:ascii="標楷體" w:hAnsi="標楷體" w:eastAsia="標楷體" w:cs="新細明體"/>
              </w:rPr>
              <w:t>Org+單位員工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6A145B79" w14:textId="77777777">
            <w:pPr>
              <w:rPr>
                <w:rFonts w:ascii="標楷體" w:hAnsi="標楷體" w:eastAsia="標楷體" w:cs="新細明體"/>
              </w:rPr>
            </w:pPr>
            <w:r w:rsidRPr="004801FA">
              <w:rPr>
                <w:rFonts w:hint="eastAsia" w:ascii="標楷體" w:hAnsi="標楷體" w:eastAsia="標楷體" w:cs="新細明體"/>
              </w:rPr>
              <w:t>共用</w:t>
            </w:r>
          </w:p>
        </w:tc>
        <w:tc>
          <w:tcPr>
            <w:tcW w:w="12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2A061BE2" w14:textId="77777777">
            <w:pPr>
              <w:rPr>
                <w:rFonts w:ascii="標楷體" w:hAnsi="標楷體" w:eastAsia="標楷體" w:cs="新細明體"/>
              </w:rPr>
            </w:pPr>
            <w:r w:rsidRPr="004801FA">
              <w:rPr>
                <w:rFonts w:hint="eastAsia" w:ascii="標楷體" w:hAnsi="標楷體" w:eastAsia="標楷體" w:cs="新細明體"/>
              </w:rPr>
              <w:t>Default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4768684B" w14:textId="77777777">
            <w:pPr>
              <w:rPr>
                <w:rFonts w:ascii="標楷體" w:hAnsi="標楷體" w:eastAsia="標楷體" w:cs="新細明體"/>
              </w:rPr>
            </w:pPr>
            <w:r w:rsidRPr="004801FA">
              <w:rPr>
                <w:rFonts w:hint="eastAsia" w:ascii="標楷體" w:hAnsi="標楷體" w:eastAsia="標楷體" w:cs="新細明體"/>
              </w:rPr>
              <w:t>預設</w:t>
            </w:r>
          </w:p>
        </w:tc>
        <w:tc>
          <w:tcPr>
            <w:tcW w:w="1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01FA" w:rsidR="004801FA" w:rsidP="004801FA" w:rsidRDefault="004801FA" w14:paraId="0B75F21F" w14:textId="77777777">
            <w:pPr>
              <w:rPr>
                <w:rFonts w:ascii="標楷體" w:hAnsi="標楷體" w:eastAsia="標楷體" w:cs="新細明體"/>
              </w:rPr>
            </w:pPr>
            <w:r w:rsidRPr="004801FA">
              <w:rPr>
                <w:rFonts w:hint="eastAsia" w:ascii="標楷體" w:hAnsi="標楷體" w:eastAsia="標楷體" w:cs="新細明體"/>
              </w:rPr>
              <w:t>瀏覽單位員工</w:t>
            </w:r>
          </w:p>
        </w:tc>
      </w:tr>
      <w:tr w:rsidRPr="004801FA" w:rsidR="004801FA" w:rsidTr="003F58AF" w14:paraId="23A8332D" w14:textId="77777777">
        <w:trPr>
          <w:trHeight w:val="573"/>
        </w:trPr>
        <w:tc>
          <w:tcPr>
            <w:tcW w:w="14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245B0361" w14:textId="77777777">
            <w:pPr>
              <w:rPr>
                <w:rFonts w:ascii="標楷體" w:hAnsi="標楷體" w:eastAsia="標楷體" w:cs="新細明體"/>
              </w:rPr>
            </w:pPr>
            <w:r w:rsidRPr="004801FA">
              <w:rPr>
                <w:rFonts w:hint="eastAsia" w:ascii="標楷體" w:hAnsi="標楷體" w:eastAsia="標楷體" w:cs="新細明體"/>
              </w:rPr>
              <w:t>Org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529D5A88" w14:textId="77777777">
            <w:pPr>
              <w:rPr>
                <w:rFonts w:ascii="標楷體" w:hAnsi="標楷體" w:eastAsia="標楷體" w:cs="新細明體"/>
              </w:rPr>
            </w:pPr>
            <w:proofErr w:type="spellStart"/>
            <w:r w:rsidRPr="004801FA">
              <w:rPr>
                <w:rFonts w:hint="eastAsia" w:ascii="標楷體" w:hAnsi="標楷體" w:eastAsia="標楷體" w:cs="新細明體"/>
              </w:rPr>
              <w:t>OMDepartment</w:t>
            </w:r>
            <w:proofErr w:type="spellEnd"/>
          </w:p>
        </w:tc>
        <w:tc>
          <w:tcPr>
            <w:tcW w:w="1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79A6F961" w14:textId="77777777">
            <w:pPr>
              <w:rPr>
                <w:rFonts w:ascii="標楷體" w:hAnsi="標楷體" w:eastAsia="標楷體" w:cs="新細明體"/>
              </w:rPr>
            </w:pPr>
            <w:r w:rsidRPr="004801FA">
              <w:rPr>
                <w:rFonts w:hint="eastAsia" w:ascii="標楷體" w:hAnsi="標楷體" w:eastAsia="標楷體" w:cs="新細明體"/>
              </w:rPr>
              <w:t>Org+異動紀錄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15BA069C" w14:textId="77777777">
            <w:pPr>
              <w:rPr>
                <w:rFonts w:ascii="標楷體" w:hAnsi="標楷體" w:eastAsia="標楷體" w:cs="新細明體"/>
              </w:rPr>
            </w:pPr>
            <w:r w:rsidRPr="004801FA">
              <w:rPr>
                <w:rFonts w:hint="eastAsia" w:ascii="標楷體" w:hAnsi="標楷體" w:eastAsia="標楷體" w:cs="新細明體"/>
              </w:rPr>
              <w:t>共用</w:t>
            </w:r>
          </w:p>
        </w:tc>
        <w:tc>
          <w:tcPr>
            <w:tcW w:w="12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1C9C58A1" w14:textId="77777777">
            <w:pPr>
              <w:rPr>
                <w:rFonts w:ascii="標楷體" w:hAnsi="標楷體" w:eastAsia="標楷體" w:cs="新細明體"/>
              </w:rPr>
            </w:pPr>
            <w:r w:rsidRPr="004801FA">
              <w:rPr>
                <w:rFonts w:hint="eastAsia" w:ascii="標楷體" w:hAnsi="標楷體" w:eastAsia="標楷體" w:cs="新細明體"/>
              </w:rPr>
              <w:t>Edit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3500D6AE" w14:textId="77777777">
            <w:pPr>
              <w:rPr>
                <w:rFonts w:ascii="標楷體" w:hAnsi="標楷體" w:eastAsia="標楷體" w:cs="新細明體"/>
              </w:rPr>
            </w:pPr>
            <w:r w:rsidRPr="004801FA">
              <w:rPr>
                <w:rFonts w:hint="eastAsia" w:ascii="標楷體" w:hAnsi="標楷體" w:eastAsia="標楷體" w:cs="新細明體"/>
              </w:rPr>
              <w:t>編輯異動紀錄</w:t>
            </w:r>
          </w:p>
        </w:tc>
        <w:tc>
          <w:tcPr>
            <w:tcW w:w="1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801FA" w:rsidR="004801FA" w:rsidP="004801FA" w:rsidRDefault="004801FA" w14:paraId="7C38A1E8" w14:textId="77777777">
            <w:pPr>
              <w:rPr>
                <w:rFonts w:ascii="標楷體" w:hAnsi="標楷體" w:eastAsia="標楷體" w:cs="新細明體"/>
              </w:rPr>
            </w:pPr>
            <w:r w:rsidRPr="004801FA">
              <w:rPr>
                <w:rFonts w:hint="eastAsia" w:ascii="標楷體" w:hAnsi="標楷體" w:eastAsia="標楷體" w:cs="新細明體"/>
              </w:rPr>
              <w:t>編輯異動紀錄</w:t>
            </w:r>
          </w:p>
        </w:tc>
      </w:tr>
      <w:tr w:rsidRPr="004801FA" w:rsidR="00AE59BB" w:rsidTr="003F58AF" w14:paraId="6CE92005" w14:textId="77777777">
        <w:trPr>
          <w:trHeight w:val="573"/>
        </w:trPr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AE59BB" w:rsidP="00AE59BB" w:rsidRDefault="00AE59BB" w14:paraId="06BFFC6C" w14:textId="77777777">
            <w:pPr>
              <w:rPr>
                <w:rFonts w:ascii="新細明體" w:hAnsi="新細明體" w:eastAsia="新細明體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17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59BB" w:rsidR="00AE59BB" w:rsidP="00AE59BB" w:rsidRDefault="00AE59BB" w14:paraId="0E43821F" w14:textId="77777777">
            <w:pPr>
              <w:rPr>
                <w:rFonts w:ascii="標楷體" w:hAnsi="標楷體" w:eastAsia="標楷體"/>
              </w:rPr>
            </w:pPr>
            <w:r w:rsidRPr="00AE59BB">
              <w:rPr>
                <w:rFonts w:hint="eastAsia" w:ascii="標楷體" w:hAnsi="標楷體" w:eastAsia="標楷體"/>
              </w:rPr>
              <w:t>Org</w:t>
            </w:r>
          </w:p>
        </w:tc>
        <w:tc>
          <w:tcPr>
            <w:tcW w:w="17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59BB" w:rsidR="00AE59BB" w:rsidP="00AE59BB" w:rsidRDefault="00AE59BB" w14:paraId="4EE38C4B" w14:textId="77777777">
            <w:pPr>
              <w:rPr>
                <w:rFonts w:ascii="標楷體" w:hAnsi="標楷體" w:eastAsia="標楷體"/>
              </w:rPr>
            </w:pPr>
            <w:r w:rsidRPr="00AE59BB">
              <w:rPr>
                <w:rFonts w:hint="eastAsia" w:ascii="標楷體" w:hAnsi="標楷體" w:eastAsia="標楷體"/>
              </w:rPr>
              <w:t>Org+功能權限</w:t>
            </w:r>
          </w:p>
        </w:tc>
        <w:tc>
          <w:tcPr>
            <w:tcW w:w="8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59BB" w:rsidR="00AE59BB" w:rsidP="00AE59BB" w:rsidRDefault="00AE59BB" w14:paraId="0A89F975" w14:textId="77777777">
            <w:pPr>
              <w:rPr>
                <w:rFonts w:ascii="標楷體" w:hAnsi="標楷體" w:eastAsia="標楷體"/>
              </w:rPr>
            </w:pPr>
            <w:r w:rsidRPr="00AE59BB">
              <w:rPr>
                <w:rFonts w:hint="eastAsia" w:ascii="標楷體" w:hAnsi="標楷體" w:eastAsia="標楷體"/>
              </w:rPr>
              <w:t>共用</w:t>
            </w:r>
          </w:p>
        </w:tc>
        <w:tc>
          <w:tcPr>
            <w:tcW w:w="1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59BB" w:rsidR="00AE59BB" w:rsidP="00AE59BB" w:rsidRDefault="00AE59BB" w14:paraId="6A33B9AB" w14:textId="77777777">
            <w:pPr>
              <w:rPr>
                <w:rFonts w:ascii="標楷體" w:hAnsi="標楷體" w:eastAsia="標楷體"/>
              </w:rPr>
            </w:pPr>
            <w:r w:rsidRPr="00AE59BB">
              <w:rPr>
                <w:rFonts w:hint="eastAsia" w:ascii="標楷體" w:hAnsi="標楷體" w:eastAsia="標楷體"/>
              </w:rPr>
              <w:t>Default</w:t>
            </w:r>
          </w:p>
        </w:tc>
        <w:tc>
          <w:tcPr>
            <w:tcW w:w="12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59BB" w:rsidR="00AE59BB" w:rsidP="00AE59BB" w:rsidRDefault="00AE59BB" w14:paraId="5D66CFDA" w14:textId="77777777">
            <w:pPr>
              <w:rPr>
                <w:rFonts w:ascii="標楷體" w:hAnsi="標楷體" w:eastAsia="標楷體"/>
              </w:rPr>
            </w:pPr>
            <w:r w:rsidRPr="00AE59BB">
              <w:rPr>
                <w:rFonts w:hint="eastAsia" w:ascii="標楷體" w:hAnsi="標楷體" w:eastAsia="標楷體"/>
              </w:rPr>
              <w:t>預設</w:t>
            </w:r>
          </w:p>
        </w:tc>
        <w:tc>
          <w:tcPr>
            <w:tcW w:w="18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59BB" w:rsidR="00AE59BB" w:rsidP="00AE59BB" w:rsidRDefault="00AE59BB" w14:paraId="4C40CC44" w14:textId="77777777">
            <w:pPr>
              <w:rPr>
                <w:rFonts w:ascii="標楷體" w:hAnsi="標楷體" w:eastAsia="標楷體"/>
              </w:rPr>
            </w:pPr>
            <w:r w:rsidRPr="00AE59BB">
              <w:rPr>
                <w:rFonts w:hint="eastAsia" w:ascii="標楷體" w:hAnsi="標楷體" w:eastAsia="標楷體"/>
              </w:rPr>
              <w:t>搜尋組織、查詢公司組織圖</w:t>
            </w:r>
          </w:p>
        </w:tc>
      </w:tr>
      <w:tr w:rsidRPr="004801FA" w:rsidR="00AE59BB" w:rsidTr="003F58AF" w14:paraId="2148A053" w14:textId="77777777">
        <w:trPr>
          <w:trHeight w:val="573"/>
        </w:trPr>
        <w:tc>
          <w:tcPr>
            <w:tcW w:w="14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AE59BB" w:rsidP="00AE59BB" w:rsidRDefault="00AE59BB" w14:paraId="467E5F6B" w14:textId="77777777">
            <w:pPr>
              <w:rPr>
                <w:rFonts w:ascii="新細明體" w:hAnsi="新細明體" w:eastAsia="新細明體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59BB" w:rsidR="00AE59BB" w:rsidP="00AE59BB" w:rsidRDefault="00AE59BB" w14:paraId="791F7298" w14:textId="77777777">
            <w:pPr>
              <w:rPr>
                <w:rFonts w:ascii="標楷體" w:hAnsi="標楷體" w:eastAsia="標楷體"/>
              </w:rPr>
            </w:pPr>
            <w:r w:rsidRPr="00AE59BB">
              <w:rPr>
                <w:rFonts w:hint="eastAsia" w:ascii="標楷體" w:hAnsi="標楷體" w:eastAsia="標楷體"/>
              </w:rPr>
              <w:t>Org</w:t>
            </w:r>
          </w:p>
        </w:tc>
        <w:tc>
          <w:tcPr>
            <w:tcW w:w="1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59BB" w:rsidR="00AE59BB" w:rsidP="00AE59BB" w:rsidRDefault="00AE59BB" w14:paraId="467C328C" w14:textId="77777777">
            <w:pPr>
              <w:rPr>
                <w:rFonts w:ascii="標楷體" w:hAnsi="標楷體" w:eastAsia="標楷體"/>
              </w:rPr>
            </w:pPr>
            <w:r w:rsidRPr="00AE59BB">
              <w:rPr>
                <w:rFonts w:hint="eastAsia" w:ascii="標楷體" w:hAnsi="標楷體" w:eastAsia="標楷體"/>
              </w:rPr>
              <w:t>Org+功能權限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59BB" w:rsidR="00AE59BB" w:rsidP="00AE59BB" w:rsidRDefault="00AE59BB" w14:paraId="25ABEC1E" w14:textId="77777777">
            <w:pPr>
              <w:rPr>
                <w:rFonts w:ascii="標楷體" w:hAnsi="標楷體" w:eastAsia="標楷體"/>
              </w:rPr>
            </w:pPr>
            <w:r w:rsidRPr="00AE59BB">
              <w:rPr>
                <w:rFonts w:hint="eastAsia" w:ascii="標楷體" w:hAnsi="標楷體" w:eastAsia="標楷體"/>
              </w:rPr>
              <w:t>共用</w:t>
            </w:r>
          </w:p>
        </w:tc>
        <w:tc>
          <w:tcPr>
            <w:tcW w:w="12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59BB" w:rsidR="00AE59BB" w:rsidP="00AE59BB" w:rsidRDefault="00AE59BB" w14:paraId="4F8E0AC5" w14:textId="77777777">
            <w:pPr>
              <w:rPr>
                <w:rFonts w:ascii="標楷體" w:hAnsi="標楷體" w:eastAsia="標楷體"/>
              </w:rPr>
            </w:pPr>
            <w:r w:rsidRPr="00AE59BB">
              <w:rPr>
                <w:rFonts w:hint="eastAsia" w:ascii="標楷體" w:hAnsi="標楷體" w:eastAsia="標楷體"/>
              </w:rPr>
              <w:t>Create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59BB" w:rsidR="00AE59BB" w:rsidP="00AE59BB" w:rsidRDefault="00AE59BB" w14:paraId="17401989" w14:textId="77777777">
            <w:pPr>
              <w:rPr>
                <w:rFonts w:ascii="標楷體" w:hAnsi="標楷體" w:eastAsia="標楷體"/>
              </w:rPr>
            </w:pPr>
            <w:r w:rsidRPr="00AE59BB">
              <w:rPr>
                <w:rFonts w:hint="eastAsia" w:ascii="標楷體" w:hAnsi="標楷體" w:eastAsia="標楷體"/>
              </w:rPr>
              <w:t>新增單位</w:t>
            </w:r>
          </w:p>
        </w:tc>
        <w:tc>
          <w:tcPr>
            <w:tcW w:w="1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59BB" w:rsidR="00AE59BB" w:rsidP="00AE59BB" w:rsidRDefault="00AE59BB" w14:paraId="11205AD0" w14:textId="77777777">
            <w:pPr>
              <w:rPr>
                <w:rFonts w:ascii="標楷體" w:hAnsi="標楷體" w:eastAsia="標楷體"/>
              </w:rPr>
            </w:pPr>
            <w:r w:rsidRPr="00AE59BB">
              <w:rPr>
                <w:rFonts w:hint="eastAsia" w:ascii="標楷體" w:hAnsi="標楷體" w:eastAsia="標楷體"/>
              </w:rPr>
              <w:t>新增單位</w:t>
            </w:r>
          </w:p>
        </w:tc>
      </w:tr>
    </w:tbl>
    <w:p w:rsidRPr="004801FA" w:rsidR="004801FA" w:rsidP="004801FA" w:rsidRDefault="004801FA" w14:paraId="7A3B63EB" w14:textId="77777777"/>
    <w:p w:rsidRPr="008E5887" w:rsidR="00D0135E" w:rsidP="00600538" w:rsidRDefault="004801FA" w14:paraId="5375316B" w14:textId="77777777">
      <w:pPr>
        <w:pStyle w:val="1"/>
        <w:ind w:left="482" w:hanging="482"/>
        <w:rPr>
          <w:rFonts w:ascii="Courier New" w:hAnsi="Courier New" w:eastAsia="標楷體"/>
          <w:b w:val="0"/>
        </w:rPr>
      </w:pPr>
      <w:r w:rsidRPr="008E5887">
        <w:rPr>
          <w:rFonts w:hint="eastAsia" w:ascii="Courier New" w:hAnsi="Courier New" w:eastAsia="標楷體"/>
          <w:b w:val="0"/>
        </w:rPr>
        <w:lastRenderedPageBreak/>
        <w:t>系統畫面</w:t>
      </w:r>
      <w:bookmarkEnd w:id="19"/>
    </w:p>
    <w:p w:rsidRPr="008E5887" w:rsidR="00D0135E" w:rsidP="00D0135E" w:rsidRDefault="00D0135E" w14:paraId="51F5CA3C" w14:textId="77777777">
      <w:pPr>
        <w:rPr>
          <w:rFonts w:ascii="標楷體" w:hAnsi="標楷體" w:eastAsia="標楷體"/>
        </w:rPr>
      </w:pPr>
      <w:r w:rsidRPr="008E5887">
        <w:rPr>
          <w:rFonts w:ascii="Courier New" w:hAnsi="標楷體" w:eastAsia="標楷體"/>
        </w:rPr>
        <w:t>本章節呈現系統操作介面及各欄位說明</w:t>
      </w:r>
      <w:r w:rsidRPr="008E5887">
        <w:rPr>
          <w:rFonts w:hint="eastAsia" w:ascii="Courier New" w:hAnsi="標楷體" w:eastAsia="標楷體"/>
        </w:rPr>
        <w:t>，</w:t>
      </w:r>
      <w:r w:rsidRPr="008E5887">
        <w:rPr>
          <w:rFonts w:hint="eastAsia" w:ascii="標楷體" w:hAnsi="標楷體" w:eastAsia="標楷體"/>
        </w:rPr>
        <w:t>單位資料基本上分為以下幾個區塊:</w:t>
      </w:r>
    </w:p>
    <w:p w:rsidRPr="008E5887" w:rsidR="00D0135E" w:rsidP="00EE5669" w:rsidRDefault="00D0135E" w14:paraId="5D5C3D02" w14:textId="77777777">
      <w:pPr>
        <w:pStyle w:val="af3"/>
        <w:numPr>
          <w:ilvl w:val="0"/>
          <w:numId w:val="6"/>
        </w:numPr>
        <w:ind w:leftChars="0"/>
        <w:rPr>
          <w:rFonts w:ascii="標楷體" w:hAnsi="標楷體" w:eastAsia="標楷體"/>
        </w:rPr>
      </w:pPr>
      <w:r w:rsidRPr="008E5887">
        <w:rPr>
          <w:rFonts w:hint="eastAsia" w:ascii="標楷體" w:hAnsi="標楷體" w:eastAsia="標楷體"/>
        </w:rPr>
        <w:t>當下資料：會顯示該單位今天的單位狀態、相關資料及主管</w:t>
      </w:r>
    </w:p>
    <w:p w:rsidRPr="008E5887" w:rsidR="00D0135E" w:rsidP="00EE5669" w:rsidRDefault="00D0135E" w14:paraId="369D4E11" w14:textId="77777777">
      <w:pPr>
        <w:pStyle w:val="af3"/>
        <w:numPr>
          <w:ilvl w:val="0"/>
          <w:numId w:val="6"/>
        </w:numPr>
        <w:ind w:leftChars="0"/>
        <w:rPr>
          <w:rFonts w:ascii="標楷體" w:hAnsi="標楷體" w:eastAsia="標楷體"/>
        </w:rPr>
      </w:pPr>
      <w:r w:rsidRPr="008E5887">
        <w:rPr>
          <w:rFonts w:hint="eastAsia" w:ascii="標楷體" w:hAnsi="標楷體" w:eastAsia="標楷體"/>
        </w:rPr>
        <w:t>單位異動記錄：一個單位可能有</w:t>
      </w:r>
      <w:proofErr w:type="gramStart"/>
      <w:r w:rsidRPr="008E5887">
        <w:rPr>
          <w:rFonts w:hint="eastAsia" w:ascii="標楷體" w:hAnsi="標楷體" w:eastAsia="標楷體"/>
        </w:rPr>
        <w:t>多筆異動</w:t>
      </w:r>
      <w:proofErr w:type="gramEnd"/>
      <w:r w:rsidRPr="008E5887">
        <w:rPr>
          <w:rFonts w:hint="eastAsia" w:ascii="標楷體" w:hAnsi="標楷體" w:eastAsia="標楷體"/>
        </w:rPr>
        <w:t>記錄，為單位的歷程</w:t>
      </w:r>
    </w:p>
    <w:p w:rsidRPr="008E5887" w:rsidR="00D0135E" w:rsidP="00EE5669" w:rsidRDefault="00D0135E" w14:paraId="4BC8C1EF" w14:textId="77777777">
      <w:pPr>
        <w:pStyle w:val="af3"/>
        <w:numPr>
          <w:ilvl w:val="0"/>
          <w:numId w:val="6"/>
        </w:numPr>
        <w:ind w:leftChars="0"/>
        <w:rPr>
          <w:rFonts w:ascii="標楷體" w:hAnsi="標楷體" w:eastAsia="標楷體"/>
        </w:rPr>
      </w:pPr>
      <w:r w:rsidRPr="008E5887">
        <w:rPr>
          <w:rFonts w:hint="eastAsia" w:ascii="標楷體" w:hAnsi="標楷體" w:eastAsia="標楷體"/>
        </w:rPr>
        <w:t>單位資訊：記錄單位的職責說明、聯絡方式、證照等</w:t>
      </w:r>
    </w:p>
    <w:p w:rsidRPr="008E5887" w:rsidR="00D0135E" w:rsidP="00EE5669" w:rsidRDefault="00D0135E" w14:paraId="6FC4CCE8" w14:textId="77777777">
      <w:pPr>
        <w:pStyle w:val="af3"/>
        <w:numPr>
          <w:ilvl w:val="0"/>
          <w:numId w:val="6"/>
        </w:numPr>
        <w:ind w:leftChars="0"/>
        <w:rPr>
          <w:rFonts w:ascii="標楷體" w:hAnsi="標楷體" w:eastAsia="標楷體"/>
        </w:rPr>
      </w:pPr>
      <w:r w:rsidRPr="008E5887">
        <w:rPr>
          <w:rFonts w:hint="eastAsia" w:ascii="標楷體" w:hAnsi="標楷體" w:eastAsia="標楷體"/>
        </w:rPr>
        <w:t>單位員工：即時顯示該單位當天在職及</w:t>
      </w:r>
      <w:r w:rsidRPr="003F58AF">
        <w:rPr>
          <w:rFonts w:hint="eastAsia" w:ascii="標楷體" w:hAnsi="標楷體" w:eastAsia="標楷體"/>
        </w:rPr>
        <w:t>未報到員工</w:t>
      </w:r>
      <w:r w:rsidRPr="008E5887">
        <w:rPr>
          <w:rFonts w:hint="eastAsia" w:ascii="標楷體" w:hAnsi="標楷體" w:eastAsia="標楷體"/>
        </w:rPr>
        <w:t>（離職／留停員工不會顯示）</w:t>
      </w:r>
    </w:p>
    <w:p w:rsidRPr="008E5887" w:rsidR="00D0135E" w:rsidP="00D0135E" w:rsidRDefault="00D0135E" w14:paraId="6BF5CD60" w14:textId="77777777">
      <w:pPr>
        <w:rPr>
          <w:rFonts w:ascii="Courier New" w:hAnsi="Courier New" w:eastAsia="標楷體"/>
        </w:rPr>
      </w:pPr>
    </w:p>
    <w:p w:rsidRPr="008E5887" w:rsidR="00D0135E" w:rsidP="00EE5669" w:rsidRDefault="00D0135E" w14:paraId="4FD4C7B2" w14:textId="77777777">
      <w:pPr>
        <w:pStyle w:val="2"/>
        <w:numPr>
          <w:ilvl w:val="0"/>
          <w:numId w:val="4"/>
        </w:numPr>
        <w:spacing w:before="326" w:after="163"/>
        <w:rPr>
          <w:rFonts w:ascii="Courier New" w:hAnsi="Courier New" w:eastAsia="標楷體"/>
          <w:b w:val="0"/>
          <w:szCs w:val="24"/>
        </w:rPr>
      </w:pPr>
      <w:bookmarkStart w:name="_客戶主檔資料維護" w:id="20"/>
      <w:bookmarkStart w:name="_Toc13494164" w:id="21"/>
      <w:bookmarkStart w:name="_Toc260137371" w:id="22"/>
      <w:bookmarkEnd w:id="20"/>
      <w:r w:rsidRPr="008E5887">
        <w:rPr>
          <w:rFonts w:hint="eastAsia" w:ascii="Courier New" w:hAnsi="標楷體" w:eastAsia="標楷體"/>
          <w:b w:val="0"/>
          <w:szCs w:val="24"/>
        </w:rPr>
        <w:t>1.0_</w:t>
      </w:r>
      <w:r w:rsidRPr="008E5887">
        <w:rPr>
          <w:rFonts w:hint="eastAsia" w:ascii="Courier New" w:hAnsi="標楷體" w:eastAsia="標楷體"/>
          <w:b w:val="0"/>
          <w:szCs w:val="24"/>
        </w:rPr>
        <w:t>單位搜尋</w:t>
      </w:r>
      <w:bookmarkEnd w:id="21"/>
    </w:p>
    <w:p w:rsidRPr="008E5887" w:rsidR="00D0135E" w:rsidP="00D0135E" w:rsidRDefault="00D0135E" w14:paraId="30FDE031" w14:textId="77777777">
      <w:pPr>
        <w:pStyle w:val="a7"/>
        <w:spacing w:before="326"/>
        <w:rPr>
          <w:rFonts w:ascii="Courier New" w:hAnsi="Courier New" w:eastAsia="標楷體"/>
        </w:rPr>
      </w:pPr>
      <w:bookmarkStart w:name="_Toc13494176" w:id="23"/>
      <w:r w:rsidRPr="008E5887">
        <w:rPr>
          <w:rFonts w:ascii="Courier New" w:hAnsi="標楷體" w:eastAsia="標楷體"/>
        </w:rPr>
        <w:t>圖表</w:t>
      </w:r>
      <w:r w:rsidRPr="008E5887">
        <w:rPr>
          <w:rFonts w:ascii="Courier New" w:hAnsi="Courier New" w:eastAsia="標楷體"/>
        </w:rPr>
        <w:t xml:space="preserve"> </w:t>
      </w:r>
      <w:r w:rsidRPr="008E5887">
        <w:rPr>
          <w:rFonts w:ascii="Courier New" w:hAnsi="Courier New" w:eastAsia="標楷體"/>
        </w:rPr>
        <w:fldChar w:fldCharType="begin"/>
      </w:r>
      <w:r w:rsidRPr="008E5887">
        <w:rPr>
          <w:rFonts w:ascii="Courier New" w:hAnsi="Courier New" w:eastAsia="標楷體"/>
        </w:rPr>
        <w:instrText xml:space="preserve"> SEQ </w:instrText>
      </w:r>
      <w:r w:rsidRPr="008E5887">
        <w:rPr>
          <w:rFonts w:ascii="Courier New" w:hAnsi="標楷體" w:eastAsia="標楷體"/>
        </w:rPr>
        <w:instrText>圖表</w:instrText>
      </w:r>
      <w:r w:rsidRPr="008E5887">
        <w:rPr>
          <w:rFonts w:ascii="Courier New" w:hAnsi="Courier New" w:eastAsia="標楷體"/>
        </w:rPr>
        <w:instrText xml:space="preserve"> \* ARABIC </w:instrText>
      </w:r>
      <w:r w:rsidRPr="008E5887">
        <w:rPr>
          <w:rFonts w:ascii="Courier New" w:hAnsi="Courier New" w:eastAsia="標楷體"/>
        </w:rPr>
        <w:fldChar w:fldCharType="separate"/>
      </w:r>
      <w:r w:rsidR="00A858D0">
        <w:rPr>
          <w:rFonts w:ascii="Courier New" w:hAnsi="Courier New" w:eastAsia="標楷體"/>
          <w:noProof/>
        </w:rPr>
        <w:t>1</w:t>
      </w:r>
      <w:r w:rsidRPr="008E5887">
        <w:rPr>
          <w:rFonts w:ascii="Courier New" w:hAnsi="Courier New" w:eastAsia="標楷體"/>
        </w:rPr>
        <w:fldChar w:fldCharType="end"/>
      </w:r>
      <w:r w:rsidRPr="008E5887">
        <w:rPr>
          <w:rFonts w:ascii="Courier New" w:hAnsi="標楷體" w:eastAsia="標楷體"/>
        </w:rPr>
        <w:t>〔欄位〕</w:t>
      </w:r>
      <w:r w:rsidRPr="008E5887">
        <w:rPr>
          <w:rFonts w:hint="eastAsia" w:ascii="Courier New" w:hAnsi="標楷體" w:eastAsia="標楷體"/>
        </w:rPr>
        <w:t>單位搜尋</w:t>
      </w:r>
      <w:bookmarkEnd w:id="23"/>
    </w:p>
    <w:tbl>
      <w:tblPr>
        <w:tblStyle w:val="ad"/>
        <w:tblW w:w="5000" w:type="pct"/>
        <w:tblLayout w:type="fixed"/>
        <w:tblLook w:val="0020" w:firstRow="1" w:lastRow="0" w:firstColumn="0" w:lastColumn="0" w:noHBand="0" w:noVBand="0"/>
      </w:tblPr>
      <w:tblGrid>
        <w:gridCol w:w="1462"/>
        <w:gridCol w:w="839"/>
        <w:gridCol w:w="702"/>
        <w:gridCol w:w="838"/>
        <w:gridCol w:w="838"/>
        <w:gridCol w:w="1397"/>
        <w:gridCol w:w="1564"/>
        <w:gridCol w:w="2410"/>
      </w:tblGrid>
      <w:tr w:rsidRPr="008E5887" w:rsidR="00D0135E" w:rsidTr="009079B5" w14:paraId="1D05C5D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  <w:tblHeader/>
        </w:trPr>
        <w:tc>
          <w:tcPr>
            <w:tcW w:w="727" w:type="pct"/>
            <w:shd w:val="clear" w:color="auto" w:fill="C6D9F1" w:themeFill="text2" w:themeFillTint="33"/>
          </w:tcPr>
          <w:p w:rsidRPr="008E5887" w:rsidR="00D0135E" w:rsidP="009079B5" w:rsidRDefault="00D0135E" w14:paraId="168E7A31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ascii="Courier New" w:hAnsi="標楷體" w:eastAsia="標楷體"/>
                <w:b w:val="0"/>
              </w:rPr>
              <w:t>欄位名稱</w:t>
            </w:r>
          </w:p>
        </w:tc>
        <w:tc>
          <w:tcPr>
            <w:tcW w:w="417" w:type="pct"/>
            <w:shd w:val="clear" w:color="auto" w:fill="C6D9F1" w:themeFill="text2" w:themeFillTint="33"/>
          </w:tcPr>
          <w:p w:rsidRPr="008E5887" w:rsidR="00D0135E" w:rsidP="009079B5" w:rsidRDefault="00D0135E" w14:paraId="72F25ABA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ascii="Courier New" w:hAnsi="標楷體" w:eastAsia="標楷體"/>
                <w:b w:val="0"/>
              </w:rPr>
              <w:t>型態</w:t>
            </w:r>
            <w:r w:rsidRPr="008E5887">
              <w:rPr>
                <w:rFonts w:ascii="Courier New" w:hAnsi="Courier New" w:eastAsia="標楷體"/>
                <w:b w:val="0"/>
              </w:rPr>
              <w:t>/</w:t>
            </w:r>
            <w:r w:rsidRPr="008E5887">
              <w:rPr>
                <w:rFonts w:ascii="Courier New" w:hAnsi="Courier New" w:eastAsia="標楷體"/>
                <w:b w:val="0"/>
              </w:rPr>
              <w:br/>
            </w:r>
            <w:r w:rsidRPr="008E5887">
              <w:rPr>
                <w:rFonts w:ascii="Courier New" w:hAnsi="標楷體" w:eastAsia="標楷體"/>
                <w:b w:val="0"/>
              </w:rPr>
              <w:t>長度</w:t>
            </w:r>
          </w:p>
        </w:tc>
        <w:tc>
          <w:tcPr>
            <w:tcW w:w="349" w:type="pct"/>
            <w:shd w:val="clear" w:color="auto" w:fill="C6D9F1" w:themeFill="text2" w:themeFillTint="33"/>
          </w:tcPr>
          <w:p w:rsidRPr="008E5887" w:rsidR="00D0135E" w:rsidP="009079B5" w:rsidRDefault="00D0135E" w14:paraId="568F82DC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ascii="Courier New" w:hAnsi="標楷體" w:eastAsia="標楷體"/>
                <w:b w:val="0"/>
              </w:rPr>
              <w:t>必要</w:t>
            </w:r>
            <w:r w:rsidRPr="008E5887">
              <w:rPr>
                <w:rFonts w:ascii="Courier New" w:hAnsi="Courier New" w:eastAsia="標楷體"/>
                <w:b w:val="0"/>
              </w:rPr>
              <w:br/>
            </w:r>
            <w:r w:rsidRPr="008E5887">
              <w:rPr>
                <w:rFonts w:ascii="Courier New" w:hAnsi="標楷體" w:eastAsia="標楷體"/>
                <w:b w:val="0"/>
              </w:rPr>
              <w:t>欄位</w:t>
            </w:r>
          </w:p>
        </w:tc>
        <w:tc>
          <w:tcPr>
            <w:tcW w:w="417" w:type="pct"/>
            <w:shd w:val="clear" w:color="auto" w:fill="C6D9F1" w:themeFill="text2" w:themeFillTint="33"/>
          </w:tcPr>
          <w:p w:rsidRPr="008E5887" w:rsidR="00D0135E" w:rsidP="009079B5" w:rsidRDefault="00D0135E" w14:paraId="5A9C2456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ascii="Courier New" w:hAnsi="標楷體" w:eastAsia="標楷體"/>
                <w:b w:val="0"/>
              </w:rPr>
              <w:t>能否</w:t>
            </w:r>
            <w:r w:rsidRPr="008E5887">
              <w:rPr>
                <w:rFonts w:ascii="Courier New" w:hAnsi="Courier New" w:eastAsia="標楷體"/>
                <w:b w:val="0"/>
              </w:rPr>
              <w:br/>
            </w:r>
            <w:r w:rsidRPr="008E5887">
              <w:rPr>
                <w:rFonts w:ascii="Courier New" w:hAnsi="標楷體" w:eastAsia="標楷體"/>
                <w:b w:val="0"/>
              </w:rPr>
              <w:t>輸入</w:t>
            </w:r>
          </w:p>
        </w:tc>
        <w:tc>
          <w:tcPr>
            <w:tcW w:w="417" w:type="pct"/>
            <w:shd w:val="clear" w:color="auto" w:fill="C6D9F1" w:themeFill="text2" w:themeFillTint="33"/>
          </w:tcPr>
          <w:p w:rsidRPr="008E5887" w:rsidR="00D0135E" w:rsidP="009079B5" w:rsidRDefault="00D0135E" w14:paraId="332ADF18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hint="eastAsia" w:ascii="Courier New" w:hAnsi="標楷體" w:eastAsia="標楷體"/>
                <w:b w:val="0"/>
              </w:rPr>
              <w:t>控制項設定</w:t>
            </w:r>
          </w:p>
        </w:tc>
        <w:tc>
          <w:tcPr>
            <w:tcW w:w="695" w:type="pct"/>
            <w:shd w:val="clear" w:color="auto" w:fill="C6D9F1" w:themeFill="text2" w:themeFillTint="33"/>
          </w:tcPr>
          <w:p w:rsidRPr="008E5887" w:rsidR="00D0135E" w:rsidP="009079B5" w:rsidRDefault="00D0135E" w14:paraId="0EBD6C1F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ascii="Courier New" w:hAnsi="標楷體" w:eastAsia="標楷體"/>
                <w:b w:val="0"/>
              </w:rPr>
              <w:t>檢核機制</w:t>
            </w:r>
          </w:p>
        </w:tc>
        <w:tc>
          <w:tcPr>
            <w:tcW w:w="778" w:type="pct"/>
            <w:shd w:val="clear" w:color="auto" w:fill="C6D9F1" w:themeFill="text2" w:themeFillTint="33"/>
          </w:tcPr>
          <w:p w:rsidRPr="008E5887" w:rsidR="00D0135E" w:rsidP="009079B5" w:rsidRDefault="00D0135E" w14:paraId="13E990EB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hint="eastAsia" w:ascii="Courier New" w:hAnsi="標楷體" w:eastAsia="標楷體"/>
                <w:b w:val="0"/>
              </w:rPr>
              <w:t>排序</w:t>
            </w:r>
          </w:p>
        </w:tc>
        <w:tc>
          <w:tcPr>
            <w:tcW w:w="1199" w:type="pct"/>
            <w:shd w:val="clear" w:color="auto" w:fill="C6D9F1" w:themeFill="text2" w:themeFillTint="33"/>
          </w:tcPr>
          <w:p w:rsidRPr="008E5887" w:rsidR="00D0135E" w:rsidP="009079B5" w:rsidRDefault="00D0135E" w14:paraId="02694EEF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ascii="Courier New" w:hAnsi="標楷體" w:eastAsia="標楷體"/>
                <w:b w:val="0"/>
              </w:rPr>
              <w:t>說明</w:t>
            </w:r>
          </w:p>
        </w:tc>
      </w:tr>
      <w:tr w:rsidRPr="008E5887" w:rsidR="00D0135E" w:rsidTr="009079B5" w14:paraId="7BF68EC3" w14:textId="77777777">
        <w:trPr>
          <w:trHeight w:val="224"/>
        </w:trPr>
        <w:tc>
          <w:tcPr>
            <w:tcW w:w="727" w:type="pct"/>
          </w:tcPr>
          <w:p w:rsidRPr="008E5887" w:rsidR="00D0135E" w:rsidP="009079B5" w:rsidRDefault="00D0135E" w14:paraId="0183D0F5" w14:textId="77777777">
            <w:pPr>
              <w:rPr>
                <w:rFonts w:ascii="Courier New" w:hAnsi="Courier New" w:eastAsia="標楷體"/>
              </w:rPr>
            </w:pPr>
            <w:r w:rsidRPr="008E5887">
              <w:rPr>
                <w:rFonts w:hint="eastAsia" w:ascii="Courier New" w:hAnsi="標楷體" w:eastAsia="標楷體"/>
              </w:rPr>
              <w:t>關鍵字搜尋</w:t>
            </w:r>
          </w:p>
        </w:tc>
        <w:tc>
          <w:tcPr>
            <w:tcW w:w="417" w:type="pct"/>
          </w:tcPr>
          <w:p w:rsidRPr="008E5887" w:rsidR="00D0135E" w:rsidP="009079B5" w:rsidRDefault="00D0135E" w14:paraId="38F3F72F" w14:textId="77777777">
            <w:pPr>
              <w:rPr>
                <w:rFonts w:ascii="Courier New" w:hAnsi="Courier New" w:eastAsia="標楷體"/>
              </w:rPr>
            </w:pPr>
            <w:r w:rsidRPr="008E5887">
              <w:rPr>
                <w:rFonts w:ascii="Courier New" w:hAnsi="Courier New" w:eastAsia="標楷體"/>
              </w:rPr>
              <w:t>Text</w:t>
            </w:r>
          </w:p>
        </w:tc>
        <w:tc>
          <w:tcPr>
            <w:tcW w:w="349" w:type="pct"/>
          </w:tcPr>
          <w:p w:rsidRPr="008E5887" w:rsidR="00D0135E" w:rsidP="009079B5" w:rsidRDefault="00D0135E" w14:paraId="025E980D" w14:textId="77777777">
            <w:pPr>
              <w:rPr>
                <w:rFonts w:ascii="Courier New" w:hAnsi="Courier New" w:eastAsia="標楷體"/>
              </w:rPr>
            </w:pPr>
            <w:r w:rsidRPr="008E5887">
              <w:rPr>
                <w:rFonts w:ascii="Courier New" w:hAnsi="Courier New" w:eastAsia="標楷體"/>
              </w:rPr>
              <w:t>Y</w:t>
            </w:r>
          </w:p>
        </w:tc>
        <w:tc>
          <w:tcPr>
            <w:tcW w:w="417" w:type="pct"/>
          </w:tcPr>
          <w:p w:rsidRPr="008E5887" w:rsidR="00D0135E" w:rsidP="009079B5" w:rsidRDefault="00D0135E" w14:paraId="01FBDEBA" w14:textId="77777777">
            <w:pPr>
              <w:rPr>
                <w:rFonts w:ascii="Courier New" w:hAnsi="Courier New" w:eastAsia="標楷體"/>
              </w:rPr>
            </w:pPr>
            <w:r w:rsidRPr="008E5887">
              <w:rPr>
                <w:rFonts w:hint="eastAsia" w:ascii="Courier New" w:hAnsi="Courier New" w:eastAsia="標楷體"/>
              </w:rPr>
              <w:t>Y</w:t>
            </w:r>
          </w:p>
        </w:tc>
        <w:tc>
          <w:tcPr>
            <w:tcW w:w="417" w:type="pct"/>
          </w:tcPr>
          <w:p w:rsidRPr="008E5887" w:rsidR="00D0135E" w:rsidP="009079B5" w:rsidRDefault="00D0135E" w14:paraId="369C3B4C" w14:textId="77777777">
            <w:pPr>
              <w:rPr>
                <w:rFonts w:ascii="Courier New" w:hAnsi="Courier New" w:eastAsia="標楷體"/>
              </w:rPr>
            </w:pPr>
            <w:r w:rsidRPr="008E5887">
              <w:rPr>
                <w:rFonts w:hint="eastAsia" w:ascii="Courier New" w:hAnsi="Courier New" w:eastAsia="標楷體"/>
              </w:rPr>
              <w:t>輸入關鍵字</w:t>
            </w:r>
            <w:r w:rsidR="00917377">
              <w:rPr>
                <w:rFonts w:hint="eastAsia" w:ascii="Courier New" w:hAnsi="Courier New" w:eastAsia="標楷體"/>
              </w:rPr>
              <w:t>，關鍵字內容為單位代碼</w:t>
            </w:r>
            <w:r w:rsidR="00917377">
              <w:rPr>
                <w:rFonts w:hint="eastAsia" w:ascii="Courier New" w:hAnsi="Courier New" w:eastAsia="標楷體"/>
              </w:rPr>
              <w:t>/</w:t>
            </w:r>
            <w:r w:rsidR="00917377">
              <w:rPr>
                <w:rFonts w:hint="eastAsia" w:ascii="Courier New" w:hAnsi="Courier New" w:eastAsia="標楷體"/>
              </w:rPr>
              <w:t>單位名稱</w:t>
            </w:r>
          </w:p>
        </w:tc>
        <w:tc>
          <w:tcPr>
            <w:tcW w:w="695" w:type="pct"/>
          </w:tcPr>
          <w:p w:rsidRPr="008E5887" w:rsidR="00D0135E" w:rsidP="009079B5" w:rsidRDefault="00D0135E" w14:paraId="229BA627" w14:textId="77777777">
            <w:pPr>
              <w:rPr>
                <w:rFonts w:ascii="Courier New" w:hAnsi="Courier New" w:eastAsia="標楷體"/>
              </w:rPr>
            </w:pPr>
            <w:r w:rsidRPr="008E5887">
              <w:rPr>
                <w:rFonts w:hint="eastAsia" w:ascii="Courier New" w:hAnsi="Courier New" w:eastAsia="標楷體"/>
              </w:rPr>
              <w:t>可搜尋到生效中</w:t>
            </w:r>
            <w:r w:rsidRPr="008E5887">
              <w:rPr>
                <w:rFonts w:hint="eastAsia" w:ascii="Courier New" w:hAnsi="Courier New" w:eastAsia="標楷體"/>
              </w:rPr>
              <w:t>/</w:t>
            </w:r>
            <w:r w:rsidR="006A61C1">
              <w:rPr>
                <w:rFonts w:hint="eastAsia" w:ascii="Courier New" w:hAnsi="Courier New" w:eastAsia="標楷體"/>
              </w:rPr>
              <w:t>尚未生效</w:t>
            </w:r>
            <w:r w:rsidR="006A61C1">
              <w:rPr>
                <w:rFonts w:hint="eastAsia" w:ascii="Courier New" w:hAnsi="Courier New" w:eastAsia="標楷體"/>
              </w:rPr>
              <w:t>/</w:t>
            </w:r>
            <w:r w:rsidRPr="008E5887">
              <w:rPr>
                <w:rFonts w:hint="eastAsia" w:ascii="Courier New" w:hAnsi="Courier New" w:eastAsia="標楷體"/>
              </w:rPr>
              <w:t>已失效</w:t>
            </w:r>
            <w:r w:rsidRPr="008E5887">
              <w:rPr>
                <w:rFonts w:hint="eastAsia" w:ascii="Courier New" w:hAnsi="Courier New" w:eastAsia="標楷體"/>
              </w:rPr>
              <w:t>/</w:t>
            </w:r>
            <w:r w:rsidRPr="00741F9A">
              <w:rPr>
                <w:rFonts w:hint="eastAsia" w:ascii="Courier New" w:hAnsi="Courier New" w:eastAsia="標楷體"/>
                <w:strike/>
                <w:highlight w:val="yellow"/>
              </w:rPr>
              <w:t>已刪除</w:t>
            </w:r>
            <w:r w:rsidRPr="008E5887">
              <w:rPr>
                <w:rFonts w:hint="eastAsia" w:ascii="Courier New" w:hAnsi="Courier New" w:eastAsia="標楷體"/>
              </w:rPr>
              <w:t>之單位</w:t>
            </w:r>
          </w:p>
        </w:tc>
        <w:tc>
          <w:tcPr>
            <w:tcW w:w="778" w:type="pct"/>
          </w:tcPr>
          <w:p w:rsidRPr="008E5887" w:rsidR="00D0135E" w:rsidP="009079B5" w:rsidRDefault="00D0135E" w14:paraId="4841E64E" w14:textId="77777777">
            <w:pPr>
              <w:rPr>
                <w:rFonts w:ascii="Courier New" w:hAnsi="Courier New" w:eastAsia="標楷體"/>
              </w:rPr>
            </w:pPr>
            <w:r w:rsidRPr="008E5887">
              <w:rPr>
                <w:rFonts w:hint="eastAsia" w:ascii="Courier New" w:hAnsi="Courier New" w:eastAsia="標楷體"/>
              </w:rPr>
              <w:t>依照</w:t>
            </w:r>
          </w:p>
          <w:p w:rsidRPr="008E5887" w:rsidR="00D0135E" w:rsidP="009079B5" w:rsidRDefault="00D0135E" w14:paraId="232D2AC2" w14:textId="77777777">
            <w:pPr>
              <w:rPr>
                <w:rFonts w:ascii="Courier New" w:hAnsi="Courier New" w:eastAsia="標楷體"/>
              </w:rPr>
            </w:pPr>
            <w:r w:rsidRPr="008E5887">
              <w:rPr>
                <w:rFonts w:hint="eastAsia" w:ascii="Courier New" w:hAnsi="Courier New" w:eastAsia="標楷體"/>
              </w:rPr>
              <w:t>(1)</w:t>
            </w:r>
            <w:r w:rsidRPr="008E5887">
              <w:rPr>
                <w:rFonts w:hint="eastAsia" w:ascii="Courier New" w:hAnsi="Courier New" w:eastAsia="標楷體"/>
              </w:rPr>
              <w:t>單位狀態生效中、</w:t>
            </w:r>
            <w:r w:rsidR="006A61C1">
              <w:rPr>
                <w:rFonts w:hint="eastAsia" w:ascii="Courier New" w:hAnsi="Courier New" w:eastAsia="標楷體"/>
              </w:rPr>
              <w:t>尚未生效、</w:t>
            </w:r>
            <w:r w:rsidRPr="008E5887">
              <w:rPr>
                <w:rFonts w:hint="eastAsia" w:ascii="Courier New" w:hAnsi="Courier New" w:eastAsia="標楷體"/>
              </w:rPr>
              <w:t>已失效、</w:t>
            </w:r>
            <w:r w:rsidRPr="0012411A">
              <w:rPr>
                <w:rFonts w:hint="eastAsia" w:ascii="Courier New" w:hAnsi="Courier New" w:eastAsia="標楷體"/>
                <w:strike/>
                <w:color w:val="FF0000"/>
              </w:rPr>
              <w:t>已刪除</w:t>
            </w:r>
          </w:p>
          <w:p w:rsidRPr="008E5887" w:rsidR="00D0135E" w:rsidP="009079B5" w:rsidRDefault="00D0135E" w14:paraId="16CE27F3" w14:textId="77777777">
            <w:pPr>
              <w:rPr>
                <w:rFonts w:ascii="Courier New" w:hAnsi="Courier New" w:eastAsia="標楷體"/>
              </w:rPr>
            </w:pPr>
            <w:r w:rsidRPr="008E5887">
              <w:rPr>
                <w:rFonts w:hint="eastAsia" w:ascii="Courier New" w:hAnsi="Courier New" w:eastAsia="標楷體"/>
              </w:rPr>
              <w:t>(2)</w:t>
            </w:r>
            <w:r w:rsidRPr="008E5887">
              <w:rPr>
                <w:rFonts w:hint="eastAsia" w:ascii="Courier New" w:hAnsi="Courier New" w:eastAsia="標楷體"/>
              </w:rPr>
              <w:t>單位代碼</w:t>
            </w:r>
            <w:r w:rsidRPr="008E5887">
              <w:rPr>
                <w:rFonts w:hint="eastAsia" w:ascii="Courier New" w:hAnsi="Courier New" w:eastAsia="標楷體"/>
              </w:rPr>
              <w:t>A~Z</w:t>
            </w:r>
            <w:r w:rsidRPr="008E5887">
              <w:rPr>
                <w:rFonts w:hint="eastAsia" w:ascii="Courier New" w:hAnsi="Courier New" w:eastAsia="標楷體"/>
              </w:rPr>
              <w:t>、數字小到大</w:t>
            </w:r>
          </w:p>
        </w:tc>
        <w:tc>
          <w:tcPr>
            <w:tcW w:w="1199" w:type="pct"/>
          </w:tcPr>
          <w:p w:rsidRPr="008E5887" w:rsidR="00D0135E" w:rsidP="009079B5" w:rsidRDefault="00D0135E" w14:paraId="7DDF5616" w14:textId="77777777">
            <w:pPr>
              <w:rPr>
                <w:rFonts w:ascii="Courier New" w:hAnsi="Courier New" w:eastAsia="標楷體"/>
              </w:rPr>
            </w:pPr>
            <w:r w:rsidRPr="008E5887">
              <w:rPr>
                <w:rFonts w:hint="eastAsia" w:ascii="Courier New" w:hAnsi="標楷體" w:eastAsia="標楷體"/>
              </w:rPr>
              <w:t>點選下拉選單後，</w:t>
            </w:r>
            <w:proofErr w:type="gramStart"/>
            <w:r w:rsidRPr="008E5887">
              <w:rPr>
                <w:rFonts w:hint="eastAsia" w:ascii="Courier New" w:hAnsi="標楷體" w:eastAsia="標楷體"/>
              </w:rPr>
              <w:t>即轉頁至</w:t>
            </w:r>
            <w:proofErr w:type="gramEnd"/>
            <w:r w:rsidRPr="008E5887">
              <w:rPr>
                <w:rFonts w:hint="eastAsia" w:ascii="Courier New" w:hAnsi="標楷體" w:eastAsia="標楷體"/>
              </w:rPr>
              <w:t>該單位資料畫面</w:t>
            </w:r>
          </w:p>
        </w:tc>
      </w:tr>
    </w:tbl>
    <w:p w:rsidRPr="008E5887" w:rsidR="00D0135E" w:rsidP="00D0135E" w:rsidRDefault="00D0135E" w14:paraId="3CCFC9F3" w14:textId="77777777">
      <w:pPr>
        <w:rPr>
          <w:rFonts w:ascii="Courier New" w:hAnsi="Courier New" w:eastAsia="標楷體"/>
        </w:rPr>
      </w:pPr>
      <w:bookmarkStart w:name="_Toc324231356" w:id="24"/>
    </w:p>
    <w:p w:rsidRPr="008E5887" w:rsidR="00D0135E" w:rsidP="00D0135E" w:rsidRDefault="00D0135E" w14:paraId="0A83338A" w14:textId="77777777">
      <w:pPr>
        <w:pStyle w:val="a7"/>
        <w:spacing w:before="326"/>
        <w:rPr>
          <w:rFonts w:ascii="Courier New" w:hAnsi="Courier New" w:eastAsia="標楷體"/>
        </w:rPr>
      </w:pPr>
      <w:bookmarkStart w:name="_Toc13494177" w:id="25"/>
      <w:r w:rsidRPr="008E5887">
        <w:rPr>
          <w:rFonts w:ascii="Courier New" w:hAnsi="標楷體" w:eastAsia="標楷體"/>
        </w:rPr>
        <w:t>圖表</w:t>
      </w:r>
      <w:r w:rsidRPr="008E5887">
        <w:rPr>
          <w:rFonts w:ascii="Courier New" w:hAnsi="Courier New" w:eastAsia="標楷體"/>
        </w:rPr>
        <w:t xml:space="preserve"> </w:t>
      </w:r>
      <w:r w:rsidRPr="008E5887">
        <w:rPr>
          <w:rFonts w:ascii="Courier New" w:hAnsi="Courier New" w:eastAsia="標楷體"/>
        </w:rPr>
        <w:fldChar w:fldCharType="begin"/>
      </w:r>
      <w:r w:rsidRPr="008E5887">
        <w:rPr>
          <w:rFonts w:ascii="Courier New" w:hAnsi="Courier New" w:eastAsia="標楷體"/>
        </w:rPr>
        <w:instrText xml:space="preserve"> SEQ </w:instrText>
      </w:r>
      <w:r w:rsidRPr="008E5887">
        <w:rPr>
          <w:rFonts w:ascii="Courier New" w:hAnsi="標楷體" w:eastAsia="標楷體"/>
        </w:rPr>
        <w:instrText>圖表</w:instrText>
      </w:r>
      <w:r w:rsidRPr="008E5887">
        <w:rPr>
          <w:rFonts w:ascii="Courier New" w:hAnsi="Courier New" w:eastAsia="標楷體"/>
        </w:rPr>
        <w:instrText xml:space="preserve"> \* ARABIC </w:instrText>
      </w:r>
      <w:r w:rsidRPr="008E5887">
        <w:rPr>
          <w:rFonts w:ascii="Courier New" w:hAnsi="Courier New" w:eastAsia="標楷體"/>
        </w:rPr>
        <w:fldChar w:fldCharType="separate"/>
      </w:r>
      <w:r w:rsidR="00A858D0">
        <w:rPr>
          <w:rFonts w:ascii="Courier New" w:hAnsi="Courier New" w:eastAsia="標楷體"/>
          <w:noProof/>
        </w:rPr>
        <w:t>2</w:t>
      </w:r>
      <w:r w:rsidRPr="008E5887">
        <w:rPr>
          <w:rFonts w:ascii="Courier New" w:hAnsi="Courier New" w:eastAsia="標楷體"/>
        </w:rPr>
        <w:fldChar w:fldCharType="end"/>
      </w:r>
      <w:r w:rsidRPr="008E5887">
        <w:rPr>
          <w:rFonts w:ascii="Courier New" w:hAnsi="標楷體" w:eastAsia="標楷體"/>
        </w:rPr>
        <w:t>〔按鈕〕</w:t>
      </w:r>
      <w:r w:rsidRPr="008E5887">
        <w:rPr>
          <w:rFonts w:hint="eastAsia" w:ascii="Courier New" w:hAnsi="標楷體" w:eastAsia="標楷體"/>
        </w:rPr>
        <w:t>單位搜尋</w:t>
      </w:r>
      <w:bookmarkEnd w:id="25"/>
    </w:p>
    <w:tbl>
      <w:tblPr>
        <w:tblStyle w:val="ad"/>
        <w:tblW w:w="5000" w:type="pct"/>
        <w:tblLook w:val="0020" w:firstRow="1" w:lastRow="0" w:firstColumn="0" w:lastColumn="0" w:noHBand="0" w:noVBand="0"/>
      </w:tblPr>
      <w:tblGrid>
        <w:gridCol w:w="1826"/>
        <w:gridCol w:w="1138"/>
        <w:gridCol w:w="3966"/>
        <w:gridCol w:w="3120"/>
      </w:tblGrid>
      <w:tr w:rsidRPr="008E5887" w:rsidR="00D0135E" w:rsidTr="009079B5" w14:paraId="5FF168B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tcW w:w="908" w:type="pct"/>
            <w:shd w:val="clear" w:color="auto" w:fill="C6D9F1" w:themeFill="text2" w:themeFillTint="33"/>
          </w:tcPr>
          <w:p w:rsidRPr="008E5887" w:rsidR="00D0135E" w:rsidP="009079B5" w:rsidRDefault="00D0135E" w14:paraId="665CFAD0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hint="eastAsia" w:ascii="Courier New" w:hAnsi="標楷體" w:eastAsia="標楷體"/>
                <w:b w:val="0"/>
              </w:rPr>
              <w:t>名稱</w:t>
            </w:r>
          </w:p>
        </w:tc>
        <w:tc>
          <w:tcPr>
            <w:tcW w:w="566" w:type="pct"/>
            <w:shd w:val="clear" w:color="auto" w:fill="C6D9F1" w:themeFill="text2" w:themeFillTint="33"/>
          </w:tcPr>
          <w:p w:rsidRPr="008E5887" w:rsidR="00D0135E" w:rsidP="009079B5" w:rsidRDefault="00D0135E" w14:paraId="180EFAEC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hint="eastAsia" w:ascii="Courier New" w:hAnsi="標楷體" w:eastAsia="標楷體"/>
                <w:b w:val="0"/>
              </w:rPr>
              <w:t>類型</w:t>
            </w:r>
          </w:p>
        </w:tc>
        <w:tc>
          <w:tcPr>
            <w:tcW w:w="1973" w:type="pct"/>
            <w:shd w:val="clear" w:color="auto" w:fill="C6D9F1" w:themeFill="text2" w:themeFillTint="33"/>
          </w:tcPr>
          <w:p w:rsidRPr="008E5887" w:rsidR="00D0135E" w:rsidP="009079B5" w:rsidRDefault="00D0135E" w14:paraId="11BCDECB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hint="eastAsia" w:ascii="Courier New" w:hAnsi="標楷體" w:eastAsia="標楷體"/>
                <w:b w:val="0"/>
              </w:rPr>
              <w:t>按下後情況</w:t>
            </w:r>
          </w:p>
        </w:tc>
        <w:tc>
          <w:tcPr>
            <w:tcW w:w="1552" w:type="pct"/>
            <w:shd w:val="clear" w:color="auto" w:fill="C6D9F1" w:themeFill="text2" w:themeFillTint="33"/>
          </w:tcPr>
          <w:p w:rsidRPr="008E5887" w:rsidR="00D0135E" w:rsidP="009079B5" w:rsidRDefault="00D0135E" w14:paraId="15BBC7EC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ascii="Courier New" w:hAnsi="標楷體" w:eastAsia="標楷體"/>
                <w:b w:val="0"/>
              </w:rPr>
              <w:t>處理說明</w:t>
            </w:r>
          </w:p>
        </w:tc>
      </w:tr>
      <w:tr w:rsidRPr="008E5887" w:rsidR="00D0135E" w:rsidTr="009079B5" w14:paraId="0CEFA087" w14:textId="77777777">
        <w:trPr>
          <w:trHeight w:val="44"/>
        </w:trPr>
        <w:tc>
          <w:tcPr>
            <w:tcW w:w="908" w:type="pct"/>
          </w:tcPr>
          <w:p w:rsidRPr="008E5887" w:rsidR="00D0135E" w:rsidP="009079B5" w:rsidRDefault="00D0135E" w14:paraId="4B4B5FB1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組織圖</w:t>
            </w:r>
          </w:p>
        </w:tc>
        <w:tc>
          <w:tcPr>
            <w:tcW w:w="566" w:type="pct"/>
          </w:tcPr>
          <w:p w:rsidRPr="008E5887" w:rsidR="00D0135E" w:rsidP="009079B5" w:rsidRDefault="00D0135E" w14:paraId="25A2E504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button</w:t>
            </w:r>
          </w:p>
        </w:tc>
        <w:tc>
          <w:tcPr>
            <w:tcW w:w="1973" w:type="pct"/>
          </w:tcPr>
          <w:p w:rsidRPr="008E5887" w:rsidR="00D0135E" w:rsidP="009079B5" w:rsidRDefault="00D0135E" w14:paraId="75388A84" w14:textId="77777777">
            <w:pPr>
              <w:rPr>
                <w:rFonts w:ascii="標楷體" w:hAnsi="標楷體" w:eastAsia="標楷體"/>
              </w:rPr>
            </w:pPr>
            <w:proofErr w:type="gramStart"/>
            <w:r w:rsidRPr="008E5887">
              <w:rPr>
                <w:rFonts w:hint="eastAsia" w:ascii="標楷體" w:hAnsi="標楷體" w:eastAsia="標楷體"/>
              </w:rPr>
              <w:t>轉頁至</w:t>
            </w:r>
            <w:proofErr w:type="gramEnd"/>
            <w:r w:rsidRPr="008E5887">
              <w:rPr>
                <w:rFonts w:hint="eastAsia" w:ascii="標楷體" w:hAnsi="標楷體" w:eastAsia="標楷體"/>
              </w:rPr>
              <w:t>&lt;1.4_組織圖&gt;</w:t>
            </w:r>
          </w:p>
        </w:tc>
        <w:tc>
          <w:tcPr>
            <w:tcW w:w="1552" w:type="pct"/>
          </w:tcPr>
          <w:p w:rsidRPr="008E5887" w:rsidR="00D0135E" w:rsidP="009079B5" w:rsidRDefault="00D0135E" w14:paraId="1526CF69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D82EF2" w:rsidTr="009079B5" w14:paraId="4E84F4E6" w14:textId="77777777">
        <w:trPr>
          <w:trHeight w:val="44"/>
        </w:trPr>
        <w:tc>
          <w:tcPr>
            <w:tcW w:w="908" w:type="pct"/>
          </w:tcPr>
          <w:p w:rsidRPr="008E5887" w:rsidR="00D82EF2" w:rsidP="009079B5" w:rsidRDefault="00D82EF2" w14:paraId="5FEE030E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新增單位</w:t>
            </w:r>
          </w:p>
        </w:tc>
        <w:tc>
          <w:tcPr>
            <w:tcW w:w="566" w:type="pct"/>
          </w:tcPr>
          <w:p w:rsidRPr="008E5887" w:rsidR="00D82EF2" w:rsidP="009079B5" w:rsidRDefault="00D82EF2" w14:paraId="48F809C6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b</w:t>
            </w:r>
            <w:r w:rsidRPr="008E5887">
              <w:rPr>
                <w:rFonts w:ascii="標楷體" w:hAnsi="標楷體" w:eastAsia="標楷體"/>
              </w:rPr>
              <w:t>utton</w:t>
            </w:r>
          </w:p>
        </w:tc>
        <w:tc>
          <w:tcPr>
            <w:tcW w:w="1973" w:type="pct"/>
          </w:tcPr>
          <w:p w:rsidRPr="008E5887" w:rsidR="00D82EF2" w:rsidP="009079B5" w:rsidRDefault="00D82EF2" w14:paraId="6E9BDB07" w14:textId="77777777">
            <w:pPr>
              <w:rPr>
                <w:rFonts w:ascii="標楷體" w:hAnsi="標楷體" w:eastAsia="標楷體"/>
              </w:rPr>
            </w:pPr>
            <w:proofErr w:type="gramStart"/>
            <w:r w:rsidRPr="008E5887">
              <w:rPr>
                <w:rFonts w:hint="eastAsia" w:ascii="標楷體" w:hAnsi="標楷體" w:eastAsia="標楷體"/>
              </w:rPr>
              <w:t>轉頁至</w:t>
            </w:r>
            <w:proofErr w:type="gramEnd"/>
            <w:r w:rsidRPr="008E5887">
              <w:rPr>
                <w:rFonts w:hint="eastAsia" w:ascii="標楷體" w:hAnsi="標楷體" w:eastAsia="標楷體"/>
              </w:rPr>
              <w:t>&lt;1.1.1_新增異動紀錄&gt;</w:t>
            </w:r>
          </w:p>
        </w:tc>
        <w:tc>
          <w:tcPr>
            <w:tcW w:w="1552" w:type="pct"/>
          </w:tcPr>
          <w:p w:rsidRPr="008E5887" w:rsidR="00D82EF2" w:rsidP="009079B5" w:rsidRDefault="00D82EF2" w14:paraId="6C2E7D2C" w14:textId="77777777">
            <w:pPr>
              <w:rPr>
                <w:rFonts w:ascii="標楷體" w:hAnsi="標楷體" w:eastAsia="標楷體"/>
              </w:rPr>
            </w:pPr>
          </w:p>
        </w:tc>
      </w:tr>
    </w:tbl>
    <w:p w:rsidR="00D0135E" w:rsidP="00D0135E" w:rsidRDefault="00D0135E" w14:paraId="5DB3F564" w14:textId="2B896C1A">
      <w:pPr>
        <w:rPr>
          <w:rFonts w:ascii="Courier New" w:hAnsi="Courier New" w:eastAsia="標楷體"/>
        </w:rPr>
      </w:pPr>
    </w:p>
    <w:p w:rsidR="003F58AF" w:rsidP="00D0135E" w:rsidRDefault="003F58AF" w14:paraId="5204ED6C" w14:textId="7B9C3683">
      <w:pPr>
        <w:rPr>
          <w:rFonts w:ascii="Courier New" w:hAnsi="Courier New" w:eastAsia="標楷體"/>
        </w:rPr>
      </w:pPr>
    </w:p>
    <w:p w:rsidR="003F58AF" w:rsidP="00D0135E" w:rsidRDefault="003F58AF" w14:paraId="560FB4E2" w14:textId="2041404A">
      <w:pPr>
        <w:rPr>
          <w:rFonts w:ascii="Courier New" w:hAnsi="Courier New" w:eastAsia="標楷體"/>
        </w:rPr>
      </w:pPr>
    </w:p>
    <w:p w:rsidRPr="008E5887" w:rsidR="003F58AF" w:rsidP="00D0135E" w:rsidRDefault="003F58AF" w14:paraId="024C2483" w14:textId="77777777">
      <w:pPr>
        <w:rPr>
          <w:rFonts w:ascii="Courier New" w:hAnsi="Courier New" w:eastAsia="標楷體"/>
        </w:rPr>
      </w:pPr>
    </w:p>
    <w:p w:rsidRPr="008E5887" w:rsidR="00D0135E" w:rsidP="00EE5669" w:rsidRDefault="00D0135E" w14:paraId="5BD9F55D" w14:textId="77777777">
      <w:pPr>
        <w:pStyle w:val="2"/>
        <w:numPr>
          <w:ilvl w:val="0"/>
          <w:numId w:val="4"/>
        </w:numPr>
        <w:spacing w:before="326" w:after="163"/>
        <w:rPr>
          <w:rFonts w:ascii="Courier New" w:hAnsi="標楷體" w:eastAsia="標楷體"/>
          <w:b w:val="0"/>
          <w:szCs w:val="24"/>
        </w:rPr>
      </w:pPr>
      <w:bookmarkStart w:name="_Toc13494165" w:id="26"/>
      <w:bookmarkEnd w:id="24"/>
      <w:r w:rsidRPr="008E5887">
        <w:rPr>
          <w:rFonts w:hint="eastAsia" w:ascii="Courier New" w:hAnsi="標楷體" w:eastAsia="標楷體"/>
          <w:b w:val="0"/>
          <w:szCs w:val="24"/>
        </w:rPr>
        <w:lastRenderedPageBreak/>
        <w:t>1.1_</w:t>
      </w:r>
      <w:r w:rsidRPr="008E5887">
        <w:rPr>
          <w:rFonts w:hint="eastAsia" w:ascii="Courier New" w:hAnsi="標楷體" w:eastAsia="標楷體"/>
          <w:b w:val="0"/>
          <w:szCs w:val="24"/>
        </w:rPr>
        <w:t>單位資料－檢視</w:t>
      </w:r>
      <w:bookmarkEnd w:id="26"/>
    </w:p>
    <w:p w:rsidRPr="008E5887" w:rsidR="00D0135E" w:rsidP="00EE5669" w:rsidRDefault="00D0135E" w14:paraId="53A6CA2C" w14:textId="77777777">
      <w:pPr>
        <w:pStyle w:val="af3"/>
        <w:numPr>
          <w:ilvl w:val="0"/>
          <w:numId w:val="7"/>
        </w:numPr>
        <w:ind w:left="960"/>
        <w:rPr>
          <w:rFonts w:ascii="標楷體" w:hAnsi="標楷體" w:eastAsia="標楷體"/>
        </w:rPr>
      </w:pPr>
      <w:r w:rsidRPr="008E5887">
        <w:rPr>
          <w:rFonts w:hint="eastAsia" w:ascii="標楷體" w:hAnsi="標楷體" w:eastAsia="標楷體"/>
        </w:rPr>
        <w:t>當下資料：會顯示該單位今天的單位狀態、相關資料及主管，此部分會固定在單位資料的最上方</w:t>
      </w:r>
    </w:p>
    <w:p w:rsidRPr="008E5887" w:rsidR="005A2D21" w:rsidP="005A2D21" w:rsidRDefault="005A2D21" w14:paraId="40A6EE93" w14:textId="77777777">
      <w:pPr>
        <w:ind w:left="480"/>
        <w:rPr>
          <w:rFonts w:ascii="標楷體" w:hAnsi="標楷體" w:eastAsia="標楷體"/>
        </w:rPr>
      </w:pPr>
    </w:p>
    <w:p w:rsidRPr="008E5887" w:rsidR="005A2D21" w:rsidP="005A2D21" w:rsidRDefault="005A2D21" w14:paraId="5F1B4927" w14:textId="77777777">
      <w:pPr>
        <w:pStyle w:val="a7"/>
        <w:spacing w:before="326"/>
        <w:rPr>
          <w:rFonts w:ascii="Courier New" w:hAnsi="Courier New" w:eastAsia="標楷體"/>
        </w:rPr>
      </w:pPr>
      <w:bookmarkStart w:name="_Toc13494178" w:id="27"/>
      <w:r w:rsidRPr="008E5887">
        <w:rPr>
          <w:rFonts w:ascii="Courier New" w:hAnsi="標楷體" w:eastAsia="標楷體"/>
        </w:rPr>
        <w:lastRenderedPageBreak/>
        <w:t>圖表</w:t>
      </w:r>
      <w:r w:rsidRPr="008E5887">
        <w:rPr>
          <w:rFonts w:ascii="Courier New" w:hAnsi="Courier New" w:eastAsia="標楷體"/>
        </w:rPr>
        <w:t xml:space="preserve"> </w:t>
      </w:r>
      <w:r w:rsidRPr="008E5887">
        <w:rPr>
          <w:rFonts w:ascii="Courier New" w:hAnsi="Courier New" w:eastAsia="標楷體"/>
        </w:rPr>
        <w:fldChar w:fldCharType="begin"/>
      </w:r>
      <w:r w:rsidRPr="008E5887">
        <w:rPr>
          <w:rFonts w:ascii="Courier New" w:hAnsi="Courier New" w:eastAsia="標楷體"/>
        </w:rPr>
        <w:instrText xml:space="preserve"> SEQ </w:instrText>
      </w:r>
      <w:r w:rsidRPr="008E5887">
        <w:rPr>
          <w:rFonts w:ascii="Courier New" w:hAnsi="標楷體" w:eastAsia="標楷體"/>
        </w:rPr>
        <w:instrText>圖表</w:instrText>
      </w:r>
      <w:r w:rsidRPr="008E5887">
        <w:rPr>
          <w:rFonts w:ascii="Courier New" w:hAnsi="Courier New" w:eastAsia="標楷體"/>
        </w:rPr>
        <w:instrText xml:space="preserve"> \* ARABIC </w:instrText>
      </w:r>
      <w:r w:rsidRPr="008E5887">
        <w:rPr>
          <w:rFonts w:ascii="Courier New" w:hAnsi="Courier New" w:eastAsia="標楷體"/>
        </w:rPr>
        <w:fldChar w:fldCharType="separate"/>
      </w:r>
      <w:r w:rsidR="00A858D0">
        <w:rPr>
          <w:rFonts w:ascii="Courier New" w:hAnsi="Courier New" w:eastAsia="標楷體"/>
          <w:noProof/>
        </w:rPr>
        <w:t>3</w:t>
      </w:r>
      <w:r w:rsidRPr="008E5887">
        <w:rPr>
          <w:rFonts w:ascii="Courier New" w:hAnsi="Courier New" w:eastAsia="標楷體"/>
        </w:rPr>
        <w:fldChar w:fldCharType="end"/>
      </w:r>
      <w:r w:rsidRPr="008E5887">
        <w:rPr>
          <w:rFonts w:ascii="Courier New" w:hAnsi="標楷體" w:eastAsia="標楷體"/>
        </w:rPr>
        <w:t>〔</w:t>
      </w:r>
      <w:r w:rsidRPr="008E5887">
        <w:rPr>
          <w:rFonts w:hint="eastAsia" w:ascii="Courier New" w:hAnsi="標楷體" w:eastAsia="標楷體"/>
        </w:rPr>
        <w:t>示意圖</w:t>
      </w:r>
      <w:r w:rsidRPr="008E5887">
        <w:rPr>
          <w:rFonts w:ascii="Courier New" w:hAnsi="標楷體" w:eastAsia="標楷體"/>
        </w:rPr>
        <w:t>〕</w:t>
      </w:r>
      <w:r w:rsidRPr="008E5887">
        <w:rPr>
          <w:rFonts w:hint="eastAsia" w:ascii="Courier New" w:hAnsi="標楷體" w:eastAsia="標楷體"/>
        </w:rPr>
        <w:t>單位資料</w:t>
      </w:r>
      <w:r w:rsidRPr="008E5887">
        <w:rPr>
          <w:rFonts w:hint="eastAsia" w:ascii="Courier New" w:hAnsi="標楷體" w:eastAsia="標楷體"/>
        </w:rPr>
        <w:t>-</w:t>
      </w:r>
      <w:r w:rsidRPr="008E5887">
        <w:rPr>
          <w:rFonts w:hint="eastAsia" w:ascii="Courier New" w:hAnsi="標楷體" w:eastAsia="標楷體"/>
        </w:rPr>
        <w:t>檢視</w:t>
      </w:r>
      <w:bookmarkEnd w:id="27"/>
    </w:p>
    <w:p w:rsidRPr="008E5887" w:rsidR="00D2080C" w:rsidP="00D0135E" w:rsidRDefault="00C57598" w14:paraId="34D24F82" w14:textId="584E0EE6">
      <w:pPr>
        <w:pStyle w:val="a7"/>
        <w:spacing w:before="326"/>
        <w:rPr>
          <w:rFonts w:ascii="標楷體" w:hAnsi="標楷體" w:eastAsia="標楷體"/>
        </w:rPr>
      </w:pPr>
      <w:r>
        <w:rPr>
          <w:rFonts w:ascii="標楷體" w:hAnsi="標楷體" w:eastAsia="標楷體"/>
          <w:noProof/>
        </w:rPr>
        <w:drawing>
          <wp:inline distT="0" distB="0" distL="0" distR="0" wp14:anchorId="0A6F188A" wp14:editId="3E8A863C">
            <wp:extent cx="4106767" cy="7549286"/>
            <wp:effectExtent l="0" t="0" r="8255" b="0"/>
            <wp:docPr id="3" name="圖片 3" descr="C:\Users\winnie_kao\AppData\Local\Microsoft\Windows\INetCache\Content.MSO\D97B2A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nie_kao\AppData\Local\Microsoft\Windows\INetCache\Content.MSO\D97B2A97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2" r="10918"/>
                    <a:stretch/>
                  </pic:blipFill>
                  <pic:spPr bwMode="auto">
                    <a:xfrm>
                      <a:off x="0" y="0"/>
                      <a:ext cx="4114815" cy="756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8E5887" w:rsidR="00D0135E" w:rsidP="00D0135E" w:rsidRDefault="00D0135E" w14:paraId="03410F1D" w14:textId="77777777">
      <w:pPr>
        <w:pStyle w:val="a7"/>
        <w:spacing w:before="326"/>
        <w:rPr>
          <w:rFonts w:ascii="標楷體" w:hAnsi="標楷體" w:eastAsia="標楷體"/>
        </w:rPr>
      </w:pPr>
      <w:bookmarkStart w:name="_Toc13494179" w:id="28"/>
      <w:r w:rsidRPr="008E5887">
        <w:rPr>
          <w:rFonts w:ascii="標楷體" w:hAnsi="標楷體" w:eastAsia="標楷體"/>
        </w:rPr>
        <w:lastRenderedPageBreak/>
        <w:t xml:space="preserve">圖表 </w:t>
      </w:r>
      <w:r w:rsidRPr="008E5887">
        <w:rPr>
          <w:rFonts w:ascii="標楷體" w:hAnsi="標楷體" w:eastAsia="標楷體"/>
        </w:rPr>
        <w:fldChar w:fldCharType="begin"/>
      </w:r>
      <w:r w:rsidRPr="008E5887">
        <w:rPr>
          <w:rFonts w:ascii="標楷體" w:hAnsi="標楷體" w:eastAsia="標楷體"/>
        </w:rPr>
        <w:instrText xml:space="preserve"> SEQ 圖表 \* ARABIC </w:instrText>
      </w:r>
      <w:r w:rsidRPr="008E5887">
        <w:rPr>
          <w:rFonts w:ascii="標楷體" w:hAnsi="標楷體" w:eastAsia="標楷體"/>
        </w:rPr>
        <w:fldChar w:fldCharType="separate"/>
      </w:r>
      <w:r w:rsidR="00A858D0">
        <w:rPr>
          <w:rFonts w:ascii="標楷體" w:hAnsi="標楷體" w:eastAsia="標楷體"/>
          <w:noProof/>
        </w:rPr>
        <w:t>4</w:t>
      </w:r>
      <w:r w:rsidRPr="008E5887">
        <w:rPr>
          <w:rFonts w:ascii="標楷體" w:hAnsi="標楷體" w:eastAsia="標楷體"/>
        </w:rPr>
        <w:fldChar w:fldCharType="end"/>
      </w:r>
      <w:r w:rsidRPr="008E5887">
        <w:rPr>
          <w:rFonts w:ascii="標楷體" w:hAnsi="標楷體" w:eastAsia="標楷體"/>
        </w:rPr>
        <w:t>〔欄位〕</w:t>
      </w:r>
      <w:r w:rsidRPr="008E5887">
        <w:rPr>
          <w:rFonts w:hint="eastAsia" w:ascii="標楷體" w:hAnsi="標楷體" w:eastAsia="標楷體"/>
        </w:rPr>
        <w:t>單位當下資料</w:t>
      </w:r>
      <w:bookmarkEnd w:id="28"/>
    </w:p>
    <w:tbl>
      <w:tblPr>
        <w:tblStyle w:val="ad"/>
        <w:tblW w:w="5000" w:type="pct"/>
        <w:tblLook w:val="0020" w:firstRow="1" w:lastRow="0" w:firstColumn="0" w:lastColumn="0" w:noHBand="0" w:noVBand="0"/>
      </w:tblPr>
      <w:tblGrid>
        <w:gridCol w:w="1546"/>
        <w:gridCol w:w="2834"/>
        <w:gridCol w:w="5670"/>
      </w:tblGrid>
      <w:tr w:rsidRPr="008E5887" w:rsidR="00D0135E" w:rsidTr="009079B5" w14:paraId="07CC489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  <w:tblHeader/>
        </w:trPr>
        <w:tc>
          <w:tcPr>
            <w:tcW w:w="769" w:type="pct"/>
            <w:shd w:val="clear" w:color="auto" w:fill="C6D9F1" w:themeFill="text2" w:themeFillTint="33"/>
          </w:tcPr>
          <w:p w:rsidRPr="008E5887" w:rsidR="00D0135E" w:rsidP="009079B5" w:rsidRDefault="00D0135E" w14:paraId="71ED79B0" w14:textId="77777777">
            <w:pPr>
              <w:rPr>
                <w:rFonts w:ascii="標楷體" w:hAnsi="標楷體" w:eastAsia="標楷體"/>
                <w:b w:val="0"/>
              </w:rPr>
            </w:pPr>
            <w:r w:rsidRPr="008E5887">
              <w:rPr>
                <w:rFonts w:hint="eastAsia" w:ascii="標楷體" w:hAnsi="標楷體" w:eastAsia="標楷體"/>
                <w:b w:val="0"/>
              </w:rPr>
              <w:t>欄位名稱</w:t>
            </w:r>
          </w:p>
        </w:tc>
        <w:tc>
          <w:tcPr>
            <w:tcW w:w="1410" w:type="pct"/>
            <w:shd w:val="clear" w:color="auto" w:fill="C6D9F1" w:themeFill="text2" w:themeFillTint="33"/>
          </w:tcPr>
          <w:p w:rsidRPr="008E5887" w:rsidR="00D0135E" w:rsidP="009079B5" w:rsidRDefault="00D0135E" w14:paraId="3E6250F2" w14:textId="77777777">
            <w:pPr>
              <w:rPr>
                <w:rFonts w:ascii="標楷體" w:hAnsi="標楷體" w:eastAsia="標楷體"/>
                <w:b w:val="0"/>
              </w:rPr>
            </w:pPr>
            <w:r w:rsidRPr="008E5887">
              <w:rPr>
                <w:rFonts w:hint="eastAsia" w:ascii="標楷體" w:hAnsi="標楷體" w:eastAsia="標楷體"/>
                <w:b w:val="0"/>
              </w:rPr>
              <w:t>顯示內容</w:t>
            </w:r>
          </w:p>
        </w:tc>
        <w:tc>
          <w:tcPr>
            <w:tcW w:w="2821" w:type="pct"/>
            <w:shd w:val="clear" w:color="auto" w:fill="C6D9F1" w:themeFill="text2" w:themeFillTint="33"/>
          </w:tcPr>
          <w:p w:rsidRPr="008E5887" w:rsidR="00D0135E" w:rsidP="009079B5" w:rsidRDefault="00D0135E" w14:paraId="5CC835FE" w14:textId="77777777">
            <w:pPr>
              <w:rPr>
                <w:rFonts w:ascii="標楷體" w:hAnsi="標楷體" w:eastAsia="標楷體"/>
                <w:b w:val="0"/>
              </w:rPr>
            </w:pPr>
            <w:r w:rsidRPr="008E5887">
              <w:rPr>
                <w:rFonts w:hint="eastAsia" w:ascii="標楷體" w:hAnsi="標楷體" w:eastAsia="標楷體"/>
                <w:b w:val="0"/>
              </w:rPr>
              <w:t>其他說明</w:t>
            </w:r>
          </w:p>
        </w:tc>
      </w:tr>
      <w:tr w:rsidRPr="008E5887" w:rsidR="00D0135E" w:rsidTr="009079B5" w14:paraId="46B6CADB" w14:textId="77777777">
        <w:trPr>
          <w:trHeight w:val="224"/>
        </w:trPr>
        <w:tc>
          <w:tcPr>
            <w:tcW w:w="769" w:type="pct"/>
          </w:tcPr>
          <w:p w:rsidRPr="008E5887" w:rsidR="00D0135E" w:rsidP="009079B5" w:rsidRDefault="00D0135E" w14:paraId="43087662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狀態</w:t>
            </w:r>
          </w:p>
        </w:tc>
        <w:tc>
          <w:tcPr>
            <w:tcW w:w="1410" w:type="pct"/>
          </w:tcPr>
          <w:p w:rsidRPr="008E5887" w:rsidR="00D0135E" w:rsidP="009079B5" w:rsidRDefault="00D0135E" w14:paraId="36B25EAD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生效中/尚未生效/單位失效</w:t>
            </w:r>
          </w:p>
        </w:tc>
        <w:tc>
          <w:tcPr>
            <w:tcW w:w="2821" w:type="pct"/>
          </w:tcPr>
          <w:p w:rsidRPr="008E5887" w:rsidR="00D0135E" w:rsidP="009079B5" w:rsidRDefault="00D0135E" w14:paraId="73E6DADA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生效中: 該部門生效日=&lt;今天</w:t>
            </w:r>
          </w:p>
          <w:p w:rsidRPr="008E5887" w:rsidR="00D0135E" w:rsidP="009079B5" w:rsidRDefault="00D0135E" w14:paraId="7A66CC63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未生效: 該部門生效日&gt;今天</w:t>
            </w:r>
          </w:p>
          <w:p w:rsidRPr="008E5887" w:rsidR="00D0135E" w:rsidP="009079B5" w:rsidRDefault="00D0135E" w14:paraId="54BBE115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單位失效: 過去時間的最新一張</w:t>
            </w:r>
            <w:proofErr w:type="gramStart"/>
            <w:r w:rsidRPr="008E5887">
              <w:rPr>
                <w:rFonts w:hint="eastAsia" w:ascii="標楷體" w:hAnsi="標楷體" w:eastAsia="標楷體"/>
              </w:rPr>
              <w:t>異動單為</w:t>
            </w:r>
            <w:proofErr w:type="gramEnd"/>
            <w:r w:rsidRPr="008E5887">
              <w:rPr>
                <w:rFonts w:hint="eastAsia" w:ascii="標楷體" w:hAnsi="標楷體" w:eastAsia="標楷體"/>
              </w:rPr>
              <w:t>單位失效者</w:t>
            </w:r>
          </w:p>
        </w:tc>
      </w:tr>
      <w:tr w:rsidRPr="008E5887" w:rsidR="00D0135E" w:rsidTr="009079B5" w14:paraId="64FCDB75" w14:textId="77777777">
        <w:trPr>
          <w:trHeight w:val="224"/>
        </w:trPr>
        <w:tc>
          <w:tcPr>
            <w:tcW w:w="769" w:type="pct"/>
          </w:tcPr>
          <w:p w:rsidRPr="008E5887" w:rsidR="00D0135E" w:rsidP="009079B5" w:rsidRDefault="00D0135E" w14:paraId="6D91006F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單位生效日</w:t>
            </w:r>
          </w:p>
        </w:tc>
        <w:tc>
          <w:tcPr>
            <w:tcW w:w="1410" w:type="pct"/>
          </w:tcPr>
          <w:p w:rsidRPr="008E5887" w:rsidR="00D0135E" w:rsidP="009079B5" w:rsidRDefault="00D0135E" w14:paraId="6ECA8A19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YYYY/MM/DD</w:t>
            </w:r>
          </w:p>
        </w:tc>
        <w:tc>
          <w:tcPr>
            <w:tcW w:w="2821" w:type="pct"/>
          </w:tcPr>
          <w:p w:rsidRPr="008E5887" w:rsidR="00D0135E" w:rsidP="009079B5" w:rsidRDefault="00D0135E" w14:paraId="6B20D0F3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D0135E" w:rsidTr="009079B5" w14:paraId="3BB44F8E" w14:textId="77777777">
        <w:trPr>
          <w:trHeight w:val="224"/>
        </w:trPr>
        <w:tc>
          <w:tcPr>
            <w:tcW w:w="769" w:type="pct"/>
          </w:tcPr>
          <w:p w:rsidRPr="008E5887" w:rsidR="00D0135E" w:rsidP="009079B5" w:rsidRDefault="00D0135E" w14:paraId="537C07F8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單位失效日</w:t>
            </w:r>
          </w:p>
        </w:tc>
        <w:tc>
          <w:tcPr>
            <w:tcW w:w="1410" w:type="pct"/>
          </w:tcPr>
          <w:p w:rsidRPr="008E5887" w:rsidR="00D0135E" w:rsidP="009079B5" w:rsidRDefault="00D0135E" w14:paraId="584AA795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YYYY/MM/DD</w:t>
            </w:r>
          </w:p>
        </w:tc>
        <w:tc>
          <w:tcPr>
            <w:tcW w:w="2821" w:type="pct"/>
          </w:tcPr>
          <w:p w:rsidRPr="008E5887" w:rsidR="00D0135E" w:rsidP="009079B5" w:rsidRDefault="00D0135E" w14:paraId="430BEDF3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狀態為生效中，則無此欄位</w:t>
            </w:r>
          </w:p>
        </w:tc>
      </w:tr>
      <w:tr w:rsidRPr="008E5887" w:rsidR="00D0135E" w:rsidTr="009079B5" w14:paraId="4313207A" w14:textId="77777777">
        <w:trPr>
          <w:trHeight w:val="224"/>
        </w:trPr>
        <w:tc>
          <w:tcPr>
            <w:tcW w:w="769" w:type="pct"/>
          </w:tcPr>
          <w:p w:rsidRPr="008E5887" w:rsidR="00D0135E" w:rsidP="009079B5" w:rsidRDefault="00D0135E" w14:paraId="0F5CD0FB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上層單位</w:t>
            </w:r>
          </w:p>
        </w:tc>
        <w:tc>
          <w:tcPr>
            <w:tcW w:w="1410" w:type="pct"/>
          </w:tcPr>
          <w:p w:rsidRPr="008E5887" w:rsidR="00D0135E" w:rsidP="009079B5" w:rsidRDefault="00D0135E" w14:paraId="76C9F137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上層單位代碼/上層單位名稱</w:t>
            </w:r>
          </w:p>
        </w:tc>
        <w:tc>
          <w:tcPr>
            <w:tcW w:w="2821" w:type="pct"/>
          </w:tcPr>
          <w:p w:rsidRPr="008E5887" w:rsidR="00D0135E" w:rsidP="009079B5" w:rsidRDefault="00D0135E" w14:paraId="3C37C87C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狀態為單位失效，則無此欄位</w:t>
            </w:r>
          </w:p>
        </w:tc>
      </w:tr>
      <w:tr w:rsidRPr="008E5887" w:rsidR="00D0135E" w:rsidTr="009079B5" w14:paraId="3D490E1C" w14:textId="77777777">
        <w:trPr>
          <w:trHeight w:val="224"/>
        </w:trPr>
        <w:tc>
          <w:tcPr>
            <w:tcW w:w="5000" w:type="pct"/>
            <w:gridSpan w:val="3"/>
          </w:tcPr>
          <w:p w:rsidRPr="008E5887" w:rsidR="00D0135E" w:rsidP="009079B5" w:rsidRDefault="00D0135E" w14:paraId="4FD1C395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以下為主管資料，可能有多組，列出所有正副主管，若該單位為失效狀態則無此欄位</w:t>
            </w:r>
          </w:p>
        </w:tc>
      </w:tr>
      <w:tr w:rsidRPr="008E5887" w:rsidR="00D0135E" w:rsidTr="009079B5" w14:paraId="0D97C856" w14:textId="77777777">
        <w:trPr>
          <w:trHeight w:val="224"/>
        </w:trPr>
        <w:tc>
          <w:tcPr>
            <w:tcW w:w="769" w:type="pct"/>
          </w:tcPr>
          <w:p w:rsidRPr="008E5887" w:rsidR="00D0135E" w:rsidP="009079B5" w:rsidRDefault="00D0135E" w14:paraId="36AF1FFD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主管</w:t>
            </w:r>
          </w:p>
        </w:tc>
        <w:tc>
          <w:tcPr>
            <w:tcW w:w="1410" w:type="pct"/>
          </w:tcPr>
          <w:p w:rsidRPr="008E5887" w:rsidR="00D0135E" w:rsidP="009079B5" w:rsidRDefault="00D0135E" w14:paraId="776B0240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職位序號／姓名（工號）</w:t>
            </w:r>
          </w:p>
        </w:tc>
        <w:tc>
          <w:tcPr>
            <w:tcW w:w="2821" w:type="pct"/>
          </w:tcPr>
          <w:p w:rsidRPr="008E5887" w:rsidR="00D0135E" w:rsidP="009079B5" w:rsidRDefault="00D0135E" w14:paraId="5F424D2E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D0135E" w:rsidTr="009079B5" w14:paraId="00E75678" w14:textId="77777777">
        <w:trPr>
          <w:trHeight w:val="224"/>
        </w:trPr>
        <w:tc>
          <w:tcPr>
            <w:tcW w:w="769" w:type="pct"/>
          </w:tcPr>
          <w:p w:rsidRPr="008E5887" w:rsidR="00D0135E" w:rsidP="009079B5" w:rsidRDefault="00D0135E" w14:paraId="12ED50EE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上層主管</w:t>
            </w:r>
          </w:p>
        </w:tc>
        <w:tc>
          <w:tcPr>
            <w:tcW w:w="1410" w:type="pct"/>
          </w:tcPr>
          <w:p w:rsidRPr="008E5887" w:rsidR="00D0135E" w:rsidP="009079B5" w:rsidRDefault="00D0135E" w14:paraId="35466B17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姓名（工號）</w:t>
            </w:r>
          </w:p>
        </w:tc>
        <w:tc>
          <w:tcPr>
            <w:tcW w:w="2821" w:type="pct"/>
          </w:tcPr>
          <w:p w:rsidRPr="008E5887" w:rsidR="00D0135E" w:rsidP="009079B5" w:rsidRDefault="00D0135E" w14:paraId="698726C6" w14:textId="77777777">
            <w:pPr>
              <w:rPr>
                <w:rFonts w:ascii="標楷體" w:hAnsi="標楷體" w:eastAsia="標楷體"/>
              </w:rPr>
            </w:pPr>
          </w:p>
        </w:tc>
      </w:tr>
    </w:tbl>
    <w:p w:rsidR="00D0135E" w:rsidP="00D0135E" w:rsidRDefault="00D0135E" w14:paraId="45ECF995" w14:textId="77777777">
      <w:pPr>
        <w:rPr>
          <w:rFonts w:ascii="Courier New" w:hAnsi="標楷體" w:eastAsia="標楷體"/>
          <w:szCs w:val="20"/>
        </w:rPr>
      </w:pPr>
    </w:p>
    <w:p w:rsidRPr="009112B1" w:rsidR="009112B1" w:rsidP="009112B1" w:rsidRDefault="009112B1" w14:paraId="2F2FA79E" w14:textId="77777777">
      <w:pPr>
        <w:pStyle w:val="a7"/>
        <w:spacing w:before="326"/>
        <w:rPr>
          <w:rFonts w:ascii="標楷體" w:hAnsi="標楷體" w:eastAsia="標楷體"/>
        </w:rPr>
      </w:pPr>
      <w:bookmarkStart w:name="_Toc13494180" w:id="29"/>
      <w:r w:rsidRPr="00196BB9">
        <w:rPr>
          <w:rFonts w:ascii="標楷體" w:hAnsi="標楷體" w:eastAsia="標楷體"/>
          <w:highlight w:val="yellow"/>
        </w:rPr>
        <w:t xml:space="preserve">圖表 </w:t>
      </w:r>
      <w:r w:rsidRPr="00196BB9">
        <w:rPr>
          <w:rFonts w:ascii="標楷體" w:hAnsi="標楷體" w:eastAsia="標楷體"/>
          <w:highlight w:val="yellow"/>
        </w:rPr>
        <w:fldChar w:fldCharType="begin"/>
      </w:r>
      <w:r w:rsidRPr="00196BB9">
        <w:rPr>
          <w:rFonts w:ascii="標楷體" w:hAnsi="標楷體" w:eastAsia="標楷體"/>
          <w:highlight w:val="yellow"/>
        </w:rPr>
        <w:instrText xml:space="preserve"> SEQ 圖表 \* ARABIC </w:instrText>
      </w:r>
      <w:r w:rsidRPr="00196BB9">
        <w:rPr>
          <w:rFonts w:ascii="標楷體" w:hAnsi="標楷體" w:eastAsia="標楷體"/>
          <w:highlight w:val="yellow"/>
        </w:rPr>
        <w:fldChar w:fldCharType="separate"/>
      </w:r>
      <w:r w:rsidR="00A858D0">
        <w:rPr>
          <w:rFonts w:ascii="標楷體" w:hAnsi="標楷體" w:eastAsia="標楷體"/>
          <w:noProof/>
          <w:highlight w:val="yellow"/>
        </w:rPr>
        <w:t>5</w:t>
      </w:r>
      <w:r w:rsidRPr="00196BB9">
        <w:rPr>
          <w:rFonts w:ascii="標楷體" w:hAnsi="標楷體" w:eastAsia="標楷體"/>
          <w:highlight w:val="yellow"/>
        </w:rPr>
        <w:fldChar w:fldCharType="end"/>
      </w:r>
      <w:r w:rsidRPr="00196BB9">
        <w:rPr>
          <w:rFonts w:ascii="標楷體" w:hAnsi="標楷體" w:eastAsia="標楷體"/>
          <w:highlight w:val="yellow"/>
        </w:rPr>
        <w:t>〔欄位〕</w:t>
      </w:r>
      <w:r w:rsidRPr="00196BB9">
        <w:rPr>
          <w:rFonts w:hint="eastAsia" w:ascii="標楷體" w:hAnsi="標楷體" w:eastAsia="標楷體"/>
          <w:highlight w:val="yellow"/>
        </w:rPr>
        <w:t>單位當下資料狀態說明</w:t>
      </w:r>
      <w:bookmarkEnd w:id="29"/>
    </w:p>
    <w:tbl>
      <w:tblPr>
        <w:tblStyle w:val="ad"/>
        <w:tblW w:w="5000" w:type="pct"/>
        <w:tblLook w:val="0020" w:firstRow="1" w:lastRow="0" w:firstColumn="0" w:lastColumn="0" w:noHBand="0" w:noVBand="0"/>
      </w:tblPr>
      <w:tblGrid>
        <w:gridCol w:w="1376"/>
        <w:gridCol w:w="2010"/>
        <w:gridCol w:w="3544"/>
        <w:gridCol w:w="3120"/>
      </w:tblGrid>
      <w:tr w:rsidRPr="00196BB9" w:rsidR="00A164EA" w:rsidTr="00A164EA" w14:paraId="4398E04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  <w:tblHeader/>
        </w:trPr>
        <w:tc>
          <w:tcPr>
            <w:tcW w:w="685" w:type="pct"/>
            <w:shd w:val="clear" w:color="auto" w:fill="C6D9F1" w:themeFill="text2" w:themeFillTint="33"/>
          </w:tcPr>
          <w:p w:rsidRPr="00196BB9" w:rsidR="00A164EA" w:rsidP="008954B4" w:rsidRDefault="00A164EA" w14:paraId="523E1936" w14:textId="77777777">
            <w:pPr>
              <w:rPr>
                <w:rFonts w:ascii="標楷體" w:hAnsi="標楷體" w:eastAsia="標楷體"/>
                <w:b w:val="0"/>
              </w:rPr>
            </w:pPr>
            <w:r>
              <w:rPr>
                <w:rFonts w:hint="eastAsia" w:ascii="標楷體" w:hAnsi="標楷體" w:eastAsia="標楷體"/>
                <w:b w:val="0"/>
              </w:rPr>
              <w:t>狀態</w:t>
            </w:r>
          </w:p>
        </w:tc>
        <w:tc>
          <w:tcPr>
            <w:tcW w:w="1000" w:type="pct"/>
            <w:shd w:val="clear" w:color="auto" w:fill="C6D9F1" w:themeFill="text2" w:themeFillTint="33"/>
          </w:tcPr>
          <w:p w:rsidRPr="00196BB9" w:rsidR="00A164EA" w:rsidP="008954B4" w:rsidRDefault="00A164EA" w14:paraId="335A0B07" w14:textId="77777777">
            <w:pPr>
              <w:rPr>
                <w:rFonts w:ascii="標楷體" w:hAnsi="標楷體" w:eastAsia="標楷體"/>
                <w:b w:val="0"/>
              </w:rPr>
            </w:pPr>
            <w:r>
              <w:rPr>
                <w:rFonts w:hint="eastAsia" w:ascii="標楷體" w:hAnsi="標楷體" w:eastAsia="標楷體"/>
                <w:b w:val="0"/>
              </w:rPr>
              <w:t>欄位名稱</w:t>
            </w:r>
          </w:p>
        </w:tc>
        <w:tc>
          <w:tcPr>
            <w:tcW w:w="1763" w:type="pct"/>
            <w:shd w:val="clear" w:color="auto" w:fill="C6D9F1" w:themeFill="text2" w:themeFillTint="33"/>
          </w:tcPr>
          <w:p w:rsidRPr="00196BB9" w:rsidR="00A164EA" w:rsidP="008954B4" w:rsidRDefault="00A164EA" w14:paraId="2065E04A" w14:textId="77777777">
            <w:pPr>
              <w:rPr>
                <w:rFonts w:ascii="標楷體" w:hAnsi="標楷體" w:eastAsia="標楷體"/>
                <w:b w:val="0"/>
              </w:rPr>
            </w:pPr>
            <w:r>
              <w:rPr>
                <w:rFonts w:hint="eastAsia" w:ascii="標楷體" w:hAnsi="標楷體" w:eastAsia="標楷體"/>
                <w:b w:val="0"/>
              </w:rPr>
              <w:t>顯示內容</w:t>
            </w:r>
          </w:p>
        </w:tc>
        <w:tc>
          <w:tcPr>
            <w:tcW w:w="1552" w:type="pct"/>
            <w:shd w:val="clear" w:color="auto" w:fill="C6D9F1" w:themeFill="text2" w:themeFillTint="33"/>
          </w:tcPr>
          <w:p w:rsidR="00A164EA" w:rsidP="008954B4" w:rsidRDefault="00A164EA" w14:paraId="7F5A3B10" w14:textId="77777777">
            <w:pPr>
              <w:rPr>
                <w:rFonts w:ascii="標楷體" w:hAnsi="標楷體" w:eastAsia="標楷體"/>
                <w:b w:val="0"/>
              </w:rPr>
            </w:pPr>
            <w:r>
              <w:rPr>
                <w:rFonts w:hint="eastAsia" w:ascii="標楷體" w:hAnsi="標楷體" w:eastAsia="標楷體"/>
                <w:b w:val="0"/>
              </w:rPr>
              <w:t>備註</w:t>
            </w:r>
          </w:p>
        </w:tc>
      </w:tr>
      <w:tr w:rsidRPr="00196BB9" w:rsidR="00A164EA" w:rsidTr="00A164EA" w14:paraId="6D8C250A" w14:textId="77777777">
        <w:trPr>
          <w:trHeight w:val="224"/>
        </w:trPr>
        <w:tc>
          <w:tcPr>
            <w:tcW w:w="685" w:type="pct"/>
            <w:vMerge w:val="restart"/>
          </w:tcPr>
          <w:p w:rsidRPr="00196BB9" w:rsidR="00A164EA" w:rsidP="00196BB9" w:rsidRDefault="00A164EA" w14:paraId="5ADFF8CD" w14:textId="77777777">
            <w:pPr>
              <w:rPr>
                <w:rFonts w:ascii="標楷體" w:hAnsi="標楷體" w:eastAsia="標楷體"/>
              </w:rPr>
            </w:pPr>
            <w:r>
              <w:rPr>
                <w:rFonts w:hint="eastAsia" w:ascii="標楷體" w:hAnsi="標楷體" w:eastAsia="標楷體"/>
              </w:rPr>
              <w:t>生效中</w:t>
            </w:r>
          </w:p>
        </w:tc>
        <w:tc>
          <w:tcPr>
            <w:tcW w:w="1000" w:type="pct"/>
          </w:tcPr>
          <w:p w:rsidRPr="00196BB9" w:rsidR="00A164EA" w:rsidP="00196BB9" w:rsidRDefault="00A164EA" w14:paraId="5D58AC7C" w14:textId="77777777">
            <w:pPr>
              <w:rPr>
                <w:rFonts w:ascii="標楷體" w:hAnsi="標楷體" w:eastAsia="標楷體"/>
              </w:rPr>
            </w:pPr>
            <w:r>
              <w:rPr>
                <w:rFonts w:hint="eastAsia" w:ascii="標楷體" w:hAnsi="標楷體" w:eastAsia="標楷體"/>
              </w:rPr>
              <w:t>狀態</w:t>
            </w:r>
          </w:p>
        </w:tc>
        <w:tc>
          <w:tcPr>
            <w:tcW w:w="1763" w:type="pct"/>
          </w:tcPr>
          <w:p w:rsidRPr="00196BB9" w:rsidR="00A164EA" w:rsidP="00196BB9" w:rsidRDefault="00A164EA" w14:paraId="2DDDECFC" w14:textId="77777777">
            <w:pPr>
              <w:rPr>
                <w:rFonts w:ascii="標楷體" w:hAnsi="標楷體" w:eastAsia="標楷體"/>
              </w:rPr>
            </w:pPr>
            <w:r>
              <w:rPr>
                <w:rFonts w:hint="eastAsia" w:ascii="標楷體" w:hAnsi="標楷體" w:eastAsia="標楷體"/>
              </w:rPr>
              <w:t>生效中</w:t>
            </w:r>
          </w:p>
        </w:tc>
        <w:tc>
          <w:tcPr>
            <w:tcW w:w="1552" w:type="pct"/>
          </w:tcPr>
          <w:p w:rsidR="00A164EA" w:rsidP="00196BB9" w:rsidRDefault="00A164EA" w14:paraId="35D95484" w14:textId="77777777">
            <w:pPr>
              <w:rPr>
                <w:rFonts w:ascii="標楷體" w:hAnsi="標楷體" w:eastAsia="標楷體"/>
              </w:rPr>
            </w:pPr>
          </w:p>
        </w:tc>
      </w:tr>
      <w:tr w:rsidRPr="00196BB9" w:rsidR="00A164EA" w:rsidTr="00A164EA" w14:paraId="1AD768E1" w14:textId="77777777">
        <w:trPr>
          <w:trHeight w:val="224"/>
        </w:trPr>
        <w:tc>
          <w:tcPr>
            <w:tcW w:w="685" w:type="pct"/>
            <w:vMerge/>
          </w:tcPr>
          <w:p w:rsidR="00A164EA" w:rsidP="00196BB9" w:rsidRDefault="00A164EA" w14:paraId="3475EFB6" w14:textId="77777777">
            <w:pPr>
              <w:rPr>
                <w:rFonts w:ascii="標楷體" w:hAnsi="標楷體" w:eastAsia="標楷體"/>
              </w:rPr>
            </w:pPr>
          </w:p>
        </w:tc>
        <w:tc>
          <w:tcPr>
            <w:tcW w:w="1000" w:type="pct"/>
          </w:tcPr>
          <w:p w:rsidRPr="00196BB9" w:rsidR="00A164EA" w:rsidP="00196BB9" w:rsidRDefault="00A164EA" w14:paraId="2B79F55B" w14:textId="77777777">
            <w:pPr>
              <w:rPr>
                <w:rFonts w:ascii="標楷體" w:hAnsi="標楷體" w:eastAsia="標楷體"/>
              </w:rPr>
            </w:pPr>
            <w:r>
              <w:rPr>
                <w:rFonts w:hint="eastAsia" w:ascii="標楷體" w:hAnsi="標楷體" w:eastAsia="標楷體"/>
              </w:rPr>
              <w:t>單位生效日</w:t>
            </w:r>
          </w:p>
        </w:tc>
        <w:tc>
          <w:tcPr>
            <w:tcW w:w="1763" w:type="pct"/>
          </w:tcPr>
          <w:p w:rsidRPr="00196BB9" w:rsidR="00A164EA" w:rsidP="00196BB9" w:rsidRDefault="00A164EA" w14:paraId="00C66E8B" w14:textId="77777777">
            <w:pPr>
              <w:rPr>
                <w:rFonts w:ascii="標楷體" w:hAnsi="標楷體" w:eastAsia="標楷體"/>
              </w:rPr>
            </w:pPr>
            <w:r w:rsidRPr="00196BB9">
              <w:rPr>
                <w:rFonts w:hint="eastAsia" w:ascii="標楷體" w:hAnsi="標楷體" w:eastAsia="標楷體"/>
              </w:rPr>
              <w:t>YYYY/MM/DD</w:t>
            </w:r>
          </w:p>
        </w:tc>
        <w:tc>
          <w:tcPr>
            <w:tcW w:w="1552" w:type="pct"/>
          </w:tcPr>
          <w:p w:rsidRPr="00196BB9" w:rsidR="00A164EA" w:rsidP="00196BB9" w:rsidRDefault="00A164EA" w14:paraId="578B6CBD" w14:textId="77777777">
            <w:pPr>
              <w:rPr>
                <w:rFonts w:ascii="標楷體" w:hAnsi="標楷體" w:eastAsia="標楷體"/>
              </w:rPr>
            </w:pPr>
          </w:p>
        </w:tc>
      </w:tr>
      <w:tr w:rsidRPr="00196BB9" w:rsidR="00A164EA" w:rsidTr="00A164EA" w14:paraId="4EA5B97E" w14:textId="77777777">
        <w:trPr>
          <w:trHeight w:val="224"/>
        </w:trPr>
        <w:tc>
          <w:tcPr>
            <w:tcW w:w="685" w:type="pct"/>
            <w:vMerge/>
          </w:tcPr>
          <w:p w:rsidRPr="00196BB9" w:rsidR="00A164EA" w:rsidP="00196BB9" w:rsidRDefault="00A164EA" w14:paraId="54DF32FD" w14:textId="77777777">
            <w:pPr>
              <w:rPr>
                <w:rFonts w:ascii="標楷體" w:hAnsi="標楷體" w:eastAsia="標楷體"/>
              </w:rPr>
            </w:pPr>
          </w:p>
        </w:tc>
        <w:tc>
          <w:tcPr>
            <w:tcW w:w="1000" w:type="pct"/>
          </w:tcPr>
          <w:p w:rsidRPr="00196BB9" w:rsidR="00A164EA" w:rsidP="00196BB9" w:rsidRDefault="00A164EA" w14:paraId="11B3F70B" w14:textId="77777777">
            <w:pPr>
              <w:rPr>
                <w:rFonts w:ascii="標楷體" w:hAnsi="標楷體" w:eastAsia="標楷體"/>
              </w:rPr>
            </w:pPr>
            <w:r w:rsidRPr="00196BB9">
              <w:rPr>
                <w:rFonts w:hint="eastAsia" w:ascii="標楷體" w:hAnsi="標楷體" w:eastAsia="標楷體"/>
              </w:rPr>
              <w:t>上層單位</w:t>
            </w:r>
          </w:p>
        </w:tc>
        <w:tc>
          <w:tcPr>
            <w:tcW w:w="1763" w:type="pct"/>
          </w:tcPr>
          <w:p w:rsidRPr="00A164EA" w:rsidR="00A164EA" w:rsidP="00196BB9" w:rsidRDefault="00A164EA" w14:paraId="40192063" w14:textId="77777777">
            <w:pPr>
              <w:rPr>
                <w:rFonts w:ascii="標楷體" w:hAnsi="標楷體" w:eastAsia="標楷體"/>
              </w:rPr>
            </w:pPr>
            <w:r w:rsidRPr="00A164EA">
              <w:rPr>
                <w:rFonts w:hint="eastAsia" w:ascii="標楷體" w:hAnsi="標楷體" w:eastAsia="標楷體"/>
              </w:rPr>
              <w:t>上層單位代碼/上層單位名稱</w:t>
            </w:r>
          </w:p>
        </w:tc>
        <w:tc>
          <w:tcPr>
            <w:tcW w:w="1552" w:type="pct"/>
          </w:tcPr>
          <w:p w:rsidRPr="00A164EA" w:rsidR="00A164EA" w:rsidP="00196BB9" w:rsidRDefault="00A164EA" w14:paraId="1EFC4312" w14:textId="77777777">
            <w:pPr>
              <w:rPr>
                <w:rFonts w:ascii="標楷體" w:hAnsi="標楷體" w:eastAsia="標楷體"/>
              </w:rPr>
            </w:pPr>
            <w:r w:rsidRPr="00A164EA">
              <w:rPr>
                <w:rFonts w:hint="eastAsia" w:ascii="標楷體" w:hAnsi="標楷體" w:eastAsia="標楷體"/>
                <w:color w:val="FF0000"/>
              </w:rPr>
              <w:t>無上層單位則此欄位不顯示</w:t>
            </w:r>
          </w:p>
        </w:tc>
      </w:tr>
      <w:tr w:rsidRPr="00196BB9" w:rsidR="00A164EA" w:rsidTr="00A164EA" w14:paraId="158C991C" w14:textId="77777777">
        <w:trPr>
          <w:trHeight w:val="224"/>
        </w:trPr>
        <w:tc>
          <w:tcPr>
            <w:tcW w:w="685" w:type="pct"/>
            <w:vMerge/>
          </w:tcPr>
          <w:p w:rsidRPr="00196BB9" w:rsidR="00A164EA" w:rsidP="00196BB9" w:rsidRDefault="00A164EA" w14:paraId="46C9FA34" w14:textId="77777777">
            <w:pPr>
              <w:rPr>
                <w:rFonts w:ascii="標楷體" w:hAnsi="標楷體" w:eastAsia="標楷體"/>
              </w:rPr>
            </w:pPr>
          </w:p>
        </w:tc>
        <w:tc>
          <w:tcPr>
            <w:tcW w:w="1000" w:type="pct"/>
          </w:tcPr>
          <w:p w:rsidRPr="00196BB9" w:rsidR="00A164EA" w:rsidP="00196BB9" w:rsidRDefault="00A164EA" w14:paraId="4D907827" w14:textId="77777777">
            <w:pPr>
              <w:rPr>
                <w:rFonts w:ascii="標楷體" w:hAnsi="標楷體" w:eastAsia="標楷體"/>
              </w:rPr>
            </w:pPr>
            <w:r w:rsidRPr="00196BB9">
              <w:rPr>
                <w:rFonts w:hint="eastAsia" w:ascii="標楷體" w:hAnsi="標楷體" w:eastAsia="標楷體"/>
              </w:rPr>
              <w:t>主管</w:t>
            </w:r>
          </w:p>
        </w:tc>
        <w:tc>
          <w:tcPr>
            <w:tcW w:w="1763" w:type="pct"/>
          </w:tcPr>
          <w:p w:rsidRPr="00A164EA" w:rsidR="00A164EA" w:rsidP="00196BB9" w:rsidRDefault="00A164EA" w14:paraId="3A5E5326" w14:textId="77777777">
            <w:pPr>
              <w:rPr>
                <w:rFonts w:ascii="標楷體" w:hAnsi="標楷體" w:eastAsia="標楷體"/>
                <w:color w:val="FF0000"/>
              </w:rPr>
            </w:pPr>
            <w:r w:rsidRPr="00196BB9">
              <w:rPr>
                <w:rFonts w:hint="eastAsia" w:ascii="標楷體" w:hAnsi="標楷體" w:eastAsia="標楷體"/>
              </w:rPr>
              <w:t>職位序號／</w:t>
            </w:r>
            <w:r w:rsidRPr="00A164EA">
              <w:rPr>
                <w:rFonts w:hint="eastAsia" w:ascii="標楷體" w:hAnsi="標楷體" w:eastAsia="標楷體"/>
                <w:strike/>
                <w:color w:val="FF0000"/>
              </w:rPr>
              <w:t>姓名（工號）</w:t>
            </w:r>
            <w:r>
              <w:rPr>
                <w:rFonts w:hint="eastAsia" w:ascii="標楷體" w:hAnsi="標楷體" w:eastAsia="標楷體"/>
                <w:color w:val="FF0000"/>
              </w:rPr>
              <w:t>/</w:t>
            </w:r>
            <w:proofErr w:type="gramStart"/>
            <w:r>
              <w:rPr>
                <w:rFonts w:hint="eastAsia" w:ascii="標楷體" w:hAnsi="標楷體" w:eastAsia="標楷體"/>
                <w:color w:val="FF0000"/>
              </w:rPr>
              <w:t>工號</w:t>
            </w:r>
            <w:proofErr w:type="gramEnd"/>
            <w:r>
              <w:rPr>
                <w:rFonts w:hint="eastAsia" w:ascii="標楷體" w:hAnsi="標楷體" w:eastAsia="標楷體"/>
                <w:color w:val="FF0000"/>
              </w:rPr>
              <w:t>/姓名 英文名字</w:t>
            </w:r>
          </w:p>
        </w:tc>
        <w:tc>
          <w:tcPr>
            <w:tcW w:w="1552" w:type="pct"/>
          </w:tcPr>
          <w:p w:rsidRPr="00A164EA" w:rsidR="00A164EA" w:rsidP="00196BB9" w:rsidRDefault="00A164EA" w14:paraId="4FA8B09F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A164EA" w:rsidTr="00A164EA" w14:paraId="46C362E3" w14:textId="77777777">
        <w:trPr>
          <w:trHeight w:val="224"/>
        </w:trPr>
        <w:tc>
          <w:tcPr>
            <w:tcW w:w="685" w:type="pct"/>
            <w:vMerge/>
          </w:tcPr>
          <w:p w:rsidRPr="00196BB9" w:rsidR="00A164EA" w:rsidP="00196BB9" w:rsidRDefault="00A164EA" w14:paraId="4DDA7660" w14:textId="77777777">
            <w:pPr>
              <w:rPr>
                <w:rFonts w:ascii="標楷體" w:hAnsi="標楷體" w:eastAsia="標楷體"/>
              </w:rPr>
            </w:pPr>
          </w:p>
        </w:tc>
        <w:tc>
          <w:tcPr>
            <w:tcW w:w="1000" w:type="pct"/>
          </w:tcPr>
          <w:p w:rsidRPr="00196BB9" w:rsidR="00A164EA" w:rsidP="00196BB9" w:rsidRDefault="00A164EA" w14:paraId="50FC2B59" w14:textId="77777777">
            <w:pPr>
              <w:rPr>
                <w:rFonts w:ascii="標楷體" w:hAnsi="標楷體" w:eastAsia="標楷體"/>
              </w:rPr>
            </w:pPr>
            <w:r w:rsidRPr="00196BB9">
              <w:rPr>
                <w:rFonts w:hint="eastAsia" w:ascii="標楷體" w:hAnsi="標楷體" w:eastAsia="標楷體"/>
              </w:rPr>
              <w:t>上層主管</w:t>
            </w:r>
          </w:p>
        </w:tc>
        <w:tc>
          <w:tcPr>
            <w:tcW w:w="1763" w:type="pct"/>
          </w:tcPr>
          <w:p w:rsidR="00A164EA" w:rsidP="00196BB9" w:rsidRDefault="00A164EA" w14:paraId="7517D370" w14:textId="77777777">
            <w:pPr>
              <w:rPr>
                <w:rFonts w:ascii="標楷體" w:hAnsi="標楷體" w:eastAsia="標楷體"/>
                <w:strike/>
                <w:color w:val="FF0000"/>
              </w:rPr>
            </w:pPr>
            <w:r w:rsidRPr="00A164EA">
              <w:rPr>
                <w:rFonts w:hint="eastAsia" w:ascii="標楷體" w:hAnsi="標楷體" w:eastAsia="標楷體"/>
                <w:strike/>
                <w:color w:val="FF0000"/>
              </w:rPr>
              <w:t>姓名（工號）</w:t>
            </w:r>
          </w:p>
          <w:p w:rsidRPr="00A164EA" w:rsidR="00A164EA" w:rsidP="00196BB9" w:rsidRDefault="00A164EA" w14:paraId="2E177549" w14:textId="77777777">
            <w:pPr>
              <w:rPr>
                <w:rFonts w:ascii="標楷體" w:hAnsi="標楷體" w:eastAsia="標楷體"/>
                <w:strike/>
              </w:rPr>
            </w:pPr>
            <w:r w:rsidRPr="00A164EA">
              <w:rPr>
                <w:rFonts w:hint="eastAsia" w:ascii="標楷體" w:hAnsi="標楷體" w:eastAsia="標楷體"/>
                <w:color w:val="FF0000"/>
              </w:rPr>
              <w:t>職位序號</w:t>
            </w:r>
            <w:r>
              <w:rPr>
                <w:rFonts w:hint="eastAsia" w:ascii="標楷體" w:hAnsi="標楷體" w:eastAsia="標楷體"/>
                <w:color w:val="FF0000"/>
              </w:rPr>
              <w:t>/</w:t>
            </w:r>
            <w:proofErr w:type="gramStart"/>
            <w:r>
              <w:rPr>
                <w:rFonts w:hint="eastAsia" w:ascii="標楷體" w:hAnsi="標楷體" w:eastAsia="標楷體"/>
                <w:color w:val="FF0000"/>
              </w:rPr>
              <w:t>工號</w:t>
            </w:r>
            <w:proofErr w:type="gramEnd"/>
            <w:r>
              <w:rPr>
                <w:rFonts w:hint="eastAsia" w:ascii="標楷體" w:hAnsi="標楷體" w:eastAsia="標楷體"/>
                <w:color w:val="FF0000"/>
              </w:rPr>
              <w:t>/姓名 英文名字</w:t>
            </w:r>
          </w:p>
        </w:tc>
        <w:tc>
          <w:tcPr>
            <w:tcW w:w="1552" w:type="pct"/>
          </w:tcPr>
          <w:p w:rsidRPr="00196BB9" w:rsidR="00A164EA" w:rsidP="00196BB9" w:rsidRDefault="00A164EA" w14:paraId="54FB4643" w14:textId="77777777">
            <w:pPr>
              <w:rPr>
                <w:rFonts w:ascii="標楷體" w:hAnsi="標楷體" w:eastAsia="標楷體"/>
              </w:rPr>
            </w:pPr>
          </w:p>
        </w:tc>
      </w:tr>
      <w:tr w:rsidRPr="00196BB9" w:rsidR="00A164EA" w:rsidTr="00A164EA" w14:paraId="6AE119B9" w14:textId="77777777">
        <w:tblPrEx>
          <w:tblLook w:val="04A0" w:firstRow="1" w:lastRow="0" w:firstColumn="1" w:lastColumn="0" w:noHBand="0" w:noVBand="1"/>
        </w:tblPrEx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pct"/>
            <w:vMerge w:val="restart"/>
          </w:tcPr>
          <w:p w:rsidRPr="00196BB9" w:rsidR="00A164EA" w:rsidP="00196BB9" w:rsidRDefault="00A164EA" w14:paraId="50B5838B" w14:textId="77777777">
            <w:pPr>
              <w:rPr>
                <w:rFonts w:ascii="標楷體" w:hAnsi="標楷體" w:eastAsia="標楷體"/>
              </w:rPr>
            </w:pPr>
            <w:r w:rsidRPr="00196BB9">
              <w:rPr>
                <w:rFonts w:hint="eastAsia" w:ascii="標楷體" w:hAnsi="標楷體" w:eastAsia="標楷體"/>
                <w:b w:val="0"/>
              </w:rPr>
              <w:t>尚未生效</w:t>
            </w:r>
          </w:p>
        </w:tc>
        <w:tc>
          <w:tcPr>
            <w:tcW w:w="1000" w:type="pct"/>
          </w:tcPr>
          <w:p w:rsidRPr="00196BB9" w:rsidR="00A164EA" w:rsidP="00196BB9" w:rsidRDefault="00A164EA" w14:paraId="5E84469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</w:rPr>
            </w:pPr>
            <w:r>
              <w:rPr>
                <w:rFonts w:hint="eastAsia" w:ascii="標楷體" w:hAnsi="標楷體" w:eastAsia="標楷體"/>
              </w:rPr>
              <w:t>狀態</w:t>
            </w:r>
          </w:p>
        </w:tc>
        <w:tc>
          <w:tcPr>
            <w:tcW w:w="1763" w:type="pct"/>
          </w:tcPr>
          <w:p w:rsidRPr="00196BB9" w:rsidR="00A164EA" w:rsidP="00196BB9" w:rsidRDefault="00A164EA" w14:paraId="1395A3B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</w:rPr>
            </w:pPr>
            <w:r>
              <w:rPr>
                <w:rFonts w:hint="eastAsia" w:ascii="標楷體" w:hAnsi="標楷體" w:eastAsia="標楷體"/>
              </w:rPr>
              <w:t>尚未生效</w:t>
            </w:r>
          </w:p>
        </w:tc>
        <w:tc>
          <w:tcPr>
            <w:tcW w:w="1552" w:type="pct"/>
          </w:tcPr>
          <w:p w:rsidR="00A164EA" w:rsidP="00196BB9" w:rsidRDefault="00A164EA" w14:paraId="6EB6838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</w:rPr>
            </w:pPr>
          </w:p>
        </w:tc>
      </w:tr>
      <w:tr w:rsidRPr="00196BB9" w:rsidR="00A164EA" w:rsidTr="00A164EA" w14:paraId="26B959A6" w14:textId="77777777">
        <w:tblPrEx>
          <w:tblLook w:val="04A0" w:firstRow="1" w:lastRow="0" w:firstColumn="1" w:lastColumn="0" w:noHBand="0" w:noVBand="1"/>
        </w:tblPrEx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pct"/>
            <w:vMerge/>
          </w:tcPr>
          <w:p w:rsidRPr="00196BB9" w:rsidR="00A164EA" w:rsidP="00196BB9" w:rsidRDefault="00A164EA" w14:paraId="58A4D141" w14:textId="77777777">
            <w:pPr>
              <w:rPr>
                <w:rFonts w:ascii="標楷體" w:hAnsi="標楷體" w:eastAsia="標楷體"/>
                <w:b w:val="0"/>
              </w:rPr>
            </w:pPr>
          </w:p>
        </w:tc>
        <w:tc>
          <w:tcPr>
            <w:tcW w:w="1000" w:type="pct"/>
          </w:tcPr>
          <w:p w:rsidRPr="00196BB9" w:rsidR="00A164EA" w:rsidP="00196BB9" w:rsidRDefault="00A164EA" w14:paraId="45FC9EF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</w:rPr>
            </w:pPr>
            <w:r>
              <w:rPr>
                <w:rFonts w:hint="eastAsia" w:ascii="標楷體" w:hAnsi="標楷體" w:eastAsia="標楷體"/>
              </w:rPr>
              <w:t>單位生效日</w:t>
            </w:r>
          </w:p>
        </w:tc>
        <w:tc>
          <w:tcPr>
            <w:tcW w:w="1763" w:type="pct"/>
          </w:tcPr>
          <w:p w:rsidRPr="00196BB9" w:rsidR="00A164EA" w:rsidP="00196BB9" w:rsidRDefault="00A164EA" w14:paraId="076BBA0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</w:rPr>
            </w:pPr>
            <w:r w:rsidRPr="00196BB9">
              <w:rPr>
                <w:rFonts w:hint="eastAsia" w:ascii="標楷體" w:hAnsi="標楷體" w:eastAsia="標楷體"/>
              </w:rPr>
              <w:t>YYYY/MM/DD</w:t>
            </w:r>
          </w:p>
        </w:tc>
        <w:tc>
          <w:tcPr>
            <w:tcW w:w="1552" w:type="pct"/>
          </w:tcPr>
          <w:p w:rsidRPr="00196BB9" w:rsidR="00A164EA" w:rsidP="00196BB9" w:rsidRDefault="00A164EA" w14:paraId="4ACC9D3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</w:rPr>
            </w:pPr>
          </w:p>
        </w:tc>
      </w:tr>
      <w:tr w:rsidRPr="00196BB9" w:rsidR="00A164EA" w:rsidTr="00A164EA" w14:paraId="4A65B5CF" w14:textId="77777777">
        <w:tblPrEx>
          <w:tblLook w:val="04A0" w:firstRow="1" w:lastRow="0" w:firstColumn="1" w:lastColumn="0" w:noHBand="0" w:noVBand="1"/>
        </w:tblPrEx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pct"/>
            <w:vMerge/>
          </w:tcPr>
          <w:p w:rsidRPr="00196BB9" w:rsidR="00A164EA" w:rsidP="00196BB9" w:rsidRDefault="00A164EA" w14:paraId="2FB0EE07" w14:textId="77777777">
            <w:pPr>
              <w:rPr>
                <w:rFonts w:ascii="標楷體" w:hAnsi="標楷體" w:eastAsia="標楷體"/>
              </w:rPr>
            </w:pPr>
          </w:p>
        </w:tc>
        <w:tc>
          <w:tcPr>
            <w:tcW w:w="1000" w:type="pct"/>
          </w:tcPr>
          <w:p w:rsidRPr="00DB5F8B" w:rsidR="00A164EA" w:rsidP="00196BB9" w:rsidRDefault="00A164EA" w14:paraId="31A8494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trike/>
                <w:color w:val="FF0000"/>
              </w:rPr>
            </w:pPr>
            <w:r w:rsidRPr="00DB5F8B">
              <w:rPr>
                <w:rFonts w:hint="eastAsia" w:ascii="標楷體" w:hAnsi="標楷體" w:eastAsia="標楷體"/>
                <w:strike/>
                <w:color w:val="FF0000"/>
              </w:rPr>
              <w:t>上層單位</w:t>
            </w:r>
          </w:p>
        </w:tc>
        <w:tc>
          <w:tcPr>
            <w:tcW w:w="1763" w:type="pct"/>
          </w:tcPr>
          <w:p w:rsidRPr="00DB5F8B" w:rsidR="00A164EA" w:rsidP="00196BB9" w:rsidRDefault="00A164EA" w14:paraId="200FEE4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trike/>
                <w:color w:val="FF0000"/>
              </w:rPr>
            </w:pPr>
            <w:r w:rsidRPr="00DB5F8B">
              <w:rPr>
                <w:rFonts w:hint="eastAsia" w:ascii="標楷體" w:hAnsi="標楷體" w:eastAsia="標楷體"/>
                <w:strike/>
                <w:color w:val="FF0000"/>
              </w:rPr>
              <w:t>-</w:t>
            </w:r>
          </w:p>
        </w:tc>
        <w:tc>
          <w:tcPr>
            <w:tcW w:w="1552" w:type="pct"/>
          </w:tcPr>
          <w:p w:rsidRPr="00DB5F8B" w:rsidR="00A164EA" w:rsidP="00196BB9" w:rsidRDefault="00DB5F8B" w14:paraId="1E33F5B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color w:val="FF0000"/>
              </w:rPr>
            </w:pPr>
            <w:r>
              <w:rPr>
                <w:rFonts w:hint="eastAsia" w:ascii="標楷體" w:hAnsi="標楷體" w:eastAsia="標楷體"/>
                <w:color w:val="FF0000"/>
              </w:rPr>
              <w:t>無此欄位</w:t>
            </w:r>
          </w:p>
        </w:tc>
      </w:tr>
      <w:tr w:rsidRPr="00196BB9" w:rsidR="00A164EA" w:rsidTr="00A164EA" w14:paraId="6E68A79C" w14:textId="77777777">
        <w:tblPrEx>
          <w:tblLook w:val="04A0" w:firstRow="1" w:lastRow="0" w:firstColumn="1" w:lastColumn="0" w:noHBand="0" w:noVBand="1"/>
        </w:tblPrEx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pct"/>
            <w:vMerge/>
          </w:tcPr>
          <w:p w:rsidRPr="00196BB9" w:rsidR="00A164EA" w:rsidP="00196BB9" w:rsidRDefault="00A164EA" w14:paraId="3AFCA19D" w14:textId="77777777">
            <w:pPr>
              <w:rPr>
                <w:rFonts w:ascii="標楷體" w:hAnsi="標楷體" w:eastAsia="標楷體"/>
              </w:rPr>
            </w:pPr>
          </w:p>
        </w:tc>
        <w:tc>
          <w:tcPr>
            <w:tcW w:w="1000" w:type="pct"/>
          </w:tcPr>
          <w:p w:rsidRPr="00196BB9" w:rsidR="00A164EA" w:rsidP="00196BB9" w:rsidRDefault="00A164EA" w14:paraId="08D0CE9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</w:rPr>
            </w:pPr>
            <w:r w:rsidRPr="00196BB9">
              <w:rPr>
                <w:rFonts w:hint="eastAsia" w:ascii="標楷體" w:hAnsi="標楷體" w:eastAsia="標楷體"/>
              </w:rPr>
              <w:t>主管</w:t>
            </w:r>
          </w:p>
        </w:tc>
        <w:tc>
          <w:tcPr>
            <w:tcW w:w="1763" w:type="pct"/>
          </w:tcPr>
          <w:p w:rsidRPr="00196BB9" w:rsidR="00A164EA" w:rsidP="00196BB9" w:rsidRDefault="00A164EA" w14:paraId="4D92466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</w:rPr>
            </w:pPr>
            <w:r w:rsidRPr="00196BB9">
              <w:rPr>
                <w:rFonts w:hint="eastAsia" w:ascii="標楷體" w:hAnsi="標楷體" w:eastAsia="標楷體"/>
              </w:rPr>
              <w:t>-</w:t>
            </w:r>
          </w:p>
        </w:tc>
        <w:tc>
          <w:tcPr>
            <w:tcW w:w="1552" w:type="pct"/>
          </w:tcPr>
          <w:p w:rsidRPr="00196BB9" w:rsidR="00A164EA" w:rsidP="00196BB9" w:rsidRDefault="00A164EA" w14:paraId="7FA4C00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</w:rPr>
            </w:pPr>
          </w:p>
        </w:tc>
      </w:tr>
      <w:tr w:rsidRPr="008E5887" w:rsidR="00A164EA" w:rsidTr="00A164EA" w14:paraId="10C07FD3" w14:textId="77777777">
        <w:tblPrEx>
          <w:tblLook w:val="04A0" w:firstRow="1" w:lastRow="0" w:firstColumn="1" w:lastColumn="0" w:noHBand="0" w:noVBand="1"/>
        </w:tblPrEx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pct"/>
            <w:vMerge/>
          </w:tcPr>
          <w:p w:rsidRPr="00196BB9" w:rsidR="00A164EA" w:rsidP="00196BB9" w:rsidRDefault="00A164EA" w14:paraId="3FF2F34C" w14:textId="77777777">
            <w:pPr>
              <w:rPr>
                <w:rFonts w:ascii="標楷體" w:hAnsi="標楷體" w:eastAsia="標楷體"/>
              </w:rPr>
            </w:pPr>
          </w:p>
        </w:tc>
        <w:tc>
          <w:tcPr>
            <w:tcW w:w="1000" w:type="pct"/>
          </w:tcPr>
          <w:p w:rsidRPr="00196BB9" w:rsidR="00A164EA" w:rsidP="00196BB9" w:rsidRDefault="00A164EA" w14:paraId="666C8C8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</w:rPr>
            </w:pPr>
            <w:r w:rsidRPr="00196BB9">
              <w:rPr>
                <w:rFonts w:hint="eastAsia" w:ascii="標楷體" w:hAnsi="標楷體" w:eastAsia="標楷體"/>
              </w:rPr>
              <w:t>上層主管</w:t>
            </w:r>
          </w:p>
        </w:tc>
        <w:tc>
          <w:tcPr>
            <w:tcW w:w="1763" w:type="pct"/>
          </w:tcPr>
          <w:p w:rsidRPr="00196BB9" w:rsidR="00A164EA" w:rsidP="00196BB9" w:rsidRDefault="00A164EA" w14:paraId="6D58737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</w:rPr>
            </w:pPr>
            <w:r w:rsidRPr="00196BB9">
              <w:rPr>
                <w:rFonts w:hint="eastAsia" w:ascii="標楷體" w:hAnsi="標楷體" w:eastAsia="標楷體"/>
              </w:rPr>
              <w:t>-</w:t>
            </w:r>
          </w:p>
        </w:tc>
        <w:tc>
          <w:tcPr>
            <w:tcW w:w="1552" w:type="pct"/>
          </w:tcPr>
          <w:p w:rsidRPr="00196BB9" w:rsidR="00A164EA" w:rsidP="00196BB9" w:rsidRDefault="00A164EA" w14:paraId="75531E5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</w:rPr>
            </w:pPr>
          </w:p>
        </w:tc>
      </w:tr>
      <w:tr w:rsidRPr="00196BB9" w:rsidR="00A164EA" w:rsidTr="00A164EA" w14:paraId="773E2530" w14:textId="77777777">
        <w:tblPrEx>
          <w:tblLook w:val="04A0" w:firstRow="1" w:lastRow="0" w:firstColumn="1" w:lastColumn="0" w:noHBand="0" w:noVBand="1"/>
        </w:tblPrEx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pct"/>
            <w:vMerge w:val="restart"/>
          </w:tcPr>
          <w:p w:rsidRPr="00196BB9" w:rsidR="00A164EA" w:rsidP="00196BB9" w:rsidRDefault="00A164EA" w14:paraId="43F47162" w14:textId="77777777">
            <w:pPr>
              <w:rPr>
                <w:rFonts w:ascii="標楷體" w:hAnsi="標楷體" w:eastAsia="標楷體"/>
                <w:b w:val="0"/>
              </w:rPr>
            </w:pPr>
            <w:r>
              <w:rPr>
                <w:rFonts w:hint="eastAsia" w:ascii="標楷體" w:hAnsi="標楷體" w:eastAsia="標楷體"/>
                <w:b w:val="0"/>
              </w:rPr>
              <w:t>單位失效</w:t>
            </w:r>
          </w:p>
        </w:tc>
        <w:tc>
          <w:tcPr>
            <w:tcW w:w="1000" w:type="pct"/>
          </w:tcPr>
          <w:p w:rsidRPr="00196BB9" w:rsidR="00A164EA" w:rsidP="00196BB9" w:rsidRDefault="00A164EA" w14:paraId="13AE8B2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</w:rPr>
            </w:pPr>
            <w:r>
              <w:rPr>
                <w:rFonts w:hint="eastAsia" w:ascii="標楷體" w:hAnsi="標楷體" w:eastAsia="標楷體"/>
              </w:rPr>
              <w:t>狀態</w:t>
            </w:r>
          </w:p>
        </w:tc>
        <w:tc>
          <w:tcPr>
            <w:tcW w:w="1763" w:type="pct"/>
          </w:tcPr>
          <w:p w:rsidRPr="00196BB9" w:rsidR="00A164EA" w:rsidP="00196BB9" w:rsidRDefault="00A164EA" w14:paraId="2A1C324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</w:rPr>
            </w:pPr>
            <w:r>
              <w:rPr>
                <w:rFonts w:hint="eastAsia" w:ascii="標楷體" w:hAnsi="標楷體" w:eastAsia="標楷體"/>
              </w:rPr>
              <w:t>單位失效</w:t>
            </w:r>
          </w:p>
        </w:tc>
        <w:tc>
          <w:tcPr>
            <w:tcW w:w="1552" w:type="pct"/>
          </w:tcPr>
          <w:p w:rsidR="00A164EA" w:rsidP="00196BB9" w:rsidRDefault="00A164EA" w14:paraId="16C0A31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</w:rPr>
            </w:pPr>
          </w:p>
        </w:tc>
      </w:tr>
      <w:tr w:rsidRPr="00196BB9" w:rsidR="00A164EA" w:rsidTr="00A164EA" w14:paraId="3B442E05" w14:textId="77777777">
        <w:tblPrEx>
          <w:tblLook w:val="04A0" w:firstRow="1" w:lastRow="0" w:firstColumn="1" w:lastColumn="0" w:noHBand="0" w:noVBand="1"/>
        </w:tblPrEx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pct"/>
            <w:vMerge/>
          </w:tcPr>
          <w:p w:rsidRPr="00196BB9" w:rsidR="00A164EA" w:rsidP="00196BB9" w:rsidRDefault="00A164EA" w14:paraId="26258F3C" w14:textId="77777777">
            <w:pPr>
              <w:rPr>
                <w:rFonts w:ascii="標楷體" w:hAnsi="標楷體" w:eastAsia="標楷體"/>
                <w:b w:val="0"/>
              </w:rPr>
            </w:pPr>
          </w:p>
        </w:tc>
        <w:tc>
          <w:tcPr>
            <w:tcW w:w="1000" w:type="pct"/>
          </w:tcPr>
          <w:p w:rsidRPr="00196BB9" w:rsidR="00A164EA" w:rsidP="00196BB9" w:rsidRDefault="00A164EA" w14:paraId="09F4C0C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</w:rPr>
            </w:pPr>
            <w:r>
              <w:rPr>
                <w:rFonts w:hint="eastAsia" w:ascii="標楷體" w:hAnsi="標楷體" w:eastAsia="標楷體"/>
              </w:rPr>
              <w:t>單位生效日</w:t>
            </w:r>
          </w:p>
        </w:tc>
        <w:tc>
          <w:tcPr>
            <w:tcW w:w="1763" w:type="pct"/>
          </w:tcPr>
          <w:p w:rsidRPr="00196BB9" w:rsidR="00A164EA" w:rsidP="00196BB9" w:rsidRDefault="00A164EA" w14:paraId="0D9331F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</w:rPr>
            </w:pPr>
            <w:r w:rsidRPr="00196BB9">
              <w:rPr>
                <w:rFonts w:hint="eastAsia" w:ascii="標楷體" w:hAnsi="標楷體" w:eastAsia="標楷體"/>
              </w:rPr>
              <w:t>YYYY/MM/DD</w:t>
            </w:r>
          </w:p>
        </w:tc>
        <w:tc>
          <w:tcPr>
            <w:tcW w:w="1552" w:type="pct"/>
          </w:tcPr>
          <w:p w:rsidRPr="00196BB9" w:rsidR="00A164EA" w:rsidP="00196BB9" w:rsidRDefault="00A164EA" w14:paraId="62F0644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</w:rPr>
            </w:pPr>
          </w:p>
        </w:tc>
      </w:tr>
      <w:tr w:rsidRPr="00196BB9" w:rsidR="00A164EA" w:rsidTr="00A164EA" w14:paraId="5BBC3F9F" w14:textId="77777777">
        <w:tblPrEx>
          <w:tblLook w:val="04A0" w:firstRow="1" w:lastRow="0" w:firstColumn="1" w:lastColumn="0" w:noHBand="0" w:noVBand="1"/>
        </w:tblPrEx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pct"/>
            <w:vMerge/>
          </w:tcPr>
          <w:p w:rsidRPr="00196BB9" w:rsidR="00A164EA" w:rsidP="00196BB9" w:rsidRDefault="00A164EA" w14:paraId="41A64611" w14:textId="77777777">
            <w:pPr>
              <w:rPr>
                <w:rFonts w:ascii="標楷體" w:hAnsi="標楷體" w:eastAsia="標楷體"/>
                <w:b w:val="0"/>
              </w:rPr>
            </w:pPr>
          </w:p>
        </w:tc>
        <w:tc>
          <w:tcPr>
            <w:tcW w:w="1000" w:type="pct"/>
          </w:tcPr>
          <w:p w:rsidRPr="00196BB9" w:rsidR="00A164EA" w:rsidP="00196BB9" w:rsidRDefault="00A164EA" w14:paraId="22DAC24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</w:rPr>
            </w:pPr>
            <w:r w:rsidRPr="00196BB9">
              <w:rPr>
                <w:rFonts w:hint="eastAsia" w:ascii="標楷體" w:hAnsi="標楷體" w:eastAsia="標楷體"/>
              </w:rPr>
              <w:t>單位失效日</w:t>
            </w:r>
          </w:p>
        </w:tc>
        <w:tc>
          <w:tcPr>
            <w:tcW w:w="1763" w:type="pct"/>
          </w:tcPr>
          <w:p w:rsidRPr="00196BB9" w:rsidR="00A164EA" w:rsidP="00196BB9" w:rsidRDefault="00A164EA" w14:paraId="3D5B2DC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</w:rPr>
            </w:pPr>
            <w:r w:rsidRPr="00196BB9">
              <w:rPr>
                <w:rFonts w:hint="eastAsia" w:ascii="標楷體" w:hAnsi="標楷體" w:eastAsia="標楷體"/>
              </w:rPr>
              <w:t>YYYY/MM/DD</w:t>
            </w:r>
          </w:p>
        </w:tc>
        <w:tc>
          <w:tcPr>
            <w:tcW w:w="1552" w:type="pct"/>
          </w:tcPr>
          <w:p w:rsidRPr="00196BB9" w:rsidR="00A164EA" w:rsidP="00196BB9" w:rsidRDefault="00A164EA" w14:paraId="6DF7EFE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</w:rPr>
            </w:pPr>
          </w:p>
        </w:tc>
      </w:tr>
      <w:tr w:rsidRPr="00741F9A" w:rsidR="00A164EA" w:rsidTr="00A164EA" w14:paraId="26947419" w14:textId="77777777">
        <w:tblPrEx>
          <w:tblLook w:val="04A0" w:firstRow="1" w:lastRow="0" w:firstColumn="1" w:lastColumn="0" w:noHBand="0" w:noVBand="1"/>
        </w:tblPrEx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pct"/>
          </w:tcPr>
          <w:p w:rsidRPr="00741F9A" w:rsidR="00A164EA" w:rsidP="00196BB9" w:rsidRDefault="00A164EA" w14:paraId="5FE19F96" w14:textId="77777777">
            <w:pPr>
              <w:rPr>
                <w:rFonts w:ascii="標楷體" w:hAnsi="標楷體" w:eastAsia="標楷體"/>
                <w:b w:val="0"/>
                <w:strike/>
                <w:highlight w:val="yellow"/>
              </w:rPr>
            </w:pPr>
            <w:r w:rsidRPr="00741F9A">
              <w:rPr>
                <w:rFonts w:hint="eastAsia" w:ascii="標楷體" w:hAnsi="標楷體" w:eastAsia="標楷體"/>
                <w:b w:val="0"/>
                <w:strike/>
                <w:highlight w:val="yellow"/>
              </w:rPr>
              <w:t>已刪除</w:t>
            </w:r>
          </w:p>
        </w:tc>
        <w:tc>
          <w:tcPr>
            <w:tcW w:w="1000" w:type="pct"/>
          </w:tcPr>
          <w:p w:rsidRPr="00741F9A" w:rsidR="00A164EA" w:rsidP="00196BB9" w:rsidRDefault="00A164EA" w14:paraId="6DB41BC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trike/>
                <w:highlight w:val="yellow"/>
              </w:rPr>
            </w:pPr>
            <w:r w:rsidRPr="00741F9A">
              <w:rPr>
                <w:rFonts w:hint="eastAsia" w:ascii="標楷體" w:hAnsi="標楷體" w:eastAsia="標楷體"/>
                <w:strike/>
                <w:highlight w:val="yellow"/>
              </w:rPr>
              <w:t>狀態</w:t>
            </w:r>
          </w:p>
        </w:tc>
        <w:tc>
          <w:tcPr>
            <w:tcW w:w="1763" w:type="pct"/>
          </w:tcPr>
          <w:p w:rsidRPr="00741F9A" w:rsidR="00A164EA" w:rsidP="00196BB9" w:rsidRDefault="00A164EA" w14:paraId="319981E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trike/>
              </w:rPr>
            </w:pPr>
            <w:r w:rsidRPr="00741F9A">
              <w:rPr>
                <w:rFonts w:hint="eastAsia" w:ascii="標楷體" w:hAnsi="標楷體" w:eastAsia="標楷體"/>
                <w:strike/>
                <w:highlight w:val="yellow"/>
              </w:rPr>
              <w:t>已刪除</w:t>
            </w:r>
          </w:p>
        </w:tc>
        <w:tc>
          <w:tcPr>
            <w:tcW w:w="1552" w:type="pct"/>
          </w:tcPr>
          <w:p w:rsidRPr="00741F9A" w:rsidR="00A164EA" w:rsidP="00196BB9" w:rsidRDefault="00A164EA" w14:paraId="691A073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strike/>
                <w:highlight w:val="yellow"/>
              </w:rPr>
            </w:pPr>
          </w:p>
        </w:tc>
      </w:tr>
    </w:tbl>
    <w:p w:rsidR="00196BB9" w:rsidP="00D0135E" w:rsidRDefault="00196BB9" w14:paraId="28369AC1" w14:textId="77777777">
      <w:pPr>
        <w:rPr>
          <w:rFonts w:ascii="Courier New" w:hAnsi="標楷體" w:eastAsia="標楷體"/>
          <w:strike/>
          <w:szCs w:val="20"/>
        </w:rPr>
      </w:pPr>
    </w:p>
    <w:p w:rsidRPr="00741F9A" w:rsidR="00245726" w:rsidP="00D0135E" w:rsidRDefault="00245726" w14:paraId="51DBB661" w14:textId="77777777">
      <w:pPr>
        <w:rPr>
          <w:rFonts w:ascii="Courier New" w:hAnsi="標楷體" w:eastAsia="標楷體"/>
          <w:strike/>
          <w:szCs w:val="20"/>
        </w:rPr>
      </w:pPr>
    </w:p>
    <w:p w:rsidRPr="00450B43" w:rsidR="00D0135E" w:rsidP="00EE5669" w:rsidRDefault="00D0135E" w14:paraId="74F08007" w14:textId="24379E8A">
      <w:pPr>
        <w:pStyle w:val="af3"/>
        <w:numPr>
          <w:ilvl w:val="0"/>
          <w:numId w:val="7"/>
        </w:numPr>
        <w:ind w:leftChars="0"/>
        <w:rPr>
          <w:rFonts w:ascii="Courier New" w:hAnsi="標楷體" w:eastAsia="標楷體"/>
          <w:szCs w:val="20"/>
        </w:rPr>
      </w:pPr>
      <w:r w:rsidRPr="008E5887">
        <w:rPr>
          <w:rFonts w:hint="eastAsia" w:ascii="Courier New" w:hAnsi="標楷體" w:eastAsia="標楷體"/>
          <w:szCs w:val="20"/>
        </w:rPr>
        <w:lastRenderedPageBreak/>
        <w:t>單位異動記錄</w:t>
      </w:r>
      <w:r w:rsidRPr="008E5887">
        <w:rPr>
          <w:rFonts w:hint="eastAsia" w:ascii="標楷體" w:hAnsi="標楷體" w:eastAsia="標楷體"/>
        </w:rPr>
        <w:t>：一個單位可能有</w:t>
      </w:r>
      <w:proofErr w:type="gramStart"/>
      <w:r w:rsidRPr="008E5887">
        <w:rPr>
          <w:rFonts w:hint="eastAsia" w:ascii="標楷體" w:hAnsi="標楷體" w:eastAsia="標楷體"/>
        </w:rPr>
        <w:t>多筆異動</w:t>
      </w:r>
      <w:proofErr w:type="gramEnd"/>
      <w:r w:rsidRPr="008E5887">
        <w:rPr>
          <w:rFonts w:hint="eastAsia" w:ascii="標楷體" w:hAnsi="標楷體" w:eastAsia="標楷體"/>
        </w:rPr>
        <w:t>記錄，為單位的歷程</w:t>
      </w:r>
    </w:p>
    <w:p w:rsidRPr="009B62CA" w:rsidR="0099627A" w:rsidP="009B62CA" w:rsidRDefault="0099627A" w14:paraId="4EDD1C7F" w14:textId="66194AE8">
      <w:pPr>
        <w:pStyle w:val="af3"/>
        <w:numPr>
          <w:ilvl w:val="0"/>
          <w:numId w:val="20"/>
        </w:numPr>
        <w:ind w:leftChars="0"/>
        <w:rPr>
          <w:rFonts w:ascii="Courier New" w:hAnsi="標楷體" w:eastAsia="標楷體"/>
          <w:szCs w:val="20"/>
        </w:rPr>
      </w:pPr>
      <w:r w:rsidRPr="0099627A">
        <w:rPr>
          <w:rFonts w:hint="eastAsia" w:ascii="Courier New" w:hAnsi="標楷體" w:eastAsia="標楷體"/>
          <w:szCs w:val="20"/>
        </w:rPr>
        <w:t>最新一張</w:t>
      </w:r>
      <w:proofErr w:type="gramStart"/>
      <w:r w:rsidRPr="0099627A">
        <w:rPr>
          <w:rFonts w:hint="eastAsia" w:ascii="Courier New" w:hAnsi="標楷體" w:eastAsia="標楷體"/>
          <w:szCs w:val="20"/>
        </w:rPr>
        <w:t>異動單</w:t>
      </w:r>
      <w:proofErr w:type="gramEnd"/>
      <w:r w:rsidRPr="0099627A">
        <w:rPr>
          <w:rFonts w:hint="eastAsia" w:ascii="Courier New" w:hAnsi="標楷體" w:eastAsia="標楷體"/>
          <w:szCs w:val="20"/>
        </w:rPr>
        <w:t>，不論是否生效皆可進行編輯。</w:t>
      </w:r>
    </w:p>
    <w:p w:rsidRPr="0099627A" w:rsidR="0099627A" w:rsidP="0099627A" w:rsidRDefault="0099627A" w14:paraId="139B109A" w14:textId="2D3A7966">
      <w:pPr>
        <w:pStyle w:val="af3"/>
        <w:numPr>
          <w:ilvl w:val="0"/>
          <w:numId w:val="20"/>
        </w:numPr>
        <w:ind w:leftChars="0"/>
        <w:rPr>
          <w:rFonts w:ascii="Courier New" w:hAnsi="標楷體" w:eastAsia="標楷體"/>
          <w:szCs w:val="20"/>
        </w:rPr>
      </w:pPr>
      <w:r w:rsidRPr="0099627A">
        <w:rPr>
          <w:rFonts w:hint="eastAsia" w:ascii="Courier New" w:hAnsi="標楷體" w:eastAsia="標楷體"/>
          <w:szCs w:val="20"/>
        </w:rPr>
        <w:t>若尚未生效，則所有欄位都可編輯，編輯後</w:t>
      </w:r>
      <w:proofErr w:type="gramStart"/>
      <w:r w:rsidRPr="0099627A">
        <w:rPr>
          <w:rFonts w:hint="eastAsia" w:ascii="Courier New" w:hAnsi="標楷體" w:eastAsia="標楷體"/>
          <w:szCs w:val="20"/>
        </w:rPr>
        <w:t>待排程拋</w:t>
      </w:r>
      <w:proofErr w:type="gramEnd"/>
      <w:r w:rsidRPr="0099627A">
        <w:rPr>
          <w:rFonts w:hint="eastAsia" w:ascii="Courier New" w:hAnsi="標楷體" w:eastAsia="標楷體"/>
          <w:szCs w:val="20"/>
        </w:rPr>
        <w:t>轉。</w:t>
      </w:r>
    </w:p>
    <w:p w:rsidRPr="008C228C" w:rsidR="0099627A" w:rsidP="008C228C" w:rsidRDefault="0099627A" w14:paraId="170A9257" w14:textId="3D25B53D">
      <w:pPr>
        <w:pStyle w:val="af3"/>
        <w:numPr>
          <w:ilvl w:val="0"/>
          <w:numId w:val="20"/>
        </w:numPr>
        <w:ind w:leftChars="0"/>
        <w:rPr>
          <w:rFonts w:ascii="Courier New" w:hAnsi="標楷體" w:eastAsia="標楷體"/>
          <w:szCs w:val="20"/>
        </w:rPr>
      </w:pPr>
      <w:r w:rsidRPr="0099627A">
        <w:rPr>
          <w:rFonts w:hint="eastAsia" w:ascii="Courier New" w:hAnsi="標楷體" w:eastAsia="標楷體"/>
          <w:szCs w:val="20"/>
        </w:rPr>
        <w:t>異動行為</w:t>
      </w:r>
      <w:r w:rsidRPr="0099627A">
        <w:rPr>
          <w:rFonts w:hint="eastAsia" w:ascii="Courier New" w:hAnsi="標楷體" w:eastAsia="標楷體"/>
          <w:szCs w:val="20"/>
        </w:rPr>
        <w:t>=</w:t>
      </w:r>
      <w:r w:rsidRPr="0099627A">
        <w:rPr>
          <w:rFonts w:hint="eastAsia" w:ascii="Courier New" w:hAnsi="標楷體" w:eastAsia="標楷體"/>
          <w:szCs w:val="20"/>
        </w:rPr>
        <w:t>單位新增</w:t>
      </w:r>
      <w:r w:rsidRPr="0099627A">
        <w:rPr>
          <w:rFonts w:hint="eastAsia" w:ascii="Courier New" w:hAnsi="標楷體" w:eastAsia="標楷體"/>
          <w:szCs w:val="20"/>
        </w:rPr>
        <w:t>/</w:t>
      </w:r>
      <w:r w:rsidRPr="0099627A">
        <w:rPr>
          <w:rFonts w:hint="eastAsia" w:ascii="Courier New" w:hAnsi="標楷體" w:eastAsia="標楷體"/>
          <w:szCs w:val="20"/>
        </w:rPr>
        <w:t>單位分割、單位失效、失效重啟、併入其他單位，不可變更生效日期</w:t>
      </w:r>
    </w:p>
    <w:p w:rsidRPr="00995CAB" w:rsidR="0099627A" w:rsidP="00995CAB" w:rsidRDefault="0099627A" w14:paraId="18C7BFB8" w14:textId="464C9C7D">
      <w:pPr>
        <w:pStyle w:val="af3"/>
        <w:numPr>
          <w:ilvl w:val="0"/>
          <w:numId w:val="20"/>
        </w:numPr>
        <w:ind w:leftChars="0"/>
        <w:rPr>
          <w:rFonts w:ascii="Courier New" w:hAnsi="標楷體" w:eastAsia="標楷體"/>
          <w:szCs w:val="20"/>
        </w:rPr>
      </w:pPr>
      <w:r w:rsidRPr="0099627A">
        <w:rPr>
          <w:rFonts w:hint="eastAsia" w:ascii="Courier New" w:hAnsi="標楷體" w:eastAsia="標楷體"/>
          <w:szCs w:val="20"/>
        </w:rPr>
        <w:t>若已生效，則日期欄位不可編輯，剩餘欄位皆可編輯，編輯後需進行即時拋轉。</w:t>
      </w:r>
      <w:r w:rsidRPr="0099627A">
        <w:rPr>
          <w:rFonts w:hint="eastAsia" w:ascii="Courier New" w:hAnsi="標楷體" w:eastAsia="標楷體"/>
          <w:szCs w:val="20"/>
        </w:rPr>
        <w:t>(</w:t>
      </w:r>
      <w:proofErr w:type="gramStart"/>
      <w:r w:rsidRPr="0099627A">
        <w:rPr>
          <w:rFonts w:hint="eastAsia" w:ascii="Courier New" w:hAnsi="標楷體" w:eastAsia="標楷體"/>
          <w:szCs w:val="20"/>
        </w:rPr>
        <w:t>若異動單</w:t>
      </w:r>
      <w:proofErr w:type="gramEnd"/>
      <w:r w:rsidRPr="0099627A">
        <w:rPr>
          <w:rFonts w:hint="eastAsia" w:ascii="Courier New" w:hAnsi="標楷體" w:eastAsia="標楷體"/>
          <w:szCs w:val="20"/>
        </w:rPr>
        <w:t>內異動行為</w:t>
      </w:r>
      <w:r w:rsidRPr="0099627A">
        <w:rPr>
          <w:rFonts w:hint="eastAsia" w:ascii="Courier New" w:hAnsi="標楷體" w:eastAsia="標楷體"/>
          <w:szCs w:val="20"/>
        </w:rPr>
        <w:t>=</w:t>
      </w:r>
      <w:r w:rsidRPr="0099627A">
        <w:rPr>
          <w:rFonts w:hint="eastAsia" w:ascii="Courier New" w:hAnsi="標楷體" w:eastAsia="標楷體"/>
          <w:szCs w:val="20"/>
        </w:rPr>
        <w:t>單位新增</w:t>
      </w:r>
      <w:r w:rsidRPr="0099627A">
        <w:rPr>
          <w:rFonts w:hint="eastAsia" w:ascii="Courier New" w:hAnsi="標楷體" w:eastAsia="標楷體"/>
          <w:szCs w:val="20"/>
        </w:rPr>
        <w:t>/</w:t>
      </w:r>
      <w:r w:rsidRPr="0099627A">
        <w:rPr>
          <w:rFonts w:hint="eastAsia" w:ascii="Courier New" w:hAnsi="標楷體" w:eastAsia="標楷體"/>
          <w:szCs w:val="20"/>
        </w:rPr>
        <w:t>單位分割、單位失效、失效重啟、併入其他單位，則編輯時該異動行為不可刪除與編輯，僅可新增其他異動行為。</w:t>
      </w:r>
      <w:r w:rsidRPr="0099627A">
        <w:rPr>
          <w:rFonts w:hint="eastAsia" w:ascii="Courier New" w:hAnsi="標楷體" w:eastAsia="標楷體"/>
          <w:szCs w:val="20"/>
        </w:rPr>
        <w:t>)</w:t>
      </w:r>
    </w:p>
    <w:p w:rsidRPr="00995CAB" w:rsidR="0099627A" w:rsidP="00995CAB" w:rsidRDefault="0099627A" w14:paraId="600ACB10" w14:textId="2852B439">
      <w:pPr>
        <w:pStyle w:val="af3"/>
        <w:numPr>
          <w:ilvl w:val="0"/>
          <w:numId w:val="20"/>
        </w:numPr>
        <w:ind w:leftChars="0"/>
        <w:rPr>
          <w:rFonts w:ascii="Courier New" w:hAnsi="標楷體" w:eastAsia="標楷體"/>
          <w:szCs w:val="20"/>
        </w:rPr>
      </w:pPr>
      <w:r w:rsidRPr="0099627A">
        <w:rPr>
          <w:rFonts w:hint="eastAsia" w:ascii="Courier New" w:hAnsi="標楷體" w:eastAsia="標楷體"/>
          <w:szCs w:val="20"/>
        </w:rPr>
        <w:t>針對編輯後新增異動行為，下拉選單不可有會影響狀態的異動行為</w:t>
      </w:r>
      <w:r w:rsidRPr="0099627A">
        <w:rPr>
          <w:rFonts w:hint="eastAsia" w:ascii="Courier New" w:hAnsi="標楷體" w:eastAsia="標楷體"/>
          <w:szCs w:val="20"/>
        </w:rPr>
        <w:t>(ex.</w:t>
      </w:r>
      <w:r w:rsidRPr="0099627A">
        <w:rPr>
          <w:rFonts w:hint="eastAsia" w:ascii="Courier New" w:hAnsi="標楷體" w:eastAsia="標楷體"/>
          <w:szCs w:val="20"/>
        </w:rPr>
        <w:t>單位新增</w:t>
      </w:r>
      <w:r w:rsidRPr="0099627A">
        <w:rPr>
          <w:rFonts w:hint="eastAsia" w:ascii="Courier New" w:hAnsi="標楷體" w:eastAsia="標楷體"/>
          <w:szCs w:val="20"/>
        </w:rPr>
        <w:t>/</w:t>
      </w:r>
      <w:r w:rsidRPr="0099627A">
        <w:rPr>
          <w:rFonts w:hint="eastAsia" w:ascii="Courier New" w:hAnsi="標楷體" w:eastAsia="標楷體"/>
          <w:szCs w:val="20"/>
        </w:rPr>
        <w:t>單位分割、單位失效、失效重啟、併入其他單位</w:t>
      </w:r>
      <w:r w:rsidRPr="0099627A">
        <w:rPr>
          <w:rFonts w:hint="eastAsia" w:ascii="Courier New" w:hAnsi="標楷體" w:eastAsia="標楷體"/>
          <w:szCs w:val="20"/>
        </w:rPr>
        <w:t>)</w:t>
      </w:r>
    </w:p>
    <w:p w:rsidRPr="008E5887" w:rsidR="00450B43" w:rsidP="0099627A" w:rsidRDefault="0099627A" w14:paraId="04C9CA9C" w14:textId="6FEE2B7E">
      <w:pPr>
        <w:pStyle w:val="af3"/>
        <w:numPr>
          <w:ilvl w:val="0"/>
          <w:numId w:val="20"/>
        </w:numPr>
        <w:ind w:leftChars="0"/>
        <w:rPr>
          <w:rFonts w:ascii="Courier New" w:hAnsi="標楷體" w:eastAsia="標楷體"/>
          <w:szCs w:val="20"/>
        </w:rPr>
      </w:pPr>
      <w:proofErr w:type="gramStart"/>
      <w:r w:rsidRPr="0099627A">
        <w:rPr>
          <w:rFonts w:hint="eastAsia" w:ascii="Courier New" w:hAnsi="標楷體" w:eastAsia="標楷體"/>
          <w:szCs w:val="20"/>
        </w:rPr>
        <w:t>若異動單</w:t>
      </w:r>
      <w:proofErr w:type="gramEnd"/>
      <w:r w:rsidRPr="0099627A">
        <w:rPr>
          <w:rFonts w:hint="eastAsia" w:ascii="Courier New" w:hAnsi="標楷體" w:eastAsia="標楷體"/>
          <w:szCs w:val="20"/>
        </w:rPr>
        <w:t>內異動行為</w:t>
      </w:r>
      <w:r w:rsidRPr="0099627A">
        <w:rPr>
          <w:rFonts w:hint="eastAsia" w:ascii="Courier New" w:hAnsi="標楷體" w:eastAsia="標楷體"/>
          <w:szCs w:val="20"/>
        </w:rPr>
        <w:t>=</w:t>
      </w:r>
      <w:r w:rsidRPr="0099627A">
        <w:rPr>
          <w:rFonts w:hint="eastAsia" w:ascii="Courier New" w:hAnsi="標楷體" w:eastAsia="標楷體"/>
          <w:szCs w:val="20"/>
        </w:rPr>
        <w:t>單位新增</w:t>
      </w:r>
      <w:r w:rsidRPr="0099627A">
        <w:rPr>
          <w:rFonts w:hint="eastAsia" w:ascii="Courier New" w:hAnsi="標楷體" w:eastAsia="標楷體"/>
          <w:szCs w:val="20"/>
        </w:rPr>
        <w:t>/</w:t>
      </w:r>
      <w:r w:rsidRPr="0099627A">
        <w:rPr>
          <w:rFonts w:hint="eastAsia" w:ascii="Courier New" w:hAnsi="標楷體" w:eastAsia="標楷體"/>
          <w:szCs w:val="20"/>
        </w:rPr>
        <w:t>單位分割、單位失效、失效重啟、併入其他單位，則編輯時該異動行為不可刪除與編輯，僅可新增其他異動行為。</w:t>
      </w:r>
    </w:p>
    <w:p w:rsidRPr="008E5887" w:rsidR="00D0135E" w:rsidP="00D0135E" w:rsidRDefault="00D0135E" w14:paraId="496C6FBF" w14:textId="77777777">
      <w:pPr>
        <w:pStyle w:val="a7"/>
        <w:spacing w:before="326"/>
        <w:rPr>
          <w:rFonts w:ascii="Courier New" w:hAnsi="標楷體" w:eastAsia="標楷體"/>
        </w:rPr>
      </w:pPr>
      <w:bookmarkStart w:name="_Toc13494181" w:id="30"/>
      <w:r w:rsidRPr="008E5887">
        <w:rPr>
          <w:rFonts w:ascii="Courier New" w:hAnsi="標楷體" w:eastAsia="標楷體"/>
        </w:rPr>
        <w:t>圖表</w:t>
      </w:r>
      <w:r w:rsidRPr="008E5887">
        <w:rPr>
          <w:rFonts w:ascii="Courier New" w:hAnsi="Courier New" w:eastAsia="標楷體"/>
        </w:rPr>
        <w:t xml:space="preserve"> </w:t>
      </w:r>
      <w:r w:rsidRPr="008E5887">
        <w:rPr>
          <w:rFonts w:ascii="Courier New" w:hAnsi="Courier New" w:eastAsia="標楷體"/>
        </w:rPr>
        <w:fldChar w:fldCharType="begin"/>
      </w:r>
      <w:r w:rsidRPr="008E5887">
        <w:rPr>
          <w:rFonts w:ascii="Courier New" w:hAnsi="Courier New" w:eastAsia="標楷體"/>
        </w:rPr>
        <w:instrText xml:space="preserve"> SEQ </w:instrText>
      </w:r>
      <w:r w:rsidRPr="008E5887">
        <w:rPr>
          <w:rFonts w:ascii="Courier New" w:hAnsi="標楷體" w:eastAsia="標楷體"/>
        </w:rPr>
        <w:instrText>圖表</w:instrText>
      </w:r>
      <w:r w:rsidRPr="008E5887">
        <w:rPr>
          <w:rFonts w:ascii="Courier New" w:hAnsi="Courier New" w:eastAsia="標楷體"/>
        </w:rPr>
        <w:instrText xml:space="preserve"> \* ARABIC </w:instrText>
      </w:r>
      <w:r w:rsidRPr="008E5887">
        <w:rPr>
          <w:rFonts w:ascii="Courier New" w:hAnsi="Courier New" w:eastAsia="標楷體"/>
        </w:rPr>
        <w:fldChar w:fldCharType="separate"/>
      </w:r>
      <w:r w:rsidR="00A858D0">
        <w:rPr>
          <w:rFonts w:ascii="Courier New" w:hAnsi="Courier New" w:eastAsia="標楷體"/>
          <w:noProof/>
        </w:rPr>
        <w:t>6</w:t>
      </w:r>
      <w:r w:rsidRPr="008E5887">
        <w:rPr>
          <w:rFonts w:ascii="Courier New" w:hAnsi="Courier New" w:eastAsia="標楷體"/>
        </w:rPr>
        <w:fldChar w:fldCharType="end"/>
      </w:r>
      <w:r w:rsidRPr="008E5887">
        <w:rPr>
          <w:rFonts w:ascii="Courier New" w:hAnsi="標楷體" w:eastAsia="標楷體"/>
        </w:rPr>
        <w:t>〔</w:t>
      </w:r>
      <w:r w:rsidRPr="008E5887">
        <w:rPr>
          <w:rFonts w:hint="eastAsia" w:ascii="Courier New" w:hAnsi="標楷體" w:eastAsia="標楷體"/>
        </w:rPr>
        <w:t>欄位</w:t>
      </w:r>
      <w:r w:rsidRPr="008E5887">
        <w:rPr>
          <w:rFonts w:ascii="Courier New" w:hAnsi="標楷體" w:eastAsia="標楷體"/>
        </w:rPr>
        <w:t>〕</w:t>
      </w:r>
      <w:r w:rsidRPr="008E5887">
        <w:rPr>
          <w:rFonts w:hint="eastAsia" w:ascii="Courier New" w:hAnsi="標楷體" w:eastAsia="標楷體"/>
        </w:rPr>
        <w:t>單位異動記錄</w:t>
      </w:r>
      <w:bookmarkEnd w:id="30"/>
    </w:p>
    <w:tbl>
      <w:tblPr>
        <w:tblStyle w:val="ad"/>
        <w:tblW w:w="5000" w:type="pct"/>
        <w:tblLook w:val="0020" w:firstRow="1" w:lastRow="0" w:firstColumn="0" w:lastColumn="0" w:noHBand="0" w:noVBand="0"/>
      </w:tblPr>
      <w:tblGrid>
        <w:gridCol w:w="1827"/>
        <w:gridCol w:w="5956"/>
        <w:gridCol w:w="2267"/>
      </w:tblGrid>
      <w:tr w:rsidRPr="008E5887" w:rsidR="00D0135E" w:rsidTr="009079B5" w14:paraId="18CE7BD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  <w:tblHeader/>
        </w:trPr>
        <w:tc>
          <w:tcPr>
            <w:tcW w:w="909" w:type="pct"/>
            <w:shd w:val="clear" w:color="auto" w:fill="C6D9F1" w:themeFill="text2" w:themeFillTint="33"/>
          </w:tcPr>
          <w:p w:rsidRPr="008E5887" w:rsidR="00D0135E" w:rsidP="009079B5" w:rsidRDefault="00D0135E" w14:paraId="6007DF1B" w14:textId="77777777">
            <w:pPr>
              <w:rPr>
                <w:rFonts w:ascii="標楷體" w:hAnsi="標楷體" w:eastAsia="標楷體"/>
                <w:b w:val="0"/>
              </w:rPr>
            </w:pPr>
            <w:r w:rsidRPr="008E5887">
              <w:rPr>
                <w:rFonts w:hint="eastAsia" w:ascii="標楷體" w:hAnsi="標楷體" w:eastAsia="標楷體"/>
                <w:b w:val="0"/>
              </w:rPr>
              <w:t>欄位名稱</w:t>
            </w:r>
          </w:p>
        </w:tc>
        <w:tc>
          <w:tcPr>
            <w:tcW w:w="2963" w:type="pct"/>
            <w:shd w:val="clear" w:color="auto" w:fill="C6D9F1" w:themeFill="text2" w:themeFillTint="33"/>
          </w:tcPr>
          <w:p w:rsidRPr="008E5887" w:rsidR="00D0135E" w:rsidP="009079B5" w:rsidRDefault="00D0135E" w14:paraId="2906FE27" w14:textId="77777777">
            <w:pPr>
              <w:rPr>
                <w:rFonts w:ascii="標楷體" w:hAnsi="標楷體" w:eastAsia="標楷體"/>
                <w:b w:val="0"/>
              </w:rPr>
            </w:pPr>
            <w:r w:rsidRPr="008E5887">
              <w:rPr>
                <w:rFonts w:hint="eastAsia" w:ascii="標楷體" w:hAnsi="標楷體" w:eastAsia="標楷體"/>
                <w:b w:val="0"/>
              </w:rPr>
              <w:t>顯示內容</w:t>
            </w:r>
          </w:p>
        </w:tc>
        <w:tc>
          <w:tcPr>
            <w:tcW w:w="1128" w:type="pct"/>
            <w:shd w:val="clear" w:color="auto" w:fill="C6D9F1" w:themeFill="text2" w:themeFillTint="33"/>
          </w:tcPr>
          <w:p w:rsidRPr="008E5887" w:rsidR="00D0135E" w:rsidP="009079B5" w:rsidRDefault="00D0135E" w14:paraId="0C50F4DD" w14:textId="77777777">
            <w:pPr>
              <w:rPr>
                <w:rFonts w:ascii="標楷體" w:hAnsi="標楷體" w:eastAsia="標楷體"/>
                <w:b w:val="0"/>
              </w:rPr>
            </w:pPr>
            <w:r w:rsidRPr="008E5887">
              <w:rPr>
                <w:rFonts w:hint="eastAsia" w:ascii="標楷體" w:hAnsi="標楷體" w:eastAsia="標楷體"/>
                <w:b w:val="0"/>
              </w:rPr>
              <w:t>其他說明</w:t>
            </w:r>
          </w:p>
        </w:tc>
      </w:tr>
      <w:tr w:rsidRPr="008E5887" w:rsidR="00245726" w:rsidTr="009079B5" w14:paraId="6D080CC9" w14:textId="77777777">
        <w:trPr>
          <w:trHeight w:val="224"/>
        </w:trPr>
        <w:tc>
          <w:tcPr>
            <w:tcW w:w="909" w:type="pct"/>
            <w:vAlign w:val="center"/>
          </w:tcPr>
          <w:p w:rsidRPr="008E5887" w:rsidR="00245726" w:rsidP="00245726" w:rsidRDefault="00245726" w14:paraId="44716109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生效日</w:t>
            </w:r>
          </w:p>
        </w:tc>
        <w:tc>
          <w:tcPr>
            <w:tcW w:w="2963" w:type="pct"/>
            <w:vAlign w:val="center"/>
          </w:tcPr>
          <w:p w:rsidRPr="008E5887" w:rsidR="00245726" w:rsidP="00245726" w:rsidRDefault="00245726" w14:paraId="4CA47B1F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YYYY/MM/DD</w:t>
            </w:r>
          </w:p>
        </w:tc>
        <w:tc>
          <w:tcPr>
            <w:tcW w:w="1128" w:type="pct"/>
          </w:tcPr>
          <w:p w:rsidRPr="008E5887" w:rsidR="00245726" w:rsidP="00245726" w:rsidRDefault="00245726" w14:paraId="5D1440D5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245726" w:rsidTr="009079B5" w14:paraId="6CB57B93" w14:textId="77777777">
        <w:trPr>
          <w:trHeight w:val="224"/>
        </w:trPr>
        <w:tc>
          <w:tcPr>
            <w:tcW w:w="909" w:type="pct"/>
            <w:vAlign w:val="center"/>
          </w:tcPr>
          <w:p w:rsidRPr="008E5887" w:rsidR="00245726" w:rsidP="00245726" w:rsidRDefault="00245726" w14:paraId="68DF59F4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異動行為</w:t>
            </w:r>
          </w:p>
        </w:tc>
        <w:tc>
          <w:tcPr>
            <w:tcW w:w="2963" w:type="pct"/>
            <w:vAlign w:val="center"/>
          </w:tcPr>
          <w:p w:rsidRPr="008E5887" w:rsidR="00245726" w:rsidP="00245726" w:rsidRDefault="00245726" w14:paraId="5B8AC4E0" w14:textId="77777777">
            <w:pPr>
              <w:rPr>
                <w:rFonts w:ascii="標楷體" w:hAnsi="標楷體" w:eastAsia="標楷體"/>
                <w:color w:val="000000"/>
              </w:rPr>
            </w:pPr>
          </w:p>
        </w:tc>
        <w:tc>
          <w:tcPr>
            <w:tcW w:w="1128" w:type="pct"/>
          </w:tcPr>
          <w:p w:rsidRPr="008E5887" w:rsidR="00245726" w:rsidP="00245726" w:rsidRDefault="00245726" w14:paraId="75AF9A0B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245726" w:rsidTr="009079B5" w14:paraId="66437078" w14:textId="77777777">
        <w:trPr>
          <w:trHeight w:val="224"/>
        </w:trPr>
        <w:tc>
          <w:tcPr>
            <w:tcW w:w="909" w:type="pct"/>
            <w:vAlign w:val="center"/>
          </w:tcPr>
          <w:p w:rsidRPr="008E5887" w:rsidR="00245726" w:rsidP="00245726" w:rsidRDefault="00245726" w14:paraId="09529FAE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異動原因</w:t>
            </w:r>
          </w:p>
        </w:tc>
        <w:tc>
          <w:tcPr>
            <w:tcW w:w="2963" w:type="pct"/>
            <w:vAlign w:val="center"/>
          </w:tcPr>
          <w:p w:rsidRPr="008E5887" w:rsidR="00245726" w:rsidP="00245726" w:rsidRDefault="00245726" w14:paraId="41C491A1" w14:textId="77777777">
            <w:pPr>
              <w:rPr>
                <w:rFonts w:ascii="標楷體" w:hAnsi="標楷體" w:eastAsia="標楷體"/>
                <w:color w:val="000000"/>
              </w:rPr>
            </w:pPr>
          </w:p>
        </w:tc>
        <w:tc>
          <w:tcPr>
            <w:tcW w:w="1128" w:type="pct"/>
          </w:tcPr>
          <w:p w:rsidRPr="008E5887" w:rsidR="00245726" w:rsidP="00245726" w:rsidRDefault="00245726" w14:paraId="2D13A8E7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245726" w:rsidTr="009079B5" w14:paraId="06EB0ACF" w14:textId="77777777">
        <w:trPr>
          <w:trHeight w:val="224"/>
        </w:trPr>
        <w:tc>
          <w:tcPr>
            <w:tcW w:w="909" w:type="pct"/>
            <w:vAlign w:val="center"/>
          </w:tcPr>
          <w:p w:rsidRPr="00245726" w:rsidR="00245726" w:rsidP="00245726" w:rsidRDefault="00245726" w14:paraId="443EA188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異動</w:t>
            </w:r>
            <w:r w:rsidRPr="00245726">
              <w:rPr>
                <w:rFonts w:hint="eastAsia" w:ascii="標楷體" w:hAnsi="標楷體" w:eastAsia="標楷體"/>
                <w:strike/>
                <w:color w:val="FF0000"/>
              </w:rPr>
              <w:t>說明</w:t>
            </w:r>
            <w:r>
              <w:rPr>
                <w:rFonts w:hint="eastAsia" w:ascii="標楷體" w:hAnsi="標楷體" w:eastAsia="標楷體"/>
                <w:color w:val="FF0000"/>
              </w:rPr>
              <w:t>備註</w:t>
            </w:r>
          </w:p>
        </w:tc>
        <w:tc>
          <w:tcPr>
            <w:tcW w:w="2963" w:type="pct"/>
            <w:vAlign w:val="center"/>
          </w:tcPr>
          <w:p w:rsidRPr="008E5887" w:rsidR="00245726" w:rsidP="00245726" w:rsidRDefault="00245726" w14:paraId="31C7B480" w14:textId="77777777">
            <w:pPr>
              <w:rPr>
                <w:rFonts w:ascii="標楷體" w:hAnsi="標楷體" w:eastAsia="標楷體"/>
                <w:color w:val="000000"/>
              </w:rPr>
            </w:pPr>
          </w:p>
        </w:tc>
        <w:tc>
          <w:tcPr>
            <w:tcW w:w="1128" w:type="pct"/>
          </w:tcPr>
          <w:p w:rsidRPr="008E5887" w:rsidR="00245726" w:rsidP="00245726" w:rsidRDefault="00245726" w14:paraId="55646106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245726" w:rsidTr="009079B5" w14:paraId="30B4C5AE" w14:textId="77777777">
        <w:trPr>
          <w:trHeight w:val="224"/>
        </w:trPr>
        <w:tc>
          <w:tcPr>
            <w:tcW w:w="909" w:type="pct"/>
            <w:vAlign w:val="center"/>
          </w:tcPr>
          <w:p w:rsidRPr="008E5887" w:rsidR="00245726" w:rsidP="00245726" w:rsidRDefault="00245726" w14:paraId="020A62B2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單位代碼</w:t>
            </w:r>
          </w:p>
        </w:tc>
        <w:tc>
          <w:tcPr>
            <w:tcW w:w="2963" w:type="pct"/>
            <w:vAlign w:val="center"/>
          </w:tcPr>
          <w:p w:rsidRPr="008E5887" w:rsidR="00245726" w:rsidP="00245726" w:rsidRDefault="00245726" w14:paraId="637902AE" w14:textId="77777777">
            <w:pPr>
              <w:rPr>
                <w:rFonts w:ascii="標楷體" w:hAnsi="標楷體" w:eastAsia="標楷體"/>
                <w:color w:val="000000"/>
              </w:rPr>
            </w:pPr>
          </w:p>
        </w:tc>
        <w:tc>
          <w:tcPr>
            <w:tcW w:w="1128" w:type="pct"/>
          </w:tcPr>
          <w:p w:rsidRPr="008E5887" w:rsidR="00245726" w:rsidP="00245726" w:rsidRDefault="00245726" w14:paraId="3468BA03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245726" w:rsidTr="009079B5" w14:paraId="14B48DBB" w14:textId="77777777">
        <w:trPr>
          <w:trHeight w:val="224"/>
        </w:trPr>
        <w:tc>
          <w:tcPr>
            <w:tcW w:w="909" w:type="pct"/>
            <w:vAlign w:val="center"/>
          </w:tcPr>
          <w:p w:rsidRPr="008E5887" w:rsidR="00245726" w:rsidP="00245726" w:rsidRDefault="00245726" w14:paraId="22106DB8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單位名稱</w:t>
            </w:r>
          </w:p>
        </w:tc>
        <w:tc>
          <w:tcPr>
            <w:tcW w:w="2963" w:type="pct"/>
            <w:vAlign w:val="center"/>
          </w:tcPr>
          <w:p w:rsidRPr="008E5887" w:rsidR="00245726" w:rsidP="00245726" w:rsidRDefault="00245726" w14:paraId="6B4DE696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 xml:space="preserve">* </w:t>
            </w:r>
            <w:proofErr w:type="gramStart"/>
            <w:r w:rsidRPr="008E5887">
              <w:rPr>
                <w:rFonts w:hint="eastAsia" w:ascii="標楷體" w:hAnsi="標楷體" w:eastAsia="標楷體"/>
                <w:color w:val="000000"/>
              </w:rPr>
              <w:t>連動多語系</w:t>
            </w:r>
            <w:proofErr w:type="gramEnd"/>
            <w:r w:rsidRPr="008E5887">
              <w:rPr>
                <w:rFonts w:hint="eastAsia" w:ascii="標楷體" w:hAnsi="標楷體" w:eastAsia="標楷體"/>
                <w:color w:val="000000"/>
              </w:rPr>
              <w:t>選單-顯示當時TUBE設定的語系名稱</w:t>
            </w:r>
            <w:r w:rsidRPr="008E5887">
              <w:rPr>
                <w:rFonts w:hint="eastAsia" w:ascii="標楷體" w:hAnsi="標楷體" w:eastAsia="標楷體"/>
                <w:color w:val="000000"/>
              </w:rPr>
              <w:br/>
            </w:r>
            <w:r w:rsidRPr="008E5887">
              <w:rPr>
                <w:rFonts w:hint="eastAsia" w:ascii="標楷體" w:hAnsi="標楷體" w:eastAsia="標楷體"/>
                <w:color w:val="000000"/>
              </w:rPr>
              <w:t>* 若TUBE設定的語系無資料，則顯示主要語系的名稱</w:t>
            </w:r>
          </w:p>
        </w:tc>
        <w:tc>
          <w:tcPr>
            <w:tcW w:w="1128" w:type="pct"/>
          </w:tcPr>
          <w:p w:rsidRPr="008E5887" w:rsidR="00245726" w:rsidP="00245726" w:rsidRDefault="00245726" w14:paraId="2693F1EB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245726" w:rsidTr="009079B5" w14:paraId="72FAFD79" w14:textId="77777777">
        <w:trPr>
          <w:trHeight w:val="224"/>
        </w:trPr>
        <w:tc>
          <w:tcPr>
            <w:tcW w:w="909" w:type="pct"/>
            <w:vAlign w:val="center"/>
          </w:tcPr>
          <w:p w:rsidRPr="008E5887" w:rsidR="00245726" w:rsidP="00245726" w:rsidRDefault="00245726" w14:paraId="6DADEBBD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單位簡稱</w:t>
            </w:r>
          </w:p>
        </w:tc>
        <w:tc>
          <w:tcPr>
            <w:tcW w:w="2963" w:type="pct"/>
            <w:vAlign w:val="center"/>
          </w:tcPr>
          <w:p w:rsidRPr="008E5887" w:rsidR="00245726" w:rsidP="00245726" w:rsidRDefault="00245726" w14:paraId="4439A354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依OM參數設定-</w:t>
            </w:r>
            <w:proofErr w:type="gramStart"/>
            <w:r w:rsidRPr="008E5887">
              <w:rPr>
                <w:rFonts w:hint="eastAsia" w:ascii="標楷體" w:hAnsi="標楷體" w:eastAsia="標楷體"/>
                <w:color w:val="000000"/>
              </w:rPr>
              <w:t>必填</w:t>
            </w:r>
            <w:proofErr w:type="gramEnd"/>
            <w:r w:rsidRPr="008E5887">
              <w:rPr>
                <w:rFonts w:hint="eastAsia" w:ascii="標楷體" w:hAnsi="標楷體" w:eastAsia="標楷體"/>
                <w:color w:val="000000"/>
              </w:rPr>
              <w:t>/不必填、顯示/不顯示</w:t>
            </w:r>
          </w:p>
        </w:tc>
        <w:tc>
          <w:tcPr>
            <w:tcW w:w="1128" w:type="pct"/>
          </w:tcPr>
          <w:p w:rsidRPr="008E5887" w:rsidR="00245726" w:rsidP="00245726" w:rsidRDefault="00245726" w14:paraId="723B961E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245726" w:rsidTr="009079B5" w14:paraId="2ABD05A9" w14:textId="77777777">
        <w:trPr>
          <w:trHeight w:val="224"/>
        </w:trPr>
        <w:tc>
          <w:tcPr>
            <w:tcW w:w="909" w:type="pct"/>
            <w:vAlign w:val="center"/>
          </w:tcPr>
          <w:p w:rsidRPr="008E5887" w:rsidR="00245726" w:rsidP="00245726" w:rsidRDefault="00245726" w14:paraId="21DAFF79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單位類別</w:t>
            </w:r>
          </w:p>
        </w:tc>
        <w:tc>
          <w:tcPr>
            <w:tcW w:w="2963" w:type="pct"/>
            <w:vAlign w:val="center"/>
          </w:tcPr>
          <w:p w:rsidRPr="008E5887" w:rsidR="00245726" w:rsidP="00245726" w:rsidRDefault="00245726" w14:paraId="698789D0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依OM參數設定-</w:t>
            </w:r>
            <w:proofErr w:type="gramStart"/>
            <w:r w:rsidRPr="008E5887">
              <w:rPr>
                <w:rFonts w:hint="eastAsia" w:ascii="標楷體" w:hAnsi="標楷體" w:eastAsia="標楷體"/>
                <w:color w:val="000000"/>
              </w:rPr>
              <w:t>必填</w:t>
            </w:r>
            <w:proofErr w:type="gramEnd"/>
            <w:r w:rsidRPr="008E5887">
              <w:rPr>
                <w:rFonts w:hint="eastAsia" w:ascii="標楷體" w:hAnsi="標楷體" w:eastAsia="標楷體"/>
                <w:color w:val="000000"/>
              </w:rPr>
              <w:t>/不必填、顯示/不顯示</w:t>
            </w:r>
          </w:p>
        </w:tc>
        <w:tc>
          <w:tcPr>
            <w:tcW w:w="1128" w:type="pct"/>
          </w:tcPr>
          <w:p w:rsidRPr="008E5887" w:rsidR="00245726" w:rsidP="00245726" w:rsidRDefault="00245726" w14:paraId="0FBEEDFF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245726" w:rsidTr="009079B5" w14:paraId="1C611F12" w14:textId="77777777">
        <w:trPr>
          <w:trHeight w:val="224"/>
        </w:trPr>
        <w:tc>
          <w:tcPr>
            <w:tcW w:w="909" w:type="pct"/>
            <w:vAlign w:val="center"/>
          </w:tcPr>
          <w:p w:rsidRPr="008E5887" w:rsidR="00245726" w:rsidP="00245726" w:rsidRDefault="00245726" w14:paraId="308EFCD0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單位層級</w:t>
            </w:r>
          </w:p>
        </w:tc>
        <w:tc>
          <w:tcPr>
            <w:tcW w:w="2963" w:type="pct"/>
            <w:vAlign w:val="center"/>
          </w:tcPr>
          <w:p w:rsidRPr="008E5887" w:rsidR="00245726" w:rsidP="00245726" w:rsidRDefault="00245726" w14:paraId="788577EC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層級代碼/層級名稱</w:t>
            </w:r>
          </w:p>
        </w:tc>
        <w:tc>
          <w:tcPr>
            <w:tcW w:w="1128" w:type="pct"/>
          </w:tcPr>
          <w:p w:rsidRPr="008E5887" w:rsidR="00245726" w:rsidP="00245726" w:rsidRDefault="00245726" w14:paraId="33569A10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245726" w:rsidTr="009079B5" w14:paraId="2B376587" w14:textId="77777777">
        <w:trPr>
          <w:trHeight w:val="224"/>
        </w:trPr>
        <w:tc>
          <w:tcPr>
            <w:tcW w:w="909" w:type="pct"/>
            <w:vAlign w:val="center"/>
          </w:tcPr>
          <w:p w:rsidRPr="008E5887" w:rsidR="00245726" w:rsidP="00245726" w:rsidRDefault="00245726" w14:paraId="54F1C569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上層單位</w:t>
            </w:r>
          </w:p>
        </w:tc>
        <w:tc>
          <w:tcPr>
            <w:tcW w:w="2963" w:type="pct"/>
            <w:vAlign w:val="center"/>
          </w:tcPr>
          <w:p w:rsidRPr="008E5887" w:rsidR="00245726" w:rsidP="00245726" w:rsidRDefault="00245726" w14:paraId="5A2F3F1C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單位代碼/單位名稱</w:t>
            </w:r>
            <w:r w:rsidRPr="008E5887">
              <w:rPr>
                <w:rFonts w:hint="eastAsia" w:ascii="標楷體" w:hAnsi="標楷體" w:eastAsia="標楷體"/>
                <w:color w:val="000000"/>
              </w:rPr>
              <w:br/>
            </w:r>
            <w:r w:rsidRPr="008E5887">
              <w:rPr>
                <w:rFonts w:hint="eastAsia" w:ascii="標楷體" w:hAnsi="標楷體" w:eastAsia="標楷體"/>
                <w:color w:val="000000"/>
              </w:rPr>
              <w:t xml:space="preserve">* </w:t>
            </w:r>
            <w:proofErr w:type="gramStart"/>
            <w:r w:rsidRPr="008E5887">
              <w:rPr>
                <w:rFonts w:hint="eastAsia" w:ascii="標楷體" w:hAnsi="標楷體" w:eastAsia="標楷體"/>
                <w:color w:val="000000"/>
              </w:rPr>
              <w:t>連動多語系</w:t>
            </w:r>
            <w:proofErr w:type="gramEnd"/>
            <w:r w:rsidRPr="008E5887">
              <w:rPr>
                <w:rFonts w:hint="eastAsia" w:ascii="標楷體" w:hAnsi="標楷體" w:eastAsia="標楷體"/>
                <w:color w:val="000000"/>
              </w:rPr>
              <w:t>選單-顯示當時TUBE設定的語系名稱</w:t>
            </w:r>
            <w:r w:rsidRPr="008E5887">
              <w:rPr>
                <w:rFonts w:hint="eastAsia" w:ascii="標楷體" w:hAnsi="標楷體" w:eastAsia="標楷體"/>
                <w:color w:val="000000"/>
              </w:rPr>
              <w:br/>
            </w:r>
            <w:r w:rsidRPr="008E5887">
              <w:rPr>
                <w:rFonts w:hint="eastAsia" w:ascii="標楷體" w:hAnsi="標楷體" w:eastAsia="標楷體"/>
                <w:color w:val="000000"/>
              </w:rPr>
              <w:t>* 若TUBE設定的語系無資料，則顯示主要語系的名稱</w:t>
            </w:r>
          </w:p>
        </w:tc>
        <w:tc>
          <w:tcPr>
            <w:tcW w:w="1128" w:type="pct"/>
          </w:tcPr>
          <w:p w:rsidRPr="008E5887" w:rsidR="00245726" w:rsidP="00245726" w:rsidRDefault="00245726" w14:paraId="6194F993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245726" w:rsidTr="009079B5" w14:paraId="2B204897" w14:textId="77777777">
        <w:trPr>
          <w:trHeight w:val="224"/>
        </w:trPr>
        <w:tc>
          <w:tcPr>
            <w:tcW w:w="909" w:type="pct"/>
            <w:vAlign w:val="center"/>
          </w:tcPr>
          <w:p w:rsidRPr="008E5887" w:rsidR="00245726" w:rsidP="00245726" w:rsidRDefault="00245726" w14:paraId="073EBFD1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虛線上層單位</w:t>
            </w:r>
          </w:p>
        </w:tc>
        <w:tc>
          <w:tcPr>
            <w:tcW w:w="2963" w:type="pct"/>
            <w:vAlign w:val="center"/>
          </w:tcPr>
          <w:p w:rsidRPr="008E5887" w:rsidR="00245726" w:rsidP="00245726" w:rsidRDefault="00245726" w14:paraId="0D516B41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依OM參數設定-</w:t>
            </w:r>
            <w:proofErr w:type="gramStart"/>
            <w:r w:rsidRPr="008E5887">
              <w:rPr>
                <w:rFonts w:hint="eastAsia" w:ascii="標楷體" w:hAnsi="標楷體" w:eastAsia="標楷體"/>
                <w:color w:val="000000"/>
              </w:rPr>
              <w:t>必填</w:t>
            </w:r>
            <w:proofErr w:type="gramEnd"/>
            <w:r w:rsidRPr="008E5887">
              <w:rPr>
                <w:rFonts w:hint="eastAsia" w:ascii="標楷體" w:hAnsi="標楷體" w:eastAsia="標楷體"/>
                <w:color w:val="000000"/>
              </w:rPr>
              <w:t>/不必填、顯示/不顯示</w:t>
            </w:r>
          </w:p>
        </w:tc>
        <w:tc>
          <w:tcPr>
            <w:tcW w:w="1128" w:type="pct"/>
          </w:tcPr>
          <w:p w:rsidRPr="008E5887" w:rsidR="00245726" w:rsidP="00245726" w:rsidRDefault="00245726" w14:paraId="078C442E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245726" w:rsidTr="009079B5" w14:paraId="3431702D" w14:textId="77777777">
        <w:trPr>
          <w:trHeight w:val="224"/>
        </w:trPr>
        <w:tc>
          <w:tcPr>
            <w:tcW w:w="909" w:type="pct"/>
            <w:vAlign w:val="center"/>
          </w:tcPr>
          <w:p w:rsidRPr="008E5887" w:rsidR="00245726" w:rsidP="00245726" w:rsidRDefault="00245726" w14:paraId="108DA552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成本中心</w:t>
            </w:r>
          </w:p>
        </w:tc>
        <w:tc>
          <w:tcPr>
            <w:tcW w:w="2963" w:type="pct"/>
            <w:vAlign w:val="center"/>
          </w:tcPr>
          <w:p w:rsidRPr="008E5887" w:rsidR="00245726" w:rsidP="00245726" w:rsidRDefault="00245726" w14:paraId="250BF3D0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* 依</w:t>
            </w:r>
            <w:r>
              <w:rPr>
                <w:rFonts w:hint="eastAsia" w:ascii="標楷體" w:hAnsi="標楷體" w:eastAsia="標楷體"/>
                <w:color w:val="000000"/>
              </w:rPr>
              <w:t>FD</w:t>
            </w:r>
            <w:r w:rsidRPr="008E5887">
              <w:rPr>
                <w:rFonts w:hint="eastAsia" w:ascii="標楷體" w:hAnsi="標楷體" w:eastAsia="標楷體"/>
                <w:color w:val="000000"/>
              </w:rPr>
              <w:t>參數設定-</w:t>
            </w:r>
            <w:proofErr w:type="gramStart"/>
            <w:r w:rsidRPr="008E5887">
              <w:rPr>
                <w:rFonts w:hint="eastAsia" w:ascii="標楷體" w:hAnsi="標楷體" w:eastAsia="標楷體"/>
                <w:color w:val="000000"/>
              </w:rPr>
              <w:t>必填</w:t>
            </w:r>
            <w:proofErr w:type="gramEnd"/>
            <w:r w:rsidRPr="008E5887">
              <w:rPr>
                <w:rFonts w:hint="eastAsia" w:ascii="標楷體" w:hAnsi="標楷體" w:eastAsia="標楷體"/>
                <w:color w:val="000000"/>
              </w:rPr>
              <w:t>/不必填、顯示/不顯示</w:t>
            </w:r>
            <w:r w:rsidRPr="008E5887">
              <w:rPr>
                <w:rFonts w:hint="eastAsia" w:ascii="標楷體" w:hAnsi="標楷體" w:eastAsia="標楷體"/>
                <w:color w:val="000000"/>
              </w:rPr>
              <w:br/>
            </w:r>
            <w:r w:rsidRPr="008E5887">
              <w:rPr>
                <w:rFonts w:hint="eastAsia" w:ascii="標楷體" w:hAnsi="標楷體" w:eastAsia="標楷體"/>
                <w:color w:val="000000"/>
              </w:rPr>
              <w:t>* 成本中心代碼/成本中心名稱</w:t>
            </w:r>
          </w:p>
        </w:tc>
        <w:tc>
          <w:tcPr>
            <w:tcW w:w="1128" w:type="pct"/>
          </w:tcPr>
          <w:p w:rsidRPr="008E5887" w:rsidR="00245726" w:rsidP="00245726" w:rsidRDefault="00245726" w14:paraId="56952ECE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245726" w:rsidTr="009079B5" w14:paraId="08E81852" w14:textId="77777777">
        <w:trPr>
          <w:trHeight w:val="224"/>
        </w:trPr>
        <w:tc>
          <w:tcPr>
            <w:tcW w:w="909" w:type="pct"/>
            <w:vAlign w:val="center"/>
          </w:tcPr>
          <w:p w:rsidRPr="008E5887" w:rsidR="00245726" w:rsidP="00245726" w:rsidRDefault="00245726" w14:paraId="67A931EE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利潤中心</w:t>
            </w:r>
          </w:p>
        </w:tc>
        <w:tc>
          <w:tcPr>
            <w:tcW w:w="2963" w:type="pct"/>
            <w:vAlign w:val="center"/>
          </w:tcPr>
          <w:p w:rsidRPr="008E5887" w:rsidR="00245726" w:rsidP="00245726" w:rsidRDefault="00245726" w14:paraId="60ED7184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* 依OM參數設定-</w:t>
            </w:r>
            <w:proofErr w:type="gramStart"/>
            <w:r w:rsidRPr="008E5887">
              <w:rPr>
                <w:rFonts w:hint="eastAsia" w:ascii="標楷體" w:hAnsi="標楷體" w:eastAsia="標楷體"/>
                <w:color w:val="000000"/>
              </w:rPr>
              <w:t>必填</w:t>
            </w:r>
            <w:proofErr w:type="gramEnd"/>
            <w:r w:rsidRPr="008E5887">
              <w:rPr>
                <w:rFonts w:hint="eastAsia" w:ascii="標楷體" w:hAnsi="標楷體" w:eastAsia="標楷體"/>
                <w:color w:val="000000"/>
              </w:rPr>
              <w:t>/不必填、顯示/不顯示</w:t>
            </w:r>
            <w:r w:rsidRPr="008E5887">
              <w:rPr>
                <w:rFonts w:hint="eastAsia" w:ascii="標楷體" w:hAnsi="標楷體" w:eastAsia="標楷體"/>
                <w:color w:val="000000"/>
              </w:rPr>
              <w:br/>
            </w:r>
            <w:r w:rsidRPr="008E5887">
              <w:rPr>
                <w:rFonts w:hint="eastAsia" w:ascii="標楷體" w:hAnsi="標楷體" w:eastAsia="標楷體"/>
                <w:color w:val="000000"/>
              </w:rPr>
              <w:t>* 顯示利潤中心代碼/利潤中心名稱</w:t>
            </w:r>
          </w:p>
        </w:tc>
        <w:tc>
          <w:tcPr>
            <w:tcW w:w="1128" w:type="pct"/>
          </w:tcPr>
          <w:p w:rsidRPr="008E5887" w:rsidR="00245726" w:rsidP="00245726" w:rsidRDefault="00245726" w14:paraId="1028D10A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245726" w:rsidTr="009079B5" w14:paraId="4AEA4B2E" w14:textId="77777777">
        <w:trPr>
          <w:trHeight w:val="224"/>
        </w:trPr>
        <w:tc>
          <w:tcPr>
            <w:tcW w:w="909" w:type="pct"/>
            <w:vAlign w:val="center"/>
          </w:tcPr>
          <w:p w:rsidRPr="008E5887" w:rsidR="00245726" w:rsidP="00245726" w:rsidRDefault="00245726" w14:paraId="4AF9B14B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秘書</w:t>
            </w:r>
          </w:p>
        </w:tc>
        <w:tc>
          <w:tcPr>
            <w:tcW w:w="2963" w:type="pct"/>
            <w:vAlign w:val="center"/>
          </w:tcPr>
          <w:p w:rsidRPr="008E5887" w:rsidR="00245726" w:rsidP="00245726" w:rsidRDefault="00245726" w14:paraId="68136A3A" w14:textId="77777777">
            <w:pPr>
              <w:rPr>
                <w:rFonts w:ascii="標楷體" w:hAnsi="標楷體" w:eastAsia="標楷體"/>
                <w:color w:val="000000"/>
              </w:rPr>
            </w:pPr>
            <w:proofErr w:type="gramStart"/>
            <w:r w:rsidRPr="008E5887">
              <w:rPr>
                <w:rFonts w:hint="eastAsia" w:ascii="標楷體" w:hAnsi="標楷體" w:eastAsia="標楷體"/>
                <w:color w:val="000000"/>
              </w:rPr>
              <w:t>工號</w:t>
            </w:r>
            <w:proofErr w:type="gramEnd"/>
            <w:r w:rsidRPr="008E5887">
              <w:rPr>
                <w:rFonts w:hint="eastAsia" w:ascii="標楷體" w:hAnsi="標楷體" w:eastAsia="標楷體"/>
                <w:color w:val="000000"/>
              </w:rPr>
              <w:t>/姓名</w:t>
            </w:r>
          </w:p>
        </w:tc>
        <w:tc>
          <w:tcPr>
            <w:tcW w:w="1128" w:type="pct"/>
          </w:tcPr>
          <w:p w:rsidRPr="008E5887" w:rsidR="00245726" w:rsidP="00245726" w:rsidRDefault="00245726" w14:paraId="4BDF270F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245726" w:rsidTr="009079B5" w14:paraId="0B1D3B10" w14:textId="77777777">
        <w:trPr>
          <w:trHeight w:val="224"/>
        </w:trPr>
        <w:tc>
          <w:tcPr>
            <w:tcW w:w="909" w:type="pct"/>
            <w:vAlign w:val="center"/>
          </w:tcPr>
          <w:p w:rsidRPr="008E5887" w:rsidR="00245726" w:rsidP="00245726" w:rsidRDefault="00245726" w14:paraId="195310A9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國家/地區</w:t>
            </w:r>
          </w:p>
        </w:tc>
        <w:tc>
          <w:tcPr>
            <w:tcW w:w="2963" w:type="pct"/>
            <w:vAlign w:val="center"/>
          </w:tcPr>
          <w:p w:rsidRPr="008E5887" w:rsidR="00245726" w:rsidP="00245726" w:rsidRDefault="00245726" w14:paraId="22B2DAEB" w14:textId="77777777">
            <w:pPr>
              <w:rPr>
                <w:rFonts w:ascii="標楷體" w:hAnsi="標楷體" w:eastAsia="標楷體"/>
                <w:color w:val="000000"/>
              </w:rPr>
            </w:pPr>
          </w:p>
        </w:tc>
        <w:tc>
          <w:tcPr>
            <w:tcW w:w="1128" w:type="pct"/>
          </w:tcPr>
          <w:p w:rsidRPr="008E5887" w:rsidR="00245726" w:rsidP="00245726" w:rsidRDefault="00245726" w14:paraId="428533B3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245726" w:rsidTr="009079B5" w14:paraId="2A1D9C3D" w14:textId="77777777">
        <w:trPr>
          <w:trHeight w:val="224"/>
        </w:trPr>
        <w:tc>
          <w:tcPr>
            <w:tcW w:w="909" w:type="pct"/>
            <w:vAlign w:val="center"/>
          </w:tcPr>
          <w:p w:rsidRPr="008E5887" w:rsidR="00245726" w:rsidP="00245726" w:rsidRDefault="00245726" w14:paraId="7B6F90E7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省份/城市</w:t>
            </w:r>
          </w:p>
        </w:tc>
        <w:tc>
          <w:tcPr>
            <w:tcW w:w="2963" w:type="pct"/>
            <w:vAlign w:val="center"/>
          </w:tcPr>
          <w:p w:rsidRPr="008E5887" w:rsidR="00245726" w:rsidP="00245726" w:rsidRDefault="00245726" w14:paraId="0216E1B0" w14:textId="77777777">
            <w:pPr>
              <w:rPr>
                <w:rFonts w:ascii="標楷體" w:hAnsi="標楷體" w:eastAsia="標楷體"/>
                <w:color w:val="000000"/>
              </w:rPr>
            </w:pPr>
          </w:p>
        </w:tc>
        <w:tc>
          <w:tcPr>
            <w:tcW w:w="1128" w:type="pct"/>
          </w:tcPr>
          <w:p w:rsidRPr="008E5887" w:rsidR="00245726" w:rsidP="00245726" w:rsidRDefault="00245726" w14:paraId="42DCC27A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245726" w:rsidTr="009079B5" w14:paraId="591A50CA" w14:textId="77777777">
        <w:trPr>
          <w:trHeight w:val="224"/>
        </w:trPr>
        <w:tc>
          <w:tcPr>
            <w:tcW w:w="909" w:type="pct"/>
            <w:vAlign w:val="center"/>
          </w:tcPr>
          <w:p w:rsidRPr="008E5887" w:rsidR="00245726" w:rsidP="00245726" w:rsidRDefault="00245726" w14:paraId="4CFF9971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lastRenderedPageBreak/>
              <w:t>工作地</w:t>
            </w:r>
          </w:p>
        </w:tc>
        <w:tc>
          <w:tcPr>
            <w:tcW w:w="2963" w:type="pct"/>
            <w:vAlign w:val="center"/>
          </w:tcPr>
          <w:p w:rsidRPr="008E5887" w:rsidR="00245726" w:rsidP="00245726" w:rsidRDefault="00245726" w14:paraId="04AE5042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依PA參數設定-</w:t>
            </w:r>
            <w:proofErr w:type="gramStart"/>
            <w:r w:rsidRPr="008E5887">
              <w:rPr>
                <w:rFonts w:hint="eastAsia" w:ascii="標楷體" w:hAnsi="標楷體" w:eastAsia="標楷體"/>
                <w:color w:val="000000"/>
              </w:rPr>
              <w:t>必填</w:t>
            </w:r>
            <w:proofErr w:type="gramEnd"/>
            <w:r w:rsidRPr="008E5887">
              <w:rPr>
                <w:rFonts w:hint="eastAsia" w:ascii="標楷體" w:hAnsi="標楷體" w:eastAsia="標楷體"/>
                <w:color w:val="000000"/>
              </w:rPr>
              <w:t>/不必填、顯示/不顯示</w:t>
            </w:r>
          </w:p>
        </w:tc>
        <w:tc>
          <w:tcPr>
            <w:tcW w:w="1128" w:type="pct"/>
          </w:tcPr>
          <w:p w:rsidRPr="008E5887" w:rsidR="00245726" w:rsidP="00245726" w:rsidRDefault="00245726" w14:paraId="2E499D0A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245726" w:rsidTr="009079B5" w14:paraId="43D6D766" w14:textId="77777777">
        <w:trPr>
          <w:trHeight w:val="224"/>
        </w:trPr>
        <w:tc>
          <w:tcPr>
            <w:tcW w:w="909" w:type="pct"/>
            <w:vAlign w:val="center"/>
          </w:tcPr>
          <w:p w:rsidRPr="008E5887" w:rsidR="00245726" w:rsidP="00245726" w:rsidRDefault="00245726" w14:paraId="619A2C26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廠別</w:t>
            </w:r>
          </w:p>
        </w:tc>
        <w:tc>
          <w:tcPr>
            <w:tcW w:w="2963" w:type="pct"/>
            <w:vAlign w:val="center"/>
          </w:tcPr>
          <w:p w:rsidRPr="008E5887" w:rsidR="00245726" w:rsidP="00245726" w:rsidRDefault="00245726" w14:paraId="729C94AE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依PA參數設定-</w:t>
            </w:r>
            <w:proofErr w:type="gramStart"/>
            <w:r w:rsidRPr="008E5887">
              <w:rPr>
                <w:rFonts w:hint="eastAsia" w:ascii="標楷體" w:hAnsi="標楷體" w:eastAsia="標楷體"/>
                <w:color w:val="000000"/>
              </w:rPr>
              <w:t>必填</w:t>
            </w:r>
            <w:proofErr w:type="gramEnd"/>
            <w:r w:rsidRPr="008E5887">
              <w:rPr>
                <w:rFonts w:hint="eastAsia" w:ascii="標楷體" w:hAnsi="標楷體" w:eastAsia="標楷體"/>
                <w:color w:val="000000"/>
              </w:rPr>
              <w:t>/不必填、顯示/不顯示</w:t>
            </w:r>
          </w:p>
        </w:tc>
        <w:tc>
          <w:tcPr>
            <w:tcW w:w="1128" w:type="pct"/>
          </w:tcPr>
          <w:p w:rsidRPr="008E5887" w:rsidR="00245726" w:rsidP="00245726" w:rsidRDefault="00245726" w14:paraId="7C00C01B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245726" w:rsidTr="009079B5" w14:paraId="2B724283" w14:textId="77777777">
        <w:trPr>
          <w:trHeight w:val="224"/>
        </w:trPr>
        <w:tc>
          <w:tcPr>
            <w:tcW w:w="909" w:type="pct"/>
            <w:vAlign w:val="center"/>
          </w:tcPr>
          <w:p w:rsidRPr="008E5887" w:rsidR="00245726" w:rsidP="00245726" w:rsidRDefault="00245726" w14:paraId="24124D2E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公司別</w:t>
            </w:r>
          </w:p>
        </w:tc>
        <w:tc>
          <w:tcPr>
            <w:tcW w:w="2963" w:type="pct"/>
            <w:vAlign w:val="center"/>
          </w:tcPr>
          <w:p w:rsidRPr="008E5887" w:rsidR="00245726" w:rsidP="00245726" w:rsidRDefault="00245726" w14:paraId="6D27B17A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依OM參數設定-</w:t>
            </w:r>
            <w:proofErr w:type="gramStart"/>
            <w:r w:rsidRPr="008E5887">
              <w:rPr>
                <w:rFonts w:hint="eastAsia" w:ascii="標楷體" w:hAnsi="標楷體" w:eastAsia="標楷體"/>
                <w:color w:val="000000"/>
              </w:rPr>
              <w:t>必填</w:t>
            </w:r>
            <w:proofErr w:type="gramEnd"/>
            <w:r w:rsidRPr="008E5887">
              <w:rPr>
                <w:rFonts w:hint="eastAsia" w:ascii="標楷體" w:hAnsi="標楷體" w:eastAsia="標楷體"/>
                <w:color w:val="000000"/>
              </w:rPr>
              <w:t>/不必填、顯示/不顯示</w:t>
            </w:r>
          </w:p>
        </w:tc>
        <w:tc>
          <w:tcPr>
            <w:tcW w:w="1128" w:type="pct"/>
          </w:tcPr>
          <w:p w:rsidRPr="008E5887" w:rsidR="00245726" w:rsidP="00245726" w:rsidRDefault="00245726" w14:paraId="26D0985F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245726" w:rsidTr="009079B5" w14:paraId="67279005" w14:textId="77777777">
        <w:trPr>
          <w:trHeight w:val="224"/>
        </w:trPr>
        <w:tc>
          <w:tcPr>
            <w:tcW w:w="909" w:type="pct"/>
          </w:tcPr>
          <w:p w:rsidRPr="008E5887" w:rsidR="00245726" w:rsidP="00245726" w:rsidRDefault="00245726" w14:paraId="596E78CD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編制人數</w:t>
            </w:r>
          </w:p>
        </w:tc>
        <w:tc>
          <w:tcPr>
            <w:tcW w:w="2963" w:type="pct"/>
          </w:tcPr>
          <w:p w:rsidRPr="008E5887" w:rsidR="00245726" w:rsidP="00245726" w:rsidRDefault="00245726" w14:paraId="7E1D28CF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{職務群組}:人、{職務群組}:人</w:t>
            </w:r>
          </w:p>
        </w:tc>
        <w:tc>
          <w:tcPr>
            <w:tcW w:w="1128" w:type="pct"/>
          </w:tcPr>
          <w:p w:rsidRPr="008E5887" w:rsidR="00245726" w:rsidP="00245726" w:rsidRDefault="00245726" w14:paraId="3FB39352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可能有多筆</w:t>
            </w:r>
          </w:p>
        </w:tc>
      </w:tr>
      <w:tr w:rsidRPr="008E5887" w:rsidR="00245726" w:rsidTr="009079B5" w14:paraId="5A42B594" w14:textId="77777777">
        <w:trPr>
          <w:trHeight w:val="224"/>
        </w:trPr>
        <w:tc>
          <w:tcPr>
            <w:tcW w:w="909" w:type="pct"/>
          </w:tcPr>
          <w:p w:rsidRPr="008E5887" w:rsidR="00245726" w:rsidP="00245726" w:rsidRDefault="00245726" w14:paraId="73CD0AD9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附件</w:t>
            </w:r>
          </w:p>
        </w:tc>
        <w:tc>
          <w:tcPr>
            <w:tcW w:w="2963" w:type="pct"/>
          </w:tcPr>
          <w:p w:rsidRPr="008E5887" w:rsidR="00245726" w:rsidP="00245726" w:rsidRDefault="00245726" w14:paraId="1C260A6A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顯示附件名稱</w:t>
            </w:r>
          </w:p>
        </w:tc>
        <w:tc>
          <w:tcPr>
            <w:tcW w:w="1128" w:type="pct"/>
          </w:tcPr>
          <w:p w:rsidRPr="008E5887" w:rsidR="00245726" w:rsidP="00245726" w:rsidRDefault="00245726" w14:paraId="7A6A476A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245726" w:rsidTr="009079B5" w14:paraId="7E60B006" w14:textId="77777777">
        <w:trPr>
          <w:trHeight w:val="224"/>
        </w:trPr>
        <w:tc>
          <w:tcPr>
            <w:tcW w:w="909" w:type="pct"/>
          </w:tcPr>
          <w:p w:rsidRPr="008E5887" w:rsidR="00245726" w:rsidP="00245726" w:rsidRDefault="00245726" w14:paraId="4C3CC336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作業人員</w:t>
            </w:r>
          </w:p>
        </w:tc>
        <w:tc>
          <w:tcPr>
            <w:tcW w:w="2963" w:type="pct"/>
          </w:tcPr>
          <w:p w:rsidRPr="008E5887" w:rsidR="00245726" w:rsidP="00245726" w:rsidRDefault="00245726" w14:paraId="5219BD4B" w14:textId="77777777">
            <w:pPr>
              <w:rPr>
                <w:rFonts w:ascii="標楷體" w:hAnsi="標楷體" w:eastAsia="標楷體"/>
              </w:rPr>
            </w:pPr>
            <w:proofErr w:type="gramStart"/>
            <w:r w:rsidRPr="008E5887">
              <w:rPr>
                <w:rFonts w:hint="eastAsia" w:ascii="標楷體" w:hAnsi="標楷體" w:eastAsia="標楷體"/>
              </w:rPr>
              <w:t>顯示該單的</w:t>
            </w:r>
            <w:proofErr w:type="gramEnd"/>
            <w:r w:rsidRPr="008E5887">
              <w:rPr>
                <w:rFonts w:hint="eastAsia" w:ascii="標楷體" w:hAnsi="標楷體" w:eastAsia="標楷體"/>
              </w:rPr>
              <w:t>作業員工姓名</w:t>
            </w:r>
          </w:p>
        </w:tc>
        <w:tc>
          <w:tcPr>
            <w:tcW w:w="1128" w:type="pct"/>
          </w:tcPr>
          <w:p w:rsidRPr="008E5887" w:rsidR="00245726" w:rsidP="00245726" w:rsidRDefault="00245726" w14:paraId="407FB572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245726" w:rsidTr="009079B5" w14:paraId="559C2467" w14:textId="77777777">
        <w:trPr>
          <w:trHeight w:val="224"/>
        </w:trPr>
        <w:tc>
          <w:tcPr>
            <w:tcW w:w="909" w:type="pct"/>
          </w:tcPr>
          <w:p w:rsidRPr="008E5887" w:rsidR="00245726" w:rsidP="00245726" w:rsidRDefault="00245726" w14:paraId="5E4DDFAC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作業時間</w:t>
            </w:r>
          </w:p>
        </w:tc>
        <w:tc>
          <w:tcPr>
            <w:tcW w:w="2963" w:type="pct"/>
          </w:tcPr>
          <w:p w:rsidRPr="008E5887" w:rsidR="00245726" w:rsidP="00245726" w:rsidRDefault="00245726" w14:paraId="6C8AAF4F" w14:textId="77777777">
            <w:pPr>
              <w:rPr>
                <w:rFonts w:ascii="標楷體" w:hAnsi="標楷體" w:eastAsia="標楷體"/>
              </w:rPr>
            </w:pPr>
            <w:proofErr w:type="gramStart"/>
            <w:r w:rsidRPr="008E5887">
              <w:rPr>
                <w:rFonts w:hint="eastAsia" w:ascii="標楷體" w:hAnsi="標楷體" w:eastAsia="標楷體"/>
              </w:rPr>
              <w:t>顯示該單點選</w:t>
            </w:r>
            <w:proofErr w:type="gramEnd"/>
            <w:r w:rsidRPr="008E5887">
              <w:rPr>
                <w:rFonts w:hint="eastAsia" w:ascii="標楷體" w:hAnsi="標楷體" w:eastAsia="標楷體"/>
              </w:rPr>
              <w:t>確定送出的時間，</w:t>
            </w:r>
          </w:p>
          <w:p w:rsidRPr="008E5887" w:rsidR="00245726" w:rsidP="00245726" w:rsidRDefault="00245726" w14:paraId="1F746422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格式為YYYY/MM/DD HH:MM</w:t>
            </w:r>
          </w:p>
        </w:tc>
        <w:tc>
          <w:tcPr>
            <w:tcW w:w="1128" w:type="pct"/>
          </w:tcPr>
          <w:p w:rsidRPr="008E5887" w:rsidR="00245726" w:rsidP="00245726" w:rsidRDefault="00245726" w14:paraId="4F323EB2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245726" w:rsidTr="009079B5" w14:paraId="05928E49" w14:textId="77777777">
        <w:trPr>
          <w:trHeight w:val="224"/>
        </w:trPr>
        <w:tc>
          <w:tcPr>
            <w:tcW w:w="5000" w:type="pct"/>
            <w:gridSpan w:val="3"/>
          </w:tcPr>
          <w:p w:rsidRPr="008E5887" w:rsidR="00245726" w:rsidP="00245726" w:rsidRDefault="00245726" w14:paraId="622D7947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以下為主管資料，可能有多組，分出正副主管區塊，正副主管最多6位</w:t>
            </w:r>
          </w:p>
        </w:tc>
      </w:tr>
      <w:tr w:rsidRPr="008E5887" w:rsidR="00245726" w:rsidTr="009079B5" w14:paraId="7C198230" w14:textId="77777777">
        <w:trPr>
          <w:trHeight w:val="224"/>
        </w:trPr>
        <w:tc>
          <w:tcPr>
            <w:tcW w:w="909" w:type="pct"/>
          </w:tcPr>
          <w:p w:rsidRPr="008E5887" w:rsidR="00245726" w:rsidP="00245726" w:rsidRDefault="00245726" w14:paraId="626932CD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職位序號</w:t>
            </w:r>
          </w:p>
        </w:tc>
        <w:tc>
          <w:tcPr>
            <w:tcW w:w="2963" w:type="pct"/>
          </w:tcPr>
          <w:p w:rsidRPr="008E5887" w:rsidR="00245726" w:rsidP="00245726" w:rsidRDefault="00245726" w14:paraId="78CEC9B8" w14:textId="77777777">
            <w:pPr>
              <w:rPr>
                <w:rFonts w:ascii="標楷體" w:hAnsi="標楷體" w:eastAsia="標楷體"/>
              </w:rPr>
            </w:pPr>
          </w:p>
        </w:tc>
        <w:tc>
          <w:tcPr>
            <w:tcW w:w="1128" w:type="pct"/>
          </w:tcPr>
          <w:p w:rsidRPr="008E5887" w:rsidR="00245726" w:rsidP="00245726" w:rsidRDefault="00245726" w14:paraId="301DA396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245726" w:rsidTr="009079B5" w14:paraId="1CBA7EF3" w14:textId="77777777">
        <w:trPr>
          <w:trHeight w:val="224"/>
        </w:trPr>
        <w:tc>
          <w:tcPr>
            <w:tcW w:w="909" w:type="pct"/>
          </w:tcPr>
          <w:p w:rsidRPr="008E5887" w:rsidR="00245726" w:rsidP="00245726" w:rsidRDefault="00245726" w14:paraId="79A45D53" w14:textId="77777777">
            <w:pPr>
              <w:rPr>
                <w:rFonts w:ascii="標楷體" w:hAnsi="標楷體" w:eastAsia="標楷體"/>
              </w:rPr>
            </w:pPr>
            <w:proofErr w:type="gramStart"/>
            <w:r w:rsidRPr="008E5887">
              <w:rPr>
                <w:rFonts w:hint="eastAsia" w:ascii="標楷體" w:hAnsi="標楷體" w:eastAsia="標楷體"/>
              </w:rPr>
              <w:t>工號</w:t>
            </w:r>
            <w:proofErr w:type="gramEnd"/>
          </w:p>
        </w:tc>
        <w:tc>
          <w:tcPr>
            <w:tcW w:w="2963" w:type="pct"/>
          </w:tcPr>
          <w:p w:rsidRPr="008E5887" w:rsidR="00245726" w:rsidP="00245726" w:rsidRDefault="00245726" w14:paraId="319D3CF4" w14:textId="77777777">
            <w:pPr>
              <w:rPr>
                <w:rFonts w:ascii="標楷體" w:hAnsi="標楷體" w:eastAsia="標楷體"/>
              </w:rPr>
            </w:pPr>
          </w:p>
        </w:tc>
        <w:tc>
          <w:tcPr>
            <w:tcW w:w="1128" w:type="pct"/>
          </w:tcPr>
          <w:p w:rsidRPr="008E5887" w:rsidR="00245726" w:rsidP="00245726" w:rsidRDefault="00245726" w14:paraId="78382398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245726" w:rsidTr="009079B5" w14:paraId="75F17CDB" w14:textId="77777777">
        <w:trPr>
          <w:trHeight w:val="224"/>
        </w:trPr>
        <w:tc>
          <w:tcPr>
            <w:tcW w:w="909" w:type="pct"/>
          </w:tcPr>
          <w:p w:rsidRPr="008E5887" w:rsidR="00245726" w:rsidP="00245726" w:rsidRDefault="00245726" w14:paraId="39A4E627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姓名</w:t>
            </w:r>
          </w:p>
        </w:tc>
        <w:tc>
          <w:tcPr>
            <w:tcW w:w="2963" w:type="pct"/>
          </w:tcPr>
          <w:p w:rsidRPr="008E5887" w:rsidR="00245726" w:rsidP="00245726" w:rsidRDefault="00245726" w14:paraId="061E30A7" w14:textId="77777777">
            <w:pPr>
              <w:rPr>
                <w:rFonts w:ascii="標楷體" w:hAnsi="標楷體" w:eastAsia="標楷體"/>
              </w:rPr>
            </w:pPr>
          </w:p>
        </w:tc>
        <w:tc>
          <w:tcPr>
            <w:tcW w:w="1128" w:type="pct"/>
          </w:tcPr>
          <w:p w:rsidRPr="008E5887" w:rsidR="00245726" w:rsidP="00245726" w:rsidRDefault="00245726" w14:paraId="4F3D18E9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245726" w:rsidTr="009079B5" w14:paraId="107B72AC" w14:textId="77777777">
        <w:trPr>
          <w:trHeight w:val="224"/>
        </w:trPr>
        <w:tc>
          <w:tcPr>
            <w:tcW w:w="909" w:type="pct"/>
          </w:tcPr>
          <w:p w:rsidRPr="008E5887" w:rsidR="00245726" w:rsidP="00245726" w:rsidRDefault="00245726" w14:paraId="4C4FD212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職稱</w:t>
            </w:r>
          </w:p>
        </w:tc>
        <w:tc>
          <w:tcPr>
            <w:tcW w:w="2963" w:type="pct"/>
          </w:tcPr>
          <w:p w:rsidRPr="008E5887" w:rsidR="00245726" w:rsidP="00245726" w:rsidRDefault="00245726" w14:paraId="2D3AE7C3" w14:textId="77777777">
            <w:pPr>
              <w:rPr>
                <w:rFonts w:ascii="標楷體" w:hAnsi="標楷體" w:eastAsia="標楷體"/>
              </w:rPr>
            </w:pPr>
          </w:p>
        </w:tc>
        <w:tc>
          <w:tcPr>
            <w:tcW w:w="1128" w:type="pct"/>
          </w:tcPr>
          <w:p w:rsidRPr="008E5887" w:rsidR="00245726" w:rsidP="00245726" w:rsidRDefault="00245726" w14:paraId="47D9FAE8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245726" w:rsidTr="009079B5" w14:paraId="1BF6CB6D" w14:textId="77777777">
        <w:trPr>
          <w:trHeight w:val="224"/>
        </w:trPr>
        <w:tc>
          <w:tcPr>
            <w:tcW w:w="909" w:type="pct"/>
          </w:tcPr>
          <w:p w:rsidRPr="008E5887" w:rsidR="00245726" w:rsidP="00245726" w:rsidRDefault="00245726" w14:paraId="6AEAE289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上層主管</w:t>
            </w:r>
          </w:p>
        </w:tc>
        <w:tc>
          <w:tcPr>
            <w:tcW w:w="2963" w:type="pct"/>
          </w:tcPr>
          <w:p w:rsidRPr="008E5887" w:rsidR="00245726" w:rsidP="00245726" w:rsidRDefault="00245726" w14:paraId="5001887F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(職位序號)</w:t>
            </w:r>
            <w:proofErr w:type="gramStart"/>
            <w:r w:rsidRPr="008E5887">
              <w:rPr>
                <w:rFonts w:hint="eastAsia" w:ascii="標楷體" w:hAnsi="標楷體" w:eastAsia="標楷體"/>
              </w:rPr>
              <w:t>工號</w:t>
            </w:r>
            <w:proofErr w:type="gramEnd"/>
            <w:r w:rsidRPr="008E5887">
              <w:rPr>
                <w:rFonts w:hint="eastAsia" w:ascii="標楷體" w:hAnsi="標楷體" w:eastAsia="標楷體"/>
              </w:rPr>
              <w:t>/姓名</w:t>
            </w:r>
          </w:p>
        </w:tc>
        <w:tc>
          <w:tcPr>
            <w:tcW w:w="1128" w:type="pct"/>
          </w:tcPr>
          <w:p w:rsidRPr="008E5887" w:rsidR="00245726" w:rsidP="00245726" w:rsidRDefault="00245726" w14:paraId="65DE4B2C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245726" w:rsidTr="009079B5" w14:paraId="32CA37F4" w14:textId="77777777">
        <w:trPr>
          <w:trHeight w:val="224"/>
        </w:trPr>
        <w:tc>
          <w:tcPr>
            <w:tcW w:w="909" w:type="pct"/>
          </w:tcPr>
          <w:p w:rsidRPr="008E5887" w:rsidR="00245726" w:rsidP="00245726" w:rsidRDefault="00245726" w14:paraId="65E6D269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授權類別</w:t>
            </w:r>
          </w:p>
        </w:tc>
        <w:tc>
          <w:tcPr>
            <w:tcW w:w="2963" w:type="pct"/>
          </w:tcPr>
          <w:p w:rsidRPr="008E5887" w:rsidR="00245726" w:rsidP="00245726" w:rsidRDefault="00245726" w14:paraId="632300BA" w14:textId="77777777">
            <w:pPr>
              <w:rPr>
                <w:rFonts w:ascii="標楷體" w:hAnsi="標楷體" w:eastAsia="標楷體"/>
              </w:rPr>
            </w:pPr>
          </w:p>
        </w:tc>
        <w:tc>
          <w:tcPr>
            <w:tcW w:w="1128" w:type="pct"/>
          </w:tcPr>
          <w:p w:rsidRPr="008E5887" w:rsidR="00245726" w:rsidP="00245726" w:rsidRDefault="00245726" w14:paraId="50DFBFB4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245726" w:rsidTr="009079B5" w14:paraId="788FAB59" w14:textId="77777777">
        <w:trPr>
          <w:trHeight w:val="224"/>
        </w:trPr>
        <w:tc>
          <w:tcPr>
            <w:tcW w:w="909" w:type="pct"/>
          </w:tcPr>
          <w:p w:rsidRPr="00245726" w:rsidR="00245726" w:rsidP="00245726" w:rsidRDefault="00245726" w14:paraId="12D16422" w14:textId="77777777">
            <w:pPr>
              <w:rPr>
                <w:rFonts w:ascii="標楷體" w:hAnsi="標楷體" w:eastAsia="標楷體"/>
                <w:strike/>
              </w:rPr>
            </w:pPr>
            <w:r w:rsidRPr="00245726">
              <w:rPr>
                <w:rFonts w:hint="eastAsia" w:ascii="標楷體" w:hAnsi="標楷體" w:eastAsia="標楷體"/>
                <w:strike/>
                <w:color w:val="FF0000"/>
              </w:rPr>
              <w:t>委任狀態</w:t>
            </w:r>
          </w:p>
        </w:tc>
        <w:tc>
          <w:tcPr>
            <w:tcW w:w="2963" w:type="pct"/>
          </w:tcPr>
          <w:p w:rsidRPr="008E5887" w:rsidR="00245726" w:rsidP="00245726" w:rsidRDefault="00245726" w14:paraId="05FB33B0" w14:textId="77777777">
            <w:pPr>
              <w:rPr>
                <w:rFonts w:ascii="標楷體" w:hAnsi="標楷體" w:eastAsia="標楷體"/>
              </w:rPr>
            </w:pPr>
          </w:p>
        </w:tc>
        <w:tc>
          <w:tcPr>
            <w:tcW w:w="1128" w:type="pct"/>
          </w:tcPr>
          <w:p w:rsidRPr="008E5887" w:rsidR="00245726" w:rsidP="00245726" w:rsidRDefault="00245726" w14:paraId="10FA976B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245726" w:rsidTr="009079B5" w14:paraId="1B1AB6C6" w14:textId="77777777">
        <w:trPr>
          <w:trHeight w:val="224"/>
        </w:trPr>
        <w:tc>
          <w:tcPr>
            <w:tcW w:w="909" w:type="pct"/>
          </w:tcPr>
          <w:p w:rsidRPr="008E5887" w:rsidR="00245726" w:rsidP="00245726" w:rsidRDefault="00245726" w14:paraId="3AAD8079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大頭貼</w:t>
            </w:r>
          </w:p>
        </w:tc>
        <w:tc>
          <w:tcPr>
            <w:tcW w:w="2963" w:type="pct"/>
          </w:tcPr>
          <w:p w:rsidRPr="008E5887" w:rsidR="00245726" w:rsidP="00245726" w:rsidRDefault="00245726" w14:paraId="2D2687A3" w14:textId="77777777">
            <w:pPr>
              <w:rPr>
                <w:rFonts w:ascii="標楷體" w:hAnsi="標楷體" w:eastAsia="標楷體"/>
              </w:rPr>
            </w:pPr>
          </w:p>
        </w:tc>
        <w:tc>
          <w:tcPr>
            <w:tcW w:w="1128" w:type="pct"/>
          </w:tcPr>
          <w:p w:rsidRPr="008E5887" w:rsidR="00245726" w:rsidP="00245726" w:rsidRDefault="00245726" w14:paraId="3A2E3E59" w14:textId="77777777">
            <w:pPr>
              <w:rPr>
                <w:rFonts w:ascii="標楷體" w:hAnsi="標楷體" w:eastAsia="標楷體"/>
              </w:rPr>
            </w:pPr>
          </w:p>
        </w:tc>
      </w:tr>
    </w:tbl>
    <w:p w:rsidRPr="008E5887" w:rsidR="00D0135E" w:rsidP="00D0135E" w:rsidRDefault="00D0135E" w14:paraId="6AE2869F" w14:textId="77777777">
      <w:pPr>
        <w:pStyle w:val="a7"/>
        <w:spacing w:before="326"/>
        <w:rPr>
          <w:rFonts w:ascii="Courier New" w:hAnsi="Courier New" w:eastAsia="標楷體"/>
        </w:rPr>
      </w:pPr>
      <w:bookmarkStart w:name="_Toc13494182" w:id="31"/>
      <w:r w:rsidRPr="008E5887">
        <w:rPr>
          <w:rFonts w:ascii="Courier New" w:hAnsi="標楷體" w:eastAsia="標楷體"/>
        </w:rPr>
        <w:t>圖表</w:t>
      </w:r>
      <w:r w:rsidRPr="008E5887">
        <w:rPr>
          <w:rFonts w:ascii="Courier New" w:hAnsi="Courier New" w:eastAsia="標楷體"/>
        </w:rPr>
        <w:t xml:space="preserve"> </w:t>
      </w:r>
      <w:r w:rsidRPr="008E5887">
        <w:rPr>
          <w:rFonts w:ascii="Courier New" w:hAnsi="Courier New" w:eastAsia="標楷體"/>
        </w:rPr>
        <w:fldChar w:fldCharType="begin"/>
      </w:r>
      <w:r w:rsidRPr="008E5887">
        <w:rPr>
          <w:rFonts w:ascii="Courier New" w:hAnsi="Courier New" w:eastAsia="標楷體"/>
        </w:rPr>
        <w:instrText xml:space="preserve"> SEQ </w:instrText>
      </w:r>
      <w:r w:rsidRPr="008E5887">
        <w:rPr>
          <w:rFonts w:ascii="Courier New" w:hAnsi="標楷體" w:eastAsia="標楷體"/>
        </w:rPr>
        <w:instrText>圖表</w:instrText>
      </w:r>
      <w:r w:rsidRPr="008E5887">
        <w:rPr>
          <w:rFonts w:ascii="Courier New" w:hAnsi="Courier New" w:eastAsia="標楷體"/>
        </w:rPr>
        <w:instrText xml:space="preserve"> \* ARABIC </w:instrText>
      </w:r>
      <w:r w:rsidRPr="008E5887">
        <w:rPr>
          <w:rFonts w:ascii="Courier New" w:hAnsi="Courier New" w:eastAsia="標楷體"/>
        </w:rPr>
        <w:fldChar w:fldCharType="separate"/>
      </w:r>
      <w:r w:rsidR="00A858D0">
        <w:rPr>
          <w:rFonts w:ascii="Courier New" w:hAnsi="Courier New" w:eastAsia="標楷體"/>
          <w:noProof/>
        </w:rPr>
        <w:t>7</w:t>
      </w:r>
      <w:r w:rsidRPr="008E5887">
        <w:rPr>
          <w:rFonts w:ascii="Courier New" w:hAnsi="Courier New" w:eastAsia="標楷體"/>
        </w:rPr>
        <w:fldChar w:fldCharType="end"/>
      </w:r>
      <w:r w:rsidRPr="008E5887">
        <w:rPr>
          <w:rFonts w:ascii="Courier New" w:hAnsi="標楷體" w:eastAsia="標楷體"/>
        </w:rPr>
        <w:t>〔按鈕〕</w:t>
      </w:r>
      <w:r w:rsidRPr="008E5887">
        <w:rPr>
          <w:rFonts w:hint="eastAsia" w:ascii="Courier New" w:hAnsi="標楷體" w:eastAsia="標楷體"/>
        </w:rPr>
        <w:t>單位異動記錄</w:t>
      </w:r>
      <w:bookmarkEnd w:id="31"/>
    </w:p>
    <w:tbl>
      <w:tblPr>
        <w:tblStyle w:val="ad"/>
        <w:tblW w:w="5000" w:type="pct"/>
        <w:tblLook w:val="0020" w:firstRow="1" w:lastRow="0" w:firstColumn="0" w:lastColumn="0" w:noHBand="0" w:noVBand="0"/>
      </w:tblPr>
      <w:tblGrid>
        <w:gridCol w:w="1826"/>
        <w:gridCol w:w="1138"/>
        <w:gridCol w:w="3966"/>
        <w:gridCol w:w="3120"/>
      </w:tblGrid>
      <w:tr w:rsidRPr="008E5887" w:rsidR="00D0135E" w:rsidTr="009079B5" w14:paraId="1640E3F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tcW w:w="909" w:type="pct"/>
            <w:shd w:val="clear" w:color="auto" w:fill="C6D9F1" w:themeFill="text2" w:themeFillTint="33"/>
          </w:tcPr>
          <w:p w:rsidRPr="008E5887" w:rsidR="00D0135E" w:rsidP="009079B5" w:rsidRDefault="00D0135E" w14:paraId="0F53608D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hint="eastAsia" w:ascii="Courier New" w:hAnsi="標楷體" w:eastAsia="標楷體"/>
                <w:b w:val="0"/>
              </w:rPr>
              <w:t>名稱</w:t>
            </w:r>
          </w:p>
        </w:tc>
        <w:tc>
          <w:tcPr>
            <w:tcW w:w="566" w:type="pct"/>
            <w:shd w:val="clear" w:color="auto" w:fill="C6D9F1" w:themeFill="text2" w:themeFillTint="33"/>
          </w:tcPr>
          <w:p w:rsidRPr="008E5887" w:rsidR="00D0135E" w:rsidP="009079B5" w:rsidRDefault="00D0135E" w14:paraId="0CABAC29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hint="eastAsia" w:ascii="Courier New" w:hAnsi="標楷體" w:eastAsia="標楷體"/>
                <w:b w:val="0"/>
              </w:rPr>
              <w:t>類型</w:t>
            </w:r>
          </w:p>
        </w:tc>
        <w:tc>
          <w:tcPr>
            <w:tcW w:w="1973" w:type="pct"/>
            <w:shd w:val="clear" w:color="auto" w:fill="C6D9F1" w:themeFill="text2" w:themeFillTint="33"/>
          </w:tcPr>
          <w:p w:rsidRPr="008E5887" w:rsidR="00D0135E" w:rsidP="009079B5" w:rsidRDefault="00D0135E" w14:paraId="30F85772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hint="eastAsia" w:ascii="Courier New" w:hAnsi="標楷體" w:eastAsia="標楷體"/>
                <w:b w:val="0"/>
              </w:rPr>
              <w:t>按下後情況</w:t>
            </w:r>
          </w:p>
        </w:tc>
        <w:tc>
          <w:tcPr>
            <w:tcW w:w="1552" w:type="pct"/>
            <w:shd w:val="clear" w:color="auto" w:fill="C6D9F1" w:themeFill="text2" w:themeFillTint="33"/>
          </w:tcPr>
          <w:p w:rsidRPr="008E5887" w:rsidR="00D0135E" w:rsidP="009079B5" w:rsidRDefault="00D0135E" w14:paraId="423F6CE2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ascii="Courier New" w:hAnsi="標楷體" w:eastAsia="標楷體"/>
                <w:b w:val="0"/>
              </w:rPr>
              <w:t>處理說明</w:t>
            </w:r>
          </w:p>
        </w:tc>
      </w:tr>
      <w:tr w:rsidRPr="008E5887" w:rsidR="00D0135E" w:rsidTr="009079B5" w14:paraId="6C5B1C0B" w14:textId="77777777">
        <w:trPr>
          <w:trHeight w:val="44"/>
        </w:trPr>
        <w:tc>
          <w:tcPr>
            <w:tcW w:w="909" w:type="pct"/>
          </w:tcPr>
          <w:p w:rsidRPr="008E5887" w:rsidR="00D0135E" w:rsidP="009079B5" w:rsidRDefault="00D0135E" w14:paraId="5276F1C5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新增</w:t>
            </w:r>
          </w:p>
        </w:tc>
        <w:tc>
          <w:tcPr>
            <w:tcW w:w="566" w:type="pct"/>
          </w:tcPr>
          <w:p w:rsidRPr="008E5887" w:rsidR="00D0135E" w:rsidP="009079B5" w:rsidRDefault="00D0135E" w14:paraId="3825E763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button</w:t>
            </w:r>
          </w:p>
        </w:tc>
        <w:tc>
          <w:tcPr>
            <w:tcW w:w="1973" w:type="pct"/>
          </w:tcPr>
          <w:p w:rsidRPr="008E5887" w:rsidR="00D0135E" w:rsidP="009079B5" w:rsidRDefault="00D0135E" w14:paraId="212A8C1F" w14:textId="77777777">
            <w:pPr>
              <w:rPr>
                <w:rFonts w:ascii="標楷體" w:hAnsi="標楷體" w:eastAsia="標楷體"/>
              </w:rPr>
            </w:pPr>
            <w:proofErr w:type="gramStart"/>
            <w:r w:rsidRPr="008E5887">
              <w:rPr>
                <w:rFonts w:hint="eastAsia" w:ascii="標楷體" w:hAnsi="標楷體" w:eastAsia="標楷體"/>
              </w:rPr>
              <w:t>轉頁至</w:t>
            </w:r>
            <w:proofErr w:type="gramEnd"/>
            <w:r w:rsidRPr="008E5887">
              <w:rPr>
                <w:rFonts w:hint="eastAsia" w:ascii="標楷體" w:hAnsi="標楷體" w:eastAsia="標楷體"/>
              </w:rPr>
              <w:t>&lt;1.1.1_新增異動紀錄&gt;</w:t>
            </w:r>
          </w:p>
        </w:tc>
        <w:tc>
          <w:tcPr>
            <w:tcW w:w="1552" w:type="pct"/>
          </w:tcPr>
          <w:p w:rsidRPr="00351ED4" w:rsidR="00D0135E" w:rsidP="000743F6" w:rsidRDefault="000743F6" w14:paraId="784E3BDA" w14:textId="77777777">
            <w:pPr>
              <w:rPr>
                <w:rFonts w:ascii="標楷體" w:hAnsi="標楷體" w:eastAsia="標楷體"/>
                <w:strike/>
              </w:rPr>
            </w:pPr>
            <w:r w:rsidRPr="00351ED4">
              <w:rPr>
                <w:rFonts w:hint="eastAsia" w:ascii="標楷體" w:hAnsi="標楷體" w:eastAsia="標楷體"/>
                <w:strike/>
                <w:highlight w:val="yellow"/>
              </w:rPr>
              <w:t>若此單位最後一張異動紀錄已被刪除，也無新增按鈕</w:t>
            </w:r>
          </w:p>
        </w:tc>
      </w:tr>
      <w:tr w:rsidRPr="008E5887" w:rsidR="00D0135E" w:rsidTr="009079B5" w14:paraId="17575E5B" w14:textId="77777777">
        <w:trPr>
          <w:trHeight w:val="224"/>
        </w:trPr>
        <w:tc>
          <w:tcPr>
            <w:tcW w:w="909" w:type="pct"/>
          </w:tcPr>
          <w:p w:rsidRPr="008E5887" w:rsidR="00D0135E" w:rsidP="009079B5" w:rsidRDefault="00D0135E" w14:paraId="7E4FC9F4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刪除</w:t>
            </w:r>
          </w:p>
        </w:tc>
        <w:tc>
          <w:tcPr>
            <w:tcW w:w="566" w:type="pct"/>
          </w:tcPr>
          <w:p w:rsidRPr="008E5887" w:rsidR="00D0135E" w:rsidP="009079B5" w:rsidRDefault="00D0135E" w14:paraId="56038E80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button</w:t>
            </w:r>
          </w:p>
        </w:tc>
        <w:tc>
          <w:tcPr>
            <w:tcW w:w="1973" w:type="pct"/>
          </w:tcPr>
          <w:p w:rsidRPr="008E5887" w:rsidR="00D0135E" w:rsidP="009079B5" w:rsidRDefault="00D0135E" w14:paraId="617E9DE3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ascii="標楷體" w:hAnsi="標楷體" w:eastAsia="標楷體"/>
              </w:rPr>
              <w:t>P</w:t>
            </w:r>
            <w:r w:rsidRPr="008E5887">
              <w:rPr>
                <w:rFonts w:hint="eastAsia" w:ascii="標楷體" w:hAnsi="標楷體" w:eastAsia="標楷體"/>
              </w:rPr>
              <w:t>opup</w:t>
            </w:r>
            <w:proofErr w:type="gramStart"/>
            <w:r w:rsidRPr="008E5887">
              <w:rPr>
                <w:rFonts w:hint="eastAsia" w:ascii="標楷體" w:hAnsi="標楷體" w:eastAsia="標楷體"/>
              </w:rPr>
              <w:t>＂</w:t>
            </w:r>
            <w:proofErr w:type="gramEnd"/>
            <w:r w:rsidRPr="008E5887">
              <w:rPr>
                <w:rFonts w:hint="eastAsia" w:ascii="標楷體" w:hAnsi="標楷體" w:eastAsia="標楷體"/>
              </w:rPr>
              <w:t xml:space="preserve">將會取消異動紀錄內所有異動行為，是否確定刪除? </w:t>
            </w:r>
            <w:r w:rsidRPr="008E5887">
              <w:rPr>
                <w:rFonts w:ascii="標楷體" w:hAnsi="標楷體" w:eastAsia="標楷體"/>
              </w:rPr>
              <w:t>“</w:t>
            </w:r>
          </w:p>
          <w:p w:rsidRPr="008E5887" w:rsidR="00D0135E" w:rsidP="009079B5" w:rsidRDefault="00D0135E" w14:paraId="517C020D" w14:textId="77777777">
            <w:pPr>
              <w:pStyle w:val="af3"/>
              <w:numPr>
                <w:ilvl w:val="1"/>
                <w:numId w:val="2"/>
              </w:numPr>
              <w:ind w:leftChars="0"/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 xml:space="preserve">點選確定: </w:t>
            </w:r>
            <w:proofErr w:type="gramStart"/>
            <w:r w:rsidRPr="008E5887">
              <w:rPr>
                <w:rFonts w:hint="eastAsia" w:ascii="標楷體" w:hAnsi="標楷體" w:eastAsia="標楷體"/>
              </w:rPr>
              <w:t>刪除此異動</w:t>
            </w:r>
            <w:proofErr w:type="gramEnd"/>
            <w:r w:rsidRPr="008E5887">
              <w:rPr>
                <w:rFonts w:hint="eastAsia" w:ascii="標楷體" w:hAnsi="標楷體" w:eastAsia="標楷體"/>
              </w:rPr>
              <w:t>記錄，刪除後該異動紀錄會顯示</w:t>
            </w:r>
            <w:proofErr w:type="gramStart"/>
            <w:r w:rsidRPr="008E5887">
              <w:rPr>
                <w:rFonts w:ascii="標楷體" w:hAnsi="標楷體" w:eastAsia="標楷體"/>
              </w:rPr>
              <w:t>”</w:t>
            </w:r>
            <w:proofErr w:type="gramEnd"/>
            <w:r w:rsidRPr="008E5887">
              <w:rPr>
                <w:rFonts w:hint="eastAsia" w:ascii="標楷體" w:hAnsi="標楷體" w:eastAsia="標楷體"/>
              </w:rPr>
              <w:t>表單已刪除</w:t>
            </w:r>
            <w:proofErr w:type="gramStart"/>
            <w:r w:rsidRPr="008E5887">
              <w:rPr>
                <w:rFonts w:ascii="標楷體" w:hAnsi="標楷體" w:eastAsia="標楷體"/>
              </w:rPr>
              <w:t>”</w:t>
            </w:r>
            <w:proofErr w:type="gramEnd"/>
          </w:p>
          <w:p w:rsidRPr="008E5887" w:rsidR="00D0135E" w:rsidP="009079B5" w:rsidRDefault="00D0135E" w14:paraId="1D679ED7" w14:textId="77777777">
            <w:pPr>
              <w:pStyle w:val="af3"/>
              <w:numPr>
                <w:ilvl w:val="1"/>
                <w:numId w:val="2"/>
              </w:numPr>
              <w:ind w:leftChars="0"/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點選取消: 不變更任何設定</w:t>
            </w:r>
          </w:p>
        </w:tc>
        <w:tc>
          <w:tcPr>
            <w:tcW w:w="1552" w:type="pct"/>
          </w:tcPr>
          <w:p w:rsidRPr="008E5887" w:rsidR="00D0135E" w:rsidP="009079B5" w:rsidRDefault="00D0135E" w14:paraId="2B456A16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1. 若非最新一筆異動記錄，則此按鈕消失</w:t>
            </w:r>
          </w:p>
          <w:p w:rsidR="00D0135E" w:rsidP="009079B5" w:rsidRDefault="00D0135E" w14:paraId="21038883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2. 表單刪除後，</w:t>
            </w:r>
            <w:proofErr w:type="gramStart"/>
            <w:r w:rsidRPr="008E5887">
              <w:rPr>
                <w:rFonts w:hint="eastAsia" w:ascii="標楷體" w:hAnsi="標楷體" w:eastAsia="標楷體"/>
              </w:rPr>
              <w:t>該單的</w:t>
            </w:r>
            <w:proofErr w:type="gramEnd"/>
            <w:r w:rsidRPr="008E5887">
              <w:rPr>
                <w:rFonts w:hint="eastAsia" w:ascii="標楷體" w:hAnsi="標楷體" w:eastAsia="標楷體"/>
              </w:rPr>
              <w:t>異動紀錄會全部被取消回到前一張的狀態</w:t>
            </w:r>
          </w:p>
          <w:p w:rsidRPr="00351ED4" w:rsidR="002415E9" w:rsidP="009079B5" w:rsidRDefault="002415E9" w14:paraId="1F98DE1C" w14:textId="77777777">
            <w:pPr>
              <w:rPr>
                <w:rFonts w:ascii="標楷體" w:hAnsi="標楷體" w:eastAsia="標楷體"/>
                <w:strike/>
              </w:rPr>
            </w:pPr>
            <w:r>
              <w:rPr>
                <w:rFonts w:hint="eastAsia" w:ascii="標楷體" w:hAnsi="標楷體" w:eastAsia="標楷體"/>
              </w:rPr>
              <w:t>3. 可刪除最後一張</w:t>
            </w:r>
            <w:proofErr w:type="gramStart"/>
            <w:r>
              <w:rPr>
                <w:rFonts w:hint="eastAsia" w:ascii="標楷體" w:hAnsi="標楷體" w:eastAsia="標楷體"/>
              </w:rPr>
              <w:t>異動單</w:t>
            </w:r>
            <w:proofErr w:type="gramEnd"/>
            <w:r>
              <w:rPr>
                <w:rFonts w:hint="eastAsia" w:ascii="標楷體" w:hAnsi="標楷體" w:eastAsia="標楷體"/>
              </w:rPr>
              <w:t>，刪除後於資料庫仍記錄此</w:t>
            </w:r>
            <w:r w:rsidRPr="00AB76FC">
              <w:rPr>
                <w:rFonts w:hint="eastAsia" w:ascii="標楷體" w:hAnsi="標楷體" w:eastAsia="標楷體"/>
              </w:rPr>
              <w:t>資料，</w:t>
            </w:r>
            <w:r w:rsidRPr="00351ED4" w:rsidR="00351ED4">
              <w:rPr>
                <w:rFonts w:hint="eastAsia" w:ascii="標楷體" w:hAnsi="標楷體" w:eastAsia="標楷體"/>
                <w:highlight w:val="yellow"/>
              </w:rPr>
              <w:t>但搜尋欄</w:t>
            </w:r>
            <w:r w:rsidRPr="00351ED4">
              <w:rPr>
                <w:rFonts w:hint="eastAsia" w:ascii="標楷體" w:hAnsi="標楷體" w:eastAsia="標楷體"/>
                <w:highlight w:val="yellow"/>
              </w:rPr>
              <w:t>搜尋</w:t>
            </w:r>
            <w:r w:rsidRPr="00351ED4" w:rsidR="00351ED4">
              <w:rPr>
                <w:rFonts w:hint="eastAsia" w:ascii="標楷體" w:hAnsi="標楷體" w:eastAsia="標楷體"/>
                <w:highlight w:val="yellow"/>
              </w:rPr>
              <w:t>不</w:t>
            </w:r>
            <w:r w:rsidRPr="00351ED4">
              <w:rPr>
                <w:rFonts w:hint="eastAsia" w:ascii="標楷體" w:hAnsi="標楷體" w:eastAsia="標楷體"/>
                <w:highlight w:val="yellow"/>
              </w:rPr>
              <w:t>到</w:t>
            </w:r>
          </w:p>
          <w:p w:rsidRPr="00351ED4" w:rsidR="009112B1" w:rsidP="009079B5" w:rsidRDefault="009112B1" w14:paraId="468DADD1" w14:textId="77777777">
            <w:pPr>
              <w:rPr>
                <w:rFonts w:ascii="標楷體" w:hAnsi="標楷體" w:eastAsia="標楷體"/>
              </w:rPr>
            </w:pPr>
            <w:r w:rsidRPr="00351ED4">
              <w:rPr>
                <w:rFonts w:hint="eastAsia" w:ascii="標楷體" w:hAnsi="標楷體" w:eastAsia="標楷體"/>
              </w:rPr>
              <w:t>4. 刪除最後一張</w:t>
            </w:r>
            <w:proofErr w:type="gramStart"/>
            <w:r w:rsidRPr="00351ED4">
              <w:rPr>
                <w:rFonts w:hint="eastAsia" w:ascii="標楷體" w:hAnsi="標楷體" w:eastAsia="標楷體"/>
              </w:rPr>
              <w:t>異動單時</w:t>
            </w:r>
            <w:proofErr w:type="gramEnd"/>
            <w:r w:rsidRPr="00351ED4">
              <w:rPr>
                <w:rFonts w:hint="eastAsia" w:ascii="標楷體" w:hAnsi="標楷體" w:eastAsia="標楷體"/>
              </w:rPr>
              <w:t>，需有提示訊息</w:t>
            </w:r>
          </w:p>
          <w:p w:rsidRPr="008E5887" w:rsidR="00E21CB6" w:rsidP="009079B5" w:rsidRDefault="00E21CB6" w14:paraId="4451F601" w14:textId="77777777">
            <w:pPr>
              <w:rPr>
                <w:rFonts w:ascii="標楷體" w:hAnsi="標楷體" w:eastAsia="標楷體"/>
              </w:rPr>
            </w:pPr>
            <w:r w:rsidRPr="00351ED4">
              <w:rPr>
                <w:rFonts w:hint="eastAsia" w:ascii="標楷體" w:hAnsi="標楷體" w:eastAsia="標楷體"/>
              </w:rPr>
              <w:t>5. 刪除最後一張異動記錄時，需檢查該單位主管</w:t>
            </w:r>
            <w:proofErr w:type="gramStart"/>
            <w:r w:rsidRPr="00351ED4">
              <w:rPr>
                <w:rFonts w:hint="eastAsia" w:ascii="標楷體" w:hAnsi="標楷體" w:eastAsia="標楷體"/>
              </w:rPr>
              <w:t>是否</w:t>
            </w:r>
            <w:r w:rsidRPr="00351ED4">
              <w:rPr>
                <w:rFonts w:hint="eastAsia" w:ascii="標楷體" w:hAnsi="標楷體" w:eastAsia="標楷體"/>
              </w:rPr>
              <w:lastRenderedPageBreak/>
              <w:t>有轄下</w:t>
            </w:r>
            <w:proofErr w:type="gramEnd"/>
            <w:r w:rsidRPr="00351ED4">
              <w:rPr>
                <w:rFonts w:hint="eastAsia" w:ascii="標楷體" w:hAnsi="標楷體" w:eastAsia="標楷體"/>
              </w:rPr>
              <w:t>人員</w:t>
            </w:r>
            <w:r w:rsidRPr="00351ED4" w:rsidR="00B45303">
              <w:rPr>
                <w:rFonts w:hint="eastAsia" w:ascii="標楷體" w:hAnsi="標楷體" w:eastAsia="標楷體"/>
              </w:rPr>
              <w:t>及派駐人員</w:t>
            </w:r>
            <w:r w:rsidRPr="00351ED4" w:rsidR="00196BB9">
              <w:rPr>
                <w:rFonts w:hint="eastAsia" w:ascii="標楷體" w:hAnsi="標楷體" w:eastAsia="標楷體"/>
              </w:rPr>
              <w:t>，請參照&lt;1.1.1a_</w:t>
            </w:r>
            <w:proofErr w:type="gramStart"/>
            <w:r w:rsidRPr="00351ED4" w:rsidR="00196BB9">
              <w:rPr>
                <w:rFonts w:hint="eastAsia" w:ascii="標楷體" w:hAnsi="標楷體" w:eastAsia="標楷體"/>
              </w:rPr>
              <w:t>尚有轄下</w:t>
            </w:r>
            <w:proofErr w:type="gramEnd"/>
            <w:r w:rsidRPr="00351ED4" w:rsidR="00196BB9">
              <w:rPr>
                <w:rFonts w:hint="eastAsia" w:ascii="標楷體" w:hAnsi="標楷體" w:eastAsia="標楷體"/>
              </w:rPr>
              <w:t>員工&gt;</w:t>
            </w:r>
          </w:p>
        </w:tc>
      </w:tr>
      <w:tr w:rsidRPr="008E5887" w:rsidR="00D0135E" w:rsidTr="009079B5" w14:paraId="6E90E0F5" w14:textId="77777777">
        <w:trPr>
          <w:trHeight w:val="224"/>
        </w:trPr>
        <w:tc>
          <w:tcPr>
            <w:tcW w:w="909" w:type="pct"/>
          </w:tcPr>
          <w:p w:rsidRPr="008E5887" w:rsidR="00D0135E" w:rsidP="009079B5" w:rsidRDefault="00D0135E" w14:paraId="0DCB824F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lastRenderedPageBreak/>
              <w:t>異動歷程</w:t>
            </w:r>
          </w:p>
        </w:tc>
        <w:tc>
          <w:tcPr>
            <w:tcW w:w="566" w:type="pct"/>
          </w:tcPr>
          <w:p w:rsidRPr="008E5887" w:rsidR="00D0135E" w:rsidP="009079B5" w:rsidRDefault="00D0135E" w14:paraId="5352BB7C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button</w:t>
            </w:r>
          </w:p>
        </w:tc>
        <w:tc>
          <w:tcPr>
            <w:tcW w:w="1973" w:type="pct"/>
          </w:tcPr>
          <w:p w:rsidRPr="008E5887" w:rsidR="00D0135E" w:rsidP="009079B5" w:rsidRDefault="00D0135E" w14:paraId="27EF5306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popup&lt;1.1a_異動歷程&gt;</w:t>
            </w:r>
          </w:p>
        </w:tc>
        <w:tc>
          <w:tcPr>
            <w:tcW w:w="1552" w:type="pct"/>
          </w:tcPr>
          <w:p w:rsidRPr="008E5887" w:rsidR="00D0135E" w:rsidP="009079B5" w:rsidRDefault="00D0135E" w14:paraId="2350D1E4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D0135E" w:rsidTr="009079B5" w14:paraId="4A774C61" w14:textId="77777777">
        <w:trPr>
          <w:trHeight w:val="224"/>
        </w:trPr>
        <w:tc>
          <w:tcPr>
            <w:tcW w:w="909" w:type="pct"/>
          </w:tcPr>
          <w:p w:rsidRPr="00351ED4" w:rsidR="00D0135E" w:rsidP="009079B5" w:rsidRDefault="006168E7" w14:paraId="4712FBA2" w14:textId="77777777">
            <w:pPr>
              <w:rPr>
                <w:rFonts w:ascii="標楷體" w:hAnsi="標楷體" w:eastAsia="標楷體"/>
                <w:strike/>
                <w:highlight w:val="yellow"/>
              </w:rPr>
            </w:pPr>
            <w:r w:rsidRPr="00351ED4">
              <w:rPr>
                <w:rFonts w:hint="eastAsia" w:ascii="標楷體" w:hAnsi="標楷體" w:eastAsia="標楷體"/>
                <w:strike/>
                <w:highlight w:val="yellow"/>
              </w:rPr>
              <w:t>修改紀錄</w:t>
            </w:r>
          </w:p>
        </w:tc>
        <w:tc>
          <w:tcPr>
            <w:tcW w:w="566" w:type="pct"/>
          </w:tcPr>
          <w:p w:rsidRPr="00351ED4" w:rsidR="00D0135E" w:rsidP="009079B5" w:rsidRDefault="00D0135E" w14:paraId="3E4C4D98" w14:textId="77777777">
            <w:pPr>
              <w:rPr>
                <w:rFonts w:ascii="標楷體" w:hAnsi="標楷體" w:eastAsia="標楷體"/>
                <w:strike/>
                <w:highlight w:val="yellow"/>
              </w:rPr>
            </w:pPr>
            <w:r w:rsidRPr="00351ED4">
              <w:rPr>
                <w:rFonts w:hint="eastAsia" w:ascii="標楷體" w:hAnsi="標楷體" w:eastAsia="標楷體"/>
                <w:strike/>
                <w:highlight w:val="yellow"/>
              </w:rPr>
              <w:t>icon</w:t>
            </w:r>
          </w:p>
        </w:tc>
        <w:tc>
          <w:tcPr>
            <w:tcW w:w="1973" w:type="pct"/>
          </w:tcPr>
          <w:p w:rsidRPr="00351ED4" w:rsidR="00D0135E" w:rsidP="009079B5" w:rsidRDefault="00D0135E" w14:paraId="10498E99" w14:textId="77777777">
            <w:pPr>
              <w:rPr>
                <w:rFonts w:ascii="標楷體" w:hAnsi="標楷體" w:eastAsia="標楷體"/>
                <w:strike/>
                <w:highlight w:val="yellow"/>
              </w:rPr>
            </w:pPr>
            <w:proofErr w:type="gramStart"/>
            <w:r w:rsidRPr="00351ED4">
              <w:rPr>
                <w:rFonts w:hint="eastAsia" w:ascii="標楷體" w:hAnsi="標楷體" w:eastAsia="標楷體"/>
                <w:strike/>
                <w:highlight w:val="yellow"/>
              </w:rPr>
              <w:t>轉頁至</w:t>
            </w:r>
            <w:proofErr w:type="gramEnd"/>
            <w:r w:rsidRPr="00351ED4">
              <w:rPr>
                <w:rFonts w:hint="eastAsia" w:ascii="標楷體" w:hAnsi="標楷體" w:eastAsia="標楷體"/>
                <w:strike/>
                <w:highlight w:val="yellow"/>
              </w:rPr>
              <w:t>&lt;1.1b_</w:t>
            </w:r>
            <w:r w:rsidRPr="00351ED4" w:rsidR="006168E7">
              <w:rPr>
                <w:rFonts w:hint="eastAsia" w:ascii="標楷體" w:hAnsi="標楷體" w:eastAsia="標楷體"/>
                <w:strike/>
                <w:highlight w:val="yellow"/>
              </w:rPr>
              <w:t>修改紀錄</w:t>
            </w:r>
            <w:r w:rsidRPr="00351ED4">
              <w:rPr>
                <w:rFonts w:hint="eastAsia" w:ascii="標楷體" w:hAnsi="標楷體" w:eastAsia="標楷體"/>
                <w:strike/>
                <w:highlight w:val="yellow"/>
              </w:rPr>
              <w:t>&gt;</w:t>
            </w:r>
          </w:p>
        </w:tc>
        <w:tc>
          <w:tcPr>
            <w:tcW w:w="1552" w:type="pct"/>
          </w:tcPr>
          <w:p w:rsidRPr="008E5887" w:rsidR="00D0135E" w:rsidP="009079B5" w:rsidRDefault="00D0135E" w14:paraId="70F036E8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D0135E" w:rsidTr="009079B5" w14:paraId="78A61866" w14:textId="77777777">
        <w:trPr>
          <w:trHeight w:val="224"/>
        </w:trPr>
        <w:tc>
          <w:tcPr>
            <w:tcW w:w="909" w:type="pct"/>
          </w:tcPr>
          <w:p w:rsidRPr="008E5887" w:rsidR="00D0135E" w:rsidP="009079B5" w:rsidRDefault="00D0135E" w14:paraId="5DBA06DE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上一筆</w:t>
            </w:r>
          </w:p>
        </w:tc>
        <w:tc>
          <w:tcPr>
            <w:tcW w:w="566" w:type="pct"/>
          </w:tcPr>
          <w:p w:rsidRPr="008E5887" w:rsidR="00D0135E" w:rsidP="009079B5" w:rsidRDefault="00D0135E" w14:paraId="44A6667D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icon</w:t>
            </w:r>
          </w:p>
        </w:tc>
        <w:tc>
          <w:tcPr>
            <w:tcW w:w="1973" w:type="pct"/>
          </w:tcPr>
          <w:p w:rsidRPr="008E5887" w:rsidR="00D0135E" w:rsidP="009079B5" w:rsidRDefault="00D0135E" w14:paraId="3EB69C35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打開上一</w:t>
            </w:r>
            <w:proofErr w:type="gramStart"/>
            <w:r w:rsidRPr="008E5887">
              <w:rPr>
                <w:rFonts w:hint="eastAsia" w:ascii="標楷體" w:hAnsi="標楷體" w:eastAsia="標楷體"/>
              </w:rPr>
              <w:t>筆異動單</w:t>
            </w:r>
            <w:proofErr w:type="gramEnd"/>
          </w:p>
        </w:tc>
        <w:tc>
          <w:tcPr>
            <w:tcW w:w="1552" w:type="pct"/>
          </w:tcPr>
          <w:p w:rsidRPr="008E5887" w:rsidR="00D0135E" w:rsidP="009079B5" w:rsidRDefault="00D0135E" w14:paraId="7E936C13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D0135E" w:rsidTr="009079B5" w14:paraId="3577FA75" w14:textId="77777777">
        <w:trPr>
          <w:trHeight w:val="224"/>
        </w:trPr>
        <w:tc>
          <w:tcPr>
            <w:tcW w:w="909" w:type="pct"/>
          </w:tcPr>
          <w:p w:rsidRPr="008E5887" w:rsidR="00D0135E" w:rsidP="009079B5" w:rsidRDefault="00D0135E" w14:paraId="1702F8DE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下一筆</w:t>
            </w:r>
          </w:p>
        </w:tc>
        <w:tc>
          <w:tcPr>
            <w:tcW w:w="566" w:type="pct"/>
          </w:tcPr>
          <w:p w:rsidRPr="008E5887" w:rsidR="00D0135E" w:rsidP="009079B5" w:rsidRDefault="00D0135E" w14:paraId="68122135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icon</w:t>
            </w:r>
          </w:p>
        </w:tc>
        <w:tc>
          <w:tcPr>
            <w:tcW w:w="1973" w:type="pct"/>
          </w:tcPr>
          <w:p w:rsidRPr="008E5887" w:rsidR="00D0135E" w:rsidP="009079B5" w:rsidRDefault="00D0135E" w14:paraId="1A90CFD0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打開下一</w:t>
            </w:r>
            <w:proofErr w:type="gramStart"/>
            <w:r w:rsidRPr="008E5887">
              <w:rPr>
                <w:rFonts w:hint="eastAsia" w:ascii="標楷體" w:hAnsi="標楷體" w:eastAsia="標楷體"/>
              </w:rPr>
              <w:t>筆異動單</w:t>
            </w:r>
            <w:proofErr w:type="gramEnd"/>
          </w:p>
        </w:tc>
        <w:tc>
          <w:tcPr>
            <w:tcW w:w="1552" w:type="pct"/>
          </w:tcPr>
          <w:p w:rsidRPr="008E5887" w:rsidR="00D0135E" w:rsidP="009079B5" w:rsidRDefault="00D0135E" w14:paraId="40812512" w14:textId="77777777">
            <w:pPr>
              <w:rPr>
                <w:rFonts w:ascii="標楷體" w:hAnsi="標楷體" w:eastAsia="標楷體"/>
              </w:rPr>
            </w:pPr>
          </w:p>
        </w:tc>
      </w:tr>
    </w:tbl>
    <w:p w:rsidRPr="008E5887" w:rsidR="00D0135E" w:rsidP="00D0135E" w:rsidRDefault="00D0135E" w14:paraId="56D028F4" w14:textId="77777777">
      <w:pPr>
        <w:rPr>
          <w:rFonts w:ascii="標楷體" w:hAnsi="標楷體" w:eastAsia="標楷體"/>
        </w:rPr>
      </w:pPr>
    </w:p>
    <w:p w:rsidRPr="008E5887" w:rsidR="00D0135E" w:rsidP="00D0135E" w:rsidRDefault="00D0135E" w14:paraId="0ABFF94D" w14:textId="77777777">
      <w:pPr>
        <w:pStyle w:val="a7"/>
        <w:spacing w:before="326"/>
        <w:rPr>
          <w:rFonts w:ascii="Courier New" w:hAnsi="Courier New" w:eastAsia="標楷體"/>
        </w:rPr>
      </w:pPr>
      <w:bookmarkStart w:name="_Toc13494183" w:id="32"/>
      <w:r w:rsidRPr="008E5887">
        <w:rPr>
          <w:rFonts w:ascii="Courier New" w:hAnsi="標楷體" w:eastAsia="標楷體"/>
        </w:rPr>
        <w:t>圖表</w:t>
      </w:r>
      <w:r w:rsidRPr="008E5887">
        <w:rPr>
          <w:rFonts w:ascii="Courier New" w:hAnsi="Courier New" w:eastAsia="標楷體"/>
        </w:rPr>
        <w:t xml:space="preserve"> </w:t>
      </w:r>
      <w:r w:rsidRPr="008E5887">
        <w:rPr>
          <w:rFonts w:ascii="Courier New" w:hAnsi="Courier New" w:eastAsia="標楷體"/>
        </w:rPr>
        <w:fldChar w:fldCharType="begin"/>
      </w:r>
      <w:r w:rsidRPr="008E5887">
        <w:rPr>
          <w:rFonts w:ascii="Courier New" w:hAnsi="Courier New" w:eastAsia="標楷體"/>
        </w:rPr>
        <w:instrText xml:space="preserve"> SEQ </w:instrText>
      </w:r>
      <w:r w:rsidRPr="008E5887">
        <w:rPr>
          <w:rFonts w:ascii="Courier New" w:hAnsi="標楷體" w:eastAsia="標楷體"/>
        </w:rPr>
        <w:instrText>圖表</w:instrText>
      </w:r>
      <w:r w:rsidRPr="008E5887">
        <w:rPr>
          <w:rFonts w:ascii="Courier New" w:hAnsi="Courier New" w:eastAsia="標楷體"/>
        </w:rPr>
        <w:instrText xml:space="preserve"> \* ARABIC </w:instrText>
      </w:r>
      <w:r w:rsidRPr="008E5887">
        <w:rPr>
          <w:rFonts w:ascii="Courier New" w:hAnsi="Courier New" w:eastAsia="標楷體"/>
        </w:rPr>
        <w:fldChar w:fldCharType="separate"/>
      </w:r>
      <w:r w:rsidR="00A858D0">
        <w:rPr>
          <w:rFonts w:ascii="Courier New" w:hAnsi="Courier New" w:eastAsia="標楷體"/>
          <w:noProof/>
        </w:rPr>
        <w:t>8</w:t>
      </w:r>
      <w:r w:rsidRPr="008E5887">
        <w:rPr>
          <w:rFonts w:ascii="Courier New" w:hAnsi="Courier New" w:eastAsia="標楷體"/>
        </w:rPr>
        <w:fldChar w:fldCharType="end"/>
      </w:r>
      <w:r w:rsidRPr="008E5887">
        <w:rPr>
          <w:rFonts w:ascii="Courier New" w:hAnsi="標楷體" w:eastAsia="標楷體"/>
        </w:rPr>
        <w:t>〔檢核判斷〕</w:t>
      </w:r>
      <w:r w:rsidRPr="008E5887">
        <w:rPr>
          <w:rFonts w:hint="eastAsia" w:ascii="Courier New" w:hAnsi="標楷體" w:eastAsia="標楷體"/>
        </w:rPr>
        <w:t>單位異動記錄</w:t>
      </w:r>
      <w:bookmarkEnd w:id="32"/>
    </w:p>
    <w:tbl>
      <w:tblPr>
        <w:tblStyle w:val="ad"/>
        <w:tblW w:w="5000" w:type="pct"/>
        <w:tblLook w:val="0020" w:firstRow="1" w:lastRow="0" w:firstColumn="0" w:lastColumn="0" w:noHBand="0" w:noVBand="0"/>
      </w:tblPr>
      <w:tblGrid>
        <w:gridCol w:w="1079"/>
        <w:gridCol w:w="1630"/>
        <w:gridCol w:w="4788"/>
        <w:gridCol w:w="2553"/>
      </w:tblGrid>
      <w:tr w:rsidRPr="008E5887" w:rsidR="009112B1" w:rsidTr="009112B1" w14:paraId="1187CF0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  <w:tblHeader/>
        </w:trPr>
        <w:tc>
          <w:tcPr>
            <w:tcW w:w="537" w:type="pct"/>
            <w:tcBorders>
              <w:top w:val="single" w:color="auto" w:sz="12" w:space="0"/>
            </w:tcBorders>
            <w:shd w:val="clear" w:color="auto" w:fill="C6D9F1" w:themeFill="text2" w:themeFillTint="33"/>
          </w:tcPr>
          <w:p w:rsidRPr="008E5887" w:rsidR="009112B1" w:rsidP="009079B5" w:rsidRDefault="009112B1" w14:paraId="01CBBE97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ascii="Courier New" w:hAnsi="標楷體" w:eastAsia="標楷體"/>
                <w:b w:val="0"/>
              </w:rPr>
              <w:t>檢核項目</w:t>
            </w:r>
          </w:p>
        </w:tc>
        <w:tc>
          <w:tcPr>
            <w:tcW w:w="811" w:type="pct"/>
            <w:tcBorders>
              <w:top w:val="single" w:color="auto" w:sz="12" w:space="0"/>
            </w:tcBorders>
            <w:shd w:val="clear" w:color="auto" w:fill="C6D9F1" w:themeFill="text2" w:themeFillTint="33"/>
          </w:tcPr>
          <w:p w:rsidRPr="008E5887" w:rsidR="009112B1" w:rsidP="009079B5" w:rsidRDefault="009112B1" w14:paraId="005B6281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ascii="Courier New" w:hAnsi="標楷體" w:eastAsia="標楷體"/>
                <w:b w:val="0"/>
              </w:rPr>
              <w:t>檢核</w:t>
            </w:r>
          </w:p>
        </w:tc>
        <w:tc>
          <w:tcPr>
            <w:tcW w:w="2382" w:type="pct"/>
            <w:tcBorders>
              <w:top w:val="single" w:color="auto" w:sz="12" w:space="0"/>
            </w:tcBorders>
            <w:shd w:val="clear" w:color="auto" w:fill="C6D9F1" w:themeFill="text2" w:themeFillTint="33"/>
          </w:tcPr>
          <w:p w:rsidRPr="008E5887" w:rsidR="009112B1" w:rsidP="009079B5" w:rsidRDefault="009112B1" w14:paraId="4CDE9275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ascii="Courier New" w:hAnsi="標楷體" w:eastAsia="標楷體"/>
                <w:b w:val="0"/>
              </w:rPr>
              <w:t>提醒訊息</w:t>
            </w:r>
            <w:r w:rsidRPr="008E5887">
              <w:rPr>
                <w:rFonts w:ascii="Courier New" w:hAnsi="Courier New" w:eastAsia="標楷體"/>
                <w:b w:val="0"/>
              </w:rPr>
              <w:t>(</w:t>
            </w:r>
            <w:proofErr w:type="spellStart"/>
            <w:r w:rsidRPr="008E5887">
              <w:rPr>
                <w:rFonts w:ascii="Courier New" w:hAnsi="Courier New" w:eastAsia="標楷體"/>
                <w:b w:val="0"/>
              </w:rPr>
              <w:t>zh_TW</w:t>
            </w:r>
            <w:proofErr w:type="spellEnd"/>
            <w:r w:rsidRPr="008E5887">
              <w:rPr>
                <w:rFonts w:ascii="Courier New" w:hAnsi="Courier New" w:eastAsia="標楷體"/>
                <w:b w:val="0"/>
              </w:rPr>
              <w:t>)</w:t>
            </w:r>
          </w:p>
        </w:tc>
        <w:tc>
          <w:tcPr>
            <w:tcW w:w="1270" w:type="pct"/>
            <w:tcBorders>
              <w:top w:val="single" w:color="auto" w:sz="12" w:space="0"/>
            </w:tcBorders>
            <w:shd w:val="clear" w:color="auto" w:fill="C6D9F1" w:themeFill="text2" w:themeFillTint="33"/>
          </w:tcPr>
          <w:p w:rsidRPr="009112B1" w:rsidR="009112B1" w:rsidP="009079B5" w:rsidRDefault="009112B1" w14:paraId="11A567B2" w14:textId="77777777">
            <w:pPr>
              <w:rPr>
                <w:rFonts w:ascii="Courier New" w:hAnsi="標楷體" w:eastAsia="標楷體"/>
                <w:b w:val="0"/>
              </w:rPr>
            </w:pPr>
            <w:r w:rsidRPr="009112B1">
              <w:rPr>
                <w:rFonts w:hint="eastAsia" w:ascii="Courier New" w:hAnsi="標楷體" w:eastAsia="標楷體"/>
                <w:b w:val="0"/>
              </w:rPr>
              <w:t>按鈕</w:t>
            </w:r>
          </w:p>
        </w:tc>
      </w:tr>
      <w:tr w:rsidRPr="008E5887" w:rsidR="009112B1" w:rsidTr="009112B1" w14:paraId="710E26CA" w14:textId="77777777">
        <w:tblPrEx>
          <w:tblLook w:val="04A0" w:firstRow="1" w:lastRow="0" w:firstColumn="1" w:lastColumn="0" w:noHBand="0" w:noVBand="1"/>
        </w:tblPrEx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pct"/>
          </w:tcPr>
          <w:p w:rsidRPr="008E5887" w:rsidR="009112B1" w:rsidP="009079B5" w:rsidRDefault="009112B1" w14:paraId="221E6F07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hint="eastAsia" w:ascii="Courier New" w:hAnsi="標楷體" w:eastAsia="標楷體"/>
                <w:b w:val="0"/>
              </w:rPr>
              <w:t>單位異動記錄</w:t>
            </w:r>
          </w:p>
        </w:tc>
        <w:tc>
          <w:tcPr>
            <w:tcW w:w="811" w:type="pct"/>
          </w:tcPr>
          <w:p w:rsidRPr="008E5887" w:rsidR="009112B1" w:rsidP="009079B5" w:rsidRDefault="009112B1" w14:paraId="0496227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eastAsia="標楷體"/>
              </w:rPr>
            </w:pPr>
            <w:r w:rsidRPr="008E5887">
              <w:rPr>
                <w:rFonts w:hint="eastAsia" w:ascii="Courier New" w:hAnsi="標楷體" w:eastAsia="標楷體"/>
              </w:rPr>
              <w:t>刪除異動紀錄</w:t>
            </w:r>
          </w:p>
        </w:tc>
        <w:tc>
          <w:tcPr>
            <w:tcW w:w="2382" w:type="pct"/>
          </w:tcPr>
          <w:p w:rsidRPr="008E5887" w:rsidR="009112B1" w:rsidP="009079B5" w:rsidRDefault="009112B1" w14:paraId="0EB49DD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將會取消異動紀錄內所有異動行為，是否確定刪除?</w:t>
            </w:r>
          </w:p>
        </w:tc>
        <w:tc>
          <w:tcPr>
            <w:tcW w:w="1270" w:type="pct"/>
          </w:tcPr>
          <w:p w:rsidRPr="0030166D" w:rsidR="009112B1" w:rsidP="009112B1" w:rsidRDefault="009112B1" w14:paraId="4218624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highlight w:val="yellow"/>
              </w:rPr>
            </w:pPr>
            <w:r w:rsidRPr="0030166D">
              <w:rPr>
                <w:rFonts w:hint="eastAsia" w:ascii="標楷體" w:hAnsi="標楷體" w:eastAsia="標楷體"/>
                <w:highlight w:val="yellow"/>
              </w:rPr>
              <w:t>確定: 刪除該異動單</w:t>
            </w:r>
          </w:p>
          <w:p w:rsidRPr="008E5887" w:rsidR="009112B1" w:rsidP="009112B1" w:rsidRDefault="009112B1" w14:paraId="3C7F0C7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</w:rPr>
            </w:pPr>
            <w:r w:rsidRPr="0030166D">
              <w:rPr>
                <w:rFonts w:hint="eastAsia" w:ascii="標楷體" w:hAnsi="標楷體" w:eastAsia="標楷體"/>
                <w:highlight w:val="yellow"/>
              </w:rPr>
              <w:t>取消: 關閉視窗</w:t>
            </w:r>
          </w:p>
        </w:tc>
      </w:tr>
      <w:tr w:rsidRPr="008E5887" w:rsidR="009112B1" w:rsidTr="009112B1" w14:paraId="781549EE" w14:textId="77777777">
        <w:tblPrEx>
          <w:tblLook w:val="04A0" w:firstRow="1" w:lastRow="0" w:firstColumn="1" w:lastColumn="0" w:noHBand="0" w:noVBand="1"/>
        </w:tblPrEx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pct"/>
          </w:tcPr>
          <w:p w:rsidRPr="0030166D" w:rsidR="009112B1" w:rsidP="009112B1" w:rsidRDefault="00E21CB6" w14:paraId="46F3135C" w14:textId="77777777">
            <w:pPr>
              <w:rPr>
                <w:rFonts w:ascii="Courier New" w:hAnsi="標楷體" w:eastAsia="標楷體"/>
                <w:highlight w:val="yellow"/>
              </w:rPr>
            </w:pPr>
            <w:r>
              <w:rPr>
                <w:rFonts w:hint="eastAsia" w:ascii="Courier New" w:hAnsi="標楷體" w:eastAsia="標楷體"/>
                <w:b w:val="0"/>
                <w:highlight w:val="yellow"/>
              </w:rPr>
              <w:t>單位</w:t>
            </w:r>
            <w:r w:rsidRPr="0030166D" w:rsidR="009112B1">
              <w:rPr>
                <w:rFonts w:hint="eastAsia" w:ascii="Courier New" w:hAnsi="標楷體" w:eastAsia="標楷體"/>
                <w:b w:val="0"/>
                <w:highlight w:val="yellow"/>
              </w:rPr>
              <w:t>異動記錄</w:t>
            </w:r>
          </w:p>
        </w:tc>
        <w:tc>
          <w:tcPr>
            <w:tcW w:w="811" w:type="pct"/>
          </w:tcPr>
          <w:p w:rsidRPr="0030166D" w:rsidR="009112B1" w:rsidP="009112B1" w:rsidRDefault="009112B1" w14:paraId="763A938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標楷體" w:eastAsia="標楷體"/>
                <w:highlight w:val="yellow"/>
              </w:rPr>
            </w:pPr>
            <w:r w:rsidRPr="0030166D">
              <w:rPr>
                <w:rFonts w:hint="eastAsia" w:ascii="Courier New" w:hAnsi="標楷體" w:eastAsia="標楷體"/>
                <w:highlight w:val="yellow"/>
              </w:rPr>
              <w:t>刪除最後一張異動紀錄</w:t>
            </w:r>
          </w:p>
        </w:tc>
        <w:tc>
          <w:tcPr>
            <w:tcW w:w="2382" w:type="pct"/>
          </w:tcPr>
          <w:p w:rsidRPr="0030166D" w:rsidR="009112B1" w:rsidP="00C850E3" w:rsidRDefault="00C850E3" w14:paraId="403B6DF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highlight w:val="yellow"/>
              </w:rPr>
            </w:pPr>
            <w:r>
              <w:rPr>
                <w:rFonts w:hint="eastAsia" w:ascii="標楷體" w:hAnsi="標楷體" w:eastAsia="標楷體"/>
                <w:highlight w:val="yellow"/>
              </w:rPr>
              <w:t>刪除</w:t>
            </w:r>
            <w:r w:rsidRPr="0030166D" w:rsidR="009112B1">
              <w:rPr>
                <w:rFonts w:hint="eastAsia" w:ascii="標楷體" w:hAnsi="標楷體" w:eastAsia="標楷體"/>
                <w:highlight w:val="yellow"/>
              </w:rPr>
              <w:t>後</w:t>
            </w:r>
            <w:r>
              <w:rPr>
                <w:rFonts w:hint="eastAsia" w:ascii="標楷體" w:hAnsi="標楷體" w:eastAsia="標楷體"/>
                <w:highlight w:val="yellow"/>
              </w:rPr>
              <w:t>此單位代碼將無法使用且無法新增</w:t>
            </w:r>
            <w:r w:rsidRPr="0030166D" w:rsidR="009112B1">
              <w:rPr>
                <w:rFonts w:hint="eastAsia" w:ascii="標楷體" w:hAnsi="標楷體" w:eastAsia="標楷體"/>
                <w:highlight w:val="yellow"/>
              </w:rPr>
              <w:t>異動記錄，是否確定刪除？</w:t>
            </w:r>
          </w:p>
        </w:tc>
        <w:tc>
          <w:tcPr>
            <w:tcW w:w="1270" w:type="pct"/>
          </w:tcPr>
          <w:p w:rsidRPr="0030166D" w:rsidR="009112B1" w:rsidP="009112B1" w:rsidRDefault="009112B1" w14:paraId="42F6DD1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highlight w:val="yellow"/>
              </w:rPr>
            </w:pPr>
            <w:r w:rsidRPr="0030166D">
              <w:rPr>
                <w:rFonts w:hint="eastAsia" w:ascii="標楷體" w:hAnsi="標楷體" w:eastAsia="標楷體"/>
                <w:highlight w:val="yellow"/>
              </w:rPr>
              <w:t>確定: 刪除該異動單</w:t>
            </w:r>
          </w:p>
          <w:p w:rsidRPr="0030166D" w:rsidR="009112B1" w:rsidP="009112B1" w:rsidRDefault="009112B1" w14:paraId="138BDFC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eastAsia="標楷體"/>
                <w:highlight w:val="yellow"/>
              </w:rPr>
            </w:pPr>
            <w:r w:rsidRPr="0030166D">
              <w:rPr>
                <w:rFonts w:hint="eastAsia" w:ascii="標楷體" w:hAnsi="標楷體" w:eastAsia="標楷體"/>
                <w:highlight w:val="yellow"/>
              </w:rPr>
              <w:t>取消: 關閉視窗</w:t>
            </w:r>
          </w:p>
        </w:tc>
      </w:tr>
    </w:tbl>
    <w:p w:rsidRPr="008E5887" w:rsidR="00D0135E" w:rsidP="00D0135E" w:rsidRDefault="00D0135E" w14:paraId="63C231D6" w14:textId="77777777">
      <w:pPr>
        <w:rPr>
          <w:rFonts w:ascii="標楷體" w:hAnsi="標楷體" w:eastAsia="標楷體"/>
        </w:rPr>
      </w:pPr>
    </w:p>
    <w:p w:rsidRPr="008E5887" w:rsidR="00D0135E" w:rsidP="00D0135E" w:rsidRDefault="00D0135E" w14:paraId="2BFEBAAE" w14:textId="77777777">
      <w:pPr>
        <w:pStyle w:val="2"/>
        <w:spacing w:before="326" w:after="163"/>
        <w:rPr>
          <w:rFonts w:ascii="Courier New" w:hAnsi="Courier New" w:eastAsia="標楷體"/>
          <w:b w:val="0"/>
          <w:szCs w:val="24"/>
        </w:rPr>
      </w:pPr>
      <w:bookmarkStart w:name="_Toc13494166" w:id="33"/>
      <w:r w:rsidRPr="008E5887">
        <w:rPr>
          <w:rFonts w:hint="eastAsia" w:ascii="Courier New" w:hAnsi="Courier New" w:eastAsia="標楷體"/>
          <w:b w:val="0"/>
          <w:szCs w:val="24"/>
        </w:rPr>
        <w:t>1.1</w:t>
      </w:r>
      <w:r w:rsidRPr="008E5887">
        <w:rPr>
          <w:rFonts w:ascii="Courier New" w:hAnsi="Courier New" w:eastAsia="標楷體"/>
          <w:b w:val="0"/>
          <w:szCs w:val="24"/>
        </w:rPr>
        <w:t>a_</w:t>
      </w:r>
      <w:r w:rsidRPr="008E5887">
        <w:rPr>
          <w:rFonts w:hint="eastAsia" w:ascii="Courier New" w:hAnsi="Courier New" w:eastAsia="標楷體"/>
          <w:b w:val="0"/>
          <w:szCs w:val="24"/>
        </w:rPr>
        <w:t>異動歷程</w:t>
      </w:r>
      <w:bookmarkEnd w:id="33"/>
    </w:p>
    <w:p w:rsidRPr="008E5887" w:rsidR="00D0135E" w:rsidP="00D0135E" w:rsidRDefault="00D0135E" w14:paraId="664C7A2D" w14:textId="77777777">
      <w:pPr>
        <w:rPr>
          <w:rFonts w:ascii="標楷體" w:hAnsi="標楷體" w:eastAsia="標楷體"/>
        </w:rPr>
      </w:pPr>
      <w:r w:rsidRPr="008E5887">
        <w:rPr>
          <w:rFonts w:hint="eastAsia" w:ascii="標楷體" w:hAnsi="標楷體" w:eastAsia="標楷體"/>
        </w:rPr>
        <w:t>在單位異動記錄點選異動歷程按鈕，即可看出該單位所有異動記錄的歷程:</w:t>
      </w:r>
    </w:p>
    <w:p w:rsidRPr="008E5887" w:rsidR="00D0135E" w:rsidP="00D0135E" w:rsidRDefault="00D0135E" w14:paraId="1EF80FCE" w14:textId="77777777">
      <w:pPr>
        <w:rPr>
          <w:rFonts w:ascii="標楷體" w:hAnsi="標楷體" w:eastAsia="標楷體"/>
        </w:rPr>
      </w:pPr>
      <w:r w:rsidRPr="008E5887">
        <w:rPr>
          <w:rFonts w:hint="eastAsia" w:ascii="標楷體" w:hAnsi="標楷體" w:eastAsia="標楷體"/>
        </w:rPr>
        <w:t>1. 此表單會包含該部門所有未刪除的異動紀錄，以生效日為一筆，每筆可包含多項異動行為</w:t>
      </w:r>
    </w:p>
    <w:p w:rsidRPr="008E5887" w:rsidR="00D0135E" w:rsidP="00D0135E" w:rsidRDefault="00D0135E" w14:paraId="2D830430" w14:textId="77777777">
      <w:pPr>
        <w:rPr>
          <w:rFonts w:ascii="標楷體" w:hAnsi="標楷體" w:eastAsia="標楷體"/>
        </w:rPr>
      </w:pPr>
      <w:r w:rsidRPr="008E5887">
        <w:rPr>
          <w:rFonts w:hint="eastAsia" w:ascii="標楷體" w:hAnsi="標楷體" w:eastAsia="標楷體"/>
        </w:rPr>
        <w:t>2. 點選該筆(整個欄位都可點選)即會關閉視窗並打開</w:t>
      </w:r>
      <w:proofErr w:type="gramStart"/>
      <w:r w:rsidRPr="008E5887">
        <w:rPr>
          <w:rFonts w:hint="eastAsia" w:ascii="標楷體" w:hAnsi="標楷體" w:eastAsia="標楷體"/>
        </w:rPr>
        <w:t>該筆異動</w:t>
      </w:r>
      <w:proofErr w:type="gramEnd"/>
      <w:r w:rsidRPr="008E5887">
        <w:rPr>
          <w:rFonts w:hint="eastAsia" w:ascii="標楷體" w:hAnsi="標楷體" w:eastAsia="標楷體"/>
        </w:rPr>
        <w:t>紀錄</w:t>
      </w:r>
    </w:p>
    <w:p w:rsidRPr="008E5887" w:rsidR="00D0135E" w:rsidP="00D0135E" w:rsidRDefault="00D0135E" w14:paraId="164481AD" w14:textId="77777777">
      <w:pPr>
        <w:rPr>
          <w:rFonts w:ascii="標楷體" w:hAnsi="標楷體" w:eastAsia="標楷體"/>
        </w:rPr>
      </w:pPr>
      <w:r w:rsidRPr="008E5887">
        <w:rPr>
          <w:rFonts w:hint="eastAsia" w:ascii="標楷體" w:hAnsi="標楷體" w:eastAsia="標楷體"/>
        </w:rPr>
        <w:t xml:space="preserve">3. </w:t>
      </w:r>
      <w:r w:rsidRPr="00245726">
        <w:rPr>
          <w:rFonts w:hint="eastAsia" w:ascii="標楷體" w:hAnsi="標楷體" w:eastAsia="標楷體"/>
          <w:strike/>
          <w:color w:val="FF0000"/>
        </w:rPr>
        <w:t>依年份做為大類別區分(第一個年份為單位新增的年份)，</w:t>
      </w:r>
      <w:r w:rsidRPr="008E5887">
        <w:rPr>
          <w:rFonts w:hint="eastAsia" w:ascii="標楷體" w:hAnsi="標楷體" w:eastAsia="標楷體"/>
        </w:rPr>
        <w:t>生效日期由新到舊、由上往下排列</w:t>
      </w:r>
    </w:p>
    <w:p w:rsidRPr="008E5887" w:rsidR="00D0135E" w:rsidP="00D0135E" w:rsidRDefault="00D0135E" w14:paraId="5D2F9453" w14:textId="77777777">
      <w:pPr>
        <w:rPr>
          <w:rFonts w:ascii="標楷體" w:hAnsi="標楷體" w:eastAsia="標楷體"/>
        </w:rPr>
      </w:pPr>
      <w:r w:rsidRPr="008E5887">
        <w:rPr>
          <w:rFonts w:hint="eastAsia" w:ascii="標楷體" w:hAnsi="標楷體" w:eastAsia="標楷體"/>
        </w:rPr>
        <w:t xml:space="preserve">4. </w:t>
      </w:r>
      <w:r w:rsidRPr="00245726">
        <w:rPr>
          <w:rFonts w:hint="eastAsia" w:ascii="標楷體" w:hAnsi="標楷體" w:eastAsia="標楷體"/>
          <w:strike/>
          <w:color w:val="FF0000"/>
        </w:rPr>
        <w:t>若某筆資料與</w:t>
      </w:r>
      <w:proofErr w:type="gramStart"/>
      <w:r w:rsidRPr="00245726">
        <w:rPr>
          <w:rFonts w:hint="eastAsia" w:ascii="標楷體" w:hAnsi="標楷體" w:eastAsia="標楷體"/>
          <w:strike/>
          <w:color w:val="FF0000"/>
        </w:rPr>
        <w:t>上筆異動</w:t>
      </w:r>
      <w:proofErr w:type="gramEnd"/>
      <w:r w:rsidRPr="00245726">
        <w:rPr>
          <w:rFonts w:hint="eastAsia" w:ascii="標楷體" w:hAnsi="標楷體" w:eastAsia="標楷體"/>
          <w:strike/>
          <w:color w:val="FF0000"/>
        </w:rPr>
        <w:t>紀錄不同(被更改過)，則以不同顏色註明 (只與上一筆做比對)</w:t>
      </w:r>
    </w:p>
    <w:p w:rsidRPr="008E5887" w:rsidR="00D0135E" w:rsidP="00D0135E" w:rsidRDefault="00D0135E" w14:paraId="055A2320" w14:textId="77777777">
      <w:pPr>
        <w:rPr>
          <w:rFonts w:ascii="標楷體" w:hAnsi="標楷體" w:eastAsia="標楷體"/>
        </w:rPr>
      </w:pPr>
      <w:r w:rsidRPr="008E5887">
        <w:rPr>
          <w:rFonts w:hint="eastAsia" w:ascii="標楷體" w:hAnsi="標楷體" w:eastAsia="標楷體"/>
        </w:rPr>
        <w:t xml:space="preserve">5. </w:t>
      </w:r>
      <w:r w:rsidRPr="00245726">
        <w:rPr>
          <w:rFonts w:hint="eastAsia" w:ascii="標楷體" w:hAnsi="標楷體" w:eastAsia="標楷體"/>
          <w:strike/>
          <w:color w:val="FF0000"/>
        </w:rPr>
        <w:t>若某欄位沒有資料，則欄位不顯示 (應只有異動說明有可能)</w:t>
      </w:r>
    </w:p>
    <w:p w:rsidRPr="008E5887" w:rsidR="005A2D21" w:rsidP="005A2D21" w:rsidRDefault="005A2D21" w14:paraId="6E023679" w14:textId="77777777">
      <w:pPr>
        <w:pStyle w:val="a7"/>
        <w:spacing w:before="326"/>
        <w:rPr>
          <w:rFonts w:ascii="Courier New" w:hAnsi="Courier New" w:eastAsia="標楷體"/>
        </w:rPr>
      </w:pPr>
      <w:bookmarkStart w:name="_Toc13494184" w:id="34"/>
      <w:r w:rsidRPr="008E5887">
        <w:rPr>
          <w:rFonts w:ascii="Courier New" w:hAnsi="標楷體" w:eastAsia="標楷體"/>
        </w:rPr>
        <w:lastRenderedPageBreak/>
        <w:t>圖表</w:t>
      </w:r>
      <w:r w:rsidRPr="008E5887">
        <w:rPr>
          <w:rFonts w:ascii="Courier New" w:hAnsi="Courier New" w:eastAsia="標楷體"/>
        </w:rPr>
        <w:t xml:space="preserve"> </w:t>
      </w:r>
      <w:r w:rsidRPr="008E5887">
        <w:rPr>
          <w:rFonts w:ascii="Courier New" w:hAnsi="Courier New" w:eastAsia="標楷體"/>
        </w:rPr>
        <w:fldChar w:fldCharType="begin"/>
      </w:r>
      <w:r w:rsidRPr="008E5887">
        <w:rPr>
          <w:rFonts w:ascii="Courier New" w:hAnsi="Courier New" w:eastAsia="標楷體"/>
        </w:rPr>
        <w:instrText xml:space="preserve"> SEQ </w:instrText>
      </w:r>
      <w:r w:rsidRPr="008E5887">
        <w:rPr>
          <w:rFonts w:ascii="Courier New" w:hAnsi="標楷體" w:eastAsia="標楷體"/>
        </w:rPr>
        <w:instrText>圖表</w:instrText>
      </w:r>
      <w:r w:rsidRPr="008E5887">
        <w:rPr>
          <w:rFonts w:ascii="Courier New" w:hAnsi="Courier New" w:eastAsia="標楷體"/>
        </w:rPr>
        <w:instrText xml:space="preserve"> \* ARABIC </w:instrText>
      </w:r>
      <w:r w:rsidRPr="008E5887">
        <w:rPr>
          <w:rFonts w:ascii="Courier New" w:hAnsi="Courier New" w:eastAsia="標楷體"/>
        </w:rPr>
        <w:fldChar w:fldCharType="separate"/>
      </w:r>
      <w:r w:rsidR="00A858D0">
        <w:rPr>
          <w:rFonts w:ascii="Courier New" w:hAnsi="Courier New" w:eastAsia="標楷體"/>
          <w:noProof/>
        </w:rPr>
        <w:t>9</w:t>
      </w:r>
      <w:r w:rsidRPr="008E5887">
        <w:rPr>
          <w:rFonts w:ascii="Courier New" w:hAnsi="Courier New" w:eastAsia="標楷體"/>
        </w:rPr>
        <w:fldChar w:fldCharType="end"/>
      </w:r>
      <w:r w:rsidRPr="008E5887">
        <w:rPr>
          <w:rFonts w:ascii="Courier New" w:hAnsi="標楷體" w:eastAsia="標楷體"/>
        </w:rPr>
        <w:t>〔</w:t>
      </w:r>
      <w:r w:rsidRPr="008E5887">
        <w:rPr>
          <w:rFonts w:hint="eastAsia" w:ascii="Courier New" w:hAnsi="標楷體" w:eastAsia="標楷體"/>
        </w:rPr>
        <w:t>示意圖</w:t>
      </w:r>
      <w:r w:rsidRPr="008E5887">
        <w:rPr>
          <w:rFonts w:ascii="Courier New" w:hAnsi="標楷體" w:eastAsia="標楷體"/>
        </w:rPr>
        <w:t>〕</w:t>
      </w:r>
      <w:r w:rsidRPr="008E5887">
        <w:rPr>
          <w:rFonts w:hint="eastAsia" w:ascii="Courier New" w:hAnsi="標楷體" w:eastAsia="標楷體"/>
        </w:rPr>
        <w:t>異動歷程</w:t>
      </w:r>
      <w:bookmarkEnd w:id="34"/>
    </w:p>
    <w:p w:rsidRPr="008E5887" w:rsidR="00D2080C" w:rsidP="00D0135E" w:rsidRDefault="005A2D21" w14:paraId="65F0B478" w14:textId="77777777">
      <w:pPr>
        <w:rPr>
          <w:rFonts w:ascii="標楷體" w:hAnsi="標楷體" w:eastAsia="標楷體"/>
        </w:rPr>
      </w:pPr>
      <w:r w:rsidRPr="008E5887">
        <w:rPr>
          <w:noProof/>
        </w:rPr>
        <w:drawing>
          <wp:inline distT="0" distB="0" distL="0" distR="0" wp14:anchorId="5D3FCB8E" wp14:editId="1685E0AE">
            <wp:extent cx="5429007" cy="3810000"/>
            <wp:effectExtent l="0" t="0" r="635" b="0"/>
            <wp:docPr id="11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6833" cy="381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45726" w:rsidR="00D2080C" w:rsidP="00245726" w:rsidRDefault="00245726" w14:paraId="5E484AD1" w14:textId="77777777">
      <w:pPr>
        <w:pStyle w:val="a7"/>
        <w:spacing w:before="326"/>
        <w:rPr>
          <w:rFonts w:ascii="標楷體" w:hAnsi="標楷體" w:eastAsia="標楷體"/>
          <w:color w:val="FF0000"/>
        </w:rPr>
      </w:pPr>
      <w:bookmarkStart w:name="_Toc13494185" w:id="35"/>
      <w:r w:rsidRPr="00245726">
        <w:rPr>
          <w:rFonts w:hint="eastAsia" w:ascii="標楷體" w:hAnsi="標楷體" w:eastAsia="標楷體"/>
          <w:color w:val="FF0000"/>
        </w:rPr>
        <w:t xml:space="preserve">圖表 </w:t>
      </w:r>
      <w:r w:rsidRPr="00245726">
        <w:rPr>
          <w:rFonts w:ascii="標楷體" w:hAnsi="標楷體" w:eastAsia="標楷體"/>
          <w:color w:val="FF0000"/>
        </w:rPr>
        <w:fldChar w:fldCharType="begin"/>
      </w:r>
      <w:r w:rsidRPr="00245726">
        <w:rPr>
          <w:rFonts w:ascii="標楷體" w:hAnsi="標楷體" w:eastAsia="標楷體"/>
          <w:color w:val="FF0000"/>
        </w:rPr>
        <w:instrText xml:space="preserve"> </w:instrText>
      </w:r>
      <w:r w:rsidRPr="00245726">
        <w:rPr>
          <w:rFonts w:hint="eastAsia" w:ascii="標楷體" w:hAnsi="標楷體" w:eastAsia="標楷體"/>
          <w:color w:val="FF0000"/>
        </w:rPr>
        <w:instrText>SEQ 圖表 \* ARABIC</w:instrText>
      </w:r>
      <w:r w:rsidRPr="00245726">
        <w:rPr>
          <w:rFonts w:ascii="標楷體" w:hAnsi="標楷體" w:eastAsia="標楷體"/>
          <w:color w:val="FF0000"/>
        </w:rPr>
        <w:instrText xml:space="preserve"> </w:instrText>
      </w:r>
      <w:r w:rsidRPr="00245726">
        <w:rPr>
          <w:rFonts w:ascii="標楷體" w:hAnsi="標楷體" w:eastAsia="標楷體"/>
          <w:color w:val="FF0000"/>
        </w:rPr>
        <w:fldChar w:fldCharType="separate"/>
      </w:r>
      <w:r w:rsidR="00A858D0">
        <w:rPr>
          <w:rFonts w:ascii="標楷體" w:hAnsi="標楷體" w:eastAsia="標楷體"/>
          <w:noProof/>
          <w:color w:val="FF0000"/>
        </w:rPr>
        <w:t>10</w:t>
      </w:r>
      <w:r w:rsidRPr="00245726">
        <w:rPr>
          <w:rFonts w:ascii="標楷體" w:hAnsi="標楷體" w:eastAsia="標楷體"/>
          <w:color w:val="FF0000"/>
        </w:rPr>
        <w:fldChar w:fldCharType="end"/>
      </w:r>
      <w:r w:rsidRPr="00245726">
        <w:rPr>
          <w:rFonts w:hint="eastAsia" w:ascii="標楷體" w:hAnsi="標楷體" w:eastAsia="標楷體"/>
          <w:color w:val="FF0000"/>
        </w:rPr>
        <w:t>〔示意圖〕異動歷程更新畫面</w:t>
      </w:r>
      <w:bookmarkEnd w:id="35"/>
    </w:p>
    <w:p w:rsidR="00245726" w:rsidP="00245726" w:rsidRDefault="00245726" w14:paraId="166B0AFF" w14:textId="77777777">
      <w:r>
        <w:rPr>
          <w:noProof/>
        </w:rPr>
        <w:drawing>
          <wp:inline distT="0" distB="0" distL="0" distR="0" wp14:anchorId="229EBD2B" wp14:editId="3ECBDBE2">
            <wp:extent cx="6400165" cy="2476500"/>
            <wp:effectExtent l="0" t="0" r="635" b="0"/>
            <wp:docPr id="4" name="圖片 4" descr="C:\Users\winnie_kao\AppData\Local\Microsoft\Windows\INetCache\Content.MSO\C6F51C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nie_kao\AppData\Local\Microsoft\Windows\INetCache\Content.MSO\C6F51C8B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44" b="29867"/>
                    <a:stretch/>
                  </pic:blipFill>
                  <pic:spPr bwMode="auto">
                    <a:xfrm>
                      <a:off x="0" y="0"/>
                      <a:ext cx="6400800" cy="247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245726" w:rsidR="00245726" w:rsidP="00245726" w:rsidRDefault="00245726" w14:paraId="23918EA9" w14:textId="77777777"/>
    <w:p w:rsidRPr="008E5887" w:rsidR="00D0135E" w:rsidP="00D0135E" w:rsidRDefault="00D0135E" w14:paraId="221AC1D0" w14:textId="77777777">
      <w:pPr>
        <w:pStyle w:val="a7"/>
        <w:spacing w:before="326"/>
        <w:rPr>
          <w:rFonts w:ascii="標楷體" w:hAnsi="標楷體" w:eastAsia="標楷體"/>
        </w:rPr>
      </w:pPr>
      <w:bookmarkStart w:name="_Toc13494186" w:id="36"/>
      <w:r w:rsidRPr="008E5887">
        <w:rPr>
          <w:rFonts w:ascii="標楷體" w:hAnsi="標楷體" w:eastAsia="標楷體"/>
        </w:rPr>
        <w:lastRenderedPageBreak/>
        <w:t xml:space="preserve">圖表 </w:t>
      </w:r>
      <w:r w:rsidRPr="008E5887">
        <w:rPr>
          <w:rFonts w:ascii="標楷體" w:hAnsi="標楷體" w:eastAsia="標楷體"/>
        </w:rPr>
        <w:fldChar w:fldCharType="begin"/>
      </w:r>
      <w:r w:rsidRPr="008E5887">
        <w:rPr>
          <w:rFonts w:ascii="標楷體" w:hAnsi="標楷體" w:eastAsia="標楷體"/>
        </w:rPr>
        <w:instrText xml:space="preserve"> SEQ 圖表 \* ARABIC </w:instrText>
      </w:r>
      <w:r w:rsidRPr="008E5887">
        <w:rPr>
          <w:rFonts w:ascii="標楷體" w:hAnsi="標楷體" w:eastAsia="標楷體"/>
        </w:rPr>
        <w:fldChar w:fldCharType="separate"/>
      </w:r>
      <w:r w:rsidR="00A858D0">
        <w:rPr>
          <w:rFonts w:ascii="標楷體" w:hAnsi="標楷體" w:eastAsia="標楷體"/>
          <w:noProof/>
        </w:rPr>
        <w:t>11</w:t>
      </w:r>
      <w:r w:rsidRPr="008E5887">
        <w:rPr>
          <w:rFonts w:ascii="標楷體" w:hAnsi="標楷體" w:eastAsia="標楷體"/>
        </w:rPr>
        <w:fldChar w:fldCharType="end"/>
      </w:r>
      <w:r w:rsidRPr="008E5887">
        <w:rPr>
          <w:rFonts w:ascii="標楷體" w:hAnsi="標楷體" w:eastAsia="標楷體"/>
        </w:rPr>
        <w:t>〔欄位〕</w:t>
      </w:r>
      <w:r w:rsidRPr="008E5887">
        <w:rPr>
          <w:rFonts w:hint="eastAsia" w:ascii="標楷體" w:hAnsi="標楷體" w:eastAsia="標楷體"/>
        </w:rPr>
        <w:t>異動歷程</w:t>
      </w:r>
      <w:bookmarkEnd w:id="36"/>
    </w:p>
    <w:tbl>
      <w:tblPr>
        <w:tblStyle w:val="ad"/>
        <w:tblW w:w="5000" w:type="pct"/>
        <w:tblLook w:val="0020" w:firstRow="1" w:lastRow="0" w:firstColumn="0" w:lastColumn="0" w:noHBand="0" w:noVBand="0"/>
      </w:tblPr>
      <w:tblGrid>
        <w:gridCol w:w="1546"/>
        <w:gridCol w:w="4394"/>
        <w:gridCol w:w="4110"/>
      </w:tblGrid>
      <w:tr w:rsidRPr="008E5887" w:rsidR="00D0135E" w:rsidTr="009079B5" w14:paraId="64509A6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  <w:tblHeader/>
        </w:trPr>
        <w:tc>
          <w:tcPr>
            <w:tcW w:w="769" w:type="pct"/>
            <w:shd w:val="clear" w:color="auto" w:fill="C6D9F1" w:themeFill="text2" w:themeFillTint="33"/>
          </w:tcPr>
          <w:p w:rsidRPr="008E5887" w:rsidR="00D0135E" w:rsidP="009079B5" w:rsidRDefault="00D0135E" w14:paraId="778A08EC" w14:textId="77777777">
            <w:pPr>
              <w:rPr>
                <w:rFonts w:ascii="標楷體" w:hAnsi="標楷體" w:eastAsia="標楷體"/>
                <w:b w:val="0"/>
              </w:rPr>
            </w:pPr>
            <w:r w:rsidRPr="008E5887">
              <w:rPr>
                <w:rFonts w:hint="eastAsia" w:ascii="標楷體" w:hAnsi="標楷體" w:eastAsia="標楷體"/>
                <w:b w:val="0"/>
              </w:rPr>
              <w:t>欄位名稱</w:t>
            </w:r>
          </w:p>
        </w:tc>
        <w:tc>
          <w:tcPr>
            <w:tcW w:w="2186" w:type="pct"/>
            <w:shd w:val="clear" w:color="auto" w:fill="C6D9F1" w:themeFill="text2" w:themeFillTint="33"/>
          </w:tcPr>
          <w:p w:rsidRPr="008E5887" w:rsidR="00D0135E" w:rsidP="009079B5" w:rsidRDefault="00D0135E" w14:paraId="05854711" w14:textId="77777777">
            <w:pPr>
              <w:rPr>
                <w:rFonts w:ascii="標楷體" w:hAnsi="標楷體" w:eastAsia="標楷體"/>
                <w:b w:val="0"/>
              </w:rPr>
            </w:pPr>
            <w:r w:rsidRPr="008E5887">
              <w:rPr>
                <w:rFonts w:hint="eastAsia" w:ascii="標楷體" w:hAnsi="標楷體" w:eastAsia="標楷體"/>
                <w:b w:val="0"/>
              </w:rPr>
              <w:t>顯示內容</w:t>
            </w:r>
          </w:p>
        </w:tc>
        <w:tc>
          <w:tcPr>
            <w:tcW w:w="2045" w:type="pct"/>
            <w:shd w:val="clear" w:color="auto" w:fill="C6D9F1" w:themeFill="text2" w:themeFillTint="33"/>
          </w:tcPr>
          <w:p w:rsidRPr="008E5887" w:rsidR="00D0135E" w:rsidP="009079B5" w:rsidRDefault="00D0135E" w14:paraId="6503F811" w14:textId="77777777">
            <w:pPr>
              <w:rPr>
                <w:rFonts w:ascii="標楷體" w:hAnsi="標楷體" w:eastAsia="標楷體"/>
                <w:b w:val="0"/>
              </w:rPr>
            </w:pPr>
            <w:r w:rsidRPr="008E5887">
              <w:rPr>
                <w:rFonts w:hint="eastAsia" w:ascii="標楷體" w:hAnsi="標楷體" w:eastAsia="標楷體"/>
                <w:b w:val="0"/>
              </w:rPr>
              <w:t>其他說明</w:t>
            </w:r>
          </w:p>
        </w:tc>
      </w:tr>
      <w:tr w:rsidRPr="008E5887" w:rsidR="00D0135E" w:rsidTr="009079B5" w14:paraId="5B5DBBD0" w14:textId="77777777">
        <w:trPr>
          <w:trHeight w:val="224"/>
        </w:trPr>
        <w:tc>
          <w:tcPr>
            <w:tcW w:w="769" w:type="pct"/>
            <w:vAlign w:val="center"/>
          </w:tcPr>
          <w:p w:rsidRPr="008E5887" w:rsidR="00D0135E" w:rsidP="009079B5" w:rsidRDefault="00D0135E" w14:paraId="0340A01D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生效日期</w:t>
            </w:r>
          </w:p>
        </w:tc>
        <w:tc>
          <w:tcPr>
            <w:tcW w:w="2186" w:type="pct"/>
            <w:vAlign w:val="center"/>
          </w:tcPr>
          <w:p w:rsidRPr="008E5887" w:rsidR="00D0135E" w:rsidP="009079B5" w:rsidRDefault="00D0135E" w14:paraId="614B3693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該異動記錄的生效日期</w:t>
            </w:r>
          </w:p>
        </w:tc>
        <w:tc>
          <w:tcPr>
            <w:tcW w:w="2045" w:type="pct"/>
            <w:vAlign w:val="center"/>
          </w:tcPr>
          <w:p w:rsidRPr="008E5887" w:rsidR="00D0135E" w:rsidP="009079B5" w:rsidRDefault="00D0135E" w14:paraId="1D798E88" w14:textId="77777777">
            <w:pPr>
              <w:rPr>
                <w:rFonts w:ascii="標楷體" w:hAnsi="標楷體" w:eastAsia="標楷體"/>
                <w:color w:val="000000"/>
              </w:rPr>
            </w:pPr>
          </w:p>
        </w:tc>
      </w:tr>
      <w:tr w:rsidRPr="008E5887" w:rsidR="00D0135E" w:rsidTr="009079B5" w14:paraId="3ECBE0C0" w14:textId="77777777">
        <w:trPr>
          <w:trHeight w:val="224"/>
        </w:trPr>
        <w:tc>
          <w:tcPr>
            <w:tcW w:w="769" w:type="pct"/>
            <w:vAlign w:val="center"/>
          </w:tcPr>
          <w:p w:rsidRPr="008E5887" w:rsidR="00D0135E" w:rsidP="009079B5" w:rsidRDefault="00D0135E" w14:paraId="35FB148C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異動行為</w:t>
            </w:r>
          </w:p>
        </w:tc>
        <w:tc>
          <w:tcPr>
            <w:tcW w:w="2186" w:type="pct"/>
            <w:vAlign w:val="center"/>
          </w:tcPr>
          <w:p w:rsidRPr="008E5887" w:rsidR="00D0135E" w:rsidP="009079B5" w:rsidRDefault="00D0135E" w14:paraId="7C500D9B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{異動行為}-{異動原因} ({異動說明})</w:t>
            </w:r>
          </w:p>
        </w:tc>
        <w:tc>
          <w:tcPr>
            <w:tcW w:w="2045" w:type="pct"/>
            <w:vAlign w:val="center"/>
          </w:tcPr>
          <w:p w:rsidRPr="008E5887" w:rsidR="00D0135E" w:rsidP="009079B5" w:rsidRDefault="00D0135E" w14:paraId="2626EFD7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可能有多個</w:t>
            </w:r>
            <w:r w:rsidRPr="008E5887">
              <w:rPr>
                <w:rFonts w:hint="eastAsia" w:ascii="標楷體" w:hAnsi="標楷體" w:eastAsia="標楷體"/>
                <w:color w:val="000000"/>
              </w:rPr>
              <w:br/>
            </w:r>
            <w:r w:rsidRPr="008E5887">
              <w:rPr>
                <w:rFonts w:hint="eastAsia" w:ascii="標楷體" w:hAnsi="標楷體" w:eastAsia="標楷體"/>
                <w:color w:val="000000"/>
              </w:rPr>
              <w:t>* 不需比對上一筆紀錄是否有差異</w:t>
            </w:r>
          </w:p>
        </w:tc>
      </w:tr>
      <w:tr w:rsidRPr="008E5887" w:rsidR="00D0135E" w:rsidTr="009079B5" w14:paraId="41F8799B" w14:textId="77777777">
        <w:trPr>
          <w:trHeight w:val="224"/>
        </w:trPr>
        <w:tc>
          <w:tcPr>
            <w:tcW w:w="769" w:type="pct"/>
            <w:vAlign w:val="center"/>
          </w:tcPr>
          <w:p w:rsidRPr="008E5887" w:rsidR="00D0135E" w:rsidP="009079B5" w:rsidRDefault="00D0135E" w14:paraId="2E79F0D4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單位代碼</w:t>
            </w:r>
          </w:p>
        </w:tc>
        <w:tc>
          <w:tcPr>
            <w:tcW w:w="2186" w:type="pct"/>
            <w:vAlign w:val="center"/>
          </w:tcPr>
          <w:p w:rsidRPr="008E5887" w:rsidR="00D0135E" w:rsidP="009079B5" w:rsidRDefault="00D0135E" w14:paraId="1718CF02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 xml:space="preserve">　</w:t>
            </w:r>
          </w:p>
        </w:tc>
        <w:tc>
          <w:tcPr>
            <w:tcW w:w="2045" w:type="pct"/>
            <w:vAlign w:val="center"/>
          </w:tcPr>
          <w:p w:rsidRPr="008E5887" w:rsidR="00D0135E" w:rsidP="009079B5" w:rsidRDefault="00D0135E" w14:paraId="2DCA38F9" w14:textId="77777777">
            <w:pPr>
              <w:rPr>
                <w:rFonts w:ascii="標楷體" w:hAnsi="標楷體" w:eastAsia="標楷體"/>
                <w:color w:val="000000"/>
              </w:rPr>
            </w:pPr>
          </w:p>
        </w:tc>
      </w:tr>
      <w:tr w:rsidRPr="008E5887" w:rsidR="00D0135E" w:rsidTr="009079B5" w14:paraId="07448BD1" w14:textId="77777777">
        <w:trPr>
          <w:trHeight w:val="224"/>
        </w:trPr>
        <w:tc>
          <w:tcPr>
            <w:tcW w:w="769" w:type="pct"/>
            <w:vAlign w:val="center"/>
          </w:tcPr>
          <w:p w:rsidRPr="008E5887" w:rsidR="00D0135E" w:rsidP="009079B5" w:rsidRDefault="00D0135E" w14:paraId="745DFE48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單位名稱</w:t>
            </w:r>
          </w:p>
        </w:tc>
        <w:tc>
          <w:tcPr>
            <w:tcW w:w="2186" w:type="pct"/>
            <w:vAlign w:val="center"/>
          </w:tcPr>
          <w:p w:rsidRPr="008E5887" w:rsidR="00D0135E" w:rsidP="009079B5" w:rsidRDefault="00D0135E" w14:paraId="54F0FB3A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 xml:space="preserve">* </w:t>
            </w:r>
            <w:proofErr w:type="gramStart"/>
            <w:r w:rsidRPr="008E5887">
              <w:rPr>
                <w:rFonts w:hint="eastAsia" w:ascii="標楷體" w:hAnsi="標楷體" w:eastAsia="標楷體"/>
                <w:color w:val="000000"/>
              </w:rPr>
              <w:t>連動多語系</w:t>
            </w:r>
            <w:proofErr w:type="gramEnd"/>
            <w:r w:rsidRPr="008E5887">
              <w:rPr>
                <w:rFonts w:hint="eastAsia" w:ascii="標楷體" w:hAnsi="標楷體" w:eastAsia="標楷體"/>
                <w:color w:val="000000"/>
              </w:rPr>
              <w:t>選單-顯示當時TUBE設定的語系名稱</w:t>
            </w:r>
            <w:r w:rsidRPr="008E5887">
              <w:rPr>
                <w:rFonts w:hint="eastAsia" w:ascii="標楷體" w:hAnsi="標楷體" w:eastAsia="標楷體"/>
                <w:color w:val="000000"/>
              </w:rPr>
              <w:br/>
            </w:r>
            <w:r w:rsidRPr="008E5887">
              <w:rPr>
                <w:rFonts w:hint="eastAsia" w:ascii="標楷體" w:hAnsi="標楷體" w:eastAsia="標楷體"/>
                <w:color w:val="000000"/>
              </w:rPr>
              <w:t>* 若TUBE設定的語系無資料，則顯示主要語系的名稱</w:t>
            </w:r>
          </w:p>
        </w:tc>
        <w:tc>
          <w:tcPr>
            <w:tcW w:w="2045" w:type="pct"/>
            <w:vAlign w:val="center"/>
          </w:tcPr>
          <w:p w:rsidRPr="008E5887" w:rsidR="00D0135E" w:rsidP="009079B5" w:rsidRDefault="00D0135E" w14:paraId="3BE2CFA4" w14:textId="77777777">
            <w:pPr>
              <w:rPr>
                <w:rFonts w:ascii="標楷體" w:hAnsi="標楷體" w:eastAsia="標楷體"/>
                <w:color w:val="000000"/>
              </w:rPr>
            </w:pPr>
          </w:p>
        </w:tc>
      </w:tr>
      <w:tr w:rsidRPr="008E5887" w:rsidR="00D0135E" w:rsidTr="009079B5" w14:paraId="5804B852" w14:textId="77777777">
        <w:trPr>
          <w:trHeight w:val="224"/>
        </w:trPr>
        <w:tc>
          <w:tcPr>
            <w:tcW w:w="769" w:type="pct"/>
            <w:vAlign w:val="center"/>
          </w:tcPr>
          <w:p w:rsidRPr="008E5887" w:rsidR="00D0135E" w:rsidP="009079B5" w:rsidRDefault="00D0135E" w14:paraId="6BB47E1B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單位層級</w:t>
            </w:r>
          </w:p>
        </w:tc>
        <w:tc>
          <w:tcPr>
            <w:tcW w:w="2186" w:type="pct"/>
            <w:vAlign w:val="center"/>
          </w:tcPr>
          <w:p w:rsidRPr="008E5887" w:rsidR="00D0135E" w:rsidP="009079B5" w:rsidRDefault="00D0135E" w14:paraId="0656BFF5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層級代碼/層級名稱</w:t>
            </w:r>
          </w:p>
        </w:tc>
        <w:tc>
          <w:tcPr>
            <w:tcW w:w="2045" w:type="pct"/>
            <w:vAlign w:val="center"/>
          </w:tcPr>
          <w:p w:rsidRPr="008E5887" w:rsidR="00D0135E" w:rsidP="009079B5" w:rsidRDefault="00D0135E" w14:paraId="490ECE14" w14:textId="77777777">
            <w:pPr>
              <w:rPr>
                <w:rFonts w:ascii="標楷體" w:hAnsi="標楷體" w:eastAsia="標楷體"/>
                <w:color w:val="000000"/>
              </w:rPr>
            </w:pPr>
          </w:p>
        </w:tc>
      </w:tr>
      <w:tr w:rsidRPr="008E5887" w:rsidR="00D0135E" w:rsidTr="009079B5" w14:paraId="06C29B22" w14:textId="77777777">
        <w:trPr>
          <w:trHeight w:val="224"/>
        </w:trPr>
        <w:tc>
          <w:tcPr>
            <w:tcW w:w="769" w:type="pct"/>
            <w:vAlign w:val="center"/>
          </w:tcPr>
          <w:p w:rsidRPr="008E5887" w:rsidR="00D0135E" w:rsidP="009079B5" w:rsidRDefault="00D0135E" w14:paraId="48200093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上層單位</w:t>
            </w:r>
          </w:p>
        </w:tc>
        <w:tc>
          <w:tcPr>
            <w:tcW w:w="2186" w:type="pct"/>
            <w:vAlign w:val="center"/>
          </w:tcPr>
          <w:p w:rsidRPr="008E5887" w:rsidR="00D0135E" w:rsidP="009079B5" w:rsidRDefault="00D0135E" w14:paraId="0EC2D8A1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單位代碼/單位名稱</w:t>
            </w:r>
            <w:r w:rsidRPr="008E5887">
              <w:rPr>
                <w:rFonts w:hint="eastAsia" w:ascii="標楷體" w:hAnsi="標楷體" w:eastAsia="標楷體"/>
                <w:color w:val="000000"/>
              </w:rPr>
              <w:br/>
            </w:r>
            <w:r w:rsidRPr="008E5887">
              <w:rPr>
                <w:rFonts w:hint="eastAsia" w:ascii="標楷體" w:hAnsi="標楷體" w:eastAsia="標楷體"/>
                <w:color w:val="000000"/>
              </w:rPr>
              <w:t xml:space="preserve">* </w:t>
            </w:r>
            <w:proofErr w:type="gramStart"/>
            <w:r w:rsidRPr="008E5887">
              <w:rPr>
                <w:rFonts w:hint="eastAsia" w:ascii="標楷體" w:hAnsi="標楷體" w:eastAsia="標楷體"/>
                <w:color w:val="000000"/>
              </w:rPr>
              <w:t>連動多語系</w:t>
            </w:r>
            <w:proofErr w:type="gramEnd"/>
            <w:r w:rsidRPr="008E5887">
              <w:rPr>
                <w:rFonts w:hint="eastAsia" w:ascii="標楷體" w:hAnsi="標楷體" w:eastAsia="標楷體"/>
                <w:color w:val="000000"/>
              </w:rPr>
              <w:t>選單-顯示當時TUBE設定的語系名稱</w:t>
            </w:r>
            <w:r w:rsidRPr="008E5887">
              <w:rPr>
                <w:rFonts w:hint="eastAsia" w:ascii="標楷體" w:hAnsi="標楷體" w:eastAsia="標楷體"/>
                <w:color w:val="000000"/>
              </w:rPr>
              <w:br/>
            </w:r>
            <w:r w:rsidRPr="008E5887">
              <w:rPr>
                <w:rFonts w:hint="eastAsia" w:ascii="標楷體" w:hAnsi="標楷體" w:eastAsia="標楷體"/>
                <w:color w:val="000000"/>
              </w:rPr>
              <w:t>* 若TUBE設定的語系無資料，則顯示主要語系的名稱</w:t>
            </w:r>
          </w:p>
        </w:tc>
        <w:tc>
          <w:tcPr>
            <w:tcW w:w="2045" w:type="pct"/>
            <w:vAlign w:val="center"/>
          </w:tcPr>
          <w:p w:rsidRPr="008E5887" w:rsidR="00D0135E" w:rsidP="009079B5" w:rsidRDefault="00D0135E" w14:paraId="63FD4811" w14:textId="77777777">
            <w:pPr>
              <w:rPr>
                <w:rFonts w:ascii="標楷體" w:hAnsi="標楷體" w:eastAsia="標楷體"/>
                <w:color w:val="000000"/>
              </w:rPr>
            </w:pPr>
          </w:p>
        </w:tc>
      </w:tr>
      <w:tr w:rsidRPr="008E5887" w:rsidR="00D0135E" w:rsidTr="009079B5" w14:paraId="16C1158A" w14:textId="77777777">
        <w:trPr>
          <w:trHeight w:val="224"/>
        </w:trPr>
        <w:tc>
          <w:tcPr>
            <w:tcW w:w="769" w:type="pct"/>
            <w:vAlign w:val="center"/>
          </w:tcPr>
          <w:p w:rsidRPr="008E5887" w:rsidR="00D0135E" w:rsidP="009079B5" w:rsidRDefault="00D0135E" w14:paraId="72C60A7D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單位主管</w:t>
            </w:r>
          </w:p>
        </w:tc>
        <w:tc>
          <w:tcPr>
            <w:tcW w:w="2186" w:type="pct"/>
            <w:vAlign w:val="center"/>
          </w:tcPr>
          <w:p w:rsidRPr="008E5887" w:rsidR="00D0135E" w:rsidP="009079B5" w:rsidRDefault="00D0135E" w14:paraId="328D64E2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列出所有正/副主管，顯示方式為序號/姓名</w:t>
            </w:r>
          </w:p>
        </w:tc>
        <w:tc>
          <w:tcPr>
            <w:tcW w:w="2045" w:type="pct"/>
            <w:vAlign w:val="center"/>
          </w:tcPr>
          <w:p w:rsidRPr="008E5887" w:rsidR="00D0135E" w:rsidP="009079B5" w:rsidRDefault="00D0135E" w14:paraId="7563F529" w14:textId="77777777">
            <w:pPr>
              <w:rPr>
                <w:rFonts w:ascii="標楷體" w:hAnsi="標楷體" w:eastAsia="標楷體"/>
                <w:color w:val="000000"/>
              </w:rPr>
            </w:pPr>
          </w:p>
        </w:tc>
      </w:tr>
      <w:tr w:rsidRPr="008E5887" w:rsidR="00D0135E" w:rsidTr="009079B5" w14:paraId="5FB72BF7" w14:textId="77777777">
        <w:trPr>
          <w:trHeight w:val="224"/>
        </w:trPr>
        <w:tc>
          <w:tcPr>
            <w:tcW w:w="769" w:type="pct"/>
            <w:vAlign w:val="center"/>
          </w:tcPr>
          <w:p w:rsidRPr="008E5887" w:rsidR="00D0135E" w:rsidP="009079B5" w:rsidRDefault="00D0135E" w14:paraId="08641B7D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秘書</w:t>
            </w:r>
          </w:p>
        </w:tc>
        <w:tc>
          <w:tcPr>
            <w:tcW w:w="2186" w:type="pct"/>
            <w:vAlign w:val="center"/>
          </w:tcPr>
          <w:p w:rsidRPr="008E5887" w:rsidR="00D0135E" w:rsidP="009079B5" w:rsidRDefault="00D0135E" w14:paraId="037F4169" w14:textId="77777777">
            <w:pPr>
              <w:rPr>
                <w:rFonts w:ascii="標楷體" w:hAnsi="標楷體" w:eastAsia="標楷體"/>
                <w:color w:val="000000"/>
              </w:rPr>
            </w:pPr>
            <w:proofErr w:type="gramStart"/>
            <w:r w:rsidRPr="008E5887">
              <w:rPr>
                <w:rFonts w:hint="eastAsia" w:ascii="標楷體" w:hAnsi="標楷體" w:eastAsia="標楷體"/>
                <w:color w:val="000000"/>
              </w:rPr>
              <w:t>工號</w:t>
            </w:r>
            <w:proofErr w:type="gramEnd"/>
            <w:r w:rsidRPr="008E5887">
              <w:rPr>
                <w:rFonts w:hint="eastAsia" w:ascii="標楷體" w:hAnsi="標楷體" w:eastAsia="標楷體"/>
                <w:color w:val="000000"/>
              </w:rPr>
              <w:t>/姓名</w:t>
            </w:r>
          </w:p>
        </w:tc>
        <w:tc>
          <w:tcPr>
            <w:tcW w:w="2045" w:type="pct"/>
            <w:vAlign w:val="center"/>
          </w:tcPr>
          <w:p w:rsidRPr="008E5887" w:rsidR="00D0135E" w:rsidP="009079B5" w:rsidRDefault="00D0135E" w14:paraId="43FD190F" w14:textId="77777777">
            <w:pPr>
              <w:rPr>
                <w:rFonts w:ascii="標楷體" w:hAnsi="標楷體" w:eastAsia="標楷體"/>
                <w:color w:val="000000"/>
              </w:rPr>
            </w:pPr>
          </w:p>
        </w:tc>
      </w:tr>
      <w:tr w:rsidRPr="008E5887" w:rsidR="00D0135E" w:rsidTr="009079B5" w14:paraId="0946CAAD" w14:textId="77777777">
        <w:trPr>
          <w:trHeight w:val="224"/>
        </w:trPr>
        <w:tc>
          <w:tcPr>
            <w:tcW w:w="769" w:type="pct"/>
            <w:vAlign w:val="center"/>
          </w:tcPr>
          <w:p w:rsidRPr="008E5887" w:rsidR="00D0135E" w:rsidP="009079B5" w:rsidRDefault="00D0135E" w14:paraId="111E8291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國家/地區</w:t>
            </w:r>
          </w:p>
        </w:tc>
        <w:tc>
          <w:tcPr>
            <w:tcW w:w="2186" w:type="pct"/>
            <w:vAlign w:val="center"/>
          </w:tcPr>
          <w:p w:rsidRPr="008E5887" w:rsidR="00D0135E" w:rsidP="009079B5" w:rsidRDefault="00D0135E" w14:paraId="5A83B45D" w14:textId="77777777">
            <w:pPr>
              <w:rPr>
                <w:rFonts w:ascii="標楷體" w:hAnsi="標楷體" w:eastAsia="標楷體"/>
                <w:color w:val="000000"/>
              </w:rPr>
            </w:pPr>
          </w:p>
        </w:tc>
        <w:tc>
          <w:tcPr>
            <w:tcW w:w="2045" w:type="pct"/>
            <w:vAlign w:val="center"/>
          </w:tcPr>
          <w:p w:rsidRPr="008E5887" w:rsidR="00D0135E" w:rsidP="009079B5" w:rsidRDefault="00D0135E" w14:paraId="09AB3CC3" w14:textId="77777777">
            <w:pPr>
              <w:rPr>
                <w:rFonts w:ascii="標楷體" w:hAnsi="標楷體" w:eastAsia="標楷體"/>
                <w:color w:val="000000"/>
              </w:rPr>
            </w:pPr>
          </w:p>
        </w:tc>
      </w:tr>
      <w:tr w:rsidRPr="008E5887" w:rsidR="00D0135E" w:rsidTr="009079B5" w14:paraId="49CD3D0C" w14:textId="77777777">
        <w:trPr>
          <w:trHeight w:val="224"/>
        </w:trPr>
        <w:tc>
          <w:tcPr>
            <w:tcW w:w="769" w:type="pct"/>
            <w:vAlign w:val="center"/>
          </w:tcPr>
          <w:p w:rsidRPr="008E5887" w:rsidR="00D0135E" w:rsidP="009079B5" w:rsidRDefault="00D0135E" w14:paraId="7BDA0D69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省份/城市</w:t>
            </w:r>
          </w:p>
        </w:tc>
        <w:tc>
          <w:tcPr>
            <w:tcW w:w="2186" w:type="pct"/>
            <w:vAlign w:val="center"/>
          </w:tcPr>
          <w:p w:rsidRPr="008E5887" w:rsidR="00D0135E" w:rsidP="009079B5" w:rsidRDefault="00D0135E" w14:paraId="774168AE" w14:textId="77777777">
            <w:pPr>
              <w:rPr>
                <w:rFonts w:ascii="標楷體" w:hAnsi="標楷體" w:eastAsia="標楷體"/>
                <w:color w:val="000000"/>
              </w:rPr>
            </w:pPr>
          </w:p>
        </w:tc>
        <w:tc>
          <w:tcPr>
            <w:tcW w:w="2045" w:type="pct"/>
            <w:vAlign w:val="center"/>
          </w:tcPr>
          <w:p w:rsidRPr="008E5887" w:rsidR="00D0135E" w:rsidP="009079B5" w:rsidRDefault="00D0135E" w14:paraId="2359DF03" w14:textId="77777777">
            <w:pPr>
              <w:rPr>
                <w:rFonts w:ascii="標楷體" w:hAnsi="標楷體" w:eastAsia="標楷體"/>
                <w:color w:val="000000"/>
              </w:rPr>
            </w:pPr>
          </w:p>
        </w:tc>
      </w:tr>
    </w:tbl>
    <w:p w:rsidRPr="008E5887" w:rsidR="00D0135E" w:rsidP="00D0135E" w:rsidRDefault="00D0135E" w14:paraId="61ABCFB9" w14:textId="77777777">
      <w:pPr>
        <w:rPr>
          <w:rFonts w:ascii="標楷體" w:hAnsi="標楷體" w:eastAsia="標楷體"/>
        </w:rPr>
      </w:pPr>
    </w:p>
    <w:p w:rsidRPr="00620BDE" w:rsidR="00D0135E" w:rsidP="00D0135E" w:rsidRDefault="00D0135E" w14:paraId="174CC84C" w14:textId="77777777">
      <w:pPr>
        <w:pStyle w:val="2"/>
        <w:spacing w:before="326" w:after="163"/>
        <w:rPr>
          <w:rFonts w:ascii="Courier New" w:hAnsi="Courier New" w:eastAsia="標楷體"/>
          <w:b w:val="0"/>
          <w:strike/>
          <w:szCs w:val="24"/>
          <w:highlight w:val="yellow"/>
        </w:rPr>
      </w:pPr>
      <w:bookmarkStart w:name="_Toc13494167" w:id="37"/>
      <w:r w:rsidRPr="00620BDE">
        <w:rPr>
          <w:rFonts w:hint="eastAsia" w:ascii="Courier New" w:hAnsi="Courier New" w:eastAsia="標楷體"/>
          <w:b w:val="0"/>
          <w:strike/>
          <w:szCs w:val="24"/>
          <w:highlight w:val="yellow"/>
        </w:rPr>
        <w:t>1.1</w:t>
      </w:r>
      <w:r w:rsidRPr="00620BDE">
        <w:rPr>
          <w:rFonts w:ascii="Courier New" w:hAnsi="Courier New" w:eastAsia="標楷體"/>
          <w:b w:val="0"/>
          <w:strike/>
          <w:szCs w:val="24"/>
          <w:highlight w:val="yellow"/>
        </w:rPr>
        <w:t>b_</w:t>
      </w:r>
      <w:r w:rsidRPr="00620BDE">
        <w:rPr>
          <w:rFonts w:hint="eastAsia" w:ascii="Courier New" w:hAnsi="Courier New" w:eastAsia="標楷體"/>
          <w:b w:val="0"/>
          <w:strike/>
          <w:szCs w:val="24"/>
          <w:highlight w:val="yellow"/>
        </w:rPr>
        <w:t>修改</w:t>
      </w:r>
      <w:r w:rsidRPr="00620BDE" w:rsidR="006168E7">
        <w:rPr>
          <w:rFonts w:hint="eastAsia" w:ascii="Courier New" w:hAnsi="Courier New" w:eastAsia="標楷體"/>
          <w:b w:val="0"/>
          <w:strike/>
          <w:szCs w:val="24"/>
          <w:highlight w:val="yellow"/>
        </w:rPr>
        <w:t>紀錄</w:t>
      </w:r>
      <w:bookmarkEnd w:id="37"/>
    </w:p>
    <w:p w:rsidRPr="008E5887" w:rsidR="00D0135E" w:rsidP="00EE5669" w:rsidRDefault="00CD402D" w14:paraId="77ACC826" w14:textId="77777777">
      <w:pPr>
        <w:pStyle w:val="af3"/>
        <w:numPr>
          <w:ilvl w:val="0"/>
          <w:numId w:val="10"/>
        </w:numPr>
        <w:ind w:leftChars="0"/>
        <w:rPr>
          <w:rFonts w:ascii="標楷體" w:hAnsi="標楷體" w:eastAsia="標楷體"/>
        </w:rPr>
      </w:pPr>
      <w:r>
        <w:rPr>
          <w:rFonts w:hint="eastAsia" w:ascii="標楷體" w:hAnsi="標楷體" w:eastAsia="標楷體"/>
        </w:rPr>
        <w:t>此表單會紀錄該異動記錄</w:t>
      </w:r>
      <w:r w:rsidRPr="008E5887" w:rsidR="00D82EF2">
        <w:rPr>
          <w:rFonts w:hint="eastAsia" w:ascii="標楷體" w:hAnsi="標楷體" w:eastAsia="標楷體"/>
        </w:rPr>
        <w:t>所有過去現在未來的新增</w:t>
      </w:r>
      <w:r w:rsidRPr="008E5887" w:rsidR="00D0135E">
        <w:rPr>
          <w:rFonts w:hint="eastAsia" w:ascii="標楷體" w:hAnsi="標楷體" w:eastAsia="標楷體"/>
        </w:rPr>
        <w:t>或刪除動作</w:t>
      </w:r>
    </w:p>
    <w:p w:rsidRPr="008E5887" w:rsidR="00D0135E" w:rsidP="00EE5669" w:rsidRDefault="00D0135E" w14:paraId="3A875104" w14:textId="77777777">
      <w:pPr>
        <w:pStyle w:val="af3"/>
        <w:numPr>
          <w:ilvl w:val="0"/>
          <w:numId w:val="10"/>
        </w:numPr>
        <w:ind w:leftChars="0"/>
        <w:rPr>
          <w:rFonts w:ascii="標楷體" w:hAnsi="標楷體" w:eastAsia="標楷體"/>
        </w:rPr>
      </w:pPr>
      <w:r w:rsidRPr="008E5887">
        <w:rPr>
          <w:rFonts w:hint="eastAsia" w:ascii="標楷體" w:hAnsi="標楷體" w:eastAsia="標楷體"/>
        </w:rPr>
        <w:t>依作業日期由新到舊、由上往下排列</w:t>
      </w:r>
    </w:p>
    <w:p w:rsidRPr="008E5887" w:rsidR="006168E7" w:rsidP="006168E7" w:rsidRDefault="006168E7" w14:paraId="743BDFFD" w14:textId="77777777">
      <w:pPr>
        <w:pStyle w:val="a7"/>
        <w:spacing w:before="326"/>
        <w:rPr>
          <w:rFonts w:ascii="標楷體" w:hAnsi="標楷體" w:eastAsia="標楷體"/>
        </w:rPr>
      </w:pPr>
      <w:bookmarkStart w:name="_Toc13494187" w:id="38"/>
      <w:r w:rsidRPr="008E5887">
        <w:rPr>
          <w:rFonts w:ascii="標楷體" w:hAnsi="標楷體" w:eastAsia="標楷體"/>
        </w:rPr>
        <w:lastRenderedPageBreak/>
        <w:t xml:space="preserve">圖表 </w:t>
      </w:r>
      <w:r w:rsidRPr="008E5887">
        <w:rPr>
          <w:rFonts w:ascii="標楷體" w:hAnsi="標楷體" w:eastAsia="標楷體"/>
        </w:rPr>
        <w:fldChar w:fldCharType="begin"/>
      </w:r>
      <w:r w:rsidRPr="008E5887">
        <w:rPr>
          <w:rFonts w:ascii="標楷體" w:hAnsi="標楷體" w:eastAsia="標楷體"/>
        </w:rPr>
        <w:instrText xml:space="preserve"> SEQ 圖表 \* ARABIC </w:instrText>
      </w:r>
      <w:r w:rsidRPr="008E5887">
        <w:rPr>
          <w:rFonts w:ascii="標楷體" w:hAnsi="標楷體" w:eastAsia="標楷體"/>
        </w:rPr>
        <w:fldChar w:fldCharType="separate"/>
      </w:r>
      <w:r w:rsidR="00A858D0">
        <w:rPr>
          <w:rFonts w:ascii="標楷體" w:hAnsi="標楷體" w:eastAsia="標楷體"/>
          <w:noProof/>
        </w:rPr>
        <w:t>12</w:t>
      </w:r>
      <w:r w:rsidRPr="008E5887">
        <w:rPr>
          <w:rFonts w:ascii="標楷體" w:hAnsi="標楷體" w:eastAsia="標楷體"/>
        </w:rPr>
        <w:fldChar w:fldCharType="end"/>
      </w:r>
      <w:r>
        <w:rPr>
          <w:rFonts w:ascii="標楷體" w:hAnsi="標楷體" w:eastAsia="標楷體"/>
        </w:rPr>
        <w:t>〔</w:t>
      </w:r>
      <w:r>
        <w:rPr>
          <w:rFonts w:hint="eastAsia" w:ascii="標楷體" w:hAnsi="標楷體" w:eastAsia="標楷體"/>
        </w:rPr>
        <w:t>示意圖</w:t>
      </w:r>
      <w:r w:rsidRPr="008E5887">
        <w:rPr>
          <w:rFonts w:ascii="標楷體" w:hAnsi="標楷體" w:eastAsia="標楷體"/>
        </w:rPr>
        <w:t>〕</w:t>
      </w:r>
      <w:r>
        <w:rPr>
          <w:rFonts w:hint="eastAsia" w:ascii="標楷體" w:hAnsi="標楷體" w:eastAsia="標楷體"/>
        </w:rPr>
        <w:t>修改紀錄</w:t>
      </w:r>
      <w:bookmarkEnd w:id="38"/>
    </w:p>
    <w:p w:rsidRPr="008E5887" w:rsidR="00D74999" w:rsidP="00D74999" w:rsidRDefault="006168E7" w14:paraId="380CEF70" w14:textId="77777777">
      <w:pPr>
        <w:rPr>
          <w:rFonts w:ascii="標楷體" w:hAnsi="標楷體" w:eastAsia="標楷體"/>
        </w:rPr>
      </w:pPr>
      <w:r>
        <w:rPr>
          <w:noProof/>
        </w:rPr>
        <w:drawing>
          <wp:inline distT="0" distB="0" distL="0" distR="0" wp14:anchorId="49EFC30F" wp14:editId="13264FA4">
            <wp:extent cx="6400800" cy="218059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E5887" w:rsidR="00D0135E" w:rsidP="00D0135E" w:rsidRDefault="00D0135E" w14:paraId="634A5F59" w14:textId="77777777">
      <w:pPr>
        <w:pStyle w:val="a7"/>
        <w:spacing w:before="326"/>
        <w:rPr>
          <w:rFonts w:ascii="標楷體" w:hAnsi="標楷體" w:eastAsia="標楷體"/>
        </w:rPr>
      </w:pPr>
      <w:bookmarkStart w:name="_Toc13494188" w:id="39"/>
      <w:r w:rsidRPr="008E5887">
        <w:rPr>
          <w:rFonts w:ascii="標楷體" w:hAnsi="標楷體" w:eastAsia="標楷體"/>
        </w:rPr>
        <w:t xml:space="preserve">圖表 </w:t>
      </w:r>
      <w:r w:rsidRPr="008E5887">
        <w:rPr>
          <w:rFonts w:ascii="標楷體" w:hAnsi="標楷體" w:eastAsia="標楷體"/>
        </w:rPr>
        <w:fldChar w:fldCharType="begin"/>
      </w:r>
      <w:r w:rsidRPr="008E5887">
        <w:rPr>
          <w:rFonts w:ascii="標楷體" w:hAnsi="標楷體" w:eastAsia="標楷體"/>
        </w:rPr>
        <w:instrText xml:space="preserve"> SEQ 圖表 \* ARABIC </w:instrText>
      </w:r>
      <w:r w:rsidRPr="008E5887">
        <w:rPr>
          <w:rFonts w:ascii="標楷體" w:hAnsi="標楷體" w:eastAsia="標楷體"/>
        </w:rPr>
        <w:fldChar w:fldCharType="separate"/>
      </w:r>
      <w:r w:rsidR="00A858D0">
        <w:rPr>
          <w:rFonts w:ascii="標楷體" w:hAnsi="標楷體" w:eastAsia="標楷體"/>
          <w:noProof/>
        </w:rPr>
        <w:t>13</w:t>
      </w:r>
      <w:r w:rsidRPr="008E5887">
        <w:rPr>
          <w:rFonts w:ascii="標楷體" w:hAnsi="標楷體" w:eastAsia="標楷體"/>
        </w:rPr>
        <w:fldChar w:fldCharType="end"/>
      </w:r>
      <w:r w:rsidRPr="008E5887">
        <w:rPr>
          <w:rFonts w:ascii="標楷體" w:hAnsi="標楷體" w:eastAsia="標楷體"/>
        </w:rPr>
        <w:t>〔欄位</w:t>
      </w:r>
      <w:r w:rsidR="006168E7">
        <w:rPr>
          <w:rFonts w:ascii="標楷體" w:hAnsi="標楷體" w:eastAsia="標楷體"/>
        </w:rPr>
        <w:t>〕</w:t>
      </w:r>
      <w:r w:rsidR="006168E7">
        <w:rPr>
          <w:rFonts w:hint="eastAsia" w:ascii="標楷體" w:hAnsi="標楷體" w:eastAsia="標楷體"/>
        </w:rPr>
        <w:t>修改紀錄</w:t>
      </w:r>
      <w:bookmarkEnd w:id="39"/>
    </w:p>
    <w:tbl>
      <w:tblPr>
        <w:tblStyle w:val="ad"/>
        <w:tblW w:w="5000" w:type="pct"/>
        <w:tblLook w:val="0020" w:firstRow="1" w:lastRow="0" w:firstColumn="0" w:lastColumn="0" w:noHBand="0" w:noVBand="0"/>
      </w:tblPr>
      <w:tblGrid>
        <w:gridCol w:w="1546"/>
        <w:gridCol w:w="8504"/>
      </w:tblGrid>
      <w:tr w:rsidRPr="008E5887" w:rsidR="00D0135E" w:rsidTr="009079B5" w14:paraId="547B433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  <w:tblHeader/>
        </w:trPr>
        <w:tc>
          <w:tcPr>
            <w:tcW w:w="769" w:type="pct"/>
            <w:shd w:val="clear" w:color="auto" w:fill="C6D9F1" w:themeFill="text2" w:themeFillTint="33"/>
          </w:tcPr>
          <w:p w:rsidRPr="008E5887" w:rsidR="00D0135E" w:rsidP="009079B5" w:rsidRDefault="00D0135E" w14:paraId="3738B3FF" w14:textId="77777777">
            <w:pPr>
              <w:rPr>
                <w:rFonts w:ascii="標楷體" w:hAnsi="標楷體" w:eastAsia="標楷體"/>
                <w:b w:val="0"/>
              </w:rPr>
            </w:pPr>
            <w:r w:rsidRPr="008E5887">
              <w:rPr>
                <w:rFonts w:hint="eastAsia" w:ascii="標楷體" w:hAnsi="標楷體" w:eastAsia="標楷體"/>
                <w:b w:val="0"/>
              </w:rPr>
              <w:t>欄位名稱</w:t>
            </w:r>
          </w:p>
        </w:tc>
        <w:tc>
          <w:tcPr>
            <w:tcW w:w="4231" w:type="pct"/>
            <w:shd w:val="clear" w:color="auto" w:fill="C6D9F1" w:themeFill="text2" w:themeFillTint="33"/>
          </w:tcPr>
          <w:p w:rsidRPr="008E5887" w:rsidR="00D0135E" w:rsidP="009079B5" w:rsidRDefault="00D0135E" w14:paraId="155E0F3D" w14:textId="77777777">
            <w:pPr>
              <w:rPr>
                <w:rFonts w:ascii="標楷體" w:hAnsi="標楷體" w:eastAsia="標楷體"/>
                <w:b w:val="0"/>
              </w:rPr>
            </w:pPr>
            <w:r w:rsidRPr="008E5887">
              <w:rPr>
                <w:rFonts w:hint="eastAsia" w:ascii="標楷體" w:hAnsi="標楷體" w:eastAsia="標楷體"/>
                <w:b w:val="0"/>
              </w:rPr>
              <w:t>顯示內容</w:t>
            </w:r>
          </w:p>
        </w:tc>
      </w:tr>
      <w:tr w:rsidRPr="008E5887" w:rsidR="00D0135E" w:rsidTr="009079B5" w14:paraId="30BB04B6" w14:textId="77777777">
        <w:trPr>
          <w:trHeight w:val="224"/>
        </w:trPr>
        <w:tc>
          <w:tcPr>
            <w:tcW w:w="769" w:type="pct"/>
            <w:vAlign w:val="center"/>
          </w:tcPr>
          <w:p w:rsidRPr="008E5887" w:rsidR="00D0135E" w:rsidP="009079B5" w:rsidRDefault="00D0135E" w14:paraId="17CE8DB1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作業日期</w:t>
            </w:r>
          </w:p>
        </w:tc>
        <w:tc>
          <w:tcPr>
            <w:tcW w:w="4231" w:type="pct"/>
            <w:vAlign w:val="center"/>
          </w:tcPr>
          <w:p w:rsidRPr="008E5887" w:rsidR="00D0135E" w:rsidP="009079B5" w:rsidRDefault="00D0135E" w14:paraId="6A1E8AAD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帶入新增或刪除的作業日期</w:t>
            </w:r>
          </w:p>
        </w:tc>
      </w:tr>
      <w:tr w:rsidRPr="008E5887" w:rsidR="00D0135E" w:rsidTr="009079B5" w14:paraId="2A2A72E0" w14:textId="77777777">
        <w:trPr>
          <w:trHeight w:val="224"/>
        </w:trPr>
        <w:tc>
          <w:tcPr>
            <w:tcW w:w="769" w:type="pct"/>
            <w:vAlign w:val="center"/>
          </w:tcPr>
          <w:p w:rsidRPr="008E5887" w:rsidR="00D0135E" w:rsidP="009079B5" w:rsidRDefault="00D0135E" w14:paraId="11B0893F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作業人員</w:t>
            </w:r>
          </w:p>
        </w:tc>
        <w:tc>
          <w:tcPr>
            <w:tcW w:w="4231" w:type="pct"/>
            <w:vAlign w:val="center"/>
          </w:tcPr>
          <w:p w:rsidRPr="008E5887" w:rsidR="00D0135E" w:rsidP="009079B5" w:rsidRDefault="00D0135E" w14:paraId="3C8DE22B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帶入執行新增或刪除的作業人員</w:t>
            </w:r>
          </w:p>
        </w:tc>
      </w:tr>
      <w:tr w:rsidRPr="008E5887" w:rsidR="00D0135E" w:rsidTr="009079B5" w14:paraId="3EE37B33" w14:textId="77777777">
        <w:trPr>
          <w:trHeight w:val="224"/>
        </w:trPr>
        <w:tc>
          <w:tcPr>
            <w:tcW w:w="769" w:type="pct"/>
            <w:vAlign w:val="center"/>
          </w:tcPr>
          <w:p w:rsidRPr="008E5887" w:rsidR="00D0135E" w:rsidP="009079B5" w:rsidRDefault="00D0135E" w14:paraId="3985BA64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修改行為</w:t>
            </w:r>
          </w:p>
        </w:tc>
        <w:tc>
          <w:tcPr>
            <w:tcW w:w="4231" w:type="pct"/>
            <w:vAlign w:val="center"/>
          </w:tcPr>
          <w:p w:rsidRPr="008E5887" w:rsidR="00D0135E" w:rsidP="009079B5" w:rsidRDefault="00D0135E" w14:paraId="5A4C5EF3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 xml:space="preserve">(1) 新增: </w:t>
            </w:r>
            <w:proofErr w:type="gramStart"/>
            <w:r w:rsidR="00CD402D">
              <w:rPr>
                <w:rFonts w:hint="eastAsia" w:ascii="標楷體" w:hAnsi="標楷體" w:eastAsia="標楷體"/>
                <w:color w:val="000000"/>
              </w:rPr>
              <w:t>每張異動</w:t>
            </w:r>
            <w:proofErr w:type="gramEnd"/>
            <w:r w:rsidR="00CD402D">
              <w:rPr>
                <w:rFonts w:hint="eastAsia" w:ascii="標楷體" w:hAnsi="標楷體" w:eastAsia="標楷體"/>
                <w:color w:val="000000"/>
              </w:rPr>
              <w:t>記錄</w:t>
            </w:r>
            <w:r w:rsidRPr="008E5887">
              <w:rPr>
                <w:rFonts w:hint="eastAsia" w:ascii="標楷體" w:hAnsi="標楷體" w:eastAsia="標楷體"/>
                <w:color w:val="000000"/>
              </w:rPr>
              <w:t>的第一筆修改行為一定為新增</w:t>
            </w:r>
            <w:r w:rsidRPr="008E5887">
              <w:rPr>
                <w:rFonts w:hint="eastAsia" w:ascii="標楷體" w:hAnsi="標楷體" w:eastAsia="標楷體"/>
                <w:color w:val="000000"/>
              </w:rPr>
              <w:br/>
            </w:r>
            <w:r w:rsidRPr="008E5887">
              <w:rPr>
                <w:rFonts w:hint="eastAsia" w:ascii="標楷體" w:hAnsi="標楷體" w:eastAsia="標楷體"/>
                <w:color w:val="000000"/>
              </w:rPr>
              <w:t>(2) 刪除: 若表單有被刪除，則顯示刪除</w:t>
            </w:r>
          </w:p>
        </w:tc>
      </w:tr>
    </w:tbl>
    <w:p w:rsidR="00D0135E" w:rsidP="00D0135E" w:rsidRDefault="00D0135E" w14:paraId="37FA3516" w14:textId="77777777"/>
    <w:p w:rsidR="00A858D0" w:rsidP="00D0135E" w:rsidRDefault="00A858D0" w14:paraId="14D35381" w14:textId="77777777"/>
    <w:p w:rsidR="00A858D0" w:rsidP="00D0135E" w:rsidRDefault="00A858D0" w14:paraId="0A372C6C" w14:textId="77777777"/>
    <w:p w:rsidR="00A858D0" w:rsidP="00D0135E" w:rsidRDefault="00A858D0" w14:paraId="01AFD353" w14:textId="77777777"/>
    <w:p w:rsidR="00A858D0" w:rsidP="00D0135E" w:rsidRDefault="00A858D0" w14:paraId="514AD172" w14:textId="77777777"/>
    <w:p w:rsidR="00A858D0" w:rsidP="00D0135E" w:rsidRDefault="00A858D0" w14:paraId="3E51E865" w14:textId="77777777"/>
    <w:p w:rsidR="00A858D0" w:rsidP="00D0135E" w:rsidRDefault="00A858D0" w14:paraId="674D3D56" w14:textId="77777777"/>
    <w:p w:rsidR="00A858D0" w:rsidP="00D0135E" w:rsidRDefault="00A858D0" w14:paraId="1936F37F" w14:textId="77777777"/>
    <w:p w:rsidR="00A858D0" w:rsidP="00D0135E" w:rsidRDefault="00A858D0" w14:paraId="6C280E26" w14:textId="77777777"/>
    <w:p w:rsidRPr="008E5887" w:rsidR="00A858D0" w:rsidP="00D0135E" w:rsidRDefault="00A858D0" w14:paraId="57B3BECA" w14:textId="77777777"/>
    <w:p w:rsidRPr="008E5887" w:rsidR="00D0135E" w:rsidP="00D0135E" w:rsidRDefault="00D0135E" w14:paraId="25AB364F" w14:textId="77777777">
      <w:pPr>
        <w:pStyle w:val="2"/>
        <w:spacing w:before="326" w:after="163"/>
        <w:rPr>
          <w:rFonts w:ascii="Courier New" w:hAnsi="Courier New" w:eastAsia="標楷體"/>
          <w:b w:val="0"/>
          <w:szCs w:val="24"/>
        </w:rPr>
      </w:pPr>
      <w:bookmarkStart w:name="_Toc13494168" w:id="40"/>
      <w:r w:rsidRPr="008E5887">
        <w:rPr>
          <w:rFonts w:hint="eastAsia" w:ascii="Courier New" w:hAnsi="標楷體" w:eastAsia="標楷體"/>
          <w:b w:val="0"/>
          <w:szCs w:val="24"/>
        </w:rPr>
        <w:t>1.1.1_</w:t>
      </w:r>
      <w:r w:rsidRPr="008E5887">
        <w:rPr>
          <w:rFonts w:hint="eastAsia" w:ascii="Courier New" w:hAnsi="標楷體" w:eastAsia="標楷體"/>
          <w:b w:val="0"/>
          <w:szCs w:val="24"/>
        </w:rPr>
        <w:t>新增異動紀錄</w:t>
      </w:r>
      <w:bookmarkEnd w:id="40"/>
    </w:p>
    <w:p w:rsidR="00D74999" w:rsidP="00D0135E" w:rsidRDefault="00D0135E" w14:paraId="344F2FE5" w14:textId="77777777">
      <w:pPr>
        <w:rPr>
          <w:rFonts w:ascii="Courier New" w:hAnsi="Courier New" w:eastAsia="標楷體"/>
        </w:rPr>
      </w:pPr>
      <w:r w:rsidRPr="008E5887">
        <w:rPr>
          <w:rFonts w:hint="eastAsia" w:ascii="Courier New" w:hAnsi="Courier New" w:eastAsia="標楷體"/>
        </w:rPr>
        <w:t>於</w:t>
      </w:r>
      <w:r w:rsidRPr="008E5887">
        <w:rPr>
          <w:rFonts w:hint="eastAsia" w:ascii="Courier New" w:hAnsi="Courier New" w:eastAsia="標楷體"/>
        </w:rPr>
        <w:t>&lt;1.1_</w:t>
      </w:r>
      <w:r w:rsidRPr="008E5887">
        <w:rPr>
          <w:rFonts w:hint="eastAsia" w:ascii="Courier New" w:hAnsi="Courier New" w:eastAsia="標楷體"/>
        </w:rPr>
        <w:t>單位資料</w:t>
      </w:r>
      <w:r w:rsidRPr="008E5887">
        <w:rPr>
          <w:rFonts w:hint="eastAsia" w:ascii="Courier New" w:hAnsi="Courier New" w:eastAsia="標楷體"/>
        </w:rPr>
        <w:t>-</w:t>
      </w:r>
      <w:r w:rsidRPr="008E5887">
        <w:rPr>
          <w:rFonts w:hint="eastAsia" w:ascii="Courier New" w:hAnsi="Courier New" w:eastAsia="標楷體"/>
        </w:rPr>
        <w:t>檢視畫面</w:t>
      </w:r>
      <w:r w:rsidRPr="008E5887">
        <w:rPr>
          <w:rFonts w:hint="eastAsia" w:ascii="Courier New" w:hAnsi="Courier New" w:eastAsia="標楷體"/>
        </w:rPr>
        <w:t>&gt;</w:t>
      </w:r>
      <w:r w:rsidRPr="008E5887">
        <w:rPr>
          <w:rFonts w:hint="eastAsia" w:ascii="Courier New" w:hAnsi="Courier New" w:eastAsia="標楷體"/>
        </w:rPr>
        <w:t>點選新增按鈕，即可新增一筆異動記錄，欄位說明如下</w:t>
      </w:r>
      <w:r w:rsidRPr="008E5887">
        <w:rPr>
          <w:rFonts w:hint="eastAsia" w:ascii="Courier New" w:hAnsi="Courier New" w:eastAsia="標楷體"/>
        </w:rPr>
        <w:t>:</w:t>
      </w:r>
    </w:p>
    <w:p w:rsidRPr="00D4650F" w:rsidR="00D74999" w:rsidP="00245726" w:rsidRDefault="00245726" w14:paraId="5CED2AB3" w14:textId="77777777">
      <w:pPr>
        <w:pStyle w:val="a7"/>
        <w:spacing w:before="326"/>
        <w:rPr>
          <w:rFonts w:ascii="標楷體" w:hAnsi="標楷體" w:eastAsia="標楷體"/>
        </w:rPr>
      </w:pPr>
      <w:bookmarkStart w:name="_Toc13494189" w:id="41"/>
      <w:r w:rsidRPr="00D4650F">
        <w:rPr>
          <w:rFonts w:hint="eastAsia" w:ascii="標楷體" w:hAnsi="標楷體" w:eastAsia="標楷體"/>
        </w:rPr>
        <w:lastRenderedPageBreak/>
        <w:t xml:space="preserve">圖表 </w:t>
      </w:r>
      <w:r w:rsidRPr="00D4650F">
        <w:rPr>
          <w:rFonts w:ascii="標楷體" w:hAnsi="標楷體" w:eastAsia="標楷體"/>
        </w:rPr>
        <w:fldChar w:fldCharType="begin"/>
      </w:r>
      <w:r w:rsidRPr="00D4650F">
        <w:rPr>
          <w:rFonts w:ascii="標楷體" w:hAnsi="標楷體" w:eastAsia="標楷體"/>
        </w:rPr>
        <w:instrText xml:space="preserve"> </w:instrText>
      </w:r>
      <w:r w:rsidRPr="00D4650F">
        <w:rPr>
          <w:rFonts w:hint="eastAsia" w:ascii="標楷體" w:hAnsi="標楷體" w:eastAsia="標楷體"/>
        </w:rPr>
        <w:instrText>SEQ 圖表 \* ARABIC</w:instrText>
      </w:r>
      <w:r w:rsidRPr="00D4650F">
        <w:rPr>
          <w:rFonts w:ascii="標楷體" w:hAnsi="標楷體" w:eastAsia="標楷體"/>
        </w:rPr>
        <w:instrText xml:space="preserve"> </w:instrText>
      </w:r>
      <w:r w:rsidRPr="00D4650F">
        <w:rPr>
          <w:rFonts w:ascii="標楷體" w:hAnsi="標楷體" w:eastAsia="標楷體"/>
        </w:rPr>
        <w:fldChar w:fldCharType="separate"/>
      </w:r>
      <w:r w:rsidR="00A858D0">
        <w:rPr>
          <w:rFonts w:ascii="標楷體" w:hAnsi="標楷體" w:eastAsia="標楷體"/>
          <w:noProof/>
        </w:rPr>
        <w:t>14</w:t>
      </w:r>
      <w:r w:rsidRPr="00D4650F">
        <w:rPr>
          <w:rFonts w:ascii="標楷體" w:hAnsi="標楷體" w:eastAsia="標楷體"/>
        </w:rPr>
        <w:fldChar w:fldCharType="end"/>
      </w:r>
      <w:r w:rsidRPr="00D4650F">
        <w:rPr>
          <w:rFonts w:hint="eastAsia" w:ascii="標楷體" w:hAnsi="標楷體" w:eastAsia="標楷體"/>
        </w:rPr>
        <w:t>〔示意圖〕新增異動紀錄</w:t>
      </w:r>
      <w:bookmarkEnd w:id="41"/>
    </w:p>
    <w:p w:rsidR="00D4650F" w:rsidP="00D4650F" w:rsidRDefault="00D4650F" w14:paraId="118BEBF3" w14:textId="77777777">
      <w:r>
        <w:rPr>
          <w:noProof/>
        </w:rPr>
        <w:drawing>
          <wp:inline distT="0" distB="0" distL="0" distR="0" wp14:anchorId="2DBF4EF6" wp14:editId="1F44EF63">
            <wp:extent cx="4000500" cy="3199559"/>
            <wp:effectExtent l="0" t="0" r="0" b="1270"/>
            <wp:docPr id="9" name="圖片 9" descr="C:\Users\winnie_kao\AppData\Local\Microsoft\Windows\INetCache\Content.MSO\A27057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nnie_kao\AppData\Local\Microsoft\Windows\INetCache\Content.MSO\A2705743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48" r="19933"/>
                    <a:stretch/>
                  </pic:blipFill>
                  <pic:spPr bwMode="auto">
                    <a:xfrm>
                      <a:off x="0" y="0"/>
                      <a:ext cx="4011256" cy="320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650F" w:rsidP="00D4650F" w:rsidRDefault="00D4650F" w14:paraId="3FE7715D" w14:textId="77777777">
      <w:r>
        <w:rPr>
          <w:rFonts w:hint="eastAsia"/>
          <w:noProof/>
        </w:rPr>
        <w:drawing>
          <wp:inline distT="0" distB="0" distL="0" distR="0" wp14:anchorId="32A06F66" wp14:editId="4FDE6C01">
            <wp:extent cx="4086950" cy="3190875"/>
            <wp:effectExtent l="0" t="0" r="8890" b="0"/>
            <wp:docPr id="10" name="圖片 10" descr="C:\Users\winnie_kao\AppData\Local\Microsoft\Windows\INetCache\Content.MSO\B74715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innie_kao\AppData\Local\Microsoft\Windows\INetCache\Content.MSO\B7471549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02" r="18891"/>
                    <a:stretch/>
                  </pic:blipFill>
                  <pic:spPr bwMode="auto">
                    <a:xfrm>
                      <a:off x="0" y="0"/>
                      <a:ext cx="4089130" cy="319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650F" w:rsidP="00D4650F" w:rsidRDefault="00D4650F" w14:paraId="2CF4DD72" w14:textId="77777777">
      <w:r>
        <w:rPr>
          <w:rFonts w:hint="eastAsia"/>
          <w:noProof/>
        </w:rPr>
        <w:lastRenderedPageBreak/>
        <w:drawing>
          <wp:inline distT="0" distB="0" distL="0" distR="0" wp14:anchorId="22E234F0" wp14:editId="5B15951B">
            <wp:extent cx="3810000" cy="3385766"/>
            <wp:effectExtent l="0" t="0" r="0" b="5715"/>
            <wp:docPr id="12" name="圖片 12" descr="C:\Users\winnie_kao\AppData\Local\Microsoft\Windows\INetCache\Content.MSO\C0A4AF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innie_kao\AppData\Local\Microsoft\Windows\INetCache\Content.MSO\C0A4AF3F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69" r="22314"/>
                    <a:stretch/>
                  </pic:blipFill>
                  <pic:spPr bwMode="auto">
                    <a:xfrm>
                      <a:off x="0" y="0"/>
                      <a:ext cx="3814936" cy="339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D4650F" w:rsidR="00D4650F" w:rsidP="00D4650F" w:rsidRDefault="00D4650F" w14:paraId="48E01E07" w14:textId="77777777"/>
    <w:p w:rsidRPr="008E5887" w:rsidR="00D0135E" w:rsidP="00D0135E" w:rsidRDefault="00D0135E" w14:paraId="58ECD48C" w14:textId="77777777">
      <w:pPr>
        <w:pStyle w:val="a7"/>
        <w:spacing w:before="326"/>
        <w:rPr>
          <w:rFonts w:ascii="Courier New" w:hAnsi="Courier New" w:eastAsia="標楷體"/>
        </w:rPr>
      </w:pPr>
      <w:bookmarkStart w:name="_Toc13494190" w:id="42"/>
      <w:r w:rsidRPr="008E5887">
        <w:rPr>
          <w:rFonts w:ascii="Courier New" w:hAnsi="標楷體" w:eastAsia="標楷體"/>
        </w:rPr>
        <w:t>圖表</w:t>
      </w:r>
      <w:r w:rsidRPr="008E5887">
        <w:rPr>
          <w:rFonts w:ascii="Courier New" w:hAnsi="Courier New" w:eastAsia="標楷體"/>
        </w:rPr>
        <w:t xml:space="preserve"> </w:t>
      </w:r>
      <w:r w:rsidRPr="008E5887">
        <w:rPr>
          <w:rFonts w:ascii="Courier New" w:hAnsi="Courier New" w:eastAsia="標楷體"/>
        </w:rPr>
        <w:fldChar w:fldCharType="begin"/>
      </w:r>
      <w:r w:rsidRPr="008E5887">
        <w:rPr>
          <w:rFonts w:ascii="Courier New" w:hAnsi="Courier New" w:eastAsia="標楷體"/>
        </w:rPr>
        <w:instrText xml:space="preserve"> SEQ </w:instrText>
      </w:r>
      <w:r w:rsidRPr="008E5887">
        <w:rPr>
          <w:rFonts w:ascii="Courier New" w:hAnsi="標楷體" w:eastAsia="標楷體"/>
        </w:rPr>
        <w:instrText>圖表</w:instrText>
      </w:r>
      <w:r w:rsidRPr="008E5887">
        <w:rPr>
          <w:rFonts w:ascii="Courier New" w:hAnsi="Courier New" w:eastAsia="標楷體"/>
        </w:rPr>
        <w:instrText xml:space="preserve"> \* ARABIC </w:instrText>
      </w:r>
      <w:r w:rsidRPr="008E5887">
        <w:rPr>
          <w:rFonts w:ascii="Courier New" w:hAnsi="Courier New" w:eastAsia="標楷體"/>
        </w:rPr>
        <w:fldChar w:fldCharType="separate"/>
      </w:r>
      <w:r w:rsidR="00A858D0">
        <w:rPr>
          <w:rFonts w:ascii="Courier New" w:hAnsi="Courier New" w:eastAsia="標楷體"/>
          <w:noProof/>
        </w:rPr>
        <w:t>15</w:t>
      </w:r>
      <w:r w:rsidRPr="008E5887">
        <w:rPr>
          <w:rFonts w:ascii="Courier New" w:hAnsi="Courier New" w:eastAsia="標楷體"/>
        </w:rPr>
        <w:fldChar w:fldCharType="end"/>
      </w:r>
      <w:r w:rsidRPr="008E5887">
        <w:rPr>
          <w:rFonts w:ascii="Courier New" w:hAnsi="標楷體" w:eastAsia="標楷體"/>
        </w:rPr>
        <w:t>〔欄位〕</w:t>
      </w:r>
      <w:r w:rsidRPr="008E5887">
        <w:rPr>
          <w:rFonts w:hint="eastAsia" w:ascii="Courier New" w:hAnsi="標楷體" w:eastAsia="標楷體"/>
        </w:rPr>
        <w:t>新增異動紀錄</w:t>
      </w:r>
      <w:bookmarkEnd w:id="42"/>
    </w:p>
    <w:tbl>
      <w:tblPr>
        <w:tblStyle w:val="ad"/>
        <w:tblW w:w="5000" w:type="pct"/>
        <w:tblLayout w:type="fixed"/>
        <w:tblLook w:val="0020" w:firstRow="1" w:lastRow="0" w:firstColumn="0" w:lastColumn="0" w:noHBand="0" w:noVBand="0"/>
      </w:tblPr>
      <w:tblGrid>
        <w:gridCol w:w="1262"/>
        <w:gridCol w:w="1274"/>
        <w:gridCol w:w="2551"/>
        <w:gridCol w:w="2410"/>
        <w:gridCol w:w="2553"/>
      </w:tblGrid>
      <w:tr w:rsidRPr="008E5887" w:rsidR="00D0135E" w:rsidTr="0E915E5B" w14:paraId="6FC26EA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8" w:type="pct"/>
            <w:shd w:val="clear" w:color="auto" w:fill="C6D9F1" w:themeFill="text2" w:themeFillTint="33"/>
            <w:tcMar/>
          </w:tcPr>
          <w:p w:rsidRPr="008E5887" w:rsidR="00D0135E" w:rsidP="009079B5" w:rsidRDefault="00D0135E" w14:paraId="10A2EF2E" w14:textId="77777777">
            <w:pPr>
              <w:rPr>
                <w:rFonts w:ascii="標楷體" w:hAnsi="標楷體" w:eastAsia="標楷體"/>
                <w:b w:val="0"/>
                <w:szCs w:val="24"/>
              </w:rPr>
            </w:pPr>
            <w:r w:rsidRPr="008E5887">
              <w:rPr>
                <w:rFonts w:ascii="標楷體" w:hAnsi="標楷體" w:eastAsia="標楷體"/>
                <w:b w:val="0"/>
                <w:szCs w:val="24"/>
              </w:rPr>
              <w:t>欄位名稱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34" w:type="pct"/>
            <w:shd w:val="clear" w:color="auto" w:fill="C6D9F1" w:themeFill="text2" w:themeFillTint="33"/>
            <w:tcMar/>
          </w:tcPr>
          <w:p w:rsidRPr="008E5887" w:rsidR="00D0135E" w:rsidP="009079B5" w:rsidRDefault="00D0135E" w14:paraId="55BE75E7" w14:textId="77777777">
            <w:pPr>
              <w:rPr>
                <w:rFonts w:ascii="標楷體" w:hAnsi="標楷體" w:eastAsia="標楷體"/>
                <w:b w:val="0"/>
                <w:szCs w:val="24"/>
              </w:rPr>
            </w:pPr>
            <w:proofErr w:type="gramStart"/>
            <w:r w:rsidRPr="008E5887">
              <w:rPr>
                <w:rFonts w:hint="eastAsia" w:ascii="標楷體" w:hAnsi="標楷體" w:eastAsia="標楷體"/>
                <w:b w:val="0"/>
                <w:szCs w:val="24"/>
              </w:rPr>
              <w:t>是否必填</w:t>
            </w:r>
            <w:proofErr w:type="gramEnd"/>
            <w:r w:rsidRPr="008E5887">
              <w:rPr>
                <w:rFonts w:hint="eastAsia" w:ascii="標楷體" w:hAnsi="標楷體" w:eastAsia="標楷體"/>
                <w:b w:val="0"/>
                <w:szCs w:val="24"/>
              </w:rPr>
              <w:t>/連動參數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pct"/>
            <w:shd w:val="clear" w:color="auto" w:fill="C6D9F1" w:themeFill="text2" w:themeFillTint="33"/>
            <w:tcMar/>
          </w:tcPr>
          <w:p w:rsidRPr="008E5887" w:rsidR="00D0135E" w:rsidP="009079B5" w:rsidRDefault="00D0135E" w14:paraId="06BDEF9F" w14:textId="77777777">
            <w:pPr>
              <w:rPr>
                <w:rFonts w:ascii="標楷體" w:hAnsi="標楷體" w:eastAsia="標楷體"/>
                <w:b w:val="0"/>
                <w:szCs w:val="24"/>
              </w:rPr>
            </w:pPr>
            <w:r w:rsidRPr="008E5887">
              <w:rPr>
                <w:rFonts w:hint="eastAsia" w:ascii="標楷體" w:hAnsi="標楷體" w:eastAsia="標楷體"/>
                <w:b w:val="0"/>
                <w:szCs w:val="24"/>
              </w:rPr>
              <w:t>格式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99" w:type="pct"/>
            <w:shd w:val="clear" w:color="auto" w:fill="C6D9F1" w:themeFill="text2" w:themeFillTint="33"/>
            <w:tcMar/>
          </w:tcPr>
          <w:p w:rsidRPr="008E5887" w:rsidR="00D0135E" w:rsidP="009079B5" w:rsidRDefault="00D0135E" w14:paraId="3F9E4BED" w14:textId="77777777">
            <w:pPr>
              <w:rPr>
                <w:rFonts w:ascii="標楷體" w:hAnsi="標楷體" w:eastAsia="標楷體"/>
                <w:b w:val="0"/>
                <w:szCs w:val="24"/>
              </w:rPr>
            </w:pPr>
            <w:r w:rsidRPr="008E5887">
              <w:rPr>
                <w:rFonts w:hint="eastAsia" w:ascii="標楷體" w:hAnsi="標楷體" w:eastAsia="標楷體"/>
                <w:b w:val="0"/>
                <w:szCs w:val="24"/>
              </w:rPr>
              <w:t>選單內容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0" w:type="pct"/>
            <w:shd w:val="clear" w:color="auto" w:fill="C6D9F1" w:themeFill="text2" w:themeFillTint="33"/>
            <w:tcMar/>
          </w:tcPr>
          <w:p w:rsidRPr="008E5887" w:rsidR="00D0135E" w:rsidP="009079B5" w:rsidRDefault="00D0135E" w14:paraId="36D3A089" w14:textId="77777777">
            <w:pPr>
              <w:rPr>
                <w:rFonts w:ascii="標楷體" w:hAnsi="標楷體" w:eastAsia="標楷體"/>
                <w:b w:val="0"/>
                <w:szCs w:val="24"/>
              </w:rPr>
            </w:pPr>
            <w:r w:rsidRPr="008E5887">
              <w:rPr>
                <w:rFonts w:hint="eastAsia" w:ascii="標楷體" w:hAnsi="標楷體" w:eastAsia="標楷體"/>
                <w:b w:val="0"/>
                <w:szCs w:val="24"/>
              </w:rPr>
              <w:t>其他說明</w:t>
            </w:r>
          </w:p>
        </w:tc>
      </w:tr>
      <w:tr w:rsidRPr="008E5887" w:rsidR="00D4650F" w:rsidTr="0E915E5B" w14:paraId="284B60C6" w14:textId="77777777">
        <w:trPr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8" w:type="pct"/>
            <w:tcMar/>
            <w:vAlign w:val="center"/>
          </w:tcPr>
          <w:p w:rsidRPr="008E5887" w:rsidR="00D4650F" w:rsidP="00D4650F" w:rsidRDefault="00D4650F" w14:paraId="111BD011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生效日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34" w:type="pct"/>
            <w:tcMar/>
            <w:vAlign w:val="center"/>
          </w:tcPr>
          <w:p w:rsidRPr="008E5887" w:rsidR="00D4650F" w:rsidP="00D4650F" w:rsidRDefault="00D4650F" w14:paraId="7309D618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>
              <w:rPr>
                <w:rFonts w:hint="eastAsia" w:ascii="標楷體" w:hAnsi="標楷體" w:eastAsia="標楷體"/>
                <w:color w:val="000000"/>
                <w:szCs w:val="24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pct"/>
            <w:tcMar/>
            <w:vAlign w:val="center"/>
          </w:tcPr>
          <w:p w:rsidRPr="008E5887" w:rsidR="00D4650F" w:rsidP="00D4650F" w:rsidRDefault="00D4650F" w14:paraId="5B674037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日期選擇器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99" w:type="pct"/>
            <w:tcMar/>
            <w:vAlign w:val="center"/>
          </w:tcPr>
          <w:p w:rsidRPr="008E5887" w:rsidR="00D4650F" w:rsidP="00D4650F" w:rsidRDefault="00D4650F" w14:paraId="23177498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新增</w:t>
            </w:r>
            <w:proofErr w:type="gramStart"/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異動單</w:t>
            </w:r>
            <w:proofErr w:type="gramEnd"/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: 只可選到最新一張</w:t>
            </w:r>
            <w:proofErr w:type="gramStart"/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異動單之後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0" w:type="pct"/>
            <w:tcMar/>
          </w:tcPr>
          <w:p w:rsidRPr="008E5887" w:rsidR="00D4650F" w:rsidP="00D4650F" w:rsidRDefault="00D4650F" w14:paraId="55E0B34C" w14:textId="77777777">
            <w:pPr>
              <w:rPr>
                <w:rFonts w:ascii="標楷體" w:hAnsi="標楷體" w:eastAsia="標楷體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* 若全部內容已填完又修改生效日，則所有欄位都需再檢查一次是否符合該生效日內容，若不符合則該欄位直接清空且為紅框</w:t>
            </w:r>
          </w:p>
        </w:tc>
      </w:tr>
      <w:tr w:rsidRPr="008E5887" w:rsidR="00D4650F" w:rsidTr="0E915E5B" w14:paraId="36793211" w14:textId="77777777">
        <w:trPr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8" w:type="pct"/>
            <w:tcMar/>
            <w:vAlign w:val="center"/>
          </w:tcPr>
          <w:p w:rsidRPr="008E5887" w:rsidR="00D4650F" w:rsidP="00D4650F" w:rsidRDefault="00D4650F" w14:paraId="6ECC5090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異動行為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34" w:type="pct"/>
            <w:tcMar/>
            <w:vAlign w:val="center"/>
          </w:tcPr>
          <w:p w:rsidRPr="008E5887" w:rsidR="00D4650F" w:rsidP="00D4650F" w:rsidRDefault="00D4650F" w14:paraId="2F3B8CD7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>
              <w:rPr>
                <w:rFonts w:hint="eastAsia" w:ascii="標楷體" w:hAnsi="標楷體" w:eastAsia="標楷體"/>
                <w:color w:val="000000"/>
                <w:szCs w:val="24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pct"/>
            <w:tcMar/>
            <w:vAlign w:val="center"/>
          </w:tcPr>
          <w:p w:rsidRPr="008E5887" w:rsidR="00D4650F" w:rsidP="00D4650F" w:rsidRDefault="00D4650F" w14:paraId="1A96D692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proofErr w:type="spellStart"/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Co</w:t>
            </w:r>
            <w:r w:rsidRPr="008E5887">
              <w:rPr>
                <w:rFonts w:ascii="標楷體" w:hAnsi="標楷體" w:eastAsia="標楷體"/>
                <w:color w:val="000000"/>
                <w:szCs w:val="24"/>
              </w:rPr>
              <w:t>mbobox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99" w:type="pct"/>
            <w:tcMar/>
            <w:vAlign w:val="center"/>
          </w:tcPr>
          <w:p w:rsidRPr="008E5887" w:rsidR="00D4650F" w:rsidP="00D4650F" w:rsidRDefault="00D4650F" w14:paraId="27B256F0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選單連動OM異動行為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0" w:type="pct"/>
            <w:tcMar/>
          </w:tcPr>
          <w:p w:rsidRPr="008E5887" w:rsidR="00D4650F" w:rsidP="00D4650F" w:rsidRDefault="00D4650F" w14:paraId="7FBDFBFE" w14:textId="77777777">
            <w:pPr>
              <w:rPr>
                <w:rFonts w:ascii="標楷體" w:hAnsi="標楷體" w:eastAsia="標楷體"/>
                <w:szCs w:val="24"/>
              </w:rPr>
            </w:pPr>
            <w:r w:rsidRPr="008E5887">
              <w:rPr>
                <w:rFonts w:hint="eastAsia" w:ascii="標楷體" w:hAnsi="標楷體" w:eastAsia="標楷體"/>
                <w:szCs w:val="24"/>
              </w:rPr>
              <w:t>異動行為、原因、說明可新增多項</w:t>
            </w:r>
          </w:p>
        </w:tc>
      </w:tr>
      <w:tr w:rsidRPr="008E5887" w:rsidR="00D4650F" w:rsidTr="0E915E5B" w14:paraId="4C4FF257" w14:textId="77777777">
        <w:trPr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8" w:type="pct"/>
            <w:tcMar/>
            <w:vAlign w:val="center"/>
          </w:tcPr>
          <w:p w:rsidRPr="008E5887" w:rsidR="00D4650F" w:rsidP="00D4650F" w:rsidRDefault="00D4650F" w14:paraId="62827424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異動原因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34" w:type="pct"/>
            <w:tcMar/>
            <w:vAlign w:val="center"/>
          </w:tcPr>
          <w:p w:rsidRPr="008E5887" w:rsidR="00D4650F" w:rsidP="00D4650F" w:rsidRDefault="00D4650F" w14:paraId="41AE6B3C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>
              <w:rPr>
                <w:rFonts w:hint="eastAsia" w:ascii="標楷體" w:hAnsi="標楷體" w:eastAsia="標楷體"/>
                <w:color w:val="000000"/>
                <w:szCs w:val="24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pct"/>
            <w:tcMar/>
            <w:vAlign w:val="center"/>
          </w:tcPr>
          <w:p w:rsidRPr="008E5887" w:rsidR="00D4650F" w:rsidP="00D4650F" w:rsidRDefault="00D4650F" w14:paraId="5B54B4B0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proofErr w:type="spellStart"/>
            <w:r w:rsidRPr="008E5887">
              <w:rPr>
                <w:rFonts w:ascii="標楷體" w:hAnsi="標楷體" w:eastAsia="標楷體"/>
                <w:color w:val="000000"/>
                <w:szCs w:val="24"/>
              </w:rPr>
              <w:t>Combobox</w:t>
            </w:r>
            <w:proofErr w:type="spellEnd"/>
          </w:p>
          <w:p w:rsidRPr="008E5887" w:rsidR="00D4650F" w:rsidP="00D4650F" w:rsidRDefault="00D4650F" w14:paraId="5BA4A03F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* 未選擇異動行為時則disabled</w:t>
            </w:r>
          </w:p>
          <w:p w:rsidRPr="008E5887" w:rsidR="00D4650F" w:rsidP="00D4650F" w:rsidRDefault="00D4650F" w14:paraId="55A488B2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 xml:space="preserve">* </w:t>
            </w:r>
            <w:proofErr w:type="gramStart"/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若異動</w:t>
            </w:r>
            <w:proofErr w:type="gramEnd"/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行為無對應異動原因，也disabled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99" w:type="pct"/>
            <w:tcMar/>
            <w:vAlign w:val="center"/>
          </w:tcPr>
          <w:p w:rsidRPr="008E5887" w:rsidR="00D4650F" w:rsidP="00D4650F" w:rsidRDefault="00D4650F" w14:paraId="241CFF84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選單連動OM異動行為-異動原因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0" w:type="pct"/>
            <w:tcMar/>
          </w:tcPr>
          <w:p w:rsidRPr="008E5887" w:rsidR="00D4650F" w:rsidP="00D4650F" w:rsidRDefault="00D4650F" w14:paraId="07831F2F" w14:textId="77777777">
            <w:pPr>
              <w:rPr>
                <w:rFonts w:ascii="標楷體" w:hAnsi="標楷體" w:eastAsia="標楷體"/>
                <w:szCs w:val="24"/>
              </w:rPr>
            </w:pPr>
          </w:p>
        </w:tc>
      </w:tr>
      <w:tr w:rsidRPr="008E5887" w:rsidR="00D4650F" w:rsidTr="0E915E5B" w14:paraId="230CB196" w14:textId="77777777">
        <w:trPr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8" w:type="pct"/>
            <w:tcMar/>
            <w:vAlign w:val="center"/>
          </w:tcPr>
          <w:p w:rsidRPr="008E5887" w:rsidR="00D4650F" w:rsidP="00D4650F" w:rsidRDefault="00D4650F" w14:paraId="3210CA26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異動說明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34" w:type="pct"/>
            <w:tcMar/>
            <w:vAlign w:val="center"/>
          </w:tcPr>
          <w:p w:rsidRPr="008E5887" w:rsidR="00D4650F" w:rsidP="00D4650F" w:rsidRDefault="00D4650F" w14:paraId="4927E5C7" w14:textId="77777777">
            <w:pPr>
              <w:rPr>
                <w:rFonts w:ascii="標楷體" w:hAnsi="標楷體" w:eastAsia="標楷體"/>
                <w:color w:val="000000"/>
              </w:rPr>
            </w:pPr>
            <w:r>
              <w:rPr>
                <w:rFonts w:hint="eastAsia" w:ascii="標楷體" w:hAnsi="標楷體" w:eastAsia="標楷體"/>
                <w:color w:val="000000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pct"/>
            <w:tcMar/>
            <w:vAlign w:val="center"/>
          </w:tcPr>
          <w:p w:rsidRPr="008E5887" w:rsidR="00D4650F" w:rsidP="00D4650F" w:rsidRDefault="00D4650F" w14:paraId="1AA6D232" w14:textId="77777777">
            <w:pPr>
              <w:rPr>
                <w:rFonts w:ascii="標楷體" w:hAnsi="標楷體" w:eastAsia="標楷體"/>
                <w:color w:val="000000"/>
              </w:rPr>
            </w:pPr>
            <w:proofErr w:type="spellStart"/>
            <w:r w:rsidRPr="008E5887">
              <w:rPr>
                <w:rFonts w:hint="eastAsia" w:ascii="標楷體" w:hAnsi="標楷體" w:eastAsia="標楷體"/>
                <w:color w:val="000000"/>
              </w:rPr>
              <w:t>Textarea</w:t>
            </w:r>
            <w:proofErr w:type="spellEnd"/>
            <w:r w:rsidRPr="008E5887">
              <w:rPr>
                <w:rFonts w:hint="eastAsia" w:ascii="標楷體" w:hAnsi="標楷體" w:eastAsia="標楷體"/>
                <w:color w:val="000000"/>
              </w:rPr>
              <w:t>，字數限制250字</w:t>
            </w:r>
          </w:p>
          <w:p w:rsidRPr="008E5887" w:rsidR="00D4650F" w:rsidP="00D4650F" w:rsidRDefault="00D4650F" w14:paraId="0CDA85E9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* 需有字數提示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99" w:type="pct"/>
            <w:tcMar/>
            <w:vAlign w:val="center"/>
          </w:tcPr>
          <w:p w:rsidRPr="008E5887" w:rsidR="00D4650F" w:rsidP="00D4650F" w:rsidRDefault="00D4650F" w14:paraId="364FE289" w14:textId="77777777">
            <w:pPr>
              <w:rPr>
                <w:rFonts w:ascii="標楷體" w:hAnsi="標楷體" w:eastAsia="標楷體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0" w:type="pct"/>
            <w:tcMar/>
          </w:tcPr>
          <w:p w:rsidRPr="008E5887" w:rsidR="00D4650F" w:rsidP="00D4650F" w:rsidRDefault="00D4650F" w14:paraId="31B25FA9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D4650F" w:rsidTr="0E915E5B" w14:paraId="6DE280E2" w14:textId="77777777">
        <w:trPr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8" w:type="pct"/>
            <w:tcMar/>
            <w:vAlign w:val="center"/>
          </w:tcPr>
          <w:p w:rsidRPr="008E5887" w:rsidR="00D4650F" w:rsidP="00D4650F" w:rsidRDefault="00D4650F" w14:paraId="39057D24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lastRenderedPageBreak/>
              <w:t>單位代碼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34" w:type="pct"/>
            <w:tcMar/>
            <w:vAlign w:val="center"/>
          </w:tcPr>
          <w:p w:rsidRPr="008E5887" w:rsidR="00D4650F" w:rsidP="00D4650F" w:rsidRDefault="00D4650F" w14:paraId="229EAA04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>
              <w:rPr>
                <w:rFonts w:hint="eastAsia" w:ascii="標楷體" w:hAnsi="標楷體" w:eastAsia="標楷體"/>
                <w:color w:val="000000"/>
                <w:szCs w:val="24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pct"/>
            <w:tcMar/>
            <w:vAlign w:val="center"/>
          </w:tcPr>
          <w:p w:rsidRPr="008E5887" w:rsidR="00D4650F" w:rsidP="0E915E5B" w:rsidRDefault="00D4650F" w14:paraId="3BED306C" w14:textId="6D7E863B">
            <w:pPr>
              <w:pStyle w:val="a"/>
              <w:rPr>
                <w:rFonts w:ascii="Calibri" w:hAnsi="Calibri" w:eastAsia="新細明體" w:cs="Courier New"/>
                <w:noProof w:val="0"/>
                <w:color w:val="000000"/>
                <w:sz w:val="24"/>
                <w:szCs w:val="24"/>
                <w:lang w:eastAsia="zh-TW"/>
              </w:rPr>
            </w:pPr>
            <w:r w:rsidRPr="0E915E5B" w:rsidR="00D4650F">
              <w:rPr>
                <w:rFonts w:ascii="標楷體" w:hAnsi="標楷體" w:eastAsia="標楷體"/>
                <w:color w:val="000000" w:themeColor="text1" w:themeTint="FF" w:themeShade="FF"/>
              </w:rPr>
              <w:t>Freetext</w:t>
            </w:r>
            <w:r w:rsidRPr="0E915E5B" w:rsidR="00D4650F">
              <w:rPr>
                <w:rFonts w:ascii="標楷體" w:hAnsi="標楷體" w:eastAsia="標楷體"/>
                <w:color w:val="000000" w:themeColor="text1" w:themeTint="FF" w:themeShade="FF"/>
              </w:rPr>
              <w:t>，只可輸入</w:t>
            </w:r>
            <w:r w:rsidRPr="0E915E5B" w:rsidR="292469BB">
              <w:rPr>
                <w:rFonts w:ascii="標楷體" w:hAnsi="標楷體" w:eastAsia="標楷體"/>
                <w:color w:val="000000" w:themeColor="text1" w:themeTint="FF" w:themeShade="FF"/>
              </w:rPr>
              <w:t>數字/</w:t>
            </w:r>
            <w:r w:rsidRPr="0E915E5B" w:rsidR="292469BB">
              <w:rPr>
                <w:rFonts w:ascii="標楷體" w:hAnsi="標楷體" w:eastAsia="標楷體"/>
                <w:color w:val="000000" w:themeColor="text1" w:themeTint="FF" w:themeShade="FF"/>
              </w:rPr>
              <w:t>英文字母與"-"、</w:t>
            </w:r>
            <w:r w:rsidRPr="0E915E5B" w:rsidR="292469BB">
              <w:rPr>
                <w:rFonts w:ascii="標楷體" w:hAnsi="標楷體" w:eastAsia="標楷體"/>
                <w:color w:val="000000" w:themeColor="text1" w:themeTint="FF" w:themeShade="FF"/>
              </w:rPr>
              <w:t>"_"</w:t>
            </w:r>
            <w:r w:rsidRPr="0E915E5B" w:rsidR="00D4650F">
              <w:rPr>
                <w:rFonts w:ascii="標楷體" w:hAnsi="標楷體" w:eastAsia="標楷體"/>
                <w:color w:val="000000" w:themeColor="text1" w:themeTint="FF" w:themeShade="FF"/>
              </w:rPr>
              <w:t>，</w:t>
            </w:r>
            <w:r w:rsidRPr="0E915E5B" w:rsidR="0E915E5B">
              <w:rPr>
                <w:rFonts w:ascii="DFKai-SB" w:hAnsi="DFKai-SB" w:eastAsia="DFKai-SB" w:cs="DFKai-SB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  <w:t>字數限制</w:t>
            </w:r>
            <w:r w:rsidRPr="0E915E5B" w:rsidR="0E915E5B">
              <w:rPr>
                <w:rFonts w:ascii="DFKai-SB" w:hAnsi="DFKai-SB" w:eastAsia="DFKai-SB" w:cs="DFKai-SB"/>
                <w:noProof w:val="0"/>
                <w:color w:val="000000" w:themeColor="text1" w:themeTint="FF" w:themeShade="FF"/>
                <w:sz w:val="24"/>
                <w:szCs w:val="24"/>
                <w:lang w:val="en-US" w:eastAsia="zh-TW"/>
              </w:rPr>
              <w:t>20</w:t>
            </w:r>
            <w:r w:rsidRPr="0E915E5B" w:rsidR="0E915E5B">
              <w:rPr>
                <w:rFonts w:ascii="DFKai-SB" w:hAnsi="DFKai-SB" w:eastAsia="DFKai-SB" w:cs="DFKai-SB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  <w:t>碼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99" w:type="pct"/>
            <w:tcMar/>
            <w:vAlign w:val="center"/>
          </w:tcPr>
          <w:p w:rsidRPr="008E5887" w:rsidR="00D4650F" w:rsidP="00D4650F" w:rsidRDefault="00D4650F" w14:paraId="15677854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 xml:space="preserve">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0" w:type="pct"/>
            <w:tcMar/>
          </w:tcPr>
          <w:p w:rsidRPr="008E5887" w:rsidR="00D4650F" w:rsidP="00D4650F" w:rsidRDefault="00D4650F" w14:paraId="3D7FE0DE" w14:textId="77777777">
            <w:pPr>
              <w:rPr>
                <w:rFonts w:ascii="標楷體" w:hAnsi="標楷體" w:eastAsia="標楷體"/>
                <w:szCs w:val="24"/>
              </w:rPr>
            </w:pPr>
            <w:r w:rsidRPr="008E5887">
              <w:rPr>
                <w:rFonts w:hint="eastAsia" w:ascii="標楷體" w:hAnsi="標楷體" w:eastAsia="標楷體"/>
                <w:szCs w:val="24"/>
              </w:rPr>
              <w:t>為唯一值，檢查包含生效中/尚未生效/已失效/已刪除之部門</w:t>
            </w:r>
          </w:p>
        </w:tc>
      </w:tr>
      <w:tr w:rsidRPr="008E5887" w:rsidR="00D4650F" w:rsidTr="0E915E5B" w14:paraId="0D1159DD" w14:textId="77777777">
        <w:trPr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8" w:type="pct"/>
            <w:tcMar/>
            <w:vAlign w:val="center"/>
          </w:tcPr>
          <w:p w:rsidRPr="008E5887" w:rsidR="00D4650F" w:rsidP="00D4650F" w:rsidRDefault="00D4650F" w14:paraId="25774EF2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單位名稱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34" w:type="pct"/>
            <w:tcMar/>
            <w:vAlign w:val="center"/>
          </w:tcPr>
          <w:p w:rsidRPr="008E5887" w:rsidR="00D4650F" w:rsidP="00D4650F" w:rsidRDefault="00D4650F" w14:paraId="6D1C62AB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>
              <w:rPr>
                <w:rFonts w:hint="eastAsia" w:ascii="標楷體" w:hAnsi="標楷體" w:eastAsia="標楷體"/>
                <w:color w:val="000000"/>
                <w:szCs w:val="24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pct"/>
            <w:tcMar/>
            <w:vAlign w:val="center"/>
          </w:tcPr>
          <w:p w:rsidRPr="008E5887" w:rsidR="00D4650F" w:rsidP="00D4650F" w:rsidRDefault="00D4650F" w14:paraId="75022245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99" w:type="pct"/>
            <w:tcMar/>
            <w:vAlign w:val="center"/>
          </w:tcPr>
          <w:p w:rsidRPr="008E5887" w:rsidR="00D4650F" w:rsidP="00D4650F" w:rsidRDefault="00D4650F" w14:paraId="6DE99D7C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有多語系選單按鈕，點開popup&lt;1.1.1b_單位名稱多語系&gt;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0" w:type="pct"/>
            <w:tcMar/>
          </w:tcPr>
          <w:p w:rsidRPr="008E5887" w:rsidR="00D4650F" w:rsidP="00D4650F" w:rsidRDefault="00D4650F" w14:paraId="364B97F5" w14:textId="77777777">
            <w:pPr>
              <w:rPr>
                <w:rFonts w:ascii="標楷體" w:hAnsi="標楷體" w:eastAsia="標楷體"/>
                <w:szCs w:val="24"/>
              </w:rPr>
            </w:pPr>
          </w:p>
        </w:tc>
      </w:tr>
      <w:tr w:rsidRPr="008E5887" w:rsidR="00D4650F" w:rsidTr="0E915E5B" w14:paraId="61363B78" w14:textId="77777777">
        <w:trPr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8" w:type="pct"/>
            <w:tcMar/>
            <w:vAlign w:val="center"/>
          </w:tcPr>
          <w:p w:rsidRPr="008E5887" w:rsidR="00D4650F" w:rsidP="00D4650F" w:rsidRDefault="00D4650F" w14:paraId="6DB12E2D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單位簡稱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34" w:type="pct"/>
            <w:tcMar/>
            <w:vAlign w:val="center"/>
          </w:tcPr>
          <w:p w:rsidRPr="008E5887" w:rsidR="00D4650F" w:rsidP="00D4650F" w:rsidRDefault="00D4650F" w14:paraId="41456BB5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OM參數-顯示/</w:t>
            </w:r>
            <w:proofErr w:type="gramStart"/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必填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pct"/>
            <w:tcMar/>
            <w:vAlign w:val="center"/>
          </w:tcPr>
          <w:p w:rsidRPr="008E5887" w:rsidR="00D4650F" w:rsidP="00D4650F" w:rsidRDefault="00D4650F" w14:paraId="1F41E63B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99" w:type="pct"/>
            <w:tcMar/>
            <w:vAlign w:val="center"/>
          </w:tcPr>
          <w:p w:rsidRPr="008E5887" w:rsidR="00D4650F" w:rsidP="00D4650F" w:rsidRDefault="00D4650F" w14:paraId="3E2A395B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有多語系選單按鈕，點開popup&lt;1.1.1b_單位名稱多語系&gt;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0" w:type="pct"/>
            <w:tcMar/>
          </w:tcPr>
          <w:p w:rsidRPr="008E5887" w:rsidR="00D4650F" w:rsidP="00D4650F" w:rsidRDefault="00D4650F" w14:paraId="74E71C51" w14:textId="77777777">
            <w:pPr>
              <w:rPr>
                <w:rFonts w:ascii="標楷體" w:hAnsi="標楷體" w:eastAsia="標楷體"/>
                <w:szCs w:val="24"/>
              </w:rPr>
            </w:pPr>
          </w:p>
        </w:tc>
      </w:tr>
      <w:tr w:rsidRPr="008E5887" w:rsidR="00D4650F" w:rsidTr="0E915E5B" w14:paraId="26564588" w14:textId="77777777">
        <w:trPr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8" w:type="pct"/>
            <w:tcMar/>
            <w:vAlign w:val="center"/>
          </w:tcPr>
          <w:p w:rsidRPr="008E5887" w:rsidR="00D4650F" w:rsidP="00D4650F" w:rsidRDefault="00D4650F" w14:paraId="78946818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單位類別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34" w:type="pct"/>
            <w:tcMar/>
            <w:vAlign w:val="center"/>
          </w:tcPr>
          <w:p w:rsidRPr="008E5887" w:rsidR="00D4650F" w:rsidP="00D4650F" w:rsidRDefault="00D4650F" w14:paraId="706A6A6F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OM參數-顯示/</w:t>
            </w:r>
            <w:proofErr w:type="gramStart"/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必填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pct"/>
            <w:tcMar/>
            <w:vAlign w:val="center"/>
          </w:tcPr>
          <w:p w:rsidRPr="008E5887" w:rsidR="00D4650F" w:rsidP="00D4650F" w:rsidRDefault="00D4650F" w14:paraId="3D821F22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proofErr w:type="spellStart"/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Combobox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99" w:type="pct"/>
            <w:tcMar/>
            <w:vAlign w:val="center"/>
          </w:tcPr>
          <w:p w:rsidRPr="008E5887" w:rsidR="00D4650F" w:rsidP="00D4650F" w:rsidRDefault="00D4650F" w14:paraId="43F12A1A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選單連動OM參數-單位類別 (客戶維護)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0" w:type="pct"/>
            <w:tcMar/>
          </w:tcPr>
          <w:p w:rsidRPr="008E5887" w:rsidR="00D4650F" w:rsidP="00D4650F" w:rsidRDefault="00D4650F" w14:paraId="15E8FD9E" w14:textId="77777777">
            <w:pPr>
              <w:rPr>
                <w:rFonts w:ascii="標楷體" w:hAnsi="標楷體" w:eastAsia="標楷體"/>
                <w:szCs w:val="24"/>
              </w:rPr>
            </w:pPr>
          </w:p>
        </w:tc>
      </w:tr>
      <w:tr w:rsidRPr="008E5887" w:rsidR="00D4650F" w:rsidTr="0E915E5B" w14:paraId="6E432F3D" w14:textId="77777777">
        <w:trPr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8" w:type="pct"/>
            <w:tcMar/>
            <w:vAlign w:val="center"/>
          </w:tcPr>
          <w:p w:rsidRPr="008E5887" w:rsidR="00D4650F" w:rsidP="00D4650F" w:rsidRDefault="00D4650F" w14:paraId="56B62F8C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單位層級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34" w:type="pct"/>
            <w:tcMar/>
            <w:vAlign w:val="center"/>
          </w:tcPr>
          <w:p w:rsidRPr="008E5887" w:rsidR="00D4650F" w:rsidP="00D4650F" w:rsidRDefault="00D4650F" w14:paraId="264AF018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>
              <w:rPr>
                <w:rFonts w:hint="eastAsia" w:ascii="標楷體" w:hAnsi="標楷體" w:eastAsia="標楷體"/>
                <w:color w:val="000000"/>
                <w:szCs w:val="24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pct"/>
            <w:tcMar/>
            <w:vAlign w:val="center"/>
          </w:tcPr>
          <w:p w:rsidRPr="008E5887" w:rsidR="00D4650F" w:rsidP="00D4650F" w:rsidRDefault="00D4650F" w14:paraId="23E98137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proofErr w:type="spellStart"/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Combobox</w:t>
            </w:r>
            <w:proofErr w:type="spellEnd"/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，</w:t>
            </w:r>
          </w:p>
          <w:p w:rsidRPr="008E5887" w:rsidR="00D4650F" w:rsidP="00D4650F" w:rsidRDefault="00D4650F" w14:paraId="500EF32C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層級代碼/層級名稱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99" w:type="pct"/>
            <w:tcMar/>
            <w:vAlign w:val="center"/>
          </w:tcPr>
          <w:p w:rsidRPr="008E5887" w:rsidR="00D4650F" w:rsidP="00D4650F" w:rsidRDefault="00D4650F" w14:paraId="6893B0CE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選單連動OM參數-單位層級 (客戶維護)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0" w:type="pct"/>
            <w:tcMar/>
          </w:tcPr>
          <w:p w:rsidRPr="008E5887" w:rsidR="00D4650F" w:rsidP="00D4650F" w:rsidRDefault="00D4650F" w14:paraId="04F2B62A" w14:textId="77777777">
            <w:pPr>
              <w:rPr>
                <w:rFonts w:ascii="標楷體" w:hAnsi="標楷體" w:eastAsia="標楷體"/>
                <w:szCs w:val="24"/>
              </w:rPr>
            </w:pPr>
          </w:p>
        </w:tc>
      </w:tr>
      <w:tr w:rsidRPr="008E5887" w:rsidR="00D4650F" w:rsidTr="0E915E5B" w14:paraId="49D5A7BE" w14:textId="77777777">
        <w:trPr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8" w:type="pct"/>
            <w:tcMar/>
            <w:vAlign w:val="center"/>
          </w:tcPr>
          <w:p w:rsidRPr="008E5887" w:rsidR="00D4650F" w:rsidP="00D4650F" w:rsidRDefault="00D4650F" w14:paraId="22782A07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上層單位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34" w:type="pct"/>
            <w:tcMar/>
            <w:vAlign w:val="center"/>
          </w:tcPr>
          <w:p w:rsidRPr="008E5887" w:rsidR="00D4650F" w:rsidP="00D4650F" w:rsidRDefault="00D4650F" w14:paraId="76F1138D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>
              <w:rPr>
                <w:rFonts w:hint="eastAsia" w:ascii="標楷體" w:hAnsi="標楷體" w:eastAsia="標楷體"/>
                <w:color w:val="000000"/>
                <w:szCs w:val="24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pct"/>
            <w:tcMar/>
            <w:vAlign w:val="center"/>
          </w:tcPr>
          <w:p w:rsidRPr="008E5887" w:rsidR="00D4650F" w:rsidP="00D4650F" w:rsidRDefault="00D4650F" w14:paraId="1987ED3B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關鍵字-</w:t>
            </w:r>
            <w:proofErr w:type="spellStart"/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Combobox</w:t>
            </w:r>
            <w:proofErr w:type="spellEnd"/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，</w:t>
            </w:r>
          </w:p>
          <w:p w:rsidRPr="008E5887" w:rsidR="00D4650F" w:rsidP="00D4650F" w:rsidRDefault="00D4650F" w14:paraId="0EA49E38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單位代碼/單位名稱</w:t>
            </w: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br/>
            </w: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* 可關鍵字單位代碼與單位名稱</w:t>
            </w: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br/>
            </w: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* 若未選擇單位層級，則disabled，顯示"請先選擇單位層級"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99" w:type="pct"/>
            <w:tcMar/>
            <w:vAlign w:val="center"/>
          </w:tcPr>
          <w:p w:rsidRPr="008E5887" w:rsidR="00D4650F" w:rsidP="00D4650F" w:rsidRDefault="00D4650F" w14:paraId="5C567D25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* 只可選擇大於自己的單位層級且須排除未來會失效者</w:t>
            </w: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br/>
            </w: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* 選擇單位層級後，框框內有灰色提示文字: 單位代碼/單位名稱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0" w:type="pct"/>
            <w:tcMar/>
          </w:tcPr>
          <w:p w:rsidRPr="008E5887" w:rsidR="00D4650F" w:rsidP="00D4650F" w:rsidRDefault="00D4650F" w14:paraId="7D0BD41F" w14:textId="77777777">
            <w:pPr>
              <w:rPr>
                <w:rFonts w:ascii="標楷體" w:hAnsi="標楷體" w:eastAsia="標楷體"/>
                <w:szCs w:val="24"/>
              </w:rPr>
            </w:pPr>
          </w:p>
        </w:tc>
      </w:tr>
      <w:tr w:rsidRPr="008E5887" w:rsidR="00D4650F" w:rsidTr="0E915E5B" w14:paraId="63DA43EF" w14:textId="77777777">
        <w:trPr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8" w:type="pct"/>
            <w:tcMar/>
            <w:vAlign w:val="center"/>
          </w:tcPr>
          <w:p w:rsidRPr="008E5887" w:rsidR="00D4650F" w:rsidP="00D4650F" w:rsidRDefault="00D4650F" w14:paraId="2490EEE1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虛線上層單位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34" w:type="pct"/>
            <w:tcMar/>
            <w:vAlign w:val="center"/>
          </w:tcPr>
          <w:p w:rsidRPr="008E5887" w:rsidR="00D4650F" w:rsidP="00D4650F" w:rsidRDefault="00D4650F" w14:paraId="6728F2D2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OM參數-顯示/</w:t>
            </w:r>
            <w:proofErr w:type="gramStart"/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必填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pct"/>
            <w:tcMar/>
            <w:vAlign w:val="center"/>
          </w:tcPr>
          <w:p w:rsidRPr="008E5887" w:rsidR="00D4650F" w:rsidP="00D4650F" w:rsidRDefault="00D4650F" w14:paraId="28F84E43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關鍵字-</w:t>
            </w:r>
            <w:proofErr w:type="spellStart"/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Combobox</w:t>
            </w:r>
            <w:proofErr w:type="spellEnd"/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，</w:t>
            </w:r>
          </w:p>
          <w:p w:rsidRPr="008E5887" w:rsidR="00D4650F" w:rsidP="00D4650F" w:rsidRDefault="00D4650F" w14:paraId="58DF305D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單位代碼/單位名稱</w:t>
            </w: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br/>
            </w: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* 可關鍵字單位代碼與單位名稱</w:t>
            </w: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br/>
            </w: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* 若未選擇單位層級，則disabled，顯示"請先選擇單位層級"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99" w:type="pct"/>
            <w:tcMar/>
            <w:vAlign w:val="center"/>
          </w:tcPr>
          <w:p w:rsidRPr="008E5887" w:rsidR="00D4650F" w:rsidP="00D4650F" w:rsidRDefault="00D4650F" w14:paraId="054F3954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* 可選擇同一層級(含)以上的單位且須排除未來會失效者</w:t>
            </w: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br/>
            </w: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* 選擇單位層級後，框框內有灰色提示文字: 單位代碼/單位名稱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0" w:type="pct"/>
            <w:tcMar/>
          </w:tcPr>
          <w:p w:rsidRPr="008E5887" w:rsidR="00D4650F" w:rsidP="00D4650F" w:rsidRDefault="00D4650F" w14:paraId="4B570150" w14:textId="77777777">
            <w:pPr>
              <w:rPr>
                <w:rFonts w:ascii="標楷體" w:hAnsi="標楷體" w:eastAsia="標楷體"/>
                <w:szCs w:val="24"/>
              </w:rPr>
            </w:pPr>
          </w:p>
        </w:tc>
      </w:tr>
      <w:tr w:rsidRPr="008E5887" w:rsidR="00D4650F" w:rsidTr="0E915E5B" w14:paraId="127545FA" w14:textId="77777777">
        <w:trPr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8" w:type="pct"/>
            <w:tcMar/>
            <w:vAlign w:val="center"/>
          </w:tcPr>
          <w:p w:rsidRPr="008E5887" w:rsidR="00D4650F" w:rsidP="00D4650F" w:rsidRDefault="00D4650F" w14:paraId="476D1AEA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成本中心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34" w:type="pct"/>
            <w:tcMar/>
            <w:vAlign w:val="center"/>
          </w:tcPr>
          <w:p w:rsidRPr="008E5887" w:rsidR="00D4650F" w:rsidP="00D4650F" w:rsidRDefault="00D4650F" w14:paraId="3FAE5CD9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A40201">
              <w:rPr>
                <w:rFonts w:hint="eastAsia" w:ascii="標楷體" w:hAnsi="標楷體" w:eastAsia="標楷體"/>
                <w:color w:val="000000"/>
                <w:szCs w:val="24"/>
                <w:highlight w:val="yellow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pct"/>
            <w:tcMar/>
            <w:vAlign w:val="center"/>
          </w:tcPr>
          <w:p w:rsidRPr="008E5887" w:rsidR="00D4650F" w:rsidP="00D4650F" w:rsidRDefault="00D4650F" w14:paraId="1F2CC282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proofErr w:type="spellStart"/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Combobox</w:t>
            </w:r>
            <w:proofErr w:type="spellEnd"/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，</w:t>
            </w:r>
          </w:p>
          <w:p w:rsidRPr="008E5887" w:rsidR="00D4650F" w:rsidP="00D4650F" w:rsidRDefault="00D4650F" w14:paraId="132EA841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成本中心代碼/成本中心名稱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99" w:type="pct"/>
            <w:tcMar/>
            <w:vAlign w:val="center"/>
          </w:tcPr>
          <w:p w:rsidRPr="008E5887" w:rsidR="00D4650F" w:rsidP="00D4650F" w:rsidRDefault="00D4650F" w14:paraId="7FF993D6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選單連動OM參數-成本中心 (客戶維護)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0" w:type="pct"/>
            <w:tcMar/>
          </w:tcPr>
          <w:p w:rsidRPr="008E5887" w:rsidR="00D4650F" w:rsidP="00D4650F" w:rsidRDefault="00D4650F" w14:paraId="24A96ADC" w14:textId="77777777">
            <w:pPr>
              <w:rPr>
                <w:rFonts w:ascii="標楷體" w:hAnsi="標楷體" w:eastAsia="標楷體"/>
                <w:szCs w:val="24"/>
              </w:rPr>
            </w:pPr>
          </w:p>
        </w:tc>
      </w:tr>
      <w:tr w:rsidRPr="008E5887" w:rsidR="00D4650F" w:rsidTr="0E915E5B" w14:paraId="3BA4EF8D" w14:textId="77777777">
        <w:trPr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8" w:type="pct"/>
            <w:tcMar/>
            <w:vAlign w:val="center"/>
          </w:tcPr>
          <w:p w:rsidRPr="008E5887" w:rsidR="00D4650F" w:rsidP="00D4650F" w:rsidRDefault="00D4650F" w14:paraId="380A494F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利潤中心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34" w:type="pct"/>
            <w:tcMar/>
            <w:vAlign w:val="center"/>
          </w:tcPr>
          <w:p w:rsidRPr="008E5887" w:rsidR="00D4650F" w:rsidP="00D4650F" w:rsidRDefault="00D4650F" w14:paraId="7DAB2C18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OM參數-顯示/</w:t>
            </w:r>
            <w:proofErr w:type="gramStart"/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必填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pct"/>
            <w:tcMar/>
            <w:vAlign w:val="center"/>
          </w:tcPr>
          <w:p w:rsidRPr="008E5887" w:rsidR="00D4650F" w:rsidP="00D4650F" w:rsidRDefault="00D4650F" w14:paraId="2AC7911A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proofErr w:type="spellStart"/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Combobox</w:t>
            </w:r>
            <w:proofErr w:type="spellEnd"/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，</w:t>
            </w:r>
          </w:p>
          <w:p w:rsidRPr="008E5887" w:rsidR="00D4650F" w:rsidP="00D4650F" w:rsidRDefault="00D4650F" w14:paraId="45165A00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利潤中心代碼/利潤中心名稱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99" w:type="pct"/>
            <w:tcMar/>
            <w:vAlign w:val="center"/>
          </w:tcPr>
          <w:p w:rsidRPr="008E5887" w:rsidR="00D4650F" w:rsidP="00D4650F" w:rsidRDefault="00D4650F" w14:paraId="05879DC0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選單連動OM參數-利潤中心 (客戶維護)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0" w:type="pct"/>
            <w:tcMar/>
          </w:tcPr>
          <w:p w:rsidRPr="008E5887" w:rsidR="00D4650F" w:rsidP="00D4650F" w:rsidRDefault="00D4650F" w14:paraId="3EBB89DE" w14:textId="77777777">
            <w:pPr>
              <w:rPr>
                <w:rFonts w:ascii="標楷體" w:hAnsi="標楷體" w:eastAsia="標楷體"/>
                <w:szCs w:val="24"/>
              </w:rPr>
            </w:pPr>
          </w:p>
        </w:tc>
      </w:tr>
      <w:tr w:rsidRPr="008E5887" w:rsidR="00D4650F" w:rsidTr="0E915E5B" w14:paraId="2331AADC" w14:textId="77777777">
        <w:trPr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8" w:type="pct"/>
            <w:tcMar/>
            <w:vAlign w:val="center"/>
          </w:tcPr>
          <w:p w:rsidRPr="008E5887" w:rsidR="00D4650F" w:rsidP="00D4650F" w:rsidRDefault="00D4650F" w14:paraId="4186CF43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lastRenderedPageBreak/>
              <w:t>秘書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34" w:type="pct"/>
            <w:tcMar/>
            <w:vAlign w:val="center"/>
          </w:tcPr>
          <w:p w:rsidRPr="008E5887" w:rsidR="00D4650F" w:rsidP="00D4650F" w:rsidRDefault="00D4650F" w14:paraId="6BCA0B6A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>
              <w:rPr>
                <w:rFonts w:hint="eastAsia" w:ascii="標楷體" w:hAnsi="標楷體" w:eastAsia="標楷體"/>
                <w:color w:val="000000"/>
                <w:szCs w:val="24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pct"/>
            <w:tcMar/>
            <w:vAlign w:val="center"/>
          </w:tcPr>
          <w:p w:rsidRPr="008E5887" w:rsidR="00D4650F" w:rsidP="00D4650F" w:rsidRDefault="00D4650F" w14:paraId="4124C5B0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關鍵字-</w:t>
            </w:r>
            <w:proofErr w:type="spellStart"/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Combobox</w:t>
            </w:r>
            <w:proofErr w:type="spellEnd"/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，</w:t>
            </w:r>
          </w:p>
          <w:p w:rsidRPr="008E5887" w:rsidR="00D4650F" w:rsidP="00D4650F" w:rsidRDefault="00D4650F" w14:paraId="3AC0C53C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proofErr w:type="gramStart"/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工號</w:t>
            </w:r>
            <w:proofErr w:type="gramEnd"/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/姓名</w:t>
            </w: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br/>
            </w: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* 可</w:t>
            </w:r>
            <w:proofErr w:type="gramStart"/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關鍵字工號及</w:t>
            </w:r>
            <w:proofErr w:type="gramEnd"/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姓名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99" w:type="pct"/>
            <w:tcMar/>
            <w:vAlign w:val="center"/>
          </w:tcPr>
          <w:p w:rsidR="00530E50" w:rsidP="00D4650F" w:rsidRDefault="00D4650F" w14:paraId="105B4F8A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 xml:space="preserve">* </w:t>
            </w:r>
            <w:r w:rsidRPr="00530E50">
              <w:rPr>
                <w:rFonts w:hint="eastAsia" w:ascii="標楷體" w:hAnsi="標楷體" w:eastAsia="標楷體"/>
                <w:strike/>
                <w:color w:val="000000"/>
                <w:szCs w:val="24"/>
              </w:rPr>
              <w:t>搜尋範圍為全公司當下及未來都在職(不</w:t>
            </w:r>
            <w:proofErr w:type="gramStart"/>
            <w:r w:rsidRPr="00530E50">
              <w:rPr>
                <w:rFonts w:hint="eastAsia" w:ascii="標楷體" w:hAnsi="標楷體" w:eastAsia="標楷體"/>
                <w:strike/>
                <w:color w:val="000000"/>
                <w:szCs w:val="24"/>
              </w:rPr>
              <w:t>包含留停</w:t>
            </w:r>
            <w:proofErr w:type="gramEnd"/>
            <w:r w:rsidRPr="00530E50">
              <w:rPr>
                <w:rFonts w:hint="eastAsia" w:ascii="標楷體" w:hAnsi="標楷體" w:eastAsia="標楷體"/>
                <w:strike/>
                <w:color w:val="000000"/>
                <w:szCs w:val="24"/>
              </w:rPr>
              <w:t>)的人員</w:t>
            </w:r>
          </w:p>
          <w:p w:rsidRPr="008E5887" w:rsidR="00D4650F" w:rsidP="00D4650F" w:rsidRDefault="00530E50" w14:paraId="1A071237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530E50">
              <w:rPr>
                <w:rFonts w:hint="eastAsia" w:ascii="標楷體" w:hAnsi="標楷體" w:eastAsia="標楷體"/>
                <w:color w:val="FF0000"/>
                <w:szCs w:val="24"/>
              </w:rPr>
              <w:t>搜尋範圍為生效日選擇當天在職的人員</w:t>
            </w:r>
            <w:r>
              <w:rPr>
                <w:rFonts w:hint="eastAsia" w:ascii="標楷體" w:hAnsi="標楷體" w:eastAsia="標楷體"/>
                <w:color w:val="000000"/>
                <w:szCs w:val="24"/>
              </w:rPr>
              <w:t>。</w:t>
            </w:r>
            <w:r w:rsidRPr="008E5887" w:rsidR="00D4650F">
              <w:rPr>
                <w:rFonts w:hint="eastAsia" w:ascii="標楷體" w:hAnsi="標楷體" w:eastAsia="標楷體"/>
                <w:color w:val="000000"/>
                <w:szCs w:val="24"/>
              </w:rPr>
              <w:br/>
            </w:r>
            <w:r w:rsidRPr="008E5887" w:rsidR="00D4650F">
              <w:rPr>
                <w:rFonts w:hint="eastAsia" w:ascii="標楷體" w:hAnsi="標楷體" w:eastAsia="標楷體"/>
                <w:color w:val="000000"/>
                <w:szCs w:val="24"/>
              </w:rPr>
              <w:t xml:space="preserve">* 框框內有灰色提示字: </w:t>
            </w:r>
            <w:proofErr w:type="gramStart"/>
            <w:r w:rsidRPr="008E5887" w:rsidR="00D4650F">
              <w:rPr>
                <w:rFonts w:hint="eastAsia" w:ascii="標楷體" w:hAnsi="標楷體" w:eastAsia="標楷體"/>
                <w:color w:val="000000"/>
                <w:szCs w:val="24"/>
              </w:rPr>
              <w:t>工號</w:t>
            </w:r>
            <w:proofErr w:type="gramEnd"/>
            <w:r w:rsidRPr="008E5887" w:rsidR="00D4650F">
              <w:rPr>
                <w:rFonts w:hint="eastAsia" w:ascii="標楷體" w:hAnsi="標楷體" w:eastAsia="標楷體"/>
                <w:color w:val="000000"/>
                <w:szCs w:val="24"/>
              </w:rPr>
              <w:t>/姓名</w:t>
            </w:r>
            <w:r w:rsidRPr="008E5887" w:rsidR="00D4650F">
              <w:rPr>
                <w:rFonts w:hint="eastAsia" w:ascii="標楷體" w:hAnsi="標楷體" w:eastAsia="標楷體"/>
                <w:color w:val="000000"/>
                <w:szCs w:val="24"/>
              </w:rPr>
              <w:br/>
            </w:r>
            <w:r w:rsidRPr="008E5887" w:rsidR="00D4650F">
              <w:rPr>
                <w:rFonts w:hint="eastAsia" w:ascii="標楷體" w:hAnsi="標楷體" w:eastAsia="標楷體"/>
                <w:color w:val="000000"/>
                <w:szCs w:val="24"/>
              </w:rPr>
              <w:t>* 連動權限設定-單位秘書權限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0" w:type="pct"/>
            <w:tcMar/>
          </w:tcPr>
          <w:p w:rsidRPr="008E5887" w:rsidR="00D4650F" w:rsidP="00D4650F" w:rsidRDefault="00D4650F" w14:paraId="1C527A7C" w14:textId="77777777">
            <w:pPr>
              <w:rPr>
                <w:rFonts w:ascii="標楷體" w:hAnsi="標楷體" w:eastAsia="標楷體"/>
                <w:szCs w:val="24"/>
              </w:rPr>
            </w:pPr>
          </w:p>
        </w:tc>
      </w:tr>
      <w:tr w:rsidRPr="008E5887" w:rsidR="00D4650F" w:rsidTr="0E915E5B" w14:paraId="4881A101" w14:textId="77777777">
        <w:trPr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8" w:type="pct"/>
            <w:tcMar/>
            <w:vAlign w:val="center"/>
          </w:tcPr>
          <w:p w:rsidRPr="008E5887" w:rsidR="00D4650F" w:rsidP="00D4650F" w:rsidRDefault="00D4650F" w14:paraId="43747C29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國家/地區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34" w:type="pct"/>
            <w:tcMar/>
            <w:vAlign w:val="center"/>
          </w:tcPr>
          <w:p w:rsidRPr="007A27E2" w:rsidR="00D4650F" w:rsidP="00D4650F" w:rsidRDefault="00D4650F" w14:paraId="66CBFA3F" w14:textId="77777777">
            <w:pPr>
              <w:rPr>
                <w:rFonts w:ascii="標楷體" w:hAnsi="標楷體" w:eastAsia="標楷體"/>
                <w:color w:val="000000"/>
                <w:szCs w:val="24"/>
                <w:highlight w:val="yellow"/>
              </w:rPr>
            </w:pPr>
            <w:r w:rsidRPr="007A27E2">
              <w:rPr>
                <w:rFonts w:hint="eastAsia" w:ascii="標楷體" w:hAnsi="標楷體" w:eastAsia="標楷體"/>
                <w:color w:val="000000"/>
                <w:szCs w:val="24"/>
                <w:highlight w:val="yellow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pct"/>
            <w:tcMar/>
            <w:vAlign w:val="center"/>
          </w:tcPr>
          <w:p w:rsidRPr="008E5887" w:rsidR="00D4650F" w:rsidP="00D4650F" w:rsidRDefault="00D4650F" w14:paraId="3A4C3C6C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proofErr w:type="spellStart"/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Combobox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99" w:type="pct"/>
            <w:tcMar/>
            <w:vAlign w:val="center"/>
          </w:tcPr>
          <w:p w:rsidRPr="008B0FBD" w:rsidR="00D4650F" w:rsidP="00D4650F" w:rsidRDefault="00D4650F" w14:paraId="19B6C68A" w14:textId="77777777">
            <w:pPr>
              <w:rPr>
                <w:rFonts w:ascii="標楷體" w:hAnsi="標楷體" w:eastAsia="標楷體"/>
                <w:color w:val="000000"/>
              </w:rPr>
            </w:pPr>
            <w:r w:rsidRPr="008B0FBD">
              <w:rPr>
                <w:rFonts w:hint="eastAsia" w:ascii="標楷體" w:hAnsi="標楷體" w:eastAsia="標楷體"/>
                <w:color w:val="000000"/>
              </w:rPr>
              <w:t>&lt;</w:t>
            </w:r>
            <w:proofErr w:type="spellStart"/>
            <w:r>
              <w:rPr>
                <w:rFonts w:ascii="標楷體" w:hAnsi="標楷體" w:eastAsia="標楷體"/>
                <w:color w:val="000000"/>
              </w:rPr>
              <w:t>BaseCoun</w:t>
            </w:r>
            <w:r>
              <w:rPr>
                <w:rFonts w:hint="eastAsia" w:ascii="標楷體" w:hAnsi="標楷體" w:eastAsia="標楷體"/>
                <w:color w:val="000000"/>
              </w:rPr>
              <w:t>t</w:t>
            </w:r>
            <w:r>
              <w:rPr>
                <w:rFonts w:ascii="標楷體" w:hAnsi="標楷體" w:eastAsia="標楷體"/>
                <w:color w:val="000000"/>
              </w:rPr>
              <w:t>ry</w:t>
            </w:r>
            <w:proofErr w:type="spellEnd"/>
            <w:r w:rsidRPr="008B0FBD">
              <w:rPr>
                <w:rFonts w:hint="eastAsia" w:ascii="標楷體" w:hAnsi="標楷體" w:eastAsia="標楷體"/>
                <w:color w:val="000000"/>
              </w:rPr>
              <w:t>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0" w:type="pct"/>
            <w:tcMar/>
          </w:tcPr>
          <w:p w:rsidRPr="008E5887" w:rsidR="00D4650F" w:rsidP="00D4650F" w:rsidRDefault="00D4650F" w14:paraId="13EB64AB" w14:textId="77777777">
            <w:pPr>
              <w:rPr>
                <w:rFonts w:ascii="標楷體" w:hAnsi="標楷體" w:eastAsia="標楷體"/>
                <w:szCs w:val="24"/>
              </w:rPr>
            </w:pPr>
          </w:p>
        </w:tc>
      </w:tr>
      <w:tr w:rsidRPr="008E5887" w:rsidR="00D4650F" w:rsidTr="0E915E5B" w14:paraId="4803A898" w14:textId="77777777">
        <w:trPr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8" w:type="pct"/>
            <w:tcMar/>
            <w:vAlign w:val="center"/>
          </w:tcPr>
          <w:p w:rsidRPr="008E5887" w:rsidR="00D4650F" w:rsidP="00D4650F" w:rsidRDefault="00D4650F" w14:paraId="300A75A3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省份/城市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34" w:type="pct"/>
            <w:tcMar/>
            <w:vAlign w:val="center"/>
          </w:tcPr>
          <w:p w:rsidRPr="007A27E2" w:rsidR="00D4650F" w:rsidP="00D4650F" w:rsidRDefault="00D4650F" w14:paraId="1C4FB2A0" w14:textId="77777777">
            <w:pPr>
              <w:rPr>
                <w:rFonts w:ascii="標楷體" w:hAnsi="標楷體" w:eastAsia="標楷體"/>
                <w:color w:val="000000" w:themeColor="text1"/>
                <w:szCs w:val="24"/>
                <w:highlight w:val="yellow"/>
              </w:rPr>
            </w:pPr>
            <w:r w:rsidRPr="007A27E2">
              <w:rPr>
                <w:rFonts w:hint="eastAsia" w:ascii="標楷體" w:hAnsi="標楷體" w:eastAsia="標楷體"/>
                <w:color w:val="000000" w:themeColor="text1"/>
                <w:szCs w:val="24"/>
                <w:highlight w:val="yellow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pct"/>
            <w:tcMar/>
            <w:vAlign w:val="center"/>
          </w:tcPr>
          <w:p w:rsidRPr="008E5887" w:rsidR="00D4650F" w:rsidP="00D4650F" w:rsidRDefault="00D4650F" w14:paraId="388477BF" w14:textId="77777777">
            <w:pPr>
              <w:rPr>
                <w:rFonts w:ascii="標楷體" w:hAnsi="標楷體" w:eastAsia="標楷體"/>
                <w:color w:val="000000" w:themeColor="text1"/>
                <w:szCs w:val="24"/>
              </w:rPr>
            </w:pPr>
            <w:proofErr w:type="spellStart"/>
            <w:r w:rsidRPr="008E5887">
              <w:rPr>
                <w:rFonts w:hint="eastAsia" w:ascii="標楷體" w:hAnsi="標楷體" w:eastAsia="標楷體"/>
                <w:color w:val="000000" w:themeColor="text1"/>
                <w:szCs w:val="24"/>
              </w:rPr>
              <w:t>Combobox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99" w:type="pct"/>
            <w:tcMar/>
            <w:vAlign w:val="center"/>
          </w:tcPr>
          <w:p w:rsidRPr="008B0FBD" w:rsidR="00D4650F" w:rsidP="00D4650F" w:rsidRDefault="00D4650F" w14:paraId="4CF2A923" w14:textId="77777777">
            <w:pPr>
              <w:rPr>
                <w:rFonts w:ascii="標楷體" w:hAnsi="標楷體" w:eastAsia="標楷體"/>
                <w:color w:val="000000"/>
              </w:rPr>
            </w:pPr>
            <w:r w:rsidRPr="008B0FBD">
              <w:rPr>
                <w:rFonts w:hint="eastAsia" w:ascii="標楷體" w:hAnsi="標楷體" w:eastAsia="標楷體"/>
                <w:color w:val="000000"/>
              </w:rPr>
              <w:t>&lt;</w:t>
            </w:r>
            <w:proofErr w:type="spellStart"/>
            <w:r>
              <w:rPr>
                <w:rFonts w:ascii="標楷體" w:hAnsi="標楷體" w:eastAsia="標楷體"/>
                <w:color w:val="000000"/>
              </w:rPr>
              <w:t>BaseCoun</w:t>
            </w:r>
            <w:r>
              <w:rPr>
                <w:rFonts w:hint="eastAsia" w:ascii="標楷體" w:hAnsi="標楷體" w:eastAsia="標楷體"/>
                <w:color w:val="000000"/>
              </w:rPr>
              <w:t>t</w:t>
            </w:r>
            <w:r>
              <w:rPr>
                <w:rFonts w:ascii="標楷體" w:hAnsi="標楷體" w:eastAsia="標楷體"/>
                <w:color w:val="000000"/>
              </w:rPr>
              <w:t>y</w:t>
            </w:r>
            <w:proofErr w:type="spellEnd"/>
            <w:r w:rsidRPr="008B0FBD">
              <w:rPr>
                <w:rFonts w:hint="eastAsia" w:ascii="標楷體" w:hAnsi="標楷體" w:eastAsia="標楷體"/>
                <w:color w:val="000000"/>
              </w:rPr>
              <w:t>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0" w:type="pct"/>
            <w:tcMar/>
          </w:tcPr>
          <w:p w:rsidRPr="008E5887" w:rsidR="00D4650F" w:rsidP="00D4650F" w:rsidRDefault="00D4650F" w14:paraId="144F79E3" w14:textId="77777777">
            <w:pPr>
              <w:rPr>
                <w:rFonts w:ascii="標楷體" w:hAnsi="標楷體" w:eastAsia="標楷體"/>
                <w:szCs w:val="24"/>
              </w:rPr>
            </w:pPr>
          </w:p>
        </w:tc>
      </w:tr>
      <w:tr w:rsidRPr="008E5887" w:rsidR="00D4650F" w:rsidTr="0E915E5B" w14:paraId="333432D3" w14:textId="77777777">
        <w:trPr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8" w:type="pct"/>
            <w:tcMar/>
            <w:vAlign w:val="center"/>
          </w:tcPr>
          <w:p w:rsidRPr="008E5887" w:rsidR="00D4650F" w:rsidP="00D4650F" w:rsidRDefault="00D4650F" w14:paraId="4F67B2B9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工作地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34" w:type="pct"/>
            <w:tcMar/>
            <w:vAlign w:val="center"/>
          </w:tcPr>
          <w:p w:rsidRPr="008E5887" w:rsidR="00D4650F" w:rsidP="00D4650F" w:rsidRDefault="00D4650F" w14:paraId="58404570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PA參數-顯示/</w:t>
            </w:r>
            <w:proofErr w:type="gramStart"/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必填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pct"/>
            <w:tcMar/>
            <w:vAlign w:val="center"/>
          </w:tcPr>
          <w:p w:rsidRPr="008E5887" w:rsidR="00D4650F" w:rsidP="00D4650F" w:rsidRDefault="00D4650F" w14:paraId="34B4B88C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proofErr w:type="spellStart"/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Combobox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99" w:type="pct"/>
            <w:tcMar/>
            <w:vAlign w:val="center"/>
          </w:tcPr>
          <w:p w:rsidRPr="008E5887" w:rsidR="00D4650F" w:rsidP="00D4650F" w:rsidRDefault="00D4650F" w14:paraId="1418AB0E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選單連動PA參數-工作地 (客戶維護)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0" w:type="pct"/>
            <w:tcMar/>
          </w:tcPr>
          <w:p w:rsidRPr="008E5887" w:rsidR="00D4650F" w:rsidP="00D4650F" w:rsidRDefault="00D4650F" w14:paraId="1166E38C" w14:textId="77777777">
            <w:pPr>
              <w:rPr>
                <w:rFonts w:ascii="標楷體" w:hAnsi="標楷體" w:eastAsia="標楷體"/>
                <w:szCs w:val="24"/>
              </w:rPr>
            </w:pPr>
          </w:p>
        </w:tc>
      </w:tr>
      <w:tr w:rsidRPr="008E5887" w:rsidR="00D4650F" w:rsidTr="0E915E5B" w14:paraId="05D1F9BA" w14:textId="77777777">
        <w:trPr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8" w:type="pct"/>
            <w:tcMar/>
            <w:vAlign w:val="center"/>
          </w:tcPr>
          <w:p w:rsidRPr="008E5887" w:rsidR="00D4650F" w:rsidP="00D4650F" w:rsidRDefault="00D4650F" w14:paraId="748E8EA2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廠別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34" w:type="pct"/>
            <w:tcMar/>
            <w:vAlign w:val="center"/>
          </w:tcPr>
          <w:p w:rsidRPr="008E5887" w:rsidR="00D4650F" w:rsidP="00D4650F" w:rsidRDefault="00D4650F" w14:paraId="1C02CFB8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PA參數-顯示/</w:t>
            </w:r>
            <w:proofErr w:type="gramStart"/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必填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pct"/>
            <w:tcMar/>
            <w:vAlign w:val="center"/>
          </w:tcPr>
          <w:p w:rsidRPr="008E5887" w:rsidR="00D4650F" w:rsidP="00D4650F" w:rsidRDefault="00D4650F" w14:paraId="32E78ADB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proofErr w:type="spellStart"/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Combobox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99" w:type="pct"/>
            <w:tcMar/>
            <w:vAlign w:val="center"/>
          </w:tcPr>
          <w:p w:rsidRPr="008E5887" w:rsidR="00D4650F" w:rsidP="00D4650F" w:rsidRDefault="00D4650F" w14:paraId="77C6B232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選單連動PA參數-廠別 (客戶維護)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0" w:type="pct"/>
            <w:tcMar/>
          </w:tcPr>
          <w:p w:rsidRPr="008E5887" w:rsidR="00D4650F" w:rsidP="00D4650F" w:rsidRDefault="00D4650F" w14:paraId="1CAF22AD" w14:textId="77777777">
            <w:pPr>
              <w:rPr>
                <w:rFonts w:ascii="標楷體" w:hAnsi="標楷體" w:eastAsia="標楷體"/>
                <w:szCs w:val="24"/>
              </w:rPr>
            </w:pPr>
          </w:p>
        </w:tc>
      </w:tr>
      <w:tr w:rsidRPr="008E5887" w:rsidR="00D4650F" w:rsidTr="0E915E5B" w14:paraId="3130E91E" w14:textId="77777777">
        <w:trPr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8" w:type="pct"/>
            <w:tcMar/>
            <w:vAlign w:val="center"/>
          </w:tcPr>
          <w:p w:rsidRPr="008E5887" w:rsidR="00D4650F" w:rsidP="00D4650F" w:rsidRDefault="00D4650F" w14:paraId="636614DB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公司別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34" w:type="pct"/>
            <w:tcMar/>
            <w:vAlign w:val="center"/>
          </w:tcPr>
          <w:p w:rsidRPr="008E5887" w:rsidR="00D4650F" w:rsidP="00D4650F" w:rsidRDefault="00D4650F" w14:paraId="5E3B0FEA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>
              <w:rPr>
                <w:rFonts w:hint="eastAsia" w:ascii="標楷體" w:hAnsi="標楷體" w:eastAsia="標楷體"/>
                <w:color w:val="000000"/>
                <w:szCs w:val="24"/>
              </w:rPr>
              <w:t>PA</w:t>
            </w: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參數-顯示/</w:t>
            </w:r>
            <w:proofErr w:type="gramStart"/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必填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pct"/>
            <w:tcMar/>
            <w:vAlign w:val="center"/>
          </w:tcPr>
          <w:p w:rsidRPr="008E5887" w:rsidR="00D4650F" w:rsidP="00D4650F" w:rsidRDefault="00D4650F" w14:paraId="1ADE759A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proofErr w:type="spellStart"/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Combobox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99" w:type="pct"/>
            <w:tcMar/>
            <w:vAlign w:val="center"/>
          </w:tcPr>
          <w:p w:rsidRPr="008E5887" w:rsidR="00D4650F" w:rsidP="00D4650F" w:rsidRDefault="00D4650F" w14:paraId="63525681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選單連動PA參數-公司別 (客戶維護)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0" w:type="pct"/>
            <w:tcMar/>
          </w:tcPr>
          <w:p w:rsidRPr="008E5887" w:rsidR="00D4650F" w:rsidP="00D4650F" w:rsidRDefault="00D4650F" w14:paraId="68CD9097" w14:textId="77777777">
            <w:pPr>
              <w:rPr>
                <w:rFonts w:ascii="標楷體" w:hAnsi="標楷體" w:eastAsia="標楷體"/>
                <w:szCs w:val="24"/>
              </w:rPr>
            </w:pPr>
          </w:p>
        </w:tc>
      </w:tr>
      <w:tr w:rsidRPr="008E5887" w:rsidR="00D4650F" w:rsidTr="0E915E5B" w14:paraId="5759FAC9" w14:textId="77777777">
        <w:trPr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8" w:type="pct"/>
            <w:tcMar/>
            <w:vAlign w:val="center"/>
          </w:tcPr>
          <w:p w:rsidRPr="008E5887" w:rsidR="00D4650F" w:rsidP="00D4650F" w:rsidRDefault="00D4650F" w14:paraId="3C6BEBD5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編制人數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34" w:type="pct"/>
            <w:tcMar/>
            <w:vAlign w:val="center"/>
          </w:tcPr>
          <w:p w:rsidRPr="008E5887" w:rsidR="00D4650F" w:rsidP="00D4650F" w:rsidRDefault="00D4650F" w14:paraId="13430C3E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OM參數-顯示/</w:t>
            </w:r>
            <w:proofErr w:type="gramStart"/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必填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pct"/>
            <w:tcMar/>
            <w:vAlign w:val="center"/>
          </w:tcPr>
          <w:p w:rsidRPr="008E5887" w:rsidR="00D4650F" w:rsidP="00D4650F" w:rsidRDefault="00D4650F" w14:paraId="0E397367" w14:textId="77777777">
            <w:pPr>
              <w:rPr>
                <w:rFonts w:ascii="標楷體" w:hAnsi="標楷體" w:eastAsia="標楷體"/>
                <w:color w:val="000000"/>
              </w:rPr>
            </w:pPr>
            <w:proofErr w:type="spellStart"/>
            <w:r w:rsidRPr="008E5887">
              <w:rPr>
                <w:rFonts w:hint="eastAsia" w:ascii="標楷體" w:hAnsi="標楷體" w:eastAsia="標楷體"/>
                <w:color w:val="000000"/>
              </w:rPr>
              <w:t>Co</w:t>
            </w:r>
            <w:r w:rsidRPr="008E5887">
              <w:rPr>
                <w:rFonts w:ascii="標楷體" w:hAnsi="標楷體" w:eastAsia="標楷體"/>
                <w:color w:val="000000"/>
              </w:rPr>
              <w:t>mbobox</w:t>
            </w:r>
            <w:proofErr w:type="spellEnd"/>
            <w:r w:rsidRPr="008E5887">
              <w:rPr>
                <w:rFonts w:ascii="標楷體" w:hAnsi="標楷體" w:eastAsia="標楷體"/>
                <w:color w:val="000000"/>
              </w:rPr>
              <w:t>(</w:t>
            </w:r>
            <w:r w:rsidRPr="008E5887">
              <w:rPr>
                <w:rFonts w:hint="eastAsia" w:ascii="標楷體" w:hAnsi="標楷體" w:eastAsia="標楷體"/>
                <w:color w:val="000000"/>
              </w:rPr>
              <w:t>職務群組選單)+數字選擇器</w:t>
            </w:r>
          </w:p>
          <w:p w:rsidRPr="008E5887" w:rsidR="00D4650F" w:rsidP="00D4650F" w:rsidRDefault="00D4650F" w14:paraId="4D0CF7D4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*可新增多組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99" w:type="pct"/>
            <w:tcMar/>
            <w:vAlign w:val="center"/>
          </w:tcPr>
          <w:p w:rsidRPr="008E5887" w:rsidR="00D4650F" w:rsidP="00D4650F" w:rsidRDefault="00D4650F" w14:paraId="058C6FD0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選單連動PA參數-職務群組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0" w:type="pct"/>
            <w:tcMar/>
          </w:tcPr>
          <w:p w:rsidRPr="008E5887" w:rsidR="00D4650F" w:rsidP="00D4650F" w:rsidRDefault="00D4650F" w14:paraId="77AA3256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若該公司未使用職務群組，則不需有</w:t>
            </w:r>
            <w:proofErr w:type="spellStart"/>
            <w:r w:rsidRPr="008E5887">
              <w:rPr>
                <w:rFonts w:hint="eastAsia" w:ascii="標楷體" w:hAnsi="標楷體" w:eastAsia="標楷體"/>
              </w:rPr>
              <w:t>Combobox</w:t>
            </w:r>
            <w:proofErr w:type="spellEnd"/>
            <w:r w:rsidRPr="008E5887">
              <w:rPr>
                <w:rFonts w:hint="eastAsia" w:ascii="標楷體" w:hAnsi="標楷體" w:eastAsia="標楷體"/>
              </w:rPr>
              <w:t>，直接顯示數字選擇器</w:t>
            </w:r>
          </w:p>
        </w:tc>
      </w:tr>
      <w:tr w:rsidRPr="008E5887" w:rsidR="00D4650F" w:rsidTr="0E915E5B" w14:paraId="0C6297BC" w14:textId="77777777">
        <w:trPr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8" w:type="pct"/>
            <w:tcMar/>
            <w:vAlign w:val="center"/>
          </w:tcPr>
          <w:p w:rsidRPr="008E5887" w:rsidR="00D4650F" w:rsidP="00D4650F" w:rsidRDefault="00D4650F" w14:paraId="31F6E070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>附件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34" w:type="pct"/>
            <w:tcMar/>
            <w:vAlign w:val="center"/>
          </w:tcPr>
          <w:p w:rsidRPr="008E5887" w:rsidR="00D4650F" w:rsidP="00D4650F" w:rsidRDefault="00D4650F" w14:paraId="670D0659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 xml:space="preserve">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pct"/>
            <w:tcMar/>
            <w:vAlign w:val="center"/>
          </w:tcPr>
          <w:p w:rsidRPr="008E5887" w:rsidR="00D4650F" w:rsidP="00D4650F" w:rsidRDefault="00D4650F" w14:paraId="79B9601E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B0FBD">
              <w:rPr>
                <w:rFonts w:hint="eastAsia" w:ascii="標楷體" w:hAnsi="標楷體" w:eastAsia="標楷體"/>
                <w:color w:val="000000"/>
              </w:rPr>
              <w:t>上傳檔案</w:t>
            </w:r>
            <w:r>
              <w:rPr>
                <w:rFonts w:hint="eastAsia" w:ascii="標楷體" w:hAnsi="標楷體" w:eastAsia="標楷體"/>
                <w:color w:val="000000"/>
              </w:rPr>
              <w:t>，</w:t>
            </w:r>
            <w:r w:rsidRPr="008B0FBD">
              <w:rPr>
                <w:rFonts w:hint="eastAsia" w:ascii="標楷體" w:hAnsi="標楷體" w:eastAsia="標楷體"/>
                <w:color w:val="000000"/>
              </w:rPr>
              <w:t>可上傳附件類型為TXT, WORD, PPT, EXCEL, PDF, JPG, JPEG, PNG, GIF, ZIP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99" w:type="pct"/>
            <w:tcMar/>
            <w:vAlign w:val="center"/>
          </w:tcPr>
          <w:p w:rsidRPr="008E5887" w:rsidR="00D4650F" w:rsidP="00D4650F" w:rsidRDefault="00D4650F" w14:paraId="57A94C4B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 xml:space="preserve">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0" w:type="pct"/>
            <w:tcMar/>
          </w:tcPr>
          <w:p w:rsidRPr="008E5887" w:rsidR="00D4650F" w:rsidP="00D4650F" w:rsidRDefault="00D4650F" w14:paraId="14E0BA95" w14:textId="77777777">
            <w:pPr>
              <w:rPr>
                <w:rFonts w:ascii="標楷體" w:hAnsi="標楷體" w:eastAsia="標楷體"/>
                <w:szCs w:val="24"/>
              </w:rPr>
            </w:pPr>
          </w:p>
        </w:tc>
      </w:tr>
      <w:tr w:rsidRPr="008E5887" w:rsidR="00D4650F" w:rsidTr="0E915E5B" w14:paraId="4BCC0B04" w14:textId="77777777">
        <w:trPr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Mar/>
            <w:vAlign w:val="center"/>
          </w:tcPr>
          <w:p w:rsidRPr="008E5887" w:rsidR="00D4650F" w:rsidP="00D4650F" w:rsidRDefault="00D4650F" w14:paraId="3D63C437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以下為主管資料，可能有多組</w:t>
            </w:r>
          </w:p>
          <w:p w:rsidRPr="008E5887" w:rsidR="00D4650F" w:rsidP="00D4650F" w:rsidRDefault="00D4650F" w14:paraId="376B3F4F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* 至少需要有一個職位序號00/正主管的資訊，不可刪除</w:t>
            </w:r>
          </w:p>
          <w:p w:rsidRPr="008E5887" w:rsidR="00D4650F" w:rsidP="00D4650F" w:rsidRDefault="00D4650F" w14:paraId="28687E8F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* 若某職位序號主管被異動，</w:t>
            </w:r>
            <w:proofErr w:type="gramStart"/>
            <w:r w:rsidRPr="008E5887">
              <w:rPr>
                <w:rFonts w:hint="eastAsia" w:ascii="標楷體" w:hAnsi="標楷體" w:eastAsia="標楷體"/>
              </w:rPr>
              <w:t>則原轄下</w:t>
            </w:r>
            <w:proofErr w:type="gramEnd"/>
            <w:r w:rsidRPr="008E5887">
              <w:rPr>
                <w:rFonts w:hint="eastAsia" w:ascii="標楷體" w:hAnsi="標楷體" w:eastAsia="標楷體"/>
              </w:rPr>
              <w:t>管理單位或員工的上層單位直接異動為修改後的資料</w:t>
            </w:r>
          </w:p>
        </w:tc>
      </w:tr>
      <w:tr w:rsidRPr="008E5887" w:rsidR="00D4650F" w:rsidTr="0E915E5B" w14:paraId="35E6BB42" w14:textId="77777777">
        <w:trPr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8" w:type="pct"/>
            <w:tcMar/>
            <w:vAlign w:val="center"/>
          </w:tcPr>
          <w:p w:rsidRPr="008E5887" w:rsidR="00D4650F" w:rsidP="00D4650F" w:rsidRDefault="00D4650F" w14:paraId="6DCF74D6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職位序號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34" w:type="pct"/>
            <w:tcMar/>
            <w:vAlign w:val="center"/>
          </w:tcPr>
          <w:p w:rsidRPr="008E5887" w:rsidR="00D4650F" w:rsidP="00D4650F" w:rsidRDefault="00D4650F" w14:paraId="4AC23485" w14:textId="77777777">
            <w:pPr>
              <w:rPr>
                <w:rFonts w:ascii="標楷體" w:hAnsi="標楷體" w:eastAsia="標楷體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pct"/>
            <w:tcMar/>
            <w:vAlign w:val="center"/>
          </w:tcPr>
          <w:p w:rsidRPr="008E5887" w:rsidR="00D4650F" w:rsidP="00D4650F" w:rsidRDefault="00D4650F" w14:paraId="1765B90C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唯讀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99" w:type="pct"/>
            <w:tcMar/>
            <w:vAlign w:val="center"/>
          </w:tcPr>
          <w:p w:rsidRPr="008E5887" w:rsidR="00D4650F" w:rsidP="00D4650F" w:rsidRDefault="00D4650F" w14:paraId="3478B5F6" w14:textId="77777777">
            <w:pPr>
              <w:rPr>
                <w:rFonts w:ascii="標楷體" w:hAnsi="標楷體" w:eastAsia="標楷體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0" w:type="pct"/>
            <w:tcMar/>
            <w:vAlign w:val="center"/>
          </w:tcPr>
          <w:p w:rsidRPr="008E5887" w:rsidR="00D4650F" w:rsidP="00D4650F" w:rsidRDefault="00D4650F" w14:paraId="15E9657A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* 00的定義為單位主管，01-05的定義為共治主管</w:t>
            </w:r>
            <w:r w:rsidRPr="008E5887">
              <w:rPr>
                <w:rFonts w:hint="eastAsia" w:ascii="標楷體" w:hAnsi="標楷體" w:eastAsia="標楷體"/>
                <w:color w:val="000000"/>
              </w:rPr>
              <w:br/>
            </w:r>
            <w:r w:rsidRPr="008E5887">
              <w:rPr>
                <w:rFonts w:hint="eastAsia" w:ascii="標楷體" w:hAnsi="標楷體" w:eastAsia="標楷體"/>
                <w:color w:val="000000"/>
              </w:rPr>
              <w:t>* 第一個正主管一定為00</w:t>
            </w:r>
          </w:p>
        </w:tc>
      </w:tr>
      <w:tr w:rsidRPr="008E5887" w:rsidR="00D4650F" w:rsidTr="0E915E5B" w14:paraId="4A7AD937" w14:textId="77777777">
        <w:trPr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8" w:type="pct"/>
            <w:tcMar/>
            <w:vAlign w:val="center"/>
          </w:tcPr>
          <w:p w:rsidRPr="008F2AAC" w:rsidR="00D4650F" w:rsidP="00D4650F" w:rsidRDefault="00D4650F" w14:paraId="6FAAA6D2" w14:textId="77777777">
            <w:pPr>
              <w:rPr>
                <w:rFonts w:ascii="標楷體" w:hAnsi="標楷體" w:eastAsia="標楷體"/>
                <w:color w:val="FF0000"/>
              </w:rPr>
            </w:pPr>
            <w:proofErr w:type="gramStart"/>
            <w:r w:rsidRPr="008E5887">
              <w:rPr>
                <w:rFonts w:hint="eastAsia" w:ascii="標楷體" w:hAnsi="標楷體" w:eastAsia="標楷體"/>
                <w:color w:val="000000"/>
              </w:rPr>
              <w:lastRenderedPageBreak/>
              <w:t>工號</w:t>
            </w:r>
            <w:proofErr w:type="gramEnd"/>
            <w:r w:rsidR="008F2AAC">
              <w:rPr>
                <w:rFonts w:hint="eastAsia" w:ascii="標楷體" w:hAnsi="標楷體" w:eastAsia="標楷體"/>
                <w:color w:val="FF0000"/>
              </w:rPr>
              <w:t>/姓名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34" w:type="pct"/>
            <w:tcMar/>
            <w:vAlign w:val="center"/>
          </w:tcPr>
          <w:p w:rsidRPr="008E5887" w:rsidR="00D4650F" w:rsidP="00D4650F" w:rsidRDefault="00D4650F" w14:paraId="00CEA9F3" w14:textId="77777777">
            <w:pPr>
              <w:rPr>
                <w:rFonts w:ascii="標楷體" w:hAnsi="標楷體" w:eastAsia="標楷體"/>
                <w:color w:val="000000"/>
              </w:rPr>
            </w:pPr>
            <w:r>
              <w:rPr>
                <w:rFonts w:hint="eastAsia" w:ascii="標楷體" w:hAnsi="標楷體" w:eastAsia="標楷體"/>
                <w:color w:val="00000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pct"/>
            <w:tcMar/>
            <w:vAlign w:val="center"/>
          </w:tcPr>
          <w:p w:rsidRPr="008E5887" w:rsidR="00D4650F" w:rsidP="00D4650F" w:rsidRDefault="00D4650F" w14:paraId="135A72DF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關鍵字-</w:t>
            </w:r>
            <w:proofErr w:type="spellStart"/>
            <w:r w:rsidRPr="008E5887">
              <w:rPr>
                <w:rFonts w:hint="eastAsia" w:ascii="標楷體" w:hAnsi="標楷體" w:eastAsia="標楷體"/>
                <w:color w:val="000000"/>
              </w:rPr>
              <w:t>Combobx</w:t>
            </w:r>
            <w:proofErr w:type="spellEnd"/>
            <w:r w:rsidRPr="008E5887">
              <w:rPr>
                <w:rFonts w:hint="eastAsia" w:ascii="標楷體" w:hAnsi="標楷體" w:eastAsia="標楷體"/>
                <w:color w:val="000000"/>
              </w:rPr>
              <w:t>，</w:t>
            </w:r>
            <w:proofErr w:type="gramStart"/>
            <w:r w:rsidRPr="008E5887">
              <w:rPr>
                <w:rFonts w:hint="eastAsia" w:ascii="標楷體" w:hAnsi="標楷體" w:eastAsia="標楷體"/>
                <w:color w:val="000000"/>
              </w:rPr>
              <w:t>工號</w:t>
            </w:r>
            <w:proofErr w:type="gramEnd"/>
            <w:r w:rsidRPr="008E5887">
              <w:rPr>
                <w:rFonts w:hint="eastAsia" w:ascii="標楷體" w:hAnsi="標楷體" w:eastAsia="標楷體"/>
                <w:color w:val="000000"/>
              </w:rPr>
              <w:t>/姓名</w:t>
            </w:r>
            <w:r w:rsidRPr="008E5887">
              <w:rPr>
                <w:rFonts w:hint="eastAsia" w:ascii="標楷體" w:hAnsi="標楷體" w:eastAsia="標楷體"/>
                <w:color w:val="000000"/>
              </w:rPr>
              <w:br/>
            </w:r>
            <w:r w:rsidRPr="008E5887">
              <w:rPr>
                <w:rFonts w:hint="eastAsia" w:ascii="標楷體" w:hAnsi="標楷體" w:eastAsia="標楷體"/>
                <w:color w:val="000000"/>
              </w:rPr>
              <w:t>* 可</w:t>
            </w:r>
            <w:proofErr w:type="gramStart"/>
            <w:r w:rsidRPr="008E5887">
              <w:rPr>
                <w:rFonts w:hint="eastAsia" w:ascii="標楷體" w:hAnsi="標楷體" w:eastAsia="標楷體"/>
                <w:color w:val="000000"/>
              </w:rPr>
              <w:t>關鍵字工號及</w:t>
            </w:r>
            <w:proofErr w:type="gramEnd"/>
            <w:r w:rsidRPr="008E5887">
              <w:rPr>
                <w:rFonts w:hint="eastAsia" w:ascii="標楷體" w:hAnsi="標楷體" w:eastAsia="標楷體"/>
                <w:color w:val="000000"/>
              </w:rPr>
              <w:t>姓名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99" w:type="pct"/>
            <w:tcMar/>
            <w:vAlign w:val="center"/>
          </w:tcPr>
          <w:p w:rsidR="00530E50" w:rsidP="00530E50" w:rsidRDefault="00530E50" w14:paraId="0FF59335" w14:textId="77777777">
            <w:pPr>
              <w:rPr>
                <w:rFonts w:ascii="標楷體" w:hAnsi="標楷體" w:eastAsia="標楷體"/>
                <w:color w:val="000000"/>
                <w:szCs w:val="24"/>
              </w:rPr>
            </w:pPr>
            <w:r w:rsidRPr="008E5887">
              <w:rPr>
                <w:rFonts w:hint="eastAsia" w:ascii="標楷體" w:hAnsi="標楷體" w:eastAsia="標楷體"/>
                <w:color w:val="000000"/>
                <w:szCs w:val="24"/>
              </w:rPr>
              <w:t xml:space="preserve">* </w:t>
            </w:r>
            <w:r w:rsidRPr="00530E50">
              <w:rPr>
                <w:rFonts w:hint="eastAsia" w:ascii="標楷體" w:hAnsi="標楷體" w:eastAsia="標楷體"/>
                <w:strike/>
                <w:color w:val="000000"/>
                <w:szCs w:val="24"/>
              </w:rPr>
              <w:t>搜尋範圍為全公司當下及未來都在職(不</w:t>
            </w:r>
            <w:proofErr w:type="gramStart"/>
            <w:r w:rsidRPr="00530E50">
              <w:rPr>
                <w:rFonts w:hint="eastAsia" w:ascii="標楷體" w:hAnsi="標楷體" w:eastAsia="標楷體"/>
                <w:strike/>
                <w:color w:val="000000"/>
                <w:szCs w:val="24"/>
              </w:rPr>
              <w:t>包含留停</w:t>
            </w:r>
            <w:proofErr w:type="gramEnd"/>
            <w:r w:rsidRPr="00530E50">
              <w:rPr>
                <w:rFonts w:hint="eastAsia" w:ascii="標楷體" w:hAnsi="標楷體" w:eastAsia="標楷體"/>
                <w:strike/>
                <w:color w:val="000000"/>
                <w:szCs w:val="24"/>
              </w:rPr>
              <w:t>)的人員</w:t>
            </w:r>
          </w:p>
          <w:p w:rsidRPr="008E5887" w:rsidR="00D4650F" w:rsidP="00530E50" w:rsidRDefault="00530E50" w14:paraId="5B1D0E17" w14:textId="77777777">
            <w:pPr>
              <w:rPr>
                <w:rFonts w:ascii="標楷體" w:hAnsi="標楷體" w:eastAsia="標楷體"/>
                <w:color w:val="000000"/>
              </w:rPr>
            </w:pPr>
            <w:r w:rsidRPr="00530E50">
              <w:rPr>
                <w:rFonts w:hint="eastAsia" w:ascii="標楷體" w:hAnsi="標楷體" w:eastAsia="標楷體"/>
                <w:color w:val="FF0000"/>
                <w:szCs w:val="24"/>
              </w:rPr>
              <w:t>搜尋範圍為生效日選擇當天在職的人員</w:t>
            </w:r>
            <w:r w:rsidRPr="008E5887" w:rsidR="00D4650F">
              <w:rPr>
                <w:rFonts w:hint="eastAsia" w:ascii="標楷體" w:hAnsi="標楷體" w:eastAsia="標楷體"/>
                <w:color w:val="000000"/>
              </w:rPr>
              <w:br/>
            </w:r>
            <w:r w:rsidRPr="008E5887" w:rsidR="00D4650F">
              <w:rPr>
                <w:rFonts w:hint="eastAsia" w:ascii="標楷體" w:hAnsi="標楷體" w:eastAsia="標楷體"/>
                <w:color w:val="000000"/>
              </w:rPr>
              <w:t xml:space="preserve">* 未選擇時框框內有灰色提示字: </w:t>
            </w:r>
            <w:proofErr w:type="gramStart"/>
            <w:r w:rsidRPr="008E5887" w:rsidR="00D4650F">
              <w:rPr>
                <w:rFonts w:hint="eastAsia" w:ascii="標楷體" w:hAnsi="標楷體" w:eastAsia="標楷體"/>
                <w:color w:val="000000"/>
              </w:rPr>
              <w:t>工號</w:t>
            </w:r>
            <w:proofErr w:type="gramEnd"/>
            <w:r w:rsidRPr="008E5887" w:rsidR="00D4650F">
              <w:rPr>
                <w:rFonts w:hint="eastAsia" w:ascii="標楷體" w:hAnsi="標楷體" w:eastAsia="標楷體"/>
                <w:color w:val="000000"/>
              </w:rPr>
              <w:t>/姓名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0" w:type="pct"/>
            <w:tcMar/>
            <w:vAlign w:val="center"/>
          </w:tcPr>
          <w:p w:rsidRPr="008E5887" w:rsidR="00D4650F" w:rsidP="00D4650F" w:rsidRDefault="00D4650F" w14:paraId="04B26289" w14:textId="77777777">
            <w:pPr>
              <w:rPr>
                <w:rFonts w:ascii="標楷體" w:hAnsi="標楷體" w:eastAsia="標楷體"/>
                <w:color w:val="000000"/>
              </w:rPr>
            </w:pPr>
          </w:p>
        </w:tc>
      </w:tr>
      <w:tr w:rsidRPr="008E5887" w:rsidR="00D4650F" w:rsidTr="0E915E5B" w14:paraId="381BD396" w14:textId="77777777">
        <w:trPr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8" w:type="pct"/>
            <w:tcMar/>
            <w:vAlign w:val="center"/>
          </w:tcPr>
          <w:p w:rsidRPr="008F2AAC" w:rsidR="00D4650F" w:rsidP="00D4650F" w:rsidRDefault="00D4650F" w14:paraId="65EBFCB4" w14:textId="77777777">
            <w:pPr>
              <w:rPr>
                <w:rFonts w:ascii="標楷體" w:hAnsi="標楷體" w:eastAsia="標楷體"/>
                <w:strike/>
                <w:color w:val="FF0000"/>
              </w:rPr>
            </w:pPr>
            <w:r w:rsidRPr="008F2AAC">
              <w:rPr>
                <w:rFonts w:hint="eastAsia" w:ascii="標楷體" w:hAnsi="標楷體" w:eastAsia="標楷體"/>
                <w:strike/>
                <w:color w:val="FF0000"/>
              </w:rPr>
              <w:t>姓名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34" w:type="pct"/>
            <w:tcMar/>
            <w:vAlign w:val="center"/>
          </w:tcPr>
          <w:p w:rsidRPr="008F2AAC" w:rsidR="00D4650F" w:rsidP="00D4650F" w:rsidRDefault="00D4650F" w14:paraId="294A6A8C" w14:textId="77777777">
            <w:pPr>
              <w:rPr>
                <w:rFonts w:ascii="標楷體" w:hAnsi="標楷體" w:eastAsia="標楷體"/>
                <w:strike/>
                <w:color w:val="FF0000"/>
              </w:rPr>
            </w:pPr>
            <w:r w:rsidRPr="008F2AAC">
              <w:rPr>
                <w:rFonts w:hint="eastAsia" w:ascii="標楷體" w:hAnsi="標楷體" w:eastAsia="標楷體"/>
                <w:strike/>
                <w:color w:val="FF0000"/>
              </w:rPr>
              <w:t xml:space="preserve">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pct"/>
            <w:tcMar/>
            <w:vAlign w:val="center"/>
          </w:tcPr>
          <w:p w:rsidRPr="008F2AAC" w:rsidR="00D4650F" w:rsidP="00D4650F" w:rsidRDefault="00D4650F" w14:paraId="26E63894" w14:textId="77777777">
            <w:pPr>
              <w:rPr>
                <w:rFonts w:ascii="標楷體" w:hAnsi="標楷體" w:eastAsia="標楷體"/>
                <w:strike/>
                <w:color w:val="FF0000"/>
              </w:rPr>
            </w:pPr>
            <w:r w:rsidRPr="008F2AAC">
              <w:rPr>
                <w:rFonts w:hint="eastAsia" w:ascii="標楷體" w:hAnsi="標楷體" w:eastAsia="標楷體"/>
                <w:strike/>
                <w:color w:val="FF0000"/>
              </w:rPr>
              <w:t>唯讀，</w:t>
            </w:r>
            <w:proofErr w:type="gramStart"/>
            <w:r w:rsidRPr="008F2AAC">
              <w:rPr>
                <w:rFonts w:hint="eastAsia" w:ascii="標楷體" w:hAnsi="標楷體" w:eastAsia="標楷體"/>
                <w:strike/>
                <w:color w:val="FF0000"/>
              </w:rPr>
              <w:t>選擇工號後</w:t>
            </w:r>
            <w:proofErr w:type="gramEnd"/>
            <w:r w:rsidRPr="008F2AAC">
              <w:rPr>
                <w:rFonts w:hint="eastAsia" w:ascii="標楷體" w:hAnsi="標楷體" w:eastAsia="標楷體"/>
                <w:strike/>
                <w:color w:val="FF0000"/>
              </w:rPr>
              <w:t>自動帶入該人員姓名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99" w:type="pct"/>
            <w:tcMar/>
            <w:vAlign w:val="center"/>
          </w:tcPr>
          <w:p w:rsidRPr="008F2AAC" w:rsidR="00D4650F" w:rsidP="00D4650F" w:rsidRDefault="00D4650F" w14:paraId="691556B0" w14:textId="77777777">
            <w:pPr>
              <w:rPr>
                <w:rFonts w:ascii="標楷體" w:hAnsi="標楷體" w:eastAsia="標楷體"/>
                <w:strike/>
                <w:color w:val="FF0000"/>
              </w:rPr>
            </w:pPr>
            <w:r w:rsidRPr="008F2AAC">
              <w:rPr>
                <w:rFonts w:hint="eastAsia" w:ascii="標楷體" w:hAnsi="標楷體" w:eastAsia="標楷體"/>
                <w:strike/>
                <w:color w:val="FF0000"/>
              </w:rPr>
              <w:t xml:space="preserve">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0" w:type="pct"/>
            <w:tcMar/>
            <w:vAlign w:val="center"/>
          </w:tcPr>
          <w:p w:rsidRPr="008E5887" w:rsidR="00D4650F" w:rsidP="00D4650F" w:rsidRDefault="00D4650F" w14:paraId="72AB7E5E" w14:textId="77777777">
            <w:pPr>
              <w:rPr>
                <w:rFonts w:ascii="標楷體" w:hAnsi="標楷體" w:eastAsia="標楷體"/>
                <w:color w:val="000000"/>
              </w:rPr>
            </w:pPr>
          </w:p>
        </w:tc>
      </w:tr>
      <w:tr w:rsidRPr="000D39B0" w:rsidR="00D4650F" w:rsidTr="0E915E5B" w14:paraId="4CA760C7" w14:textId="77777777">
        <w:trPr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8" w:type="pct"/>
            <w:tcMar/>
            <w:vAlign w:val="center"/>
          </w:tcPr>
          <w:p w:rsidRPr="000D39B0" w:rsidR="00D4650F" w:rsidP="00D4650F" w:rsidRDefault="00D4650F" w14:paraId="1E90E9A7" w14:textId="77777777">
            <w:pPr>
              <w:rPr>
                <w:rFonts w:ascii="標楷體" w:hAnsi="標楷體" w:eastAsia="標楷體"/>
                <w:strike/>
                <w:color w:val="000000"/>
                <w:highlight w:val="yellow"/>
              </w:rPr>
            </w:pPr>
            <w:r w:rsidRPr="000D39B0">
              <w:rPr>
                <w:rFonts w:hint="eastAsia" w:ascii="標楷體" w:hAnsi="標楷體" w:eastAsia="標楷體"/>
                <w:strike/>
                <w:color w:val="000000"/>
                <w:highlight w:val="yellow"/>
              </w:rPr>
              <w:t>委任狀態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34" w:type="pct"/>
            <w:tcMar/>
            <w:vAlign w:val="center"/>
          </w:tcPr>
          <w:p w:rsidRPr="000D39B0" w:rsidR="00D4650F" w:rsidP="00D4650F" w:rsidRDefault="00D4650F" w14:paraId="38605C13" w14:textId="77777777">
            <w:pPr>
              <w:rPr>
                <w:rFonts w:ascii="標楷體" w:hAnsi="標楷體" w:eastAsia="標楷體"/>
                <w:strike/>
                <w:color w:val="000000"/>
                <w:highlight w:val="yellow"/>
              </w:rPr>
            </w:pPr>
            <w:r w:rsidRPr="000D39B0">
              <w:rPr>
                <w:rFonts w:hint="eastAsia" w:ascii="標楷體" w:hAnsi="標楷體" w:eastAsia="標楷體"/>
                <w:strike/>
                <w:color w:val="000000"/>
                <w:highlight w:val="yellow"/>
              </w:rPr>
              <w:t xml:space="preserve">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pct"/>
            <w:tcMar/>
            <w:vAlign w:val="center"/>
          </w:tcPr>
          <w:p w:rsidRPr="000D39B0" w:rsidR="00D4650F" w:rsidP="00D4650F" w:rsidRDefault="00D4650F" w14:paraId="63B9056A" w14:textId="77777777">
            <w:pPr>
              <w:rPr>
                <w:rFonts w:ascii="標楷體" w:hAnsi="標楷體" w:eastAsia="標楷體"/>
                <w:strike/>
                <w:color w:val="000000"/>
              </w:rPr>
            </w:pPr>
            <w:r w:rsidRPr="000D39B0">
              <w:rPr>
                <w:rFonts w:hint="eastAsia" w:ascii="標楷體" w:hAnsi="標楷體" w:eastAsia="標楷體"/>
                <w:strike/>
                <w:color w:val="000000"/>
                <w:highlight w:val="yellow"/>
              </w:rPr>
              <w:t>唯讀</w:t>
            </w:r>
            <w:r w:rsidRPr="000D39B0">
              <w:rPr>
                <w:rFonts w:hint="eastAsia" w:ascii="標楷體" w:hAnsi="標楷體" w:eastAsia="標楷體"/>
                <w:strike/>
                <w:color w:val="000000"/>
                <w:highlight w:val="yellow"/>
              </w:rPr>
              <w:br/>
            </w:r>
            <w:r w:rsidRPr="000D39B0">
              <w:rPr>
                <w:rFonts w:hint="eastAsia" w:ascii="標楷體" w:hAnsi="標楷體" w:eastAsia="標楷體"/>
                <w:strike/>
                <w:color w:val="000000"/>
                <w:highlight w:val="yellow"/>
              </w:rPr>
              <w:t>* 若為正主管顯示 "主要"</w:t>
            </w:r>
            <w:r w:rsidRPr="000D39B0">
              <w:rPr>
                <w:rFonts w:hint="eastAsia" w:ascii="標楷體" w:hAnsi="標楷體" w:eastAsia="標楷體"/>
                <w:strike/>
                <w:color w:val="000000"/>
                <w:highlight w:val="yellow"/>
              </w:rPr>
              <w:br/>
            </w:r>
            <w:r w:rsidRPr="000D39B0">
              <w:rPr>
                <w:rFonts w:hint="eastAsia" w:ascii="標楷體" w:hAnsi="標楷體" w:eastAsia="標楷體"/>
                <w:strike/>
                <w:color w:val="000000"/>
                <w:highlight w:val="yellow"/>
              </w:rPr>
              <w:t>* 若為副主管顯示 "次要"</w:t>
            </w:r>
            <w:r w:rsidRPr="000D39B0">
              <w:rPr>
                <w:rFonts w:hint="eastAsia" w:ascii="標楷體" w:hAnsi="標楷體" w:eastAsia="標楷體"/>
                <w:strike/>
                <w:color w:val="000000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99" w:type="pct"/>
            <w:tcMar/>
            <w:vAlign w:val="center"/>
          </w:tcPr>
          <w:p w:rsidRPr="000D39B0" w:rsidR="00D4650F" w:rsidP="00D4650F" w:rsidRDefault="00D4650F" w14:paraId="4C119C68" w14:textId="77777777">
            <w:pPr>
              <w:rPr>
                <w:rFonts w:ascii="標楷體" w:hAnsi="標楷體" w:eastAsia="標楷體"/>
                <w:strike/>
                <w:color w:val="000000"/>
              </w:rPr>
            </w:pPr>
            <w:r w:rsidRPr="000D39B0">
              <w:rPr>
                <w:rFonts w:hint="eastAsia" w:ascii="標楷體" w:hAnsi="標楷體" w:eastAsia="標楷體"/>
                <w:strike/>
                <w:color w:val="000000"/>
              </w:rPr>
              <w:t xml:space="preserve">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0" w:type="pct"/>
            <w:tcMar/>
            <w:vAlign w:val="center"/>
          </w:tcPr>
          <w:p w:rsidRPr="000D39B0" w:rsidR="00D4650F" w:rsidP="00D4650F" w:rsidRDefault="00D4650F" w14:paraId="5AAA2702" w14:textId="77777777">
            <w:pPr>
              <w:rPr>
                <w:rFonts w:ascii="標楷體" w:hAnsi="標楷體" w:eastAsia="標楷體"/>
                <w:strike/>
                <w:color w:val="000000"/>
              </w:rPr>
            </w:pPr>
          </w:p>
        </w:tc>
      </w:tr>
      <w:tr w:rsidRPr="008E5887" w:rsidR="00D4650F" w:rsidTr="0E915E5B" w14:paraId="20392EC3" w14:textId="77777777">
        <w:trPr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8" w:type="pct"/>
            <w:tcMar/>
            <w:vAlign w:val="center"/>
          </w:tcPr>
          <w:p w:rsidRPr="008E5887" w:rsidR="00D4650F" w:rsidP="00D4650F" w:rsidRDefault="00D4650F" w14:paraId="4C387F18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職稱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34" w:type="pct"/>
            <w:tcMar/>
            <w:vAlign w:val="center"/>
          </w:tcPr>
          <w:p w:rsidRPr="008E5887" w:rsidR="00D4650F" w:rsidP="00D4650F" w:rsidRDefault="00D4650F" w14:paraId="2E709C87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 xml:space="preserve">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pct"/>
            <w:tcMar/>
            <w:vAlign w:val="center"/>
          </w:tcPr>
          <w:p w:rsidRPr="008E5887" w:rsidR="00D4650F" w:rsidP="00D4650F" w:rsidRDefault="00D4650F" w14:paraId="3131B498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唯讀，</w:t>
            </w:r>
            <w:proofErr w:type="gramStart"/>
            <w:r w:rsidRPr="008E5887">
              <w:rPr>
                <w:rFonts w:hint="eastAsia" w:ascii="標楷體" w:hAnsi="標楷體" w:eastAsia="標楷體"/>
                <w:color w:val="000000"/>
              </w:rPr>
              <w:t>選擇工號後</w:t>
            </w:r>
            <w:proofErr w:type="gramEnd"/>
            <w:r w:rsidRPr="008E5887">
              <w:rPr>
                <w:rFonts w:hint="eastAsia" w:ascii="標楷體" w:hAnsi="標楷體" w:eastAsia="標楷體"/>
                <w:color w:val="000000"/>
              </w:rPr>
              <w:t>自動帶入該人員於異動單生效日當天在PA的職稱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99" w:type="pct"/>
            <w:tcMar/>
            <w:vAlign w:val="center"/>
          </w:tcPr>
          <w:p w:rsidRPr="008E5887" w:rsidR="00D4650F" w:rsidP="00D4650F" w:rsidRDefault="00D4650F" w14:paraId="5AEA04FB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 xml:space="preserve">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0" w:type="pct"/>
            <w:tcMar/>
            <w:vAlign w:val="center"/>
          </w:tcPr>
          <w:p w:rsidRPr="008E5887" w:rsidR="00D4650F" w:rsidP="00D4650F" w:rsidRDefault="00D4650F" w14:paraId="5ECE0240" w14:textId="77777777">
            <w:pPr>
              <w:rPr>
                <w:rFonts w:ascii="標楷體" w:hAnsi="標楷體" w:eastAsia="標楷體"/>
                <w:color w:val="000000"/>
              </w:rPr>
            </w:pPr>
          </w:p>
        </w:tc>
      </w:tr>
      <w:tr w:rsidRPr="008E5887" w:rsidR="00D4650F" w:rsidTr="0E915E5B" w14:paraId="0A56B510" w14:textId="77777777">
        <w:trPr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8" w:type="pct"/>
            <w:tcMar/>
            <w:vAlign w:val="center"/>
          </w:tcPr>
          <w:p w:rsidRPr="008E5887" w:rsidR="00D4650F" w:rsidP="00D4650F" w:rsidRDefault="00D4650F" w14:paraId="4CC3BCB1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上層主管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34" w:type="pct"/>
            <w:tcMar/>
            <w:vAlign w:val="center"/>
          </w:tcPr>
          <w:p w:rsidRPr="008E5887" w:rsidR="00D4650F" w:rsidP="00D4650F" w:rsidRDefault="00D4650F" w14:paraId="0C2AA194" w14:textId="77777777">
            <w:pPr>
              <w:rPr>
                <w:rFonts w:ascii="標楷體" w:hAnsi="標楷體" w:eastAsia="標楷體"/>
                <w:color w:val="000000"/>
              </w:rPr>
            </w:pPr>
            <w:r>
              <w:rPr>
                <w:rFonts w:hint="eastAsia" w:ascii="標楷體" w:hAnsi="標楷體" w:eastAsia="標楷體"/>
                <w:color w:val="00000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pct"/>
            <w:tcMar/>
            <w:vAlign w:val="center"/>
          </w:tcPr>
          <w:p w:rsidRPr="008E5887" w:rsidR="00D4650F" w:rsidP="00D4650F" w:rsidRDefault="00D4650F" w14:paraId="5A8564FC" w14:textId="77777777">
            <w:pPr>
              <w:rPr>
                <w:rFonts w:ascii="標楷體" w:hAnsi="標楷體" w:eastAsia="標楷體"/>
                <w:color w:val="000000"/>
              </w:rPr>
            </w:pPr>
            <w:proofErr w:type="spellStart"/>
            <w:r w:rsidRPr="008E5887">
              <w:rPr>
                <w:rFonts w:hint="eastAsia" w:ascii="標楷體" w:hAnsi="標楷體" w:eastAsia="標楷體"/>
                <w:color w:val="000000"/>
              </w:rPr>
              <w:t>Combobox</w:t>
            </w:r>
            <w:proofErr w:type="spellEnd"/>
            <w:r w:rsidRPr="008E5887">
              <w:rPr>
                <w:rFonts w:hint="eastAsia" w:ascii="標楷體" w:hAnsi="標楷體" w:eastAsia="標楷體"/>
                <w:color w:val="000000"/>
              </w:rPr>
              <w:t>，職位序號/姓名</w:t>
            </w:r>
            <w:r w:rsidRPr="008E5887">
              <w:rPr>
                <w:rFonts w:hint="eastAsia" w:ascii="標楷體" w:hAnsi="標楷體" w:eastAsia="標楷體"/>
                <w:color w:val="000000"/>
              </w:rPr>
              <w:br/>
            </w:r>
            <w:r w:rsidRPr="008E5887">
              <w:rPr>
                <w:rFonts w:hint="eastAsia" w:ascii="標楷體" w:hAnsi="標楷體" w:eastAsia="標楷體"/>
                <w:color w:val="000000"/>
              </w:rPr>
              <w:t>* 若未選擇單位層級，則disabled，顯示"請先選擇單位層級"</w:t>
            </w:r>
            <w:r w:rsidRPr="008E5887">
              <w:rPr>
                <w:rFonts w:hint="eastAsia" w:ascii="標楷體" w:hAnsi="標楷體" w:eastAsia="標楷體"/>
                <w:color w:val="000000"/>
              </w:rPr>
              <w:br/>
            </w:r>
            <w:r w:rsidRPr="008E5887">
              <w:rPr>
                <w:rFonts w:hint="eastAsia" w:ascii="標楷體" w:hAnsi="標楷體" w:eastAsia="標楷體"/>
                <w:color w:val="000000"/>
              </w:rPr>
              <w:t>* 此欄位只有最高層級的主管</w:t>
            </w:r>
            <w:proofErr w:type="gramStart"/>
            <w:r w:rsidRPr="008E5887">
              <w:rPr>
                <w:rFonts w:hint="eastAsia" w:ascii="標楷體" w:hAnsi="標楷體" w:eastAsia="標楷體"/>
                <w:color w:val="000000"/>
              </w:rPr>
              <w:t>不需選填</w:t>
            </w:r>
            <w:proofErr w:type="gramEnd"/>
            <w:r w:rsidRPr="008E5887">
              <w:rPr>
                <w:rFonts w:hint="eastAsia" w:ascii="標楷體" w:hAnsi="標楷體" w:eastAsia="標楷體"/>
                <w:color w:val="000000"/>
              </w:rPr>
              <w:t>，此框框為disabled狀態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99" w:type="pct"/>
            <w:tcMar/>
            <w:vAlign w:val="center"/>
          </w:tcPr>
          <w:p w:rsidRPr="008E5887" w:rsidR="00D4650F" w:rsidP="00D4650F" w:rsidRDefault="00D4650F" w14:paraId="4A7FF68E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* 選單內容為主要主管只可從原單位上一層單位的所有主管中擇一，而次要主管則只可自原單位的主要主管中擇</w:t>
            </w:r>
            <w:proofErr w:type="gramStart"/>
            <w:r w:rsidRPr="008E5887">
              <w:rPr>
                <w:rFonts w:hint="eastAsia" w:ascii="標楷體" w:hAnsi="標楷體" w:eastAsia="標楷體"/>
                <w:color w:val="000000"/>
              </w:rPr>
              <w:t>一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0" w:type="pct"/>
            <w:tcMar/>
            <w:vAlign w:val="center"/>
          </w:tcPr>
          <w:p w:rsidRPr="008E5887" w:rsidR="00D4650F" w:rsidP="00D4650F" w:rsidRDefault="00D4650F" w14:paraId="2A228BB7" w14:textId="77777777">
            <w:pPr>
              <w:rPr>
                <w:rFonts w:ascii="標楷體" w:hAnsi="標楷體" w:eastAsia="標楷體"/>
                <w:color w:val="000000"/>
              </w:rPr>
            </w:pPr>
          </w:p>
        </w:tc>
      </w:tr>
      <w:tr w:rsidRPr="008E5887" w:rsidR="00D4650F" w:rsidTr="0E915E5B" w14:paraId="35A222BD" w14:textId="77777777">
        <w:trPr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8" w:type="pct"/>
            <w:tcMar/>
            <w:vAlign w:val="center"/>
          </w:tcPr>
          <w:p w:rsidRPr="008E5887" w:rsidR="00D4650F" w:rsidP="00D4650F" w:rsidRDefault="00D4650F" w14:paraId="3B6CE886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授權類別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34" w:type="pct"/>
            <w:tcMar/>
            <w:vAlign w:val="center"/>
          </w:tcPr>
          <w:p w:rsidRPr="008E5887" w:rsidR="00D4650F" w:rsidP="00D4650F" w:rsidRDefault="00D4650F" w14:paraId="5C2141FB" w14:textId="77777777">
            <w:pPr>
              <w:rPr>
                <w:rFonts w:ascii="標楷體" w:hAnsi="標楷體" w:eastAsia="標楷體"/>
                <w:color w:val="000000"/>
              </w:rPr>
            </w:pPr>
            <w:r>
              <w:rPr>
                <w:rFonts w:hint="eastAsia" w:ascii="標楷體" w:hAnsi="標楷體" w:eastAsia="標楷體"/>
                <w:color w:val="00000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pct"/>
            <w:tcMar/>
            <w:vAlign w:val="center"/>
          </w:tcPr>
          <w:p w:rsidRPr="008E5887" w:rsidR="00D4650F" w:rsidP="00D4650F" w:rsidRDefault="00D4650F" w14:paraId="02ED2A35" w14:textId="77777777">
            <w:pPr>
              <w:rPr>
                <w:rFonts w:ascii="標楷體" w:hAnsi="標楷體" w:eastAsia="標楷體"/>
                <w:color w:val="000000"/>
              </w:rPr>
            </w:pPr>
            <w:proofErr w:type="spellStart"/>
            <w:r w:rsidRPr="008E5887">
              <w:rPr>
                <w:rFonts w:hint="eastAsia" w:ascii="標楷體" w:hAnsi="標楷體" w:eastAsia="標楷體"/>
                <w:color w:val="000000"/>
              </w:rPr>
              <w:t>Combobox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99" w:type="pct"/>
            <w:tcMar/>
            <w:vAlign w:val="center"/>
          </w:tcPr>
          <w:p w:rsidRPr="008E5887" w:rsidR="00D4650F" w:rsidP="00D4650F" w:rsidRDefault="00D4650F" w14:paraId="5F78D592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選單內容: 正式/兼任/代理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0" w:type="pct"/>
            <w:tcMar/>
            <w:vAlign w:val="center"/>
          </w:tcPr>
          <w:p w:rsidRPr="008E5887" w:rsidR="00D4650F" w:rsidP="00D4650F" w:rsidRDefault="00D4650F" w14:paraId="39A62339" w14:textId="77777777">
            <w:pPr>
              <w:rPr>
                <w:rFonts w:ascii="標楷體" w:hAnsi="標楷體" w:eastAsia="標楷體"/>
                <w:color w:val="000000"/>
              </w:rPr>
            </w:pPr>
          </w:p>
        </w:tc>
      </w:tr>
      <w:tr w:rsidRPr="008E5887" w:rsidR="00D4650F" w:rsidTr="0E915E5B" w14:paraId="268D87E6" w14:textId="77777777">
        <w:trPr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8" w:type="pct"/>
            <w:tcMar/>
            <w:vAlign w:val="center"/>
          </w:tcPr>
          <w:p w:rsidRPr="008E5887" w:rsidR="00D4650F" w:rsidP="00D4650F" w:rsidRDefault="00D4650F" w14:paraId="281B8F1E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大頭貼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34" w:type="pct"/>
            <w:tcMar/>
            <w:vAlign w:val="center"/>
          </w:tcPr>
          <w:p w:rsidRPr="008E5887" w:rsidR="00D4650F" w:rsidP="00D4650F" w:rsidRDefault="00D4650F" w14:paraId="444E3F4D" w14:textId="77777777">
            <w:pPr>
              <w:rPr>
                <w:rFonts w:ascii="標楷體" w:hAnsi="標楷體" w:eastAsia="標楷體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pct"/>
            <w:tcMar/>
            <w:vAlign w:val="center"/>
          </w:tcPr>
          <w:p w:rsidRPr="008E5887" w:rsidR="00D4650F" w:rsidP="00D4650F" w:rsidRDefault="00D4650F" w14:paraId="08DF38CE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帶入該員於PA的大頭貼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99" w:type="pct"/>
            <w:tcMar/>
            <w:vAlign w:val="center"/>
          </w:tcPr>
          <w:p w:rsidRPr="008E5887" w:rsidR="00D4650F" w:rsidP="00D4650F" w:rsidRDefault="00D4650F" w14:paraId="7692E36A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 xml:space="preserve">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0" w:type="pct"/>
            <w:tcMar/>
            <w:vAlign w:val="center"/>
          </w:tcPr>
          <w:p w:rsidRPr="008E5887" w:rsidR="00D4650F" w:rsidP="00D4650F" w:rsidRDefault="00D4650F" w14:paraId="7C2B5CA1" w14:textId="77777777">
            <w:pPr>
              <w:rPr>
                <w:rFonts w:ascii="標楷體" w:hAnsi="標楷體" w:eastAsia="標楷體"/>
                <w:color w:val="000000"/>
              </w:rPr>
            </w:pPr>
          </w:p>
        </w:tc>
      </w:tr>
    </w:tbl>
    <w:p w:rsidRPr="008E5887" w:rsidR="00D0135E" w:rsidP="00D0135E" w:rsidRDefault="00D0135E" w14:paraId="1EA33C54" w14:textId="77777777">
      <w:pPr>
        <w:pStyle w:val="a7"/>
        <w:spacing w:before="326"/>
        <w:rPr>
          <w:rFonts w:ascii="Courier New" w:hAnsi="Courier New" w:eastAsia="標楷體"/>
        </w:rPr>
      </w:pPr>
      <w:bookmarkStart w:name="_Toc13494191" w:id="43"/>
      <w:r w:rsidRPr="008E5887">
        <w:rPr>
          <w:rFonts w:ascii="Courier New" w:hAnsi="標楷體" w:eastAsia="標楷體"/>
        </w:rPr>
        <w:t>圖表</w:t>
      </w:r>
      <w:r w:rsidRPr="008E5887">
        <w:rPr>
          <w:rFonts w:ascii="Courier New" w:hAnsi="Courier New" w:eastAsia="標楷體"/>
        </w:rPr>
        <w:t xml:space="preserve"> </w:t>
      </w:r>
      <w:r w:rsidRPr="008E5887">
        <w:rPr>
          <w:rFonts w:ascii="Courier New" w:hAnsi="Courier New" w:eastAsia="標楷體"/>
        </w:rPr>
        <w:fldChar w:fldCharType="begin"/>
      </w:r>
      <w:r w:rsidRPr="008E5887">
        <w:rPr>
          <w:rFonts w:ascii="Courier New" w:hAnsi="Courier New" w:eastAsia="標楷體"/>
        </w:rPr>
        <w:instrText xml:space="preserve"> SEQ </w:instrText>
      </w:r>
      <w:r w:rsidRPr="008E5887">
        <w:rPr>
          <w:rFonts w:ascii="Courier New" w:hAnsi="標楷體" w:eastAsia="標楷體"/>
        </w:rPr>
        <w:instrText>圖表</w:instrText>
      </w:r>
      <w:r w:rsidRPr="008E5887">
        <w:rPr>
          <w:rFonts w:ascii="Courier New" w:hAnsi="Courier New" w:eastAsia="標楷體"/>
        </w:rPr>
        <w:instrText xml:space="preserve"> \* ARABIC </w:instrText>
      </w:r>
      <w:r w:rsidRPr="008E5887">
        <w:rPr>
          <w:rFonts w:ascii="Courier New" w:hAnsi="Courier New" w:eastAsia="標楷體"/>
        </w:rPr>
        <w:fldChar w:fldCharType="separate"/>
      </w:r>
      <w:r w:rsidR="00A858D0">
        <w:rPr>
          <w:rFonts w:ascii="Courier New" w:hAnsi="Courier New" w:eastAsia="標楷體"/>
          <w:noProof/>
        </w:rPr>
        <w:t>16</w:t>
      </w:r>
      <w:r w:rsidRPr="008E5887">
        <w:rPr>
          <w:rFonts w:ascii="Courier New" w:hAnsi="Courier New" w:eastAsia="標楷體"/>
        </w:rPr>
        <w:fldChar w:fldCharType="end"/>
      </w:r>
      <w:r w:rsidRPr="008E5887">
        <w:rPr>
          <w:rFonts w:ascii="Courier New" w:hAnsi="標楷體" w:eastAsia="標楷體"/>
        </w:rPr>
        <w:t>〔按鈕〕</w:t>
      </w:r>
      <w:r w:rsidRPr="008E5887">
        <w:rPr>
          <w:rFonts w:hint="eastAsia" w:ascii="Courier New" w:hAnsi="標楷體" w:eastAsia="標楷體"/>
        </w:rPr>
        <w:t>編制人數</w:t>
      </w:r>
      <w:bookmarkEnd w:id="43"/>
    </w:p>
    <w:tbl>
      <w:tblPr>
        <w:tblStyle w:val="ad"/>
        <w:tblW w:w="5000" w:type="pct"/>
        <w:tblLook w:val="0020" w:firstRow="1" w:lastRow="0" w:firstColumn="0" w:lastColumn="0" w:noHBand="0" w:noVBand="0"/>
      </w:tblPr>
      <w:tblGrid>
        <w:gridCol w:w="1099"/>
        <w:gridCol w:w="1580"/>
        <w:gridCol w:w="2408"/>
        <w:gridCol w:w="4963"/>
      </w:tblGrid>
      <w:tr w:rsidRPr="008E5887" w:rsidR="00D0135E" w:rsidTr="009079B5" w14:paraId="0767387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  <w:tblHeader/>
        </w:trPr>
        <w:tc>
          <w:tcPr>
            <w:tcW w:w="547" w:type="pct"/>
            <w:shd w:val="clear" w:color="auto" w:fill="C6D9F1" w:themeFill="text2" w:themeFillTint="33"/>
          </w:tcPr>
          <w:p w:rsidRPr="008E5887" w:rsidR="00D0135E" w:rsidP="009079B5" w:rsidRDefault="00D0135E" w14:paraId="774E17B6" w14:textId="77777777">
            <w:pPr>
              <w:rPr>
                <w:rFonts w:ascii="標楷體" w:hAnsi="標楷體" w:eastAsia="標楷體"/>
                <w:b w:val="0"/>
              </w:rPr>
            </w:pPr>
            <w:r w:rsidRPr="008E5887">
              <w:rPr>
                <w:rFonts w:hint="eastAsia" w:ascii="標楷體" w:hAnsi="標楷體" w:eastAsia="標楷體"/>
                <w:b w:val="0"/>
              </w:rPr>
              <w:t>按鈕名稱</w:t>
            </w:r>
          </w:p>
        </w:tc>
        <w:tc>
          <w:tcPr>
            <w:tcW w:w="786" w:type="pct"/>
            <w:shd w:val="clear" w:color="auto" w:fill="C6D9F1" w:themeFill="text2" w:themeFillTint="33"/>
          </w:tcPr>
          <w:p w:rsidRPr="008E5887" w:rsidR="00D0135E" w:rsidP="009079B5" w:rsidRDefault="00D0135E" w14:paraId="09F09FF9" w14:textId="77777777">
            <w:pPr>
              <w:rPr>
                <w:rFonts w:ascii="標楷體" w:hAnsi="標楷體" w:eastAsia="標楷體"/>
                <w:b w:val="0"/>
              </w:rPr>
            </w:pPr>
            <w:r w:rsidRPr="008E5887">
              <w:rPr>
                <w:rFonts w:hint="eastAsia" w:ascii="標楷體" w:hAnsi="標楷體" w:eastAsia="標楷體"/>
                <w:b w:val="0"/>
              </w:rPr>
              <w:t>icon/button</w:t>
            </w:r>
          </w:p>
        </w:tc>
        <w:tc>
          <w:tcPr>
            <w:tcW w:w="1198" w:type="pct"/>
            <w:shd w:val="clear" w:color="auto" w:fill="C6D9F1" w:themeFill="text2" w:themeFillTint="33"/>
          </w:tcPr>
          <w:p w:rsidRPr="008E5887" w:rsidR="00D0135E" w:rsidP="009079B5" w:rsidRDefault="00D0135E" w14:paraId="6F35DADC" w14:textId="77777777">
            <w:pPr>
              <w:rPr>
                <w:rFonts w:ascii="標楷體" w:hAnsi="標楷體" w:eastAsia="標楷體"/>
                <w:b w:val="0"/>
              </w:rPr>
            </w:pPr>
            <w:r w:rsidRPr="008E5887">
              <w:rPr>
                <w:rFonts w:hint="eastAsia" w:ascii="標楷體" w:hAnsi="標楷體" w:eastAsia="標楷體"/>
                <w:b w:val="0"/>
              </w:rPr>
              <w:t>按下後狀況</w:t>
            </w:r>
          </w:p>
        </w:tc>
        <w:tc>
          <w:tcPr>
            <w:tcW w:w="2469" w:type="pct"/>
            <w:shd w:val="clear" w:color="auto" w:fill="C6D9F1" w:themeFill="text2" w:themeFillTint="33"/>
            <w:vAlign w:val="center"/>
          </w:tcPr>
          <w:p w:rsidRPr="008E5887" w:rsidR="00D0135E" w:rsidP="009079B5" w:rsidRDefault="00D0135E" w14:paraId="001A2E19" w14:textId="77777777">
            <w:pPr>
              <w:rPr>
                <w:rFonts w:ascii="標楷體" w:hAnsi="標楷體" w:eastAsia="標楷體"/>
                <w:b w:val="0"/>
                <w:bCs/>
                <w:color w:val="000000"/>
              </w:rPr>
            </w:pPr>
            <w:r w:rsidRPr="008E5887">
              <w:rPr>
                <w:rFonts w:hint="eastAsia" w:ascii="標楷體" w:hAnsi="標楷體" w:eastAsia="標楷體"/>
                <w:b w:val="0"/>
                <w:bCs/>
                <w:color w:val="000000"/>
              </w:rPr>
              <w:t>其他說明</w:t>
            </w:r>
          </w:p>
        </w:tc>
      </w:tr>
      <w:tr w:rsidRPr="008E5887" w:rsidR="00D0135E" w:rsidTr="009079B5" w14:paraId="052257BE" w14:textId="77777777">
        <w:trPr>
          <w:trHeight w:val="44"/>
        </w:trPr>
        <w:tc>
          <w:tcPr>
            <w:tcW w:w="547" w:type="pct"/>
          </w:tcPr>
          <w:p w:rsidRPr="008E5887" w:rsidR="00D0135E" w:rsidP="009079B5" w:rsidRDefault="00D0135E" w14:paraId="1DED2C35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新增</w:t>
            </w:r>
          </w:p>
        </w:tc>
        <w:tc>
          <w:tcPr>
            <w:tcW w:w="786" w:type="pct"/>
          </w:tcPr>
          <w:p w:rsidRPr="008E5887" w:rsidR="00D0135E" w:rsidP="009079B5" w:rsidRDefault="00D0135E" w14:paraId="2EC5B75A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icon</w:t>
            </w:r>
          </w:p>
        </w:tc>
        <w:tc>
          <w:tcPr>
            <w:tcW w:w="1198" w:type="pct"/>
          </w:tcPr>
          <w:p w:rsidRPr="008E5887" w:rsidR="00D0135E" w:rsidP="009079B5" w:rsidRDefault="00D0135E" w14:paraId="7217B492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 xml:space="preserve">新增一組編制人數 </w:t>
            </w:r>
          </w:p>
        </w:tc>
        <w:tc>
          <w:tcPr>
            <w:tcW w:w="2469" w:type="pct"/>
            <w:vAlign w:val="center"/>
          </w:tcPr>
          <w:p w:rsidRPr="008E5887" w:rsidR="00D0135E" w:rsidP="009079B5" w:rsidRDefault="00D0135E" w14:paraId="1277486E" w14:textId="77777777">
            <w:pPr>
              <w:rPr>
                <w:rFonts w:ascii="標楷體" w:hAnsi="標楷體" w:eastAsia="標楷體"/>
                <w:color w:val="000000"/>
              </w:rPr>
            </w:pPr>
          </w:p>
        </w:tc>
      </w:tr>
      <w:tr w:rsidRPr="008E5887" w:rsidR="00D0135E" w:rsidTr="009079B5" w14:paraId="56163351" w14:textId="77777777">
        <w:trPr>
          <w:trHeight w:val="224"/>
        </w:trPr>
        <w:tc>
          <w:tcPr>
            <w:tcW w:w="547" w:type="pct"/>
          </w:tcPr>
          <w:p w:rsidRPr="008E5887" w:rsidR="00D0135E" w:rsidP="009079B5" w:rsidRDefault="00D0135E" w14:paraId="118CB4D8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刪除</w:t>
            </w:r>
          </w:p>
        </w:tc>
        <w:tc>
          <w:tcPr>
            <w:tcW w:w="786" w:type="pct"/>
          </w:tcPr>
          <w:p w:rsidRPr="008E5887" w:rsidR="00D0135E" w:rsidP="009079B5" w:rsidRDefault="00D0135E" w14:paraId="5E028B5F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icon</w:t>
            </w:r>
          </w:p>
        </w:tc>
        <w:tc>
          <w:tcPr>
            <w:tcW w:w="1198" w:type="pct"/>
          </w:tcPr>
          <w:p w:rsidRPr="008E5887" w:rsidR="00D0135E" w:rsidP="009079B5" w:rsidRDefault="00D0135E" w14:paraId="22A9B19A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刪除該組編制人數</w:t>
            </w:r>
          </w:p>
        </w:tc>
        <w:tc>
          <w:tcPr>
            <w:tcW w:w="2469" w:type="pct"/>
            <w:vAlign w:val="center"/>
          </w:tcPr>
          <w:p w:rsidRPr="008E5887" w:rsidR="00D0135E" w:rsidP="009079B5" w:rsidRDefault="00D0135E" w14:paraId="630F1E9C" w14:textId="77777777">
            <w:pPr>
              <w:rPr>
                <w:rFonts w:ascii="標楷體" w:hAnsi="標楷體" w:eastAsia="標楷體"/>
                <w:color w:val="000000"/>
              </w:rPr>
            </w:pPr>
          </w:p>
        </w:tc>
      </w:tr>
    </w:tbl>
    <w:p w:rsidR="00D0135E" w:rsidP="00D0135E" w:rsidRDefault="00D0135E" w14:paraId="2CBB92CD" w14:textId="77777777">
      <w:pPr>
        <w:rPr>
          <w:rFonts w:ascii="Courier New" w:hAnsi="Courier New" w:eastAsia="標楷體"/>
        </w:rPr>
      </w:pPr>
      <w:bookmarkStart w:name="_Toc324231363" w:id="44"/>
    </w:p>
    <w:p w:rsidRPr="008E5887" w:rsidR="00A858D0" w:rsidP="00D0135E" w:rsidRDefault="00A858D0" w14:paraId="32FB9D49" w14:textId="77777777">
      <w:pPr>
        <w:rPr>
          <w:rFonts w:ascii="Courier New" w:hAnsi="Courier New" w:eastAsia="標楷體"/>
        </w:rPr>
      </w:pPr>
    </w:p>
    <w:p w:rsidRPr="008E5887" w:rsidR="00D0135E" w:rsidP="00D0135E" w:rsidRDefault="00D0135E" w14:paraId="79CDD90D" w14:textId="77777777">
      <w:pPr>
        <w:pStyle w:val="a7"/>
        <w:spacing w:before="326"/>
        <w:rPr>
          <w:rFonts w:ascii="Courier New" w:hAnsi="Courier New" w:eastAsia="標楷體"/>
        </w:rPr>
      </w:pPr>
      <w:bookmarkStart w:name="_Toc13494192" w:id="45"/>
      <w:r w:rsidRPr="008E5887">
        <w:rPr>
          <w:rFonts w:ascii="Courier New" w:hAnsi="標楷體" w:eastAsia="標楷體"/>
        </w:rPr>
        <w:t>圖表</w:t>
      </w:r>
      <w:r w:rsidRPr="008E5887">
        <w:rPr>
          <w:rFonts w:ascii="Courier New" w:hAnsi="Courier New" w:eastAsia="標楷體"/>
        </w:rPr>
        <w:t xml:space="preserve"> </w:t>
      </w:r>
      <w:r w:rsidRPr="008E5887">
        <w:rPr>
          <w:rFonts w:ascii="Courier New" w:hAnsi="Courier New" w:eastAsia="標楷體"/>
        </w:rPr>
        <w:fldChar w:fldCharType="begin"/>
      </w:r>
      <w:r w:rsidRPr="008E5887">
        <w:rPr>
          <w:rFonts w:ascii="Courier New" w:hAnsi="Courier New" w:eastAsia="標楷體"/>
        </w:rPr>
        <w:instrText xml:space="preserve"> SEQ </w:instrText>
      </w:r>
      <w:r w:rsidRPr="008E5887">
        <w:rPr>
          <w:rFonts w:ascii="Courier New" w:hAnsi="標楷體" w:eastAsia="標楷體"/>
        </w:rPr>
        <w:instrText>圖表</w:instrText>
      </w:r>
      <w:r w:rsidRPr="008E5887">
        <w:rPr>
          <w:rFonts w:ascii="Courier New" w:hAnsi="Courier New" w:eastAsia="標楷體"/>
        </w:rPr>
        <w:instrText xml:space="preserve"> \* ARABIC </w:instrText>
      </w:r>
      <w:r w:rsidRPr="008E5887">
        <w:rPr>
          <w:rFonts w:ascii="Courier New" w:hAnsi="Courier New" w:eastAsia="標楷體"/>
        </w:rPr>
        <w:fldChar w:fldCharType="separate"/>
      </w:r>
      <w:r w:rsidR="00A858D0">
        <w:rPr>
          <w:rFonts w:ascii="Courier New" w:hAnsi="Courier New" w:eastAsia="標楷體"/>
          <w:noProof/>
        </w:rPr>
        <w:t>17</w:t>
      </w:r>
      <w:r w:rsidRPr="008E5887">
        <w:rPr>
          <w:rFonts w:ascii="Courier New" w:hAnsi="Courier New" w:eastAsia="標楷體"/>
        </w:rPr>
        <w:fldChar w:fldCharType="end"/>
      </w:r>
      <w:r w:rsidRPr="008E5887">
        <w:rPr>
          <w:rFonts w:ascii="Courier New" w:hAnsi="標楷體" w:eastAsia="標楷體"/>
        </w:rPr>
        <w:t>〔按鈕〕</w:t>
      </w:r>
      <w:r w:rsidRPr="008E5887">
        <w:rPr>
          <w:rFonts w:hint="eastAsia" w:ascii="Courier New" w:hAnsi="標楷體" w:eastAsia="標楷體"/>
        </w:rPr>
        <w:t>主管</w:t>
      </w:r>
      <w:bookmarkEnd w:id="45"/>
    </w:p>
    <w:tbl>
      <w:tblPr>
        <w:tblStyle w:val="ad"/>
        <w:tblW w:w="5000" w:type="pct"/>
        <w:tblLook w:val="0020" w:firstRow="1" w:lastRow="0" w:firstColumn="0" w:lastColumn="0" w:noHBand="0" w:noVBand="0"/>
      </w:tblPr>
      <w:tblGrid>
        <w:gridCol w:w="1099"/>
        <w:gridCol w:w="1580"/>
        <w:gridCol w:w="2408"/>
        <w:gridCol w:w="4963"/>
      </w:tblGrid>
      <w:tr w:rsidRPr="008E5887" w:rsidR="00D0135E" w:rsidTr="009079B5" w14:paraId="519CAE7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  <w:tblHeader/>
        </w:trPr>
        <w:tc>
          <w:tcPr>
            <w:tcW w:w="547" w:type="pct"/>
            <w:shd w:val="clear" w:color="auto" w:fill="C6D9F1" w:themeFill="text2" w:themeFillTint="33"/>
          </w:tcPr>
          <w:p w:rsidRPr="008E5887" w:rsidR="00D0135E" w:rsidP="009079B5" w:rsidRDefault="00D0135E" w14:paraId="690CB843" w14:textId="77777777">
            <w:pPr>
              <w:rPr>
                <w:rFonts w:ascii="標楷體" w:hAnsi="標楷體" w:eastAsia="標楷體"/>
                <w:b w:val="0"/>
              </w:rPr>
            </w:pPr>
            <w:r w:rsidRPr="008E5887">
              <w:rPr>
                <w:rFonts w:hint="eastAsia" w:ascii="標楷體" w:hAnsi="標楷體" w:eastAsia="標楷體"/>
                <w:b w:val="0"/>
              </w:rPr>
              <w:t>按鈕名稱</w:t>
            </w:r>
          </w:p>
        </w:tc>
        <w:tc>
          <w:tcPr>
            <w:tcW w:w="786" w:type="pct"/>
            <w:shd w:val="clear" w:color="auto" w:fill="C6D9F1" w:themeFill="text2" w:themeFillTint="33"/>
          </w:tcPr>
          <w:p w:rsidRPr="008E5887" w:rsidR="00D0135E" w:rsidP="009079B5" w:rsidRDefault="00D0135E" w14:paraId="2805DBF3" w14:textId="77777777">
            <w:pPr>
              <w:rPr>
                <w:rFonts w:ascii="標楷體" w:hAnsi="標楷體" w:eastAsia="標楷體"/>
                <w:b w:val="0"/>
              </w:rPr>
            </w:pPr>
            <w:r w:rsidRPr="008E5887">
              <w:rPr>
                <w:rFonts w:hint="eastAsia" w:ascii="標楷體" w:hAnsi="標楷體" w:eastAsia="標楷體"/>
                <w:b w:val="0"/>
              </w:rPr>
              <w:t>icon/button</w:t>
            </w:r>
          </w:p>
        </w:tc>
        <w:tc>
          <w:tcPr>
            <w:tcW w:w="1198" w:type="pct"/>
            <w:shd w:val="clear" w:color="auto" w:fill="C6D9F1" w:themeFill="text2" w:themeFillTint="33"/>
          </w:tcPr>
          <w:p w:rsidRPr="008E5887" w:rsidR="00D0135E" w:rsidP="009079B5" w:rsidRDefault="00D0135E" w14:paraId="03D3CB8D" w14:textId="77777777">
            <w:pPr>
              <w:rPr>
                <w:rFonts w:ascii="標楷體" w:hAnsi="標楷體" w:eastAsia="標楷體"/>
                <w:b w:val="0"/>
              </w:rPr>
            </w:pPr>
            <w:r w:rsidRPr="008E5887">
              <w:rPr>
                <w:rFonts w:hint="eastAsia" w:ascii="標楷體" w:hAnsi="標楷體" w:eastAsia="標楷體"/>
                <w:b w:val="0"/>
              </w:rPr>
              <w:t>按下後狀況</w:t>
            </w:r>
          </w:p>
        </w:tc>
        <w:tc>
          <w:tcPr>
            <w:tcW w:w="2469" w:type="pct"/>
            <w:shd w:val="clear" w:color="auto" w:fill="C6D9F1" w:themeFill="text2" w:themeFillTint="33"/>
            <w:vAlign w:val="center"/>
          </w:tcPr>
          <w:p w:rsidRPr="008E5887" w:rsidR="00D0135E" w:rsidP="009079B5" w:rsidRDefault="00D0135E" w14:paraId="6F34A4A1" w14:textId="77777777">
            <w:pPr>
              <w:rPr>
                <w:rFonts w:ascii="標楷體" w:hAnsi="標楷體" w:eastAsia="標楷體"/>
                <w:b w:val="0"/>
                <w:bCs/>
                <w:color w:val="000000"/>
              </w:rPr>
            </w:pPr>
            <w:r w:rsidRPr="008E5887">
              <w:rPr>
                <w:rFonts w:hint="eastAsia" w:ascii="標楷體" w:hAnsi="標楷體" w:eastAsia="標楷體"/>
                <w:b w:val="0"/>
                <w:bCs/>
                <w:color w:val="000000"/>
              </w:rPr>
              <w:t>其他說明</w:t>
            </w:r>
          </w:p>
        </w:tc>
      </w:tr>
      <w:tr w:rsidRPr="008E5887" w:rsidR="00D0135E" w:rsidTr="009079B5" w14:paraId="4BB9FFEE" w14:textId="77777777">
        <w:trPr>
          <w:trHeight w:val="44"/>
        </w:trPr>
        <w:tc>
          <w:tcPr>
            <w:tcW w:w="547" w:type="pct"/>
          </w:tcPr>
          <w:p w:rsidRPr="008E5887" w:rsidR="00D0135E" w:rsidP="009079B5" w:rsidRDefault="00D0135E" w14:paraId="02DE26B6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新增</w:t>
            </w:r>
          </w:p>
        </w:tc>
        <w:tc>
          <w:tcPr>
            <w:tcW w:w="786" w:type="pct"/>
          </w:tcPr>
          <w:p w:rsidRPr="008E5887" w:rsidR="00D0135E" w:rsidP="009079B5" w:rsidRDefault="00D0135E" w14:paraId="1F7FC3EC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icon</w:t>
            </w:r>
          </w:p>
        </w:tc>
        <w:tc>
          <w:tcPr>
            <w:tcW w:w="1198" w:type="pct"/>
          </w:tcPr>
          <w:p w:rsidRPr="008E5887" w:rsidR="00D0135E" w:rsidP="009079B5" w:rsidRDefault="00D0135E" w14:paraId="038C0A3C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 xml:space="preserve">新增一位正or副主管 </w:t>
            </w:r>
          </w:p>
        </w:tc>
        <w:tc>
          <w:tcPr>
            <w:tcW w:w="2469" w:type="pct"/>
            <w:vAlign w:val="center"/>
          </w:tcPr>
          <w:p w:rsidRPr="008E5887" w:rsidR="00D0135E" w:rsidP="009079B5" w:rsidRDefault="00D0135E" w14:paraId="2E714D94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 xml:space="preserve">　</w:t>
            </w:r>
          </w:p>
        </w:tc>
      </w:tr>
      <w:tr w:rsidRPr="008E5887" w:rsidR="00D0135E" w:rsidTr="009079B5" w14:paraId="49C1FE58" w14:textId="77777777">
        <w:trPr>
          <w:trHeight w:val="224"/>
        </w:trPr>
        <w:tc>
          <w:tcPr>
            <w:tcW w:w="547" w:type="pct"/>
          </w:tcPr>
          <w:p w:rsidRPr="008E5887" w:rsidR="00D0135E" w:rsidP="009079B5" w:rsidRDefault="00D0135E" w14:paraId="399C2D25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刪除</w:t>
            </w:r>
          </w:p>
        </w:tc>
        <w:tc>
          <w:tcPr>
            <w:tcW w:w="786" w:type="pct"/>
          </w:tcPr>
          <w:p w:rsidRPr="008E5887" w:rsidR="00D0135E" w:rsidP="009079B5" w:rsidRDefault="00D0135E" w14:paraId="377CBC8F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icon</w:t>
            </w:r>
          </w:p>
        </w:tc>
        <w:tc>
          <w:tcPr>
            <w:tcW w:w="1198" w:type="pct"/>
          </w:tcPr>
          <w:p w:rsidRPr="008E5887" w:rsidR="00D0135E" w:rsidP="009079B5" w:rsidRDefault="00D0135E" w14:paraId="475A84CD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刪除該主管</w:t>
            </w:r>
          </w:p>
        </w:tc>
        <w:tc>
          <w:tcPr>
            <w:tcW w:w="2469" w:type="pct"/>
            <w:vAlign w:val="center"/>
          </w:tcPr>
          <w:p w:rsidRPr="008E5887" w:rsidR="00D0135E" w:rsidP="009079B5" w:rsidRDefault="00D0135E" w14:paraId="76A597EB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* 職位序號00者無刪除按鈕</w:t>
            </w:r>
            <w:r w:rsidRPr="008E5887">
              <w:rPr>
                <w:rFonts w:hint="eastAsia" w:ascii="標楷體" w:hAnsi="標楷體" w:eastAsia="標楷體"/>
                <w:color w:val="000000"/>
              </w:rPr>
              <w:br/>
            </w:r>
            <w:r w:rsidRPr="008E5887">
              <w:rPr>
                <w:rFonts w:hint="eastAsia" w:ascii="標楷體" w:hAnsi="標楷體" w:eastAsia="標楷體"/>
                <w:color w:val="000000"/>
              </w:rPr>
              <w:t>* 職位序號01-05者點選可刪除該主管，但需檢查該主管現在/未來</w:t>
            </w:r>
            <w:proofErr w:type="gramStart"/>
            <w:r w:rsidRPr="008E5887">
              <w:rPr>
                <w:rFonts w:hint="eastAsia" w:ascii="標楷體" w:hAnsi="標楷體" w:eastAsia="標楷體"/>
                <w:color w:val="000000"/>
              </w:rPr>
              <w:t>是否有轄下</w:t>
            </w:r>
            <w:proofErr w:type="gramEnd"/>
            <w:r w:rsidRPr="008E5887">
              <w:rPr>
                <w:rFonts w:hint="eastAsia" w:ascii="標楷體" w:hAnsi="標楷體" w:eastAsia="標楷體"/>
                <w:color w:val="000000"/>
              </w:rPr>
              <w:t>管理單位或員工，若有點選刪除會彈跳至&lt;1.1.1a_</w:t>
            </w:r>
            <w:proofErr w:type="gramStart"/>
            <w:r w:rsidRPr="008E5887">
              <w:rPr>
                <w:rFonts w:hint="eastAsia" w:ascii="標楷體" w:hAnsi="標楷體" w:eastAsia="標楷體"/>
                <w:color w:val="000000"/>
              </w:rPr>
              <w:t>尚有轄下</w:t>
            </w:r>
            <w:proofErr w:type="gramEnd"/>
            <w:r w:rsidRPr="008E5887">
              <w:rPr>
                <w:rFonts w:hint="eastAsia" w:ascii="標楷體" w:hAnsi="標楷體" w:eastAsia="標楷體"/>
                <w:color w:val="000000"/>
              </w:rPr>
              <w:t>員工&gt;</w:t>
            </w:r>
          </w:p>
        </w:tc>
      </w:tr>
    </w:tbl>
    <w:p w:rsidRPr="008E5887" w:rsidR="00D0135E" w:rsidP="00D0135E" w:rsidRDefault="00D0135E" w14:paraId="32474611" w14:textId="77777777">
      <w:pPr>
        <w:rPr>
          <w:rFonts w:ascii="Courier New" w:hAnsi="Courier New" w:eastAsia="標楷體"/>
        </w:rPr>
      </w:pPr>
    </w:p>
    <w:p w:rsidRPr="008E5887" w:rsidR="00D0135E" w:rsidP="00D0135E" w:rsidRDefault="00D0135E" w14:paraId="7357DAAE" w14:textId="77777777">
      <w:pPr>
        <w:pStyle w:val="a7"/>
        <w:spacing w:before="326"/>
        <w:rPr>
          <w:rFonts w:ascii="Courier New" w:hAnsi="Courier New" w:eastAsia="標楷體"/>
        </w:rPr>
      </w:pPr>
      <w:bookmarkStart w:name="_Toc13494193" w:id="46"/>
      <w:r w:rsidRPr="008E5887">
        <w:rPr>
          <w:rFonts w:ascii="Courier New" w:hAnsi="標楷體" w:eastAsia="標楷體"/>
        </w:rPr>
        <w:t>圖表</w:t>
      </w:r>
      <w:r w:rsidRPr="008E5887">
        <w:rPr>
          <w:rFonts w:ascii="Courier New" w:hAnsi="Courier New" w:eastAsia="標楷體"/>
        </w:rPr>
        <w:t xml:space="preserve"> </w:t>
      </w:r>
      <w:r w:rsidRPr="008E5887">
        <w:rPr>
          <w:rFonts w:ascii="Courier New" w:hAnsi="Courier New" w:eastAsia="標楷體"/>
        </w:rPr>
        <w:fldChar w:fldCharType="begin"/>
      </w:r>
      <w:r w:rsidRPr="008E5887">
        <w:rPr>
          <w:rFonts w:ascii="Courier New" w:hAnsi="Courier New" w:eastAsia="標楷體"/>
        </w:rPr>
        <w:instrText xml:space="preserve"> SEQ </w:instrText>
      </w:r>
      <w:r w:rsidRPr="008E5887">
        <w:rPr>
          <w:rFonts w:ascii="Courier New" w:hAnsi="標楷體" w:eastAsia="標楷體"/>
        </w:rPr>
        <w:instrText>圖表</w:instrText>
      </w:r>
      <w:r w:rsidRPr="008E5887">
        <w:rPr>
          <w:rFonts w:ascii="Courier New" w:hAnsi="Courier New" w:eastAsia="標楷體"/>
        </w:rPr>
        <w:instrText xml:space="preserve"> \* ARABIC </w:instrText>
      </w:r>
      <w:r w:rsidRPr="008E5887">
        <w:rPr>
          <w:rFonts w:ascii="Courier New" w:hAnsi="Courier New" w:eastAsia="標楷體"/>
        </w:rPr>
        <w:fldChar w:fldCharType="separate"/>
      </w:r>
      <w:r w:rsidR="00A858D0">
        <w:rPr>
          <w:rFonts w:ascii="Courier New" w:hAnsi="Courier New" w:eastAsia="標楷體"/>
          <w:noProof/>
        </w:rPr>
        <w:t>18</w:t>
      </w:r>
      <w:r w:rsidRPr="008E5887">
        <w:rPr>
          <w:rFonts w:ascii="Courier New" w:hAnsi="Courier New" w:eastAsia="標楷體"/>
        </w:rPr>
        <w:fldChar w:fldCharType="end"/>
      </w:r>
      <w:r w:rsidRPr="008E5887">
        <w:rPr>
          <w:rFonts w:ascii="Courier New" w:hAnsi="標楷體" w:eastAsia="標楷體"/>
        </w:rPr>
        <w:t>〔</w:t>
      </w:r>
      <w:r w:rsidRPr="008E5887">
        <w:rPr>
          <w:rFonts w:hint="eastAsia" w:ascii="Courier New" w:hAnsi="標楷體" w:eastAsia="標楷體"/>
        </w:rPr>
        <w:t>按鈕</w:t>
      </w:r>
      <w:r w:rsidRPr="008E5887">
        <w:rPr>
          <w:rFonts w:ascii="Courier New" w:hAnsi="標楷體" w:eastAsia="標楷體"/>
        </w:rPr>
        <w:t>〕</w:t>
      </w:r>
      <w:r w:rsidR="00016FCE">
        <w:rPr>
          <w:rFonts w:hint="eastAsia" w:ascii="Courier New" w:hAnsi="標楷體" w:eastAsia="標楷體"/>
        </w:rPr>
        <w:t>新增</w:t>
      </w:r>
      <w:r w:rsidRPr="008E5887">
        <w:rPr>
          <w:rFonts w:hint="eastAsia" w:ascii="Courier New" w:hAnsi="標楷體" w:eastAsia="標楷體"/>
        </w:rPr>
        <w:t>單位異動記錄</w:t>
      </w:r>
      <w:bookmarkEnd w:id="46"/>
    </w:p>
    <w:tbl>
      <w:tblPr>
        <w:tblStyle w:val="ad"/>
        <w:tblW w:w="5000" w:type="pct"/>
        <w:tblLook w:val="0020" w:firstRow="1" w:lastRow="0" w:firstColumn="0" w:lastColumn="0" w:noHBand="0" w:noVBand="0"/>
      </w:tblPr>
      <w:tblGrid>
        <w:gridCol w:w="1099"/>
        <w:gridCol w:w="1580"/>
        <w:gridCol w:w="2408"/>
        <w:gridCol w:w="4963"/>
      </w:tblGrid>
      <w:tr w:rsidRPr="008E5887" w:rsidR="00D0135E" w:rsidTr="009079B5" w14:paraId="72EFBF9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  <w:tblHeader/>
        </w:trPr>
        <w:tc>
          <w:tcPr>
            <w:tcW w:w="547" w:type="pct"/>
            <w:shd w:val="clear" w:color="auto" w:fill="C6D9F1" w:themeFill="text2" w:themeFillTint="33"/>
          </w:tcPr>
          <w:p w:rsidRPr="008E5887" w:rsidR="00D0135E" w:rsidP="009079B5" w:rsidRDefault="00D0135E" w14:paraId="0C6D439E" w14:textId="77777777">
            <w:pPr>
              <w:rPr>
                <w:rFonts w:ascii="標楷體" w:hAnsi="標楷體" w:eastAsia="標楷體"/>
                <w:b w:val="0"/>
              </w:rPr>
            </w:pPr>
            <w:r w:rsidRPr="008E5887">
              <w:rPr>
                <w:rFonts w:hint="eastAsia" w:ascii="標楷體" w:hAnsi="標楷體" w:eastAsia="標楷體"/>
                <w:b w:val="0"/>
              </w:rPr>
              <w:t>按鈕名稱</w:t>
            </w:r>
          </w:p>
        </w:tc>
        <w:tc>
          <w:tcPr>
            <w:tcW w:w="786" w:type="pct"/>
            <w:shd w:val="clear" w:color="auto" w:fill="C6D9F1" w:themeFill="text2" w:themeFillTint="33"/>
          </w:tcPr>
          <w:p w:rsidRPr="008E5887" w:rsidR="00D0135E" w:rsidP="009079B5" w:rsidRDefault="00D0135E" w14:paraId="56C7C85B" w14:textId="77777777">
            <w:pPr>
              <w:rPr>
                <w:rFonts w:ascii="標楷體" w:hAnsi="標楷體" w:eastAsia="標楷體"/>
                <w:b w:val="0"/>
              </w:rPr>
            </w:pPr>
            <w:r w:rsidRPr="008E5887">
              <w:rPr>
                <w:rFonts w:hint="eastAsia" w:ascii="標楷體" w:hAnsi="標楷體" w:eastAsia="標楷體"/>
                <w:b w:val="0"/>
              </w:rPr>
              <w:t>icon/button</w:t>
            </w:r>
          </w:p>
        </w:tc>
        <w:tc>
          <w:tcPr>
            <w:tcW w:w="1198" w:type="pct"/>
            <w:shd w:val="clear" w:color="auto" w:fill="C6D9F1" w:themeFill="text2" w:themeFillTint="33"/>
          </w:tcPr>
          <w:p w:rsidRPr="008E5887" w:rsidR="00D0135E" w:rsidP="009079B5" w:rsidRDefault="00D0135E" w14:paraId="495E4198" w14:textId="77777777">
            <w:pPr>
              <w:rPr>
                <w:rFonts w:ascii="標楷體" w:hAnsi="標楷體" w:eastAsia="標楷體"/>
                <w:b w:val="0"/>
              </w:rPr>
            </w:pPr>
            <w:r w:rsidRPr="008E5887">
              <w:rPr>
                <w:rFonts w:hint="eastAsia" w:ascii="標楷體" w:hAnsi="標楷體" w:eastAsia="標楷體"/>
                <w:b w:val="0"/>
              </w:rPr>
              <w:t>按下後狀況</w:t>
            </w:r>
          </w:p>
        </w:tc>
        <w:tc>
          <w:tcPr>
            <w:tcW w:w="2469" w:type="pct"/>
            <w:shd w:val="clear" w:color="auto" w:fill="C6D9F1" w:themeFill="text2" w:themeFillTint="33"/>
            <w:vAlign w:val="center"/>
          </w:tcPr>
          <w:p w:rsidRPr="008E5887" w:rsidR="00D0135E" w:rsidP="009079B5" w:rsidRDefault="00D0135E" w14:paraId="40074BB2" w14:textId="77777777">
            <w:pPr>
              <w:rPr>
                <w:rFonts w:ascii="標楷體" w:hAnsi="標楷體" w:eastAsia="標楷體"/>
                <w:b w:val="0"/>
                <w:bCs/>
                <w:color w:val="000000"/>
              </w:rPr>
            </w:pPr>
            <w:r w:rsidRPr="008E5887">
              <w:rPr>
                <w:rFonts w:hint="eastAsia" w:ascii="標楷體" w:hAnsi="標楷體" w:eastAsia="標楷體"/>
                <w:b w:val="0"/>
                <w:bCs/>
                <w:color w:val="000000"/>
              </w:rPr>
              <w:t>其他說明</w:t>
            </w:r>
          </w:p>
        </w:tc>
      </w:tr>
      <w:tr w:rsidRPr="008E5887" w:rsidR="00D0135E" w:rsidTr="009079B5" w14:paraId="73157DC8" w14:textId="77777777">
        <w:trPr>
          <w:trHeight w:val="44"/>
        </w:trPr>
        <w:tc>
          <w:tcPr>
            <w:tcW w:w="547" w:type="pct"/>
          </w:tcPr>
          <w:p w:rsidRPr="008E5887" w:rsidR="00D0135E" w:rsidP="009079B5" w:rsidRDefault="00D0135E" w14:paraId="7295A1C0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確定</w:t>
            </w:r>
          </w:p>
        </w:tc>
        <w:tc>
          <w:tcPr>
            <w:tcW w:w="786" w:type="pct"/>
          </w:tcPr>
          <w:p w:rsidRPr="008E5887" w:rsidR="00D0135E" w:rsidP="009079B5" w:rsidRDefault="00D0135E" w14:paraId="716B2EDE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ascii="標楷體" w:hAnsi="標楷體" w:eastAsia="標楷體"/>
              </w:rPr>
              <w:t>Button</w:t>
            </w:r>
          </w:p>
        </w:tc>
        <w:tc>
          <w:tcPr>
            <w:tcW w:w="1198" w:type="pct"/>
          </w:tcPr>
          <w:p w:rsidRPr="008E5887" w:rsidR="00D0135E" w:rsidP="009079B5" w:rsidRDefault="00D0135E" w14:paraId="37F1FF0C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儲存後並新增一筆該單位的異動紀錄</w:t>
            </w:r>
          </w:p>
        </w:tc>
        <w:tc>
          <w:tcPr>
            <w:tcW w:w="2469" w:type="pct"/>
            <w:vAlign w:val="center"/>
          </w:tcPr>
          <w:p w:rsidRPr="008E5887" w:rsidR="00D0135E" w:rsidP="009079B5" w:rsidRDefault="00D0135E" w14:paraId="59D247B3" w14:textId="77777777">
            <w:pPr>
              <w:rPr>
                <w:rFonts w:ascii="標楷體" w:hAnsi="標楷體" w:eastAsia="標楷體"/>
                <w:color w:val="000000"/>
              </w:rPr>
            </w:pPr>
          </w:p>
        </w:tc>
      </w:tr>
      <w:tr w:rsidRPr="008E5887" w:rsidR="00D0135E" w:rsidTr="009079B5" w14:paraId="5E01EB57" w14:textId="77777777">
        <w:trPr>
          <w:trHeight w:val="224"/>
        </w:trPr>
        <w:tc>
          <w:tcPr>
            <w:tcW w:w="547" w:type="pct"/>
          </w:tcPr>
          <w:p w:rsidRPr="008E5887" w:rsidR="00D0135E" w:rsidP="009079B5" w:rsidRDefault="00D0135E" w14:paraId="1A87671B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取消</w:t>
            </w:r>
          </w:p>
        </w:tc>
        <w:tc>
          <w:tcPr>
            <w:tcW w:w="786" w:type="pct"/>
          </w:tcPr>
          <w:p w:rsidRPr="008E5887" w:rsidR="00D0135E" w:rsidP="009079B5" w:rsidRDefault="00D0135E" w14:paraId="578B3D9D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ascii="標楷體" w:hAnsi="標楷體" w:eastAsia="標楷體"/>
              </w:rPr>
              <w:t>Button</w:t>
            </w:r>
          </w:p>
        </w:tc>
        <w:tc>
          <w:tcPr>
            <w:tcW w:w="1198" w:type="pct"/>
          </w:tcPr>
          <w:p w:rsidRPr="008E5887" w:rsidR="00D0135E" w:rsidP="009079B5" w:rsidRDefault="00D0135E" w14:paraId="13C7A2D4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不變更任何記錄</w:t>
            </w:r>
          </w:p>
        </w:tc>
        <w:tc>
          <w:tcPr>
            <w:tcW w:w="2469" w:type="pct"/>
            <w:vAlign w:val="center"/>
          </w:tcPr>
          <w:p w:rsidRPr="008E5887" w:rsidR="00D0135E" w:rsidP="009079B5" w:rsidRDefault="00D0135E" w14:paraId="6CBE5CFB" w14:textId="77777777">
            <w:pPr>
              <w:rPr>
                <w:rFonts w:ascii="標楷體" w:hAnsi="標楷體" w:eastAsia="標楷體"/>
                <w:color w:val="000000"/>
              </w:rPr>
            </w:pPr>
          </w:p>
        </w:tc>
      </w:tr>
    </w:tbl>
    <w:p w:rsidRPr="008E5887" w:rsidR="00D0135E" w:rsidP="00D0135E" w:rsidRDefault="00D0135E" w14:paraId="0AAE40A6" w14:textId="77777777">
      <w:pPr>
        <w:pStyle w:val="2"/>
        <w:spacing w:before="326" w:after="163"/>
        <w:rPr>
          <w:rFonts w:ascii="Courier New" w:hAnsi="Courier New" w:eastAsia="標楷體"/>
          <w:b w:val="0"/>
          <w:szCs w:val="24"/>
        </w:rPr>
      </w:pPr>
      <w:bookmarkStart w:name="_Toc13494169" w:id="47"/>
      <w:bookmarkEnd w:id="44"/>
      <w:r w:rsidRPr="008E5887">
        <w:rPr>
          <w:rFonts w:hint="eastAsia" w:ascii="Courier New" w:hAnsi="Courier New" w:eastAsia="標楷體"/>
          <w:b w:val="0"/>
          <w:szCs w:val="24"/>
        </w:rPr>
        <w:t>1.1.1a</w:t>
      </w:r>
      <w:r w:rsidRPr="008E5887">
        <w:rPr>
          <w:rFonts w:ascii="Courier New" w:hAnsi="Courier New" w:eastAsia="標楷體"/>
          <w:b w:val="0"/>
          <w:szCs w:val="24"/>
        </w:rPr>
        <w:t>_</w:t>
      </w:r>
      <w:r w:rsidRPr="008E5887">
        <w:rPr>
          <w:rFonts w:hint="eastAsia" w:ascii="Courier New" w:hAnsi="Courier New" w:eastAsia="標楷體"/>
          <w:b w:val="0"/>
          <w:szCs w:val="24"/>
        </w:rPr>
        <w:t>尚有轄下員工</w:t>
      </w:r>
      <w:bookmarkEnd w:id="47"/>
    </w:p>
    <w:p w:rsidRPr="00196BB9" w:rsidR="00D0135E" w:rsidP="00196BB9" w:rsidRDefault="00D0135E" w14:paraId="59F2E430" w14:textId="77777777">
      <w:pPr>
        <w:pStyle w:val="af3"/>
        <w:numPr>
          <w:ilvl w:val="0"/>
          <w:numId w:val="18"/>
        </w:numPr>
        <w:ind w:leftChars="0"/>
        <w:rPr>
          <w:rFonts w:ascii="標楷體" w:hAnsi="標楷體" w:eastAsia="標楷體"/>
          <w:color w:val="000000"/>
        </w:rPr>
      </w:pPr>
      <w:r w:rsidRPr="00196BB9">
        <w:rPr>
          <w:rFonts w:hint="eastAsia" w:ascii="標楷體" w:hAnsi="標楷體" w:eastAsia="標楷體"/>
        </w:rPr>
        <w:t>刪除主管時需檢查</w:t>
      </w:r>
      <w:r w:rsidRPr="00196BB9">
        <w:rPr>
          <w:rFonts w:hint="eastAsia" w:ascii="標楷體" w:hAnsi="標楷體" w:eastAsia="標楷體"/>
          <w:color w:val="000000"/>
        </w:rPr>
        <w:t>該主管現在/</w:t>
      </w:r>
      <w:r w:rsidRPr="00196BB9" w:rsidR="00E21CB6">
        <w:rPr>
          <w:rFonts w:hint="eastAsia" w:ascii="標楷體" w:hAnsi="標楷體" w:eastAsia="標楷體"/>
          <w:color w:val="000000"/>
        </w:rPr>
        <w:t>未來</w:t>
      </w:r>
      <w:proofErr w:type="gramStart"/>
      <w:r w:rsidRPr="00196BB9" w:rsidR="00E21CB6">
        <w:rPr>
          <w:rFonts w:hint="eastAsia" w:ascii="標楷體" w:hAnsi="標楷體" w:eastAsia="標楷體"/>
          <w:color w:val="000000"/>
        </w:rPr>
        <w:t>是否有轄下</w:t>
      </w:r>
      <w:proofErr w:type="gramEnd"/>
      <w:r w:rsidRPr="00196BB9" w:rsidR="00E21CB6">
        <w:rPr>
          <w:rFonts w:hint="eastAsia" w:ascii="標楷體" w:hAnsi="標楷體" w:eastAsia="標楷體"/>
          <w:color w:val="000000"/>
        </w:rPr>
        <w:t>管理單位、</w:t>
      </w:r>
      <w:r w:rsidRPr="00196BB9">
        <w:rPr>
          <w:rFonts w:hint="eastAsia" w:ascii="標楷體" w:hAnsi="標楷體" w:eastAsia="標楷體"/>
          <w:color w:val="000000"/>
        </w:rPr>
        <w:t>員工，若有則需跳出視窗，說明如下:</w:t>
      </w:r>
    </w:p>
    <w:p w:rsidRPr="008E5887" w:rsidR="00D0135E" w:rsidP="00EE5669" w:rsidRDefault="00D0135E" w14:paraId="5628F501" w14:textId="77777777">
      <w:pPr>
        <w:pStyle w:val="af3"/>
        <w:numPr>
          <w:ilvl w:val="0"/>
          <w:numId w:val="11"/>
        </w:numPr>
        <w:ind w:leftChars="0"/>
        <w:rPr>
          <w:rFonts w:ascii="標楷體" w:hAnsi="標楷體" w:eastAsia="標楷體"/>
        </w:rPr>
      </w:pPr>
      <w:r w:rsidRPr="008E5887">
        <w:rPr>
          <w:rFonts w:hint="eastAsia" w:ascii="標楷體" w:hAnsi="標楷體" w:eastAsia="標楷體"/>
        </w:rPr>
        <w:t xml:space="preserve">單位內員工抓取現在及未來的留職/在職名單，離職人員不需列出 </w:t>
      </w:r>
    </w:p>
    <w:p w:rsidR="00D0135E" w:rsidP="00EE5669" w:rsidRDefault="00D0135E" w14:paraId="7C4C12F5" w14:textId="77777777">
      <w:pPr>
        <w:pStyle w:val="af3"/>
        <w:numPr>
          <w:ilvl w:val="0"/>
          <w:numId w:val="11"/>
        </w:numPr>
        <w:ind w:leftChars="0"/>
        <w:rPr>
          <w:rFonts w:ascii="標楷體" w:hAnsi="標楷體" w:eastAsia="標楷體"/>
        </w:rPr>
      </w:pPr>
      <w:r w:rsidRPr="008E5887">
        <w:rPr>
          <w:rFonts w:hint="eastAsia" w:ascii="標楷體" w:hAnsi="標楷體" w:eastAsia="標楷體"/>
        </w:rPr>
        <w:t>轄下單位抓取現在及未來的生效單位，失效的轄下單位不需列出</w:t>
      </w:r>
    </w:p>
    <w:p w:rsidR="00D74999" w:rsidP="00D74999" w:rsidRDefault="00D74999" w14:paraId="0D803AEA" w14:textId="77777777">
      <w:pPr>
        <w:rPr>
          <w:rFonts w:ascii="標楷體" w:hAnsi="標楷體" w:eastAsia="標楷體"/>
        </w:rPr>
      </w:pPr>
    </w:p>
    <w:p w:rsidRPr="000D39B0" w:rsidR="00196BB9" w:rsidP="00196BB9" w:rsidRDefault="00E21CB6" w14:paraId="0B60EADE" w14:textId="28F6A655">
      <w:pPr>
        <w:pStyle w:val="af3"/>
        <w:numPr>
          <w:ilvl w:val="0"/>
          <w:numId w:val="18"/>
        </w:numPr>
        <w:ind w:leftChars="0"/>
        <w:rPr>
          <w:rFonts w:ascii="標楷體" w:hAnsi="標楷體" w:eastAsia="標楷體"/>
        </w:rPr>
      </w:pPr>
      <w:r w:rsidRPr="000D39B0">
        <w:rPr>
          <w:rFonts w:hint="eastAsia" w:ascii="標楷體" w:hAnsi="標楷體" w:eastAsia="標楷體"/>
        </w:rPr>
        <w:t>刪除最後一張異動紀錄</w:t>
      </w:r>
      <w:r w:rsidR="0081632A">
        <w:rPr>
          <w:rFonts w:hint="eastAsia" w:ascii="標楷體" w:hAnsi="標楷體" w:eastAsia="標楷體"/>
        </w:rPr>
        <w:t>(</w:t>
      </w:r>
      <w:r w:rsidR="0081632A">
        <w:rPr>
          <w:rFonts w:ascii="標楷體" w:hAnsi="標楷體" w:eastAsia="標楷體"/>
        </w:rPr>
        <w:t>=</w:t>
      </w:r>
      <w:r w:rsidR="0081632A">
        <w:rPr>
          <w:rFonts w:hint="eastAsia" w:ascii="標楷體" w:hAnsi="標楷體" w:eastAsia="標楷體"/>
        </w:rPr>
        <w:t>刪除單位)</w:t>
      </w:r>
      <w:r w:rsidRPr="000D39B0">
        <w:rPr>
          <w:rFonts w:hint="eastAsia" w:ascii="標楷體" w:hAnsi="標楷體" w:eastAsia="標楷體"/>
        </w:rPr>
        <w:t>時</w:t>
      </w:r>
      <w:r w:rsidR="0081632A">
        <w:rPr>
          <w:rFonts w:hint="eastAsia" w:ascii="標楷體" w:hAnsi="標楷體" w:eastAsia="標楷體"/>
        </w:rPr>
        <w:t>，</w:t>
      </w:r>
      <w:r w:rsidRPr="000D39B0">
        <w:rPr>
          <w:rFonts w:hint="eastAsia" w:ascii="標楷體" w:hAnsi="標楷體" w:eastAsia="標楷體"/>
        </w:rPr>
        <w:t>需檢查該</w:t>
      </w:r>
      <w:r w:rsidRPr="0046677E">
        <w:rPr>
          <w:rFonts w:hint="eastAsia" w:ascii="標楷體" w:hAnsi="標楷體" w:eastAsia="標楷體"/>
          <w:color w:val="FF0000"/>
        </w:rPr>
        <w:t>單位</w:t>
      </w:r>
      <w:r w:rsidRPr="000D39B0" w:rsidR="00196BB9">
        <w:rPr>
          <w:rFonts w:hint="eastAsia" w:ascii="標楷體" w:hAnsi="標楷體" w:eastAsia="標楷體"/>
        </w:rPr>
        <w:t>是否有</w:t>
      </w:r>
      <w:r w:rsidRPr="00C11660" w:rsidR="0046677E">
        <w:rPr>
          <w:rFonts w:hint="eastAsia" w:ascii="標楷體" w:hAnsi="標楷體" w:eastAsia="標楷體"/>
          <w:color w:val="FF0000"/>
        </w:rPr>
        <w:t>下層單位、虛線下層單位</w:t>
      </w:r>
      <w:r w:rsidR="0046677E">
        <w:rPr>
          <w:rFonts w:hint="eastAsia" w:ascii="標楷體" w:hAnsi="標楷體" w:eastAsia="標楷體"/>
        </w:rPr>
        <w:t>、</w:t>
      </w:r>
      <w:r w:rsidRPr="000D39B0" w:rsidR="00196BB9">
        <w:rPr>
          <w:rFonts w:hint="eastAsia" w:ascii="標楷體" w:hAnsi="標楷體" w:eastAsia="標楷體"/>
        </w:rPr>
        <w:t>轄下員工</w:t>
      </w:r>
      <w:r w:rsidR="0046677E">
        <w:rPr>
          <w:rFonts w:hint="eastAsia" w:ascii="標楷體" w:hAnsi="標楷體" w:eastAsia="標楷體"/>
        </w:rPr>
        <w:t>、</w:t>
      </w:r>
      <w:r w:rsidRPr="000D39B0" w:rsidR="00196BB9">
        <w:rPr>
          <w:rFonts w:hint="eastAsia" w:ascii="標楷體" w:hAnsi="標楷體" w:eastAsia="標楷體"/>
        </w:rPr>
        <w:t>派駐員工</w:t>
      </w:r>
      <w:r w:rsidRPr="00AA2026" w:rsidR="00AA2026">
        <w:rPr>
          <w:rFonts w:hint="eastAsia" w:ascii="標楷體" w:hAnsi="標楷體" w:eastAsia="標楷體"/>
          <w:color w:val="FF0000"/>
        </w:rPr>
        <w:t>或尚未報到員工</w:t>
      </w:r>
      <w:r w:rsidRPr="000D39B0" w:rsidR="00196BB9">
        <w:rPr>
          <w:rFonts w:hint="eastAsia" w:ascii="標楷體" w:hAnsi="標楷體" w:eastAsia="標楷體"/>
        </w:rPr>
        <w:t>，若有則需跳出視窗，說明如下</w:t>
      </w:r>
    </w:p>
    <w:p w:rsidRPr="000D39B0" w:rsidR="00196BB9" w:rsidP="00196BB9" w:rsidRDefault="00196BB9" w14:paraId="201F018B" w14:textId="77777777">
      <w:pPr>
        <w:pStyle w:val="af3"/>
        <w:numPr>
          <w:ilvl w:val="0"/>
          <w:numId w:val="19"/>
        </w:numPr>
        <w:ind w:leftChars="0"/>
        <w:rPr>
          <w:rFonts w:ascii="標楷體" w:hAnsi="標楷體" w:eastAsia="標楷體"/>
        </w:rPr>
      </w:pPr>
      <w:r w:rsidRPr="000D39B0">
        <w:rPr>
          <w:rFonts w:hint="eastAsia" w:ascii="標楷體" w:hAnsi="標楷體" w:eastAsia="標楷體"/>
        </w:rPr>
        <w:t xml:space="preserve">單位內員工抓取現在及未來的留職/在職名單，離職人員不需列出 </w:t>
      </w:r>
    </w:p>
    <w:p w:rsidRPr="000D39B0" w:rsidR="00196BB9" w:rsidP="00196BB9" w:rsidRDefault="00196BB9" w14:paraId="608B027E" w14:textId="77777777">
      <w:pPr>
        <w:pStyle w:val="af3"/>
        <w:numPr>
          <w:ilvl w:val="0"/>
          <w:numId w:val="19"/>
        </w:numPr>
        <w:ind w:leftChars="0"/>
        <w:rPr>
          <w:rFonts w:ascii="標楷體" w:hAnsi="標楷體" w:eastAsia="標楷體"/>
        </w:rPr>
      </w:pPr>
      <w:r w:rsidRPr="000D39B0">
        <w:rPr>
          <w:rFonts w:hint="eastAsia" w:ascii="標楷體" w:hAnsi="標楷體" w:eastAsia="標楷體"/>
        </w:rPr>
        <w:t>轄下單位抓取現在及未來的生效單位，失效的轄下單位不需列出</w:t>
      </w:r>
    </w:p>
    <w:p w:rsidR="00196BB9" w:rsidP="00196BB9" w:rsidRDefault="00196BB9" w14:paraId="4FEB832D" w14:textId="3BE768B0">
      <w:pPr>
        <w:pStyle w:val="af3"/>
        <w:numPr>
          <w:ilvl w:val="0"/>
          <w:numId w:val="19"/>
        </w:numPr>
        <w:ind w:leftChars="0"/>
        <w:rPr>
          <w:rFonts w:ascii="標楷體" w:hAnsi="標楷體" w:eastAsia="標楷體"/>
        </w:rPr>
      </w:pPr>
      <w:r w:rsidRPr="000D39B0">
        <w:rPr>
          <w:rFonts w:hint="eastAsia" w:ascii="標楷體" w:hAnsi="標楷體" w:eastAsia="標楷體"/>
        </w:rPr>
        <w:t>派駐員工抓取在職員工</w:t>
      </w:r>
      <w:r w:rsidRPr="000D39B0" w:rsidR="00741FEB">
        <w:rPr>
          <w:rFonts w:hint="eastAsia" w:ascii="標楷體" w:hAnsi="標楷體" w:eastAsia="標楷體"/>
        </w:rPr>
        <w:t>-</w:t>
      </w:r>
      <w:r w:rsidRPr="000D39B0">
        <w:rPr>
          <w:rFonts w:hint="eastAsia" w:ascii="標楷體" w:hAnsi="標楷體" w:eastAsia="標楷體"/>
        </w:rPr>
        <w:t>派駐專區</w:t>
      </w:r>
      <w:proofErr w:type="gramStart"/>
      <w:r w:rsidRPr="000D39B0">
        <w:rPr>
          <w:rFonts w:hint="eastAsia" w:ascii="標楷體" w:hAnsi="標楷體" w:eastAsia="標楷體"/>
        </w:rPr>
        <w:t>起迄</w:t>
      </w:r>
      <w:proofErr w:type="gramEnd"/>
      <w:r w:rsidRPr="000D39B0">
        <w:rPr>
          <w:rFonts w:hint="eastAsia" w:ascii="標楷體" w:hAnsi="標楷體" w:eastAsia="標楷體"/>
        </w:rPr>
        <w:t>日</w:t>
      </w:r>
      <w:r w:rsidRPr="000D39B0" w:rsidR="00741FEB">
        <w:rPr>
          <w:rFonts w:hint="eastAsia" w:ascii="標楷體" w:hAnsi="標楷體" w:eastAsia="標楷體"/>
        </w:rPr>
        <w:t>落在現在及未來的名單</w:t>
      </w:r>
    </w:p>
    <w:p w:rsidRPr="0046677E" w:rsidR="00AA2026" w:rsidP="00196BB9" w:rsidRDefault="0046677E" w14:paraId="37A80C7E" w14:textId="07135B28">
      <w:pPr>
        <w:pStyle w:val="af3"/>
        <w:numPr>
          <w:ilvl w:val="0"/>
          <w:numId w:val="19"/>
        </w:numPr>
        <w:ind w:leftChars="0"/>
        <w:rPr>
          <w:rFonts w:ascii="標楷體" w:hAnsi="標楷體" w:eastAsia="標楷體"/>
          <w:color w:val="FF0000"/>
        </w:rPr>
      </w:pPr>
      <w:r w:rsidRPr="0046677E">
        <w:rPr>
          <w:rFonts w:hint="eastAsia" w:ascii="標楷體" w:hAnsi="標楷體" w:eastAsia="標楷體"/>
          <w:color w:val="FF0000"/>
        </w:rPr>
        <w:t>抓取</w:t>
      </w:r>
      <w:r w:rsidRPr="0046677E" w:rsidR="00AA2026">
        <w:rPr>
          <w:rFonts w:hint="eastAsia" w:ascii="標楷體" w:hAnsi="標楷體" w:eastAsia="標楷體"/>
          <w:color w:val="FF0000"/>
        </w:rPr>
        <w:t>尚未報到員工</w:t>
      </w:r>
      <w:r w:rsidRPr="0046677E">
        <w:rPr>
          <w:rFonts w:hint="eastAsia" w:ascii="標楷體" w:hAnsi="標楷體" w:eastAsia="標楷體"/>
          <w:color w:val="FF0000"/>
        </w:rPr>
        <w:t>列出</w:t>
      </w:r>
    </w:p>
    <w:p w:rsidR="00E21CB6" w:rsidP="00D74999" w:rsidRDefault="00E21CB6" w14:paraId="1914224D" w14:textId="77777777">
      <w:pPr>
        <w:rPr>
          <w:rFonts w:ascii="標楷體" w:hAnsi="標楷體" w:eastAsia="標楷體"/>
        </w:rPr>
      </w:pPr>
    </w:p>
    <w:p w:rsidR="00A858D0" w:rsidP="00D74999" w:rsidRDefault="00A858D0" w14:paraId="3474AC5B" w14:textId="77777777">
      <w:pPr>
        <w:rPr>
          <w:rFonts w:ascii="標楷體" w:hAnsi="標楷體" w:eastAsia="標楷體"/>
        </w:rPr>
      </w:pPr>
    </w:p>
    <w:p w:rsidRPr="0081632A" w:rsidR="0081632A" w:rsidP="0081632A" w:rsidRDefault="0081632A" w14:paraId="70ED620A" w14:textId="587BC038">
      <w:pPr>
        <w:rPr>
          <w:rFonts w:ascii="Segoe UI" w:hAnsi="Segoe UI" w:eastAsia="新細明體" w:cs="Segoe UI"/>
          <w:sz w:val="21"/>
          <w:szCs w:val="21"/>
        </w:rPr>
      </w:pPr>
    </w:p>
    <w:p w:rsidRPr="0081632A" w:rsidR="00A858D0" w:rsidP="00D74999" w:rsidRDefault="00A858D0" w14:paraId="7B04E45D" w14:textId="77777777">
      <w:pPr>
        <w:rPr>
          <w:rFonts w:ascii="標楷體" w:hAnsi="標楷體" w:eastAsia="標楷體"/>
        </w:rPr>
      </w:pPr>
    </w:p>
    <w:p w:rsidR="00A858D0" w:rsidP="00D74999" w:rsidRDefault="00A858D0" w14:paraId="05B9C4AA" w14:textId="77777777">
      <w:pPr>
        <w:rPr>
          <w:rFonts w:ascii="標楷體" w:hAnsi="標楷體" w:eastAsia="標楷體"/>
        </w:rPr>
      </w:pPr>
    </w:p>
    <w:p w:rsidR="00A858D0" w:rsidP="00D74999" w:rsidRDefault="00A858D0" w14:paraId="42BA716B" w14:textId="77777777">
      <w:pPr>
        <w:rPr>
          <w:rFonts w:ascii="標楷體" w:hAnsi="標楷體" w:eastAsia="標楷體"/>
        </w:rPr>
      </w:pPr>
    </w:p>
    <w:p w:rsidR="00A858D0" w:rsidP="00D74999" w:rsidRDefault="00A858D0" w14:paraId="059DF08A" w14:textId="77777777">
      <w:pPr>
        <w:rPr>
          <w:rFonts w:ascii="標楷體" w:hAnsi="標楷體" w:eastAsia="標楷體"/>
        </w:rPr>
      </w:pPr>
    </w:p>
    <w:p w:rsidRPr="008E5887" w:rsidR="00A858D0" w:rsidP="00D74999" w:rsidRDefault="00A858D0" w14:paraId="1721895F" w14:textId="77777777">
      <w:pPr>
        <w:rPr>
          <w:rFonts w:ascii="標楷體" w:hAnsi="標楷體" w:eastAsia="標楷體"/>
        </w:rPr>
      </w:pPr>
    </w:p>
    <w:p w:rsidRPr="008E5887" w:rsidR="00D74999" w:rsidP="00D74999" w:rsidRDefault="00D74999" w14:paraId="7C9FAD91" w14:textId="77777777">
      <w:pPr>
        <w:pStyle w:val="a7"/>
        <w:spacing w:before="326"/>
        <w:rPr>
          <w:rFonts w:ascii="Courier New" w:hAnsi="Courier New" w:eastAsia="標楷體"/>
        </w:rPr>
      </w:pPr>
      <w:bookmarkStart w:name="_Toc13494194" w:id="48"/>
      <w:r w:rsidRPr="008E5887">
        <w:rPr>
          <w:rFonts w:ascii="Courier New" w:hAnsi="標楷體" w:eastAsia="標楷體"/>
        </w:rPr>
        <w:t>圖表</w:t>
      </w:r>
      <w:r w:rsidRPr="008E5887">
        <w:rPr>
          <w:rFonts w:ascii="Courier New" w:hAnsi="Courier New" w:eastAsia="標楷體"/>
        </w:rPr>
        <w:t xml:space="preserve"> </w:t>
      </w:r>
      <w:r w:rsidRPr="008E5887">
        <w:rPr>
          <w:rFonts w:ascii="Courier New" w:hAnsi="Courier New" w:eastAsia="標楷體"/>
        </w:rPr>
        <w:fldChar w:fldCharType="begin"/>
      </w:r>
      <w:r w:rsidRPr="008E5887">
        <w:rPr>
          <w:rFonts w:ascii="Courier New" w:hAnsi="Courier New" w:eastAsia="標楷體"/>
        </w:rPr>
        <w:instrText xml:space="preserve"> SEQ </w:instrText>
      </w:r>
      <w:r w:rsidRPr="008E5887">
        <w:rPr>
          <w:rFonts w:ascii="Courier New" w:hAnsi="標楷體" w:eastAsia="標楷體"/>
        </w:rPr>
        <w:instrText>圖表</w:instrText>
      </w:r>
      <w:r w:rsidRPr="008E5887">
        <w:rPr>
          <w:rFonts w:ascii="Courier New" w:hAnsi="Courier New" w:eastAsia="標楷體"/>
        </w:rPr>
        <w:instrText xml:space="preserve"> \* ARABIC </w:instrText>
      </w:r>
      <w:r w:rsidRPr="008E5887">
        <w:rPr>
          <w:rFonts w:ascii="Courier New" w:hAnsi="Courier New" w:eastAsia="標楷體"/>
        </w:rPr>
        <w:fldChar w:fldCharType="separate"/>
      </w:r>
      <w:r w:rsidR="00A858D0">
        <w:rPr>
          <w:rFonts w:ascii="Courier New" w:hAnsi="Courier New" w:eastAsia="標楷體"/>
          <w:noProof/>
        </w:rPr>
        <w:t>19</w:t>
      </w:r>
      <w:r w:rsidRPr="008E5887">
        <w:rPr>
          <w:rFonts w:ascii="Courier New" w:hAnsi="Courier New" w:eastAsia="標楷體"/>
        </w:rPr>
        <w:fldChar w:fldCharType="end"/>
      </w:r>
      <w:r w:rsidRPr="008E5887">
        <w:rPr>
          <w:rFonts w:ascii="Courier New" w:hAnsi="標楷體" w:eastAsia="標楷體"/>
        </w:rPr>
        <w:t>〔</w:t>
      </w:r>
      <w:r w:rsidRPr="008E5887">
        <w:rPr>
          <w:rFonts w:hint="eastAsia" w:ascii="Courier New" w:hAnsi="標楷體" w:eastAsia="標楷體"/>
        </w:rPr>
        <w:t>示意圖</w:t>
      </w:r>
      <w:r w:rsidRPr="008E5887">
        <w:rPr>
          <w:rFonts w:ascii="Courier New" w:hAnsi="標楷體" w:eastAsia="標楷體"/>
        </w:rPr>
        <w:t>〕</w:t>
      </w:r>
      <w:r w:rsidRPr="008E5887">
        <w:rPr>
          <w:rFonts w:hint="eastAsia" w:ascii="Courier New" w:hAnsi="標楷體" w:eastAsia="標楷體"/>
        </w:rPr>
        <w:t>尚有轄下員工</w:t>
      </w:r>
      <w:bookmarkEnd w:id="48"/>
    </w:p>
    <w:p w:rsidRPr="008E5887" w:rsidR="00D74999" w:rsidP="00D74999" w:rsidRDefault="00D74999" w14:paraId="14D28C63" w14:textId="77777777">
      <w:pPr>
        <w:rPr>
          <w:rFonts w:ascii="標楷體" w:hAnsi="標楷體" w:eastAsia="標楷體"/>
        </w:rPr>
      </w:pPr>
    </w:p>
    <w:p w:rsidR="00D74999" w:rsidP="00D74999" w:rsidRDefault="00D74999" w14:paraId="6C607D6A" w14:textId="77777777">
      <w:pPr>
        <w:rPr>
          <w:rFonts w:ascii="標楷體" w:hAnsi="標楷體" w:eastAsia="標楷體"/>
        </w:rPr>
      </w:pPr>
      <w:r w:rsidRPr="008E5887">
        <w:rPr>
          <w:noProof/>
        </w:rPr>
        <w:drawing>
          <wp:inline distT="0" distB="0" distL="0" distR="0" wp14:anchorId="7C88C5FA" wp14:editId="1F931992">
            <wp:extent cx="5191125" cy="6333892"/>
            <wp:effectExtent l="0" t="0" r="0" b="0"/>
            <wp:docPr id="7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6116" cy="633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D0" w:rsidP="00D74999" w:rsidRDefault="00A858D0" w14:paraId="4CB84857" w14:textId="77777777">
      <w:pPr>
        <w:rPr>
          <w:rFonts w:ascii="標楷體" w:hAnsi="標楷體" w:eastAsia="標楷體"/>
        </w:rPr>
      </w:pPr>
    </w:p>
    <w:p w:rsidRPr="008E5887" w:rsidR="00A858D0" w:rsidP="00D74999" w:rsidRDefault="00A858D0" w14:paraId="54BBFCC2" w14:textId="77777777">
      <w:pPr>
        <w:rPr>
          <w:rFonts w:ascii="標楷體" w:hAnsi="標楷體" w:eastAsia="標楷體"/>
        </w:rPr>
      </w:pPr>
    </w:p>
    <w:p w:rsidRPr="008E5887" w:rsidR="00D0135E" w:rsidP="00D0135E" w:rsidRDefault="00D0135E" w14:paraId="4ADC7F6F" w14:textId="77777777">
      <w:pPr>
        <w:pStyle w:val="a7"/>
        <w:spacing w:before="326"/>
        <w:rPr>
          <w:rFonts w:ascii="Courier New" w:hAnsi="標楷體" w:eastAsia="標楷體"/>
        </w:rPr>
      </w:pPr>
      <w:bookmarkStart w:name="_Toc13494195" w:id="49"/>
      <w:r w:rsidRPr="008E5887">
        <w:rPr>
          <w:rFonts w:ascii="Courier New" w:hAnsi="標楷體" w:eastAsia="標楷體"/>
        </w:rPr>
        <w:t>圖表</w:t>
      </w:r>
      <w:r w:rsidRPr="008E5887">
        <w:rPr>
          <w:rFonts w:ascii="Courier New" w:hAnsi="Courier New" w:eastAsia="標楷體"/>
        </w:rPr>
        <w:t xml:space="preserve"> </w:t>
      </w:r>
      <w:r w:rsidRPr="008E5887">
        <w:rPr>
          <w:rFonts w:ascii="Courier New" w:hAnsi="Courier New" w:eastAsia="標楷體"/>
        </w:rPr>
        <w:fldChar w:fldCharType="begin"/>
      </w:r>
      <w:r w:rsidRPr="008E5887">
        <w:rPr>
          <w:rFonts w:ascii="Courier New" w:hAnsi="Courier New" w:eastAsia="標楷體"/>
        </w:rPr>
        <w:instrText xml:space="preserve"> SEQ </w:instrText>
      </w:r>
      <w:r w:rsidRPr="008E5887">
        <w:rPr>
          <w:rFonts w:ascii="Courier New" w:hAnsi="標楷體" w:eastAsia="標楷體"/>
        </w:rPr>
        <w:instrText>圖表</w:instrText>
      </w:r>
      <w:r w:rsidRPr="008E5887">
        <w:rPr>
          <w:rFonts w:ascii="Courier New" w:hAnsi="Courier New" w:eastAsia="標楷體"/>
        </w:rPr>
        <w:instrText xml:space="preserve"> \* ARABIC </w:instrText>
      </w:r>
      <w:r w:rsidRPr="008E5887">
        <w:rPr>
          <w:rFonts w:ascii="Courier New" w:hAnsi="Courier New" w:eastAsia="標楷體"/>
        </w:rPr>
        <w:fldChar w:fldCharType="separate"/>
      </w:r>
      <w:r w:rsidR="00A858D0">
        <w:rPr>
          <w:rFonts w:ascii="Courier New" w:hAnsi="Courier New" w:eastAsia="標楷體"/>
          <w:noProof/>
        </w:rPr>
        <w:t>20</w:t>
      </w:r>
      <w:r w:rsidRPr="008E5887">
        <w:rPr>
          <w:rFonts w:ascii="Courier New" w:hAnsi="Courier New" w:eastAsia="標楷體"/>
        </w:rPr>
        <w:fldChar w:fldCharType="end"/>
      </w:r>
      <w:r w:rsidRPr="008E5887">
        <w:rPr>
          <w:rFonts w:ascii="Courier New" w:hAnsi="標楷體" w:eastAsia="標楷體"/>
        </w:rPr>
        <w:t>〔欄位〕</w:t>
      </w:r>
      <w:r w:rsidRPr="008E5887">
        <w:rPr>
          <w:rFonts w:hint="eastAsia" w:ascii="Courier New" w:hAnsi="標楷體" w:eastAsia="標楷體"/>
        </w:rPr>
        <w:t>尚有轄下員工</w:t>
      </w:r>
      <w:bookmarkEnd w:id="49"/>
    </w:p>
    <w:tbl>
      <w:tblPr>
        <w:tblStyle w:val="ad"/>
        <w:tblW w:w="5000" w:type="pct"/>
        <w:tblLook w:val="0020" w:firstRow="1" w:lastRow="0" w:firstColumn="0" w:lastColumn="0" w:noHBand="0" w:noVBand="0"/>
      </w:tblPr>
      <w:tblGrid>
        <w:gridCol w:w="1827"/>
        <w:gridCol w:w="5956"/>
        <w:gridCol w:w="2267"/>
      </w:tblGrid>
      <w:tr w:rsidRPr="008E5887" w:rsidR="00D0135E" w:rsidTr="009079B5" w14:paraId="330B0BE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  <w:tblHeader/>
        </w:trPr>
        <w:tc>
          <w:tcPr>
            <w:tcW w:w="909" w:type="pct"/>
            <w:shd w:val="clear" w:color="auto" w:fill="C6D9F1" w:themeFill="text2" w:themeFillTint="33"/>
          </w:tcPr>
          <w:p w:rsidRPr="008E5887" w:rsidR="00D0135E" w:rsidP="009079B5" w:rsidRDefault="00D0135E" w14:paraId="0811A0D1" w14:textId="77777777">
            <w:pPr>
              <w:rPr>
                <w:rFonts w:ascii="標楷體" w:hAnsi="標楷體" w:eastAsia="標楷體"/>
                <w:b w:val="0"/>
              </w:rPr>
            </w:pPr>
            <w:r w:rsidRPr="008E5887">
              <w:rPr>
                <w:rFonts w:hint="eastAsia" w:ascii="標楷體" w:hAnsi="標楷體" w:eastAsia="標楷體"/>
                <w:b w:val="0"/>
              </w:rPr>
              <w:t>欄位名稱</w:t>
            </w:r>
          </w:p>
        </w:tc>
        <w:tc>
          <w:tcPr>
            <w:tcW w:w="2963" w:type="pct"/>
            <w:shd w:val="clear" w:color="auto" w:fill="C6D9F1" w:themeFill="text2" w:themeFillTint="33"/>
          </w:tcPr>
          <w:p w:rsidRPr="008E5887" w:rsidR="00D0135E" w:rsidP="009079B5" w:rsidRDefault="00D0135E" w14:paraId="27531D16" w14:textId="77777777">
            <w:pPr>
              <w:rPr>
                <w:rFonts w:ascii="標楷體" w:hAnsi="標楷體" w:eastAsia="標楷體"/>
                <w:b w:val="0"/>
              </w:rPr>
            </w:pPr>
            <w:r w:rsidRPr="008E5887">
              <w:rPr>
                <w:rFonts w:hint="eastAsia" w:ascii="標楷體" w:hAnsi="標楷體" w:eastAsia="標楷體"/>
                <w:b w:val="0"/>
              </w:rPr>
              <w:t>顯示內容</w:t>
            </w:r>
          </w:p>
        </w:tc>
        <w:tc>
          <w:tcPr>
            <w:tcW w:w="1128" w:type="pct"/>
            <w:shd w:val="clear" w:color="auto" w:fill="C6D9F1" w:themeFill="text2" w:themeFillTint="33"/>
          </w:tcPr>
          <w:p w:rsidRPr="008E5887" w:rsidR="00D0135E" w:rsidP="009079B5" w:rsidRDefault="00D0135E" w14:paraId="3A8FA072" w14:textId="77777777">
            <w:pPr>
              <w:rPr>
                <w:rFonts w:ascii="標楷體" w:hAnsi="標楷體" w:eastAsia="標楷體"/>
                <w:b w:val="0"/>
              </w:rPr>
            </w:pPr>
            <w:r w:rsidRPr="008E5887">
              <w:rPr>
                <w:rFonts w:hint="eastAsia" w:ascii="標楷體" w:hAnsi="標楷體" w:eastAsia="標楷體"/>
                <w:b w:val="0"/>
              </w:rPr>
              <w:t>其他說明</w:t>
            </w:r>
          </w:p>
        </w:tc>
      </w:tr>
      <w:tr w:rsidRPr="008E5887" w:rsidR="00D0135E" w:rsidTr="009079B5" w14:paraId="57E4E6D4" w14:textId="77777777">
        <w:trPr>
          <w:trHeight w:val="224"/>
        </w:trPr>
        <w:tc>
          <w:tcPr>
            <w:tcW w:w="5000" w:type="pct"/>
            <w:gridSpan w:val="3"/>
          </w:tcPr>
          <w:p w:rsidRPr="008E5887" w:rsidR="00D0135E" w:rsidP="00E21CB6" w:rsidRDefault="00D0135E" w14:paraId="49D3A81B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(說明文字)尚有轄下管理單位及員工，請先進行相應異動調整</w:t>
            </w:r>
          </w:p>
        </w:tc>
      </w:tr>
      <w:tr w:rsidRPr="008E5887" w:rsidR="00D0135E" w:rsidTr="009079B5" w14:paraId="35D90E29" w14:textId="77777777">
        <w:trPr>
          <w:trHeight w:val="224"/>
        </w:trPr>
        <w:tc>
          <w:tcPr>
            <w:tcW w:w="5000" w:type="pct"/>
            <w:gridSpan w:val="3"/>
          </w:tcPr>
          <w:p w:rsidRPr="008E5887" w:rsidR="00D0135E" w:rsidP="009079B5" w:rsidRDefault="00D0135E" w14:paraId="037836C0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(標題)單位內員工</w:t>
            </w:r>
          </w:p>
        </w:tc>
      </w:tr>
      <w:tr w:rsidRPr="008E5887" w:rsidR="00D0135E" w:rsidTr="009079B5" w14:paraId="4122CF67" w14:textId="77777777">
        <w:trPr>
          <w:trHeight w:val="224"/>
        </w:trPr>
        <w:tc>
          <w:tcPr>
            <w:tcW w:w="909" w:type="pct"/>
          </w:tcPr>
          <w:p w:rsidRPr="008E5887" w:rsidR="00D0135E" w:rsidP="009079B5" w:rsidRDefault="00D0135E" w14:paraId="63010D64" w14:textId="77777777">
            <w:pPr>
              <w:rPr>
                <w:rFonts w:ascii="標楷體" w:hAnsi="標楷體" w:eastAsia="標楷體"/>
              </w:rPr>
            </w:pPr>
            <w:proofErr w:type="gramStart"/>
            <w:r w:rsidRPr="008E5887">
              <w:rPr>
                <w:rFonts w:hint="eastAsia" w:ascii="標楷體" w:hAnsi="標楷體" w:eastAsia="標楷體"/>
              </w:rPr>
              <w:t>工號</w:t>
            </w:r>
            <w:proofErr w:type="gramEnd"/>
          </w:p>
        </w:tc>
        <w:tc>
          <w:tcPr>
            <w:tcW w:w="2963" w:type="pct"/>
          </w:tcPr>
          <w:p w:rsidRPr="008E5887" w:rsidR="00D0135E" w:rsidP="009079B5" w:rsidRDefault="00D0135E" w14:paraId="3A6B8EA5" w14:textId="77777777">
            <w:pPr>
              <w:rPr>
                <w:rFonts w:ascii="標楷體" w:hAnsi="標楷體" w:eastAsia="標楷體"/>
              </w:rPr>
            </w:pPr>
          </w:p>
        </w:tc>
        <w:tc>
          <w:tcPr>
            <w:tcW w:w="1128" w:type="pct"/>
          </w:tcPr>
          <w:p w:rsidRPr="008E5887" w:rsidR="00D0135E" w:rsidP="009079B5" w:rsidRDefault="00D0135E" w14:paraId="4B4C1733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D0135E" w:rsidTr="009079B5" w14:paraId="0C6CB271" w14:textId="77777777">
        <w:trPr>
          <w:trHeight w:val="224"/>
        </w:trPr>
        <w:tc>
          <w:tcPr>
            <w:tcW w:w="909" w:type="pct"/>
          </w:tcPr>
          <w:p w:rsidRPr="008E5887" w:rsidR="00D0135E" w:rsidP="009079B5" w:rsidRDefault="00D0135E" w14:paraId="6F7B6E05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姓名</w:t>
            </w:r>
          </w:p>
        </w:tc>
        <w:tc>
          <w:tcPr>
            <w:tcW w:w="2963" w:type="pct"/>
          </w:tcPr>
          <w:p w:rsidRPr="008E5887" w:rsidR="00D0135E" w:rsidP="009079B5" w:rsidRDefault="00D0135E" w14:paraId="6D389A38" w14:textId="77777777">
            <w:pPr>
              <w:rPr>
                <w:rFonts w:ascii="標楷體" w:hAnsi="標楷體" w:eastAsia="標楷體"/>
              </w:rPr>
            </w:pPr>
          </w:p>
        </w:tc>
        <w:tc>
          <w:tcPr>
            <w:tcW w:w="1128" w:type="pct"/>
          </w:tcPr>
          <w:p w:rsidRPr="008E5887" w:rsidR="00D0135E" w:rsidP="009079B5" w:rsidRDefault="00D0135E" w14:paraId="2F813F78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D0135E" w:rsidTr="009079B5" w14:paraId="2B2B37C6" w14:textId="77777777">
        <w:trPr>
          <w:trHeight w:val="224"/>
        </w:trPr>
        <w:tc>
          <w:tcPr>
            <w:tcW w:w="5000" w:type="pct"/>
            <w:gridSpan w:val="3"/>
          </w:tcPr>
          <w:p w:rsidRPr="008E5887" w:rsidR="00D0135E" w:rsidP="009079B5" w:rsidRDefault="00D0135E" w14:paraId="41065658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(標題)單位清單</w:t>
            </w:r>
          </w:p>
        </w:tc>
      </w:tr>
      <w:tr w:rsidRPr="008E5887" w:rsidR="00D0135E" w:rsidTr="009079B5" w14:paraId="077A2EBC" w14:textId="77777777">
        <w:trPr>
          <w:trHeight w:val="224"/>
        </w:trPr>
        <w:tc>
          <w:tcPr>
            <w:tcW w:w="909" w:type="pct"/>
            <w:vAlign w:val="center"/>
          </w:tcPr>
          <w:p w:rsidRPr="008E5887" w:rsidR="00D0135E" w:rsidP="009079B5" w:rsidRDefault="00D0135E" w14:paraId="34077D8C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單位代碼</w:t>
            </w:r>
          </w:p>
        </w:tc>
        <w:tc>
          <w:tcPr>
            <w:tcW w:w="2963" w:type="pct"/>
            <w:vAlign w:val="center"/>
          </w:tcPr>
          <w:p w:rsidRPr="008E5887" w:rsidR="00D0135E" w:rsidP="009079B5" w:rsidRDefault="00D0135E" w14:paraId="1E683CCD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 xml:space="preserve">　</w:t>
            </w:r>
          </w:p>
        </w:tc>
        <w:tc>
          <w:tcPr>
            <w:tcW w:w="1128" w:type="pct"/>
          </w:tcPr>
          <w:p w:rsidRPr="008E5887" w:rsidR="00D0135E" w:rsidP="009079B5" w:rsidRDefault="00D0135E" w14:paraId="1FF14F41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D0135E" w:rsidTr="009079B5" w14:paraId="432B5CD1" w14:textId="77777777">
        <w:trPr>
          <w:trHeight w:val="224"/>
        </w:trPr>
        <w:tc>
          <w:tcPr>
            <w:tcW w:w="909" w:type="pct"/>
            <w:vAlign w:val="center"/>
          </w:tcPr>
          <w:p w:rsidRPr="008E5887" w:rsidR="00D0135E" w:rsidP="009079B5" w:rsidRDefault="00D0135E" w14:paraId="755F85A9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單位名稱</w:t>
            </w:r>
          </w:p>
        </w:tc>
        <w:tc>
          <w:tcPr>
            <w:tcW w:w="2963" w:type="pct"/>
            <w:vAlign w:val="center"/>
          </w:tcPr>
          <w:p w:rsidRPr="008E5887" w:rsidR="00D0135E" w:rsidP="009079B5" w:rsidRDefault="00D0135E" w14:paraId="6C979A67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 xml:space="preserve">* </w:t>
            </w:r>
            <w:proofErr w:type="gramStart"/>
            <w:r w:rsidRPr="008E5887">
              <w:rPr>
                <w:rFonts w:hint="eastAsia" w:ascii="標楷體" w:hAnsi="標楷體" w:eastAsia="標楷體"/>
                <w:color w:val="000000"/>
              </w:rPr>
              <w:t>連動多語系</w:t>
            </w:r>
            <w:proofErr w:type="gramEnd"/>
            <w:r w:rsidRPr="008E5887">
              <w:rPr>
                <w:rFonts w:hint="eastAsia" w:ascii="標楷體" w:hAnsi="標楷體" w:eastAsia="標楷體"/>
                <w:color w:val="000000"/>
              </w:rPr>
              <w:t>選單-顯示當時TUBE設定的語系名稱</w:t>
            </w:r>
            <w:r w:rsidRPr="008E5887">
              <w:rPr>
                <w:rFonts w:hint="eastAsia" w:ascii="標楷體" w:hAnsi="標楷體" w:eastAsia="標楷體"/>
                <w:color w:val="000000"/>
              </w:rPr>
              <w:br/>
            </w:r>
            <w:r w:rsidRPr="008E5887">
              <w:rPr>
                <w:rFonts w:hint="eastAsia" w:ascii="標楷體" w:hAnsi="標楷體" w:eastAsia="標楷體"/>
                <w:color w:val="000000"/>
              </w:rPr>
              <w:t>* 若TUBE設定的語系無資料，則顯示主要語系的名稱</w:t>
            </w:r>
          </w:p>
        </w:tc>
        <w:tc>
          <w:tcPr>
            <w:tcW w:w="1128" w:type="pct"/>
          </w:tcPr>
          <w:p w:rsidRPr="008E5887" w:rsidR="00D0135E" w:rsidP="009079B5" w:rsidRDefault="00D0135E" w14:paraId="0F0B64EC" w14:textId="77777777">
            <w:pPr>
              <w:rPr>
                <w:rFonts w:ascii="標楷體" w:hAnsi="標楷體" w:eastAsia="標楷體"/>
              </w:rPr>
            </w:pPr>
          </w:p>
        </w:tc>
      </w:tr>
      <w:tr w:rsidRPr="000D39B0" w:rsidR="00741FEB" w:rsidTr="008954B4" w14:paraId="6F1B8E84" w14:textId="77777777">
        <w:trPr>
          <w:trHeight w:val="224"/>
        </w:trPr>
        <w:tc>
          <w:tcPr>
            <w:tcW w:w="1" w:type="pct"/>
            <w:gridSpan w:val="3"/>
            <w:vAlign w:val="center"/>
          </w:tcPr>
          <w:p w:rsidRPr="000D39B0" w:rsidR="00741FEB" w:rsidP="009079B5" w:rsidRDefault="00741FEB" w14:paraId="7194A8C5" w14:textId="77777777">
            <w:pPr>
              <w:rPr>
                <w:rFonts w:ascii="標楷體" w:hAnsi="標楷體" w:eastAsia="標楷體"/>
              </w:rPr>
            </w:pPr>
            <w:r w:rsidRPr="000D39B0">
              <w:rPr>
                <w:rFonts w:hint="eastAsia" w:ascii="標楷體" w:hAnsi="標楷體" w:eastAsia="標楷體"/>
              </w:rPr>
              <w:t>(標題)派駐員工</w:t>
            </w:r>
          </w:p>
        </w:tc>
      </w:tr>
      <w:tr w:rsidRPr="000D39B0" w:rsidR="00741FEB" w:rsidTr="009079B5" w14:paraId="32D87350" w14:textId="77777777">
        <w:trPr>
          <w:trHeight w:val="224"/>
        </w:trPr>
        <w:tc>
          <w:tcPr>
            <w:tcW w:w="909" w:type="pct"/>
            <w:vAlign w:val="center"/>
          </w:tcPr>
          <w:p w:rsidRPr="000D39B0" w:rsidR="00741FEB" w:rsidP="009079B5" w:rsidRDefault="00741FEB" w14:paraId="0F374F06" w14:textId="77777777">
            <w:pPr>
              <w:rPr>
                <w:rFonts w:ascii="標楷體" w:hAnsi="標楷體" w:eastAsia="標楷體"/>
                <w:color w:val="000000"/>
              </w:rPr>
            </w:pPr>
            <w:proofErr w:type="gramStart"/>
            <w:r w:rsidRPr="000D39B0">
              <w:rPr>
                <w:rFonts w:hint="eastAsia" w:ascii="標楷體" w:hAnsi="標楷體" w:eastAsia="標楷體"/>
                <w:color w:val="000000"/>
              </w:rPr>
              <w:t>工號</w:t>
            </w:r>
            <w:proofErr w:type="gramEnd"/>
          </w:p>
        </w:tc>
        <w:tc>
          <w:tcPr>
            <w:tcW w:w="2963" w:type="pct"/>
            <w:vAlign w:val="center"/>
          </w:tcPr>
          <w:p w:rsidRPr="000D39B0" w:rsidR="00741FEB" w:rsidP="009079B5" w:rsidRDefault="00741FEB" w14:paraId="57DF5067" w14:textId="77777777">
            <w:pPr>
              <w:rPr>
                <w:rFonts w:ascii="標楷體" w:hAnsi="標楷體" w:eastAsia="標楷體"/>
                <w:color w:val="000000"/>
              </w:rPr>
            </w:pPr>
          </w:p>
        </w:tc>
        <w:tc>
          <w:tcPr>
            <w:tcW w:w="1128" w:type="pct"/>
          </w:tcPr>
          <w:p w:rsidRPr="000D39B0" w:rsidR="00741FEB" w:rsidP="009079B5" w:rsidRDefault="00741FEB" w14:paraId="2D1C543D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741FEB" w:rsidTr="009079B5" w14:paraId="6C3F8C5F" w14:textId="77777777">
        <w:trPr>
          <w:trHeight w:val="224"/>
        </w:trPr>
        <w:tc>
          <w:tcPr>
            <w:tcW w:w="909" w:type="pct"/>
            <w:vAlign w:val="center"/>
          </w:tcPr>
          <w:p w:rsidRPr="008E5887" w:rsidR="00741FEB" w:rsidP="009079B5" w:rsidRDefault="00741FEB" w14:paraId="34CCA505" w14:textId="77777777">
            <w:pPr>
              <w:rPr>
                <w:rFonts w:ascii="標楷體" w:hAnsi="標楷體" w:eastAsia="標楷體"/>
                <w:color w:val="000000"/>
              </w:rPr>
            </w:pPr>
            <w:r w:rsidRPr="000D39B0">
              <w:rPr>
                <w:rFonts w:hint="eastAsia" w:ascii="標楷體" w:hAnsi="標楷體" w:eastAsia="標楷體"/>
                <w:color w:val="000000"/>
              </w:rPr>
              <w:t>姓名</w:t>
            </w:r>
          </w:p>
        </w:tc>
        <w:tc>
          <w:tcPr>
            <w:tcW w:w="2963" w:type="pct"/>
            <w:vAlign w:val="center"/>
          </w:tcPr>
          <w:p w:rsidRPr="008E5887" w:rsidR="00741FEB" w:rsidP="009079B5" w:rsidRDefault="00741FEB" w14:paraId="29E38C4E" w14:textId="77777777">
            <w:pPr>
              <w:rPr>
                <w:rFonts w:ascii="標楷體" w:hAnsi="標楷體" w:eastAsia="標楷體"/>
                <w:color w:val="000000"/>
              </w:rPr>
            </w:pPr>
          </w:p>
        </w:tc>
        <w:tc>
          <w:tcPr>
            <w:tcW w:w="1128" w:type="pct"/>
          </w:tcPr>
          <w:p w:rsidRPr="008E5887" w:rsidR="00741FEB" w:rsidP="009079B5" w:rsidRDefault="00741FEB" w14:paraId="198A5DDC" w14:textId="77777777">
            <w:pPr>
              <w:rPr>
                <w:rFonts w:ascii="標楷體" w:hAnsi="標楷體" w:eastAsia="標楷體"/>
              </w:rPr>
            </w:pPr>
          </w:p>
        </w:tc>
      </w:tr>
    </w:tbl>
    <w:p w:rsidRPr="008E5887" w:rsidR="00D0135E" w:rsidP="00D0135E" w:rsidRDefault="00D0135E" w14:paraId="5CF91557" w14:textId="77777777">
      <w:pPr>
        <w:rPr>
          <w:rFonts w:ascii="標楷體" w:hAnsi="標楷體" w:eastAsia="標楷體"/>
        </w:rPr>
      </w:pPr>
    </w:p>
    <w:p w:rsidRPr="008E5887" w:rsidR="00D0135E" w:rsidP="00D0135E" w:rsidRDefault="00D0135E" w14:paraId="5AB49C1F" w14:textId="77777777">
      <w:pPr>
        <w:pStyle w:val="2"/>
        <w:spacing w:before="326" w:after="163"/>
        <w:rPr>
          <w:rFonts w:ascii="Courier New" w:hAnsi="Courier New" w:eastAsia="標楷體"/>
          <w:b w:val="0"/>
          <w:szCs w:val="24"/>
        </w:rPr>
      </w:pPr>
      <w:bookmarkStart w:name="_Toc13494170" w:id="50"/>
      <w:r w:rsidRPr="008E5887">
        <w:rPr>
          <w:rFonts w:hint="eastAsia" w:ascii="Courier New" w:hAnsi="Courier New" w:eastAsia="標楷體"/>
          <w:b w:val="0"/>
          <w:szCs w:val="24"/>
        </w:rPr>
        <w:t>1.1.1b</w:t>
      </w:r>
      <w:r w:rsidRPr="008E5887">
        <w:rPr>
          <w:rFonts w:ascii="Courier New" w:hAnsi="Courier New" w:eastAsia="標楷體"/>
          <w:b w:val="0"/>
          <w:szCs w:val="24"/>
        </w:rPr>
        <w:t>_</w:t>
      </w:r>
      <w:r w:rsidRPr="008E5887">
        <w:rPr>
          <w:rFonts w:hint="eastAsia" w:ascii="Courier New" w:hAnsi="Courier New" w:eastAsia="標楷體"/>
          <w:b w:val="0"/>
          <w:szCs w:val="24"/>
        </w:rPr>
        <w:t>單位名稱多語系</w:t>
      </w:r>
      <w:bookmarkEnd w:id="50"/>
    </w:p>
    <w:p w:rsidRPr="008E5887" w:rsidR="00D0135E" w:rsidP="00D0135E" w:rsidRDefault="00D0135E" w14:paraId="5DD63238" w14:textId="77777777">
      <w:pPr>
        <w:rPr>
          <w:rFonts w:ascii="標楷體" w:hAnsi="標楷體" w:eastAsia="標楷體"/>
        </w:rPr>
      </w:pPr>
      <w:r w:rsidRPr="008E5887">
        <w:rPr>
          <w:rFonts w:hint="eastAsia" w:ascii="標楷體" w:hAnsi="標楷體" w:eastAsia="標楷體"/>
        </w:rPr>
        <w:t>此處可設定單位名稱的多語系，連動公司語系設定，有顯示者皆</w:t>
      </w:r>
      <w:proofErr w:type="gramStart"/>
      <w:r w:rsidRPr="008E5887">
        <w:rPr>
          <w:rFonts w:hint="eastAsia" w:ascii="標楷體" w:hAnsi="標楷體" w:eastAsia="標楷體"/>
        </w:rPr>
        <w:t>為必填欄位</w:t>
      </w:r>
      <w:proofErr w:type="gramEnd"/>
    </w:p>
    <w:p w:rsidRPr="008E5887" w:rsidR="00D74999" w:rsidP="00D0135E" w:rsidRDefault="00D74999" w14:paraId="7D5169D4" w14:textId="77777777">
      <w:pPr>
        <w:rPr>
          <w:rFonts w:ascii="標楷體" w:hAnsi="標楷體" w:eastAsia="標楷體"/>
        </w:rPr>
      </w:pPr>
    </w:p>
    <w:p w:rsidRPr="00A858D0" w:rsidR="00D74999" w:rsidP="00A858D0" w:rsidRDefault="00A858D0" w14:paraId="3755E1E7" w14:textId="77777777">
      <w:pPr>
        <w:pStyle w:val="a7"/>
        <w:spacing w:before="326"/>
        <w:rPr>
          <w:rFonts w:ascii="標楷體" w:hAnsi="標楷體" w:eastAsia="標楷體"/>
        </w:rPr>
      </w:pPr>
      <w:r w:rsidRPr="00A858D0">
        <w:rPr>
          <w:rFonts w:hint="eastAsia" w:ascii="標楷體" w:hAnsi="標楷體" w:eastAsia="標楷體"/>
        </w:rPr>
        <w:t xml:space="preserve">圖表 </w:t>
      </w:r>
      <w:r w:rsidRPr="00A858D0">
        <w:rPr>
          <w:rFonts w:ascii="標楷體" w:hAnsi="標楷體" w:eastAsia="標楷體"/>
        </w:rPr>
        <w:fldChar w:fldCharType="begin"/>
      </w:r>
      <w:r w:rsidRPr="00A858D0">
        <w:rPr>
          <w:rFonts w:ascii="標楷體" w:hAnsi="標楷體" w:eastAsia="標楷體"/>
        </w:rPr>
        <w:instrText xml:space="preserve"> </w:instrText>
      </w:r>
      <w:r w:rsidRPr="00A858D0">
        <w:rPr>
          <w:rFonts w:hint="eastAsia" w:ascii="標楷體" w:hAnsi="標楷體" w:eastAsia="標楷體"/>
        </w:rPr>
        <w:instrText>SEQ 圖表 \* ARABIC</w:instrText>
      </w:r>
      <w:r w:rsidRPr="00A858D0">
        <w:rPr>
          <w:rFonts w:ascii="標楷體" w:hAnsi="標楷體" w:eastAsia="標楷體"/>
        </w:rPr>
        <w:instrText xml:space="preserve"> </w:instrText>
      </w:r>
      <w:r w:rsidRPr="00A858D0">
        <w:rPr>
          <w:rFonts w:ascii="標楷體" w:hAnsi="標楷體" w:eastAsia="標楷體"/>
        </w:rPr>
        <w:fldChar w:fldCharType="separate"/>
      </w:r>
      <w:r>
        <w:rPr>
          <w:rFonts w:ascii="標楷體" w:hAnsi="標楷體" w:eastAsia="標楷體"/>
          <w:noProof/>
        </w:rPr>
        <w:t>21</w:t>
      </w:r>
      <w:r w:rsidRPr="00A858D0">
        <w:rPr>
          <w:rFonts w:ascii="標楷體" w:hAnsi="標楷體" w:eastAsia="標楷體"/>
        </w:rPr>
        <w:fldChar w:fldCharType="end"/>
      </w:r>
      <w:r w:rsidRPr="00A858D0">
        <w:rPr>
          <w:rFonts w:hint="eastAsia" w:ascii="標楷體" w:hAnsi="標楷體" w:eastAsia="標楷體"/>
        </w:rPr>
        <w:t>〔示意圖〕單位名稱多語系</w:t>
      </w:r>
    </w:p>
    <w:p w:rsidR="00A858D0" w:rsidP="00A858D0" w:rsidRDefault="00A858D0" w14:paraId="74C8265E" w14:textId="77777777"/>
    <w:p w:rsidRPr="00A858D0" w:rsidR="00A858D0" w:rsidP="00A858D0" w:rsidRDefault="00A858D0" w14:paraId="3D74E0FB" w14:textId="77777777">
      <w:r>
        <w:rPr>
          <w:rFonts w:hint="eastAsia"/>
          <w:noProof/>
        </w:rPr>
        <w:lastRenderedPageBreak/>
        <w:drawing>
          <wp:inline distT="0" distB="0" distL="0" distR="0" wp14:anchorId="6606164E" wp14:editId="1292A4F3">
            <wp:extent cx="3152775" cy="2752725"/>
            <wp:effectExtent l="0" t="0" r="9525" b="9525"/>
            <wp:docPr id="13" name="圖片 13" descr="C:\Users\winnie_kao\AppData\Local\Microsoft\Windows\INetCache\Content.MSO\5A93BA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innie_kao\AppData\Local\Microsoft\Windows\INetCache\Content.MSO\5A93BAA5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49" t="12460" r="25286" b="44665"/>
                    <a:stretch/>
                  </pic:blipFill>
                  <pic:spPr bwMode="auto">
                    <a:xfrm>
                      <a:off x="0" y="0"/>
                      <a:ext cx="3153358" cy="275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8E5887" w:rsidR="00D0135E" w:rsidP="00D0135E" w:rsidRDefault="00D0135E" w14:paraId="47E7C856" w14:textId="77777777">
      <w:pPr>
        <w:pStyle w:val="a7"/>
        <w:spacing w:before="326"/>
        <w:rPr>
          <w:rFonts w:ascii="Courier New" w:hAnsi="Courier New" w:eastAsia="標楷體"/>
        </w:rPr>
      </w:pPr>
      <w:bookmarkStart w:name="_Toc13494196" w:id="51"/>
      <w:r w:rsidRPr="008E5887">
        <w:rPr>
          <w:rFonts w:ascii="Courier New" w:hAnsi="標楷體" w:eastAsia="標楷體"/>
        </w:rPr>
        <w:t>圖表</w:t>
      </w:r>
      <w:r w:rsidRPr="008E5887">
        <w:rPr>
          <w:rFonts w:ascii="Courier New" w:hAnsi="Courier New" w:eastAsia="標楷體"/>
        </w:rPr>
        <w:t xml:space="preserve"> </w:t>
      </w:r>
      <w:r w:rsidRPr="008E5887">
        <w:rPr>
          <w:rFonts w:ascii="Courier New" w:hAnsi="Courier New" w:eastAsia="標楷體"/>
        </w:rPr>
        <w:fldChar w:fldCharType="begin"/>
      </w:r>
      <w:r w:rsidRPr="008E5887">
        <w:rPr>
          <w:rFonts w:ascii="Courier New" w:hAnsi="Courier New" w:eastAsia="標楷體"/>
        </w:rPr>
        <w:instrText xml:space="preserve"> SEQ </w:instrText>
      </w:r>
      <w:r w:rsidRPr="008E5887">
        <w:rPr>
          <w:rFonts w:ascii="Courier New" w:hAnsi="標楷體" w:eastAsia="標楷體"/>
        </w:rPr>
        <w:instrText>圖表</w:instrText>
      </w:r>
      <w:r w:rsidRPr="008E5887">
        <w:rPr>
          <w:rFonts w:ascii="Courier New" w:hAnsi="Courier New" w:eastAsia="標楷體"/>
        </w:rPr>
        <w:instrText xml:space="preserve"> \* ARABIC </w:instrText>
      </w:r>
      <w:r w:rsidRPr="008E5887">
        <w:rPr>
          <w:rFonts w:ascii="Courier New" w:hAnsi="Courier New" w:eastAsia="標楷體"/>
        </w:rPr>
        <w:fldChar w:fldCharType="separate"/>
      </w:r>
      <w:r w:rsidR="00A858D0">
        <w:rPr>
          <w:rFonts w:ascii="Courier New" w:hAnsi="Courier New" w:eastAsia="標楷體"/>
          <w:noProof/>
        </w:rPr>
        <w:t>22</w:t>
      </w:r>
      <w:r w:rsidRPr="008E5887">
        <w:rPr>
          <w:rFonts w:ascii="Courier New" w:hAnsi="Courier New" w:eastAsia="標楷體"/>
        </w:rPr>
        <w:fldChar w:fldCharType="end"/>
      </w:r>
      <w:r w:rsidRPr="008E5887">
        <w:rPr>
          <w:rFonts w:ascii="Courier New" w:hAnsi="標楷體" w:eastAsia="標楷體"/>
        </w:rPr>
        <w:t>〔</w:t>
      </w:r>
      <w:r w:rsidRPr="008E5887">
        <w:rPr>
          <w:rFonts w:hint="eastAsia" w:ascii="Courier New" w:hAnsi="標楷體" w:eastAsia="標楷體"/>
        </w:rPr>
        <w:t>欄位</w:t>
      </w:r>
      <w:r w:rsidRPr="008E5887">
        <w:rPr>
          <w:rFonts w:ascii="Courier New" w:hAnsi="標楷體" w:eastAsia="標楷體"/>
        </w:rPr>
        <w:t>〕</w:t>
      </w:r>
      <w:r w:rsidRPr="008E5887">
        <w:rPr>
          <w:rFonts w:hint="eastAsia" w:ascii="Courier New" w:hAnsi="標楷體" w:eastAsia="標楷體"/>
        </w:rPr>
        <w:t>單位名稱多語系</w:t>
      </w:r>
      <w:bookmarkEnd w:id="51"/>
    </w:p>
    <w:tbl>
      <w:tblPr>
        <w:tblStyle w:val="ad"/>
        <w:tblW w:w="5000" w:type="pct"/>
        <w:tblLook w:val="0020" w:firstRow="1" w:lastRow="0" w:firstColumn="0" w:lastColumn="0" w:noHBand="0" w:noVBand="0"/>
      </w:tblPr>
      <w:tblGrid>
        <w:gridCol w:w="1827"/>
        <w:gridCol w:w="8223"/>
      </w:tblGrid>
      <w:tr w:rsidRPr="008E5887" w:rsidR="00D0135E" w:rsidTr="009079B5" w14:paraId="5935B6F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  <w:tblHeader/>
        </w:trPr>
        <w:tc>
          <w:tcPr>
            <w:tcW w:w="909" w:type="pct"/>
            <w:shd w:val="clear" w:color="auto" w:fill="C6D9F1" w:themeFill="text2" w:themeFillTint="33"/>
          </w:tcPr>
          <w:p w:rsidRPr="008E5887" w:rsidR="00D0135E" w:rsidP="009079B5" w:rsidRDefault="00D0135E" w14:paraId="21FD6C34" w14:textId="77777777">
            <w:pPr>
              <w:rPr>
                <w:rFonts w:ascii="標楷體" w:hAnsi="標楷體" w:eastAsia="標楷體"/>
                <w:b w:val="0"/>
              </w:rPr>
            </w:pPr>
            <w:r w:rsidRPr="008E5887">
              <w:rPr>
                <w:rFonts w:hint="eastAsia" w:ascii="標楷體" w:hAnsi="標楷體" w:eastAsia="標楷體"/>
                <w:b w:val="0"/>
              </w:rPr>
              <w:t>欄位名稱</w:t>
            </w:r>
          </w:p>
        </w:tc>
        <w:tc>
          <w:tcPr>
            <w:tcW w:w="4091" w:type="pct"/>
            <w:shd w:val="clear" w:color="auto" w:fill="C6D9F1" w:themeFill="text2" w:themeFillTint="33"/>
          </w:tcPr>
          <w:p w:rsidRPr="008E5887" w:rsidR="00D0135E" w:rsidP="009079B5" w:rsidRDefault="00D0135E" w14:paraId="122CBC05" w14:textId="77777777">
            <w:pPr>
              <w:rPr>
                <w:rFonts w:ascii="標楷體" w:hAnsi="標楷體" w:eastAsia="標楷體"/>
                <w:b w:val="0"/>
              </w:rPr>
            </w:pPr>
            <w:r w:rsidRPr="008E5887">
              <w:rPr>
                <w:rFonts w:hint="eastAsia" w:ascii="標楷體" w:hAnsi="標楷體" w:eastAsia="標楷體"/>
                <w:b w:val="0"/>
              </w:rPr>
              <w:t>格式</w:t>
            </w:r>
          </w:p>
        </w:tc>
      </w:tr>
      <w:tr w:rsidRPr="008E5887" w:rsidR="00D0135E" w:rsidTr="009079B5" w14:paraId="5266C9B5" w14:textId="77777777">
        <w:trPr>
          <w:trHeight w:val="44"/>
        </w:trPr>
        <w:tc>
          <w:tcPr>
            <w:tcW w:w="909" w:type="pct"/>
          </w:tcPr>
          <w:p w:rsidRPr="008E5887" w:rsidR="00D0135E" w:rsidP="009079B5" w:rsidRDefault="00D0135E" w14:paraId="7CB96045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繁體中文</w:t>
            </w:r>
          </w:p>
        </w:tc>
        <w:tc>
          <w:tcPr>
            <w:tcW w:w="4091" w:type="pct"/>
          </w:tcPr>
          <w:p w:rsidRPr="008E5887" w:rsidR="00D0135E" w:rsidP="009079B5" w:rsidRDefault="00D0135E" w14:paraId="6EAF33E5" w14:textId="77777777">
            <w:pPr>
              <w:rPr>
                <w:rFonts w:ascii="標楷體" w:hAnsi="標楷體" w:eastAsia="標楷體"/>
              </w:rPr>
            </w:pPr>
            <w:proofErr w:type="spellStart"/>
            <w:r w:rsidRPr="008E5887">
              <w:rPr>
                <w:rFonts w:hint="eastAsia" w:ascii="標楷體" w:hAnsi="標楷體" w:eastAsia="標楷體"/>
              </w:rPr>
              <w:t>Fr</w:t>
            </w:r>
            <w:r w:rsidRPr="008E5887">
              <w:rPr>
                <w:rFonts w:ascii="標楷體" w:hAnsi="標楷體" w:eastAsia="標楷體"/>
              </w:rPr>
              <w:t>eetext</w:t>
            </w:r>
            <w:proofErr w:type="spellEnd"/>
          </w:p>
        </w:tc>
      </w:tr>
      <w:tr w:rsidRPr="008E5887" w:rsidR="00D0135E" w:rsidTr="009079B5" w14:paraId="4A565FB9" w14:textId="77777777">
        <w:trPr>
          <w:trHeight w:val="44"/>
        </w:trPr>
        <w:tc>
          <w:tcPr>
            <w:tcW w:w="909" w:type="pct"/>
          </w:tcPr>
          <w:p w:rsidRPr="008E5887" w:rsidR="00D0135E" w:rsidP="009079B5" w:rsidRDefault="00D0135E" w14:paraId="4C5505C9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簡體中文</w:t>
            </w:r>
          </w:p>
        </w:tc>
        <w:tc>
          <w:tcPr>
            <w:tcW w:w="4091" w:type="pct"/>
          </w:tcPr>
          <w:p w:rsidRPr="008E5887" w:rsidR="00D0135E" w:rsidP="009079B5" w:rsidRDefault="00D0135E" w14:paraId="74CBD279" w14:textId="77777777">
            <w:pPr>
              <w:rPr>
                <w:rFonts w:ascii="標楷體" w:hAnsi="標楷體" w:eastAsia="標楷體"/>
              </w:rPr>
            </w:pPr>
            <w:proofErr w:type="spellStart"/>
            <w:r w:rsidRPr="008E5887">
              <w:rPr>
                <w:rFonts w:hint="eastAsia" w:ascii="標楷體" w:hAnsi="標楷體" w:eastAsia="標楷體"/>
              </w:rPr>
              <w:t>Fr</w:t>
            </w:r>
            <w:r w:rsidRPr="008E5887">
              <w:rPr>
                <w:rFonts w:ascii="標楷體" w:hAnsi="標楷體" w:eastAsia="標楷體"/>
              </w:rPr>
              <w:t>eetext</w:t>
            </w:r>
            <w:proofErr w:type="spellEnd"/>
          </w:p>
        </w:tc>
      </w:tr>
      <w:tr w:rsidRPr="008E5887" w:rsidR="00D0135E" w:rsidTr="009079B5" w14:paraId="2AF2C8A2" w14:textId="77777777">
        <w:trPr>
          <w:trHeight w:val="224"/>
        </w:trPr>
        <w:tc>
          <w:tcPr>
            <w:tcW w:w="909" w:type="pct"/>
          </w:tcPr>
          <w:p w:rsidRPr="008E5887" w:rsidR="00D0135E" w:rsidP="009079B5" w:rsidRDefault="00D0135E" w14:paraId="6EA3081B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英文</w:t>
            </w:r>
          </w:p>
        </w:tc>
        <w:tc>
          <w:tcPr>
            <w:tcW w:w="4091" w:type="pct"/>
          </w:tcPr>
          <w:p w:rsidRPr="008E5887" w:rsidR="00D0135E" w:rsidP="009079B5" w:rsidRDefault="00D0135E" w14:paraId="7F7AF415" w14:textId="77777777">
            <w:pPr>
              <w:rPr>
                <w:rFonts w:ascii="標楷體" w:hAnsi="標楷體" w:eastAsia="標楷體"/>
              </w:rPr>
            </w:pPr>
            <w:proofErr w:type="spellStart"/>
            <w:r w:rsidRPr="008E5887">
              <w:rPr>
                <w:rFonts w:hint="eastAsia" w:ascii="標楷體" w:hAnsi="標楷體" w:eastAsia="標楷體"/>
              </w:rPr>
              <w:t>Fr</w:t>
            </w:r>
            <w:r w:rsidRPr="008E5887">
              <w:rPr>
                <w:rFonts w:ascii="標楷體" w:hAnsi="標楷體" w:eastAsia="標楷體"/>
              </w:rPr>
              <w:t>eetext</w:t>
            </w:r>
            <w:proofErr w:type="spellEnd"/>
          </w:p>
        </w:tc>
      </w:tr>
    </w:tbl>
    <w:p w:rsidRPr="008E5887" w:rsidR="00D0135E" w:rsidP="00D0135E" w:rsidRDefault="00D0135E" w14:paraId="3F07C432" w14:textId="77777777">
      <w:pPr>
        <w:rPr>
          <w:rFonts w:ascii="標楷體" w:hAnsi="標楷體" w:eastAsia="標楷體"/>
        </w:rPr>
      </w:pPr>
    </w:p>
    <w:p w:rsidRPr="008E5887" w:rsidR="00D0135E" w:rsidP="00D0135E" w:rsidRDefault="00D0135E" w14:paraId="27FE87BC" w14:textId="77777777">
      <w:pPr>
        <w:pStyle w:val="2"/>
        <w:spacing w:before="326" w:after="163"/>
        <w:rPr>
          <w:rFonts w:ascii="Courier New" w:hAnsi="Courier New" w:eastAsia="標楷體"/>
          <w:b w:val="0"/>
          <w:szCs w:val="24"/>
        </w:rPr>
      </w:pPr>
      <w:bookmarkStart w:name="_Toc13494171" w:id="52"/>
      <w:r w:rsidRPr="008E5887">
        <w:rPr>
          <w:rFonts w:hint="eastAsia" w:ascii="Courier New" w:hAnsi="標楷體" w:eastAsia="標楷體"/>
          <w:b w:val="0"/>
          <w:szCs w:val="24"/>
        </w:rPr>
        <w:t>1.2_</w:t>
      </w:r>
      <w:r w:rsidRPr="008E5887">
        <w:rPr>
          <w:rFonts w:hint="eastAsia" w:ascii="Courier New" w:hAnsi="標楷體" w:eastAsia="標楷體"/>
          <w:b w:val="0"/>
          <w:szCs w:val="24"/>
        </w:rPr>
        <w:t>單位資訊</w:t>
      </w:r>
      <w:r w:rsidRPr="008E5887">
        <w:rPr>
          <w:rFonts w:hint="eastAsia" w:ascii="Courier New" w:hAnsi="標楷體" w:eastAsia="標楷體"/>
          <w:b w:val="0"/>
          <w:szCs w:val="24"/>
        </w:rPr>
        <w:t>-</w:t>
      </w:r>
      <w:r w:rsidRPr="008E5887">
        <w:rPr>
          <w:rFonts w:hint="eastAsia" w:ascii="Courier New" w:hAnsi="標楷體" w:eastAsia="標楷體"/>
          <w:b w:val="0"/>
          <w:szCs w:val="24"/>
        </w:rPr>
        <w:t>瀏覽</w:t>
      </w:r>
      <w:bookmarkEnd w:id="52"/>
    </w:p>
    <w:p w:rsidRPr="008E5887" w:rsidR="00D0135E" w:rsidP="00D0135E" w:rsidRDefault="00D0135E" w14:paraId="6AA9FB68" w14:textId="77777777">
      <w:pPr>
        <w:rPr>
          <w:rFonts w:ascii="標楷體" w:hAnsi="標楷體" w:eastAsia="標楷體"/>
        </w:rPr>
      </w:pPr>
      <w:r w:rsidRPr="008E5887">
        <w:rPr>
          <w:rFonts w:hint="eastAsia" w:ascii="標楷體" w:hAnsi="標楷體" w:eastAsia="標楷體"/>
        </w:rPr>
        <w:t>記錄單位的職責說明、聯絡方式、證照等</w:t>
      </w:r>
    </w:p>
    <w:p w:rsidRPr="00A858D0" w:rsidR="00D74999" w:rsidP="00A858D0" w:rsidRDefault="00A858D0" w14:paraId="161EA2E5" w14:textId="77777777">
      <w:pPr>
        <w:pStyle w:val="a7"/>
        <w:spacing w:before="326"/>
        <w:rPr>
          <w:rFonts w:ascii="標楷體" w:hAnsi="標楷體" w:eastAsia="標楷體"/>
        </w:rPr>
      </w:pPr>
      <w:r w:rsidRPr="00A858D0">
        <w:rPr>
          <w:rFonts w:hint="eastAsia" w:ascii="標楷體" w:hAnsi="標楷體" w:eastAsia="標楷體"/>
        </w:rPr>
        <w:t xml:space="preserve">圖表 </w:t>
      </w:r>
      <w:r w:rsidRPr="00A858D0">
        <w:rPr>
          <w:rFonts w:ascii="標楷體" w:hAnsi="標楷體" w:eastAsia="標楷體"/>
        </w:rPr>
        <w:fldChar w:fldCharType="begin"/>
      </w:r>
      <w:r w:rsidRPr="00A858D0">
        <w:rPr>
          <w:rFonts w:ascii="標楷體" w:hAnsi="標楷體" w:eastAsia="標楷體"/>
        </w:rPr>
        <w:instrText xml:space="preserve"> </w:instrText>
      </w:r>
      <w:r w:rsidRPr="00A858D0">
        <w:rPr>
          <w:rFonts w:hint="eastAsia" w:ascii="標楷體" w:hAnsi="標楷體" w:eastAsia="標楷體"/>
        </w:rPr>
        <w:instrText>SEQ 圖表 \* ARABIC</w:instrText>
      </w:r>
      <w:r w:rsidRPr="00A858D0">
        <w:rPr>
          <w:rFonts w:ascii="標楷體" w:hAnsi="標楷體" w:eastAsia="標楷體"/>
        </w:rPr>
        <w:instrText xml:space="preserve"> </w:instrText>
      </w:r>
      <w:r w:rsidRPr="00A858D0">
        <w:rPr>
          <w:rFonts w:ascii="標楷體" w:hAnsi="標楷體" w:eastAsia="標楷體"/>
        </w:rPr>
        <w:fldChar w:fldCharType="separate"/>
      </w:r>
      <w:r w:rsidRPr="00A858D0">
        <w:rPr>
          <w:rFonts w:ascii="標楷體" w:hAnsi="標楷體" w:eastAsia="標楷體"/>
          <w:noProof/>
        </w:rPr>
        <w:t>23</w:t>
      </w:r>
      <w:r w:rsidRPr="00A858D0">
        <w:rPr>
          <w:rFonts w:ascii="標楷體" w:hAnsi="標楷體" w:eastAsia="標楷體"/>
        </w:rPr>
        <w:fldChar w:fldCharType="end"/>
      </w:r>
      <w:r w:rsidRPr="00A858D0">
        <w:rPr>
          <w:rFonts w:hint="eastAsia" w:ascii="標楷體" w:hAnsi="標楷體" w:eastAsia="標楷體"/>
        </w:rPr>
        <w:t>〔示意圖〕單位資訊</w:t>
      </w:r>
    </w:p>
    <w:p w:rsidR="00A858D0" w:rsidP="00D0135E" w:rsidRDefault="00A858D0" w14:paraId="305BE410" w14:textId="77777777">
      <w:pPr>
        <w:rPr>
          <w:rFonts w:ascii="標楷體" w:hAnsi="標楷體" w:eastAsia="標楷體"/>
        </w:rPr>
      </w:pPr>
    </w:p>
    <w:p w:rsidRPr="008E5887" w:rsidR="00A858D0" w:rsidP="00D0135E" w:rsidRDefault="00A858D0" w14:paraId="50490E7B" w14:textId="77777777">
      <w:pPr>
        <w:rPr>
          <w:rFonts w:ascii="標楷體" w:hAnsi="標楷體" w:eastAsia="標楷體"/>
        </w:rPr>
      </w:pPr>
      <w:r>
        <w:rPr>
          <w:rFonts w:hint="eastAsia" w:ascii="標楷體" w:hAnsi="標楷體" w:eastAsia="標楷體"/>
          <w:noProof/>
        </w:rPr>
        <w:lastRenderedPageBreak/>
        <w:drawing>
          <wp:inline distT="0" distB="0" distL="0" distR="0" wp14:anchorId="1ECEC65C" wp14:editId="7D9C8738">
            <wp:extent cx="6400800" cy="6622256"/>
            <wp:effectExtent l="0" t="0" r="0" b="7620"/>
            <wp:docPr id="14" name="圖片 14" descr="C:\Users\winnie_kao\AppData\Local\Microsoft\Windows\INetCache\Content.MSO\89CAE8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innie_kao\AppData\Local\Microsoft\Windows\INetCache\Content.MSO\89CAE8FB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62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8E5887" w:rsidR="00D0135E" w:rsidP="00D0135E" w:rsidRDefault="00D0135E" w14:paraId="1DBD6844" w14:textId="77777777">
      <w:pPr>
        <w:pStyle w:val="a7"/>
        <w:spacing w:before="326"/>
        <w:rPr>
          <w:rFonts w:ascii="Courier New" w:hAnsi="標楷體" w:eastAsia="標楷體"/>
        </w:rPr>
      </w:pPr>
      <w:bookmarkStart w:name="_Toc13494197" w:id="53"/>
      <w:r w:rsidRPr="008E5887">
        <w:rPr>
          <w:rFonts w:ascii="Courier New" w:hAnsi="標楷體" w:eastAsia="標楷體"/>
        </w:rPr>
        <w:t>圖表</w:t>
      </w:r>
      <w:r w:rsidRPr="008E5887">
        <w:rPr>
          <w:rFonts w:ascii="Courier New" w:hAnsi="Courier New" w:eastAsia="標楷體"/>
        </w:rPr>
        <w:t xml:space="preserve"> </w:t>
      </w:r>
      <w:r w:rsidRPr="008E5887">
        <w:rPr>
          <w:rFonts w:ascii="Courier New" w:hAnsi="Courier New" w:eastAsia="標楷體"/>
        </w:rPr>
        <w:fldChar w:fldCharType="begin"/>
      </w:r>
      <w:r w:rsidRPr="008E5887">
        <w:rPr>
          <w:rFonts w:ascii="Courier New" w:hAnsi="Courier New" w:eastAsia="標楷體"/>
        </w:rPr>
        <w:instrText xml:space="preserve"> SEQ </w:instrText>
      </w:r>
      <w:r w:rsidRPr="008E5887">
        <w:rPr>
          <w:rFonts w:ascii="Courier New" w:hAnsi="標楷體" w:eastAsia="標楷體"/>
        </w:rPr>
        <w:instrText>圖表</w:instrText>
      </w:r>
      <w:r w:rsidRPr="008E5887">
        <w:rPr>
          <w:rFonts w:ascii="Courier New" w:hAnsi="Courier New" w:eastAsia="標楷體"/>
        </w:rPr>
        <w:instrText xml:space="preserve"> \* ARABIC </w:instrText>
      </w:r>
      <w:r w:rsidRPr="008E5887">
        <w:rPr>
          <w:rFonts w:ascii="Courier New" w:hAnsi="Courier New" w:eastAsia="標楷體"/>
        </w:rPr>
        <w:fldChar w:fldCharType="separate"/>
      </w:r>
      <w:r w:rsidR="00A858D0">
        <w:rPr>
          <w:rFonts w:ascii="Courier New" w:hAnsi="Courier New" w:eastAsia="標楷體"/>
          <w:noProof/>
        </w:rPr>
        <w:t>24</w:t>
      </w:r>
      <w:r w:rsidRPr="008E5887">
        <w:rPr>
          <w:rFonts w:ascii="Courier New" w:hAnsi="Courier New" w:eastAsia="標楷體"/>
        </w:rPr>
        <w:fldChar w:fldCharType="end"/>
      </w:r>
      <w:r w:rsidRPr="008E5887">
        <w:rPr>
          <w:rFonts w:ascii="Courier New" w:hAnsi="標楷體" w:eastAsia="標楷體"/>
        </w:rPr>
        <w:t>〔欄位〕</w:t>
      </w:r>
      <w:r w:rsidRPr="008E5887">
        <w:rPr>
          <w:rFonts w:hint="eastAsia" w:ascii="Courier New" w:hAnsi="標楷體" w:eastAsia="標楷體"/>
        </w:rPr>
        <w:t>單位資訊</w:t>
      </w:r>
      <w:bookmarkEnd w:id="53"/>
    </w:p>
    <w:tbl>
      <w:tblPr>
        <w:tblStyle w:val="ad"/>
        <w:tblW w:w="5000" w:type="pct"/>
        <w:tblLook w:val="0020" w:firstRow="1" w:lastRow="0" w:firstColumn="0" w:lastColumn="0" w:noHBand="0" w:noVBand="0"/>
      </w:tblPr>
      <w:tblGrid>
        <w:gridCol w:w="1827"/>
        <w:gridCol w:w="5956"/>
        <w:gridCol w:w="2267"/>
      </w:tblGrid>
      <w:tr w:rsidRPr="008E5887" w:rsidR="00D0135E" w:rsidTr="009079B5" w14:paraId="1A63C21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  <w:tblHeader/>
        </w:trPr>
        <w:tc>
          <w:tcPr>
            <w:tcW w:w="909" w:type="pct"/>
            <w:shd w:val="clear" w:color="auto" w:fill="C6D9F1" w:themeFill="text2" w:themeFillTint="33"/>
          </w:tcPr>
          <w:p w:rsidRPr="008E5887" w:rsidR="00D0135E" w:rsidP="009079B5" w:rsidRDefault="00D0135E" w14:paraId="0655BB8B" w14:textId="77777777">
            <w:pPr>
              <w:rPr>
                <w:rFonts w:ascii="標楷體" w:hAnsi="標楷體" w:eastAsia="標楷體"/>
                <w:b w:val="0"/>
              </w:rPr>
            </w:pPr>
            <w:r w:rsidRPr="008E5887">
              <w:rPr>
                <w:rFonts w:hint="eastAsia" w:ascii="標楷體" w:hAnsi="標楷體" w:eastAsia="標楷體"/>
                <w:b w:val="0"/>
              </w:rPr>
              <w:t>欄位名稱</w:t>
            </w:r>
          </w:p>
        </w:tc>
        <w:tc>
          <w:tcPr>
            <w:tcW w:w="2963" w:type="pct"/>
            <w:shd w:val="clear" w:color="auto" w:fill="C6D9F1" w:themeFill="text2" w:themeFillTint="33"/>
          </w:tcPr>
          <w:p w:rsidRPr="008E5887" w:rsidR="00D0135E" w:rsidP="009079B5" w:rsidRDefault="00D0135E" w14:paraId="220877E0" w14:textId="77777777">
            <w:pPr>
              <w:rPr>
                <w:rFonts w:ascii="標楷體" w:hAnsi="標楷體" w:eastAsia="標楷體"/>
                <w:b w:val="0"/>
              </w:rPr>
            </w:pPr>
            <w:r w:rsidRPr="008E5887">
              <w:rPr>
                <w:rFonts w:hint="eastAsia" w:ascii="標楷體" w:hAnsi="標楷體" w:eastAsia="標楷體"/>
                <w:b w:val="0"/>
              </w:rPr>
              <w:t>顯示內容</w:t>
            </w:r>
          </w:p>
        </w:tc>
        <w:tc>
          <w:tcPr>
            <w:tcW w:w="1128" w:type="pct"/>
            <w:shd w:val="clear" w:color="auto" w:fill="C6D9F1" w:themeFill="text2" w:themeFillTint="33"/>
          </w:tcPr>
          <w:p w:rsidRPr="008E5887" w:rsidR="00D0135E" w:rsidP="009079B5" w:rsidRDefault="00D0135E" w14:paraId="39EB7E94" w14:textId="77777777">
            <w:pPr>
              <w:rPr>
                <w:rFonts w:ascii="標楷體" w:hAnsi="標楷體" w:eastAsia="標楷體"/>
                <w:b w:val="0"/>
              </w:rPr>
            </w:pPr>
            <w:r w:rsidRPr="008E5887">
              <w:rPr>
                <w:rFonts w:hint="eastAsia" w:ascii="標楷體" w:hAnsi="標楷體" w:eastAsia="標楷體"/>
                <w:b w:val="0"/>
              </w:rPr>
              <w:t>其他說明</w:t>
            </w:r>
          </w:p>
        </w:tc>
      </w:tr>
      <w:tr w:rsidRPr="008E5887" w:rsidR="00D0135E" w:rsidTr="009079B5" w14:paraId="5FA7060D" w14:textId="77777777">
        <w:trPr>
          <w:trHeight w:val="224"/>
        </w:trPr>
        <w:tc>
          <w:tcPr>
            <w:tcW w:w="909" w:type="pct"/>
          </w:tcPr>
          <w:p w:rsidRPr="008E5887" w:rsidR="00D0135E" w:rsidP="009079B5" w:rsidRDefault="00D0135E" w14:paraId="0018D8E7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職責說明</w:t>
            </w:r>
          </w:p>
        </w:tc>
        <w:tc>
          <w:tcPr>
            <w:tcW w:w="2963" w:type="pct"/>
          </w:tcPr>
          <w:p w:rsidRPr="008E5887" w:rsidR="00D0135E" w:rsidP="009079B5" w:rsidRDefault="00D0135E" w14:paraId="5445B769" w14:textId="77777777">
            <w:pPr>
              <w:rPr>
                <w:rFonts w:ascii="標楷體" w:hAnsi="標楷體" w:eastAsia="標楷體"/>
              </w:rPr>
            </w:pPr>
          </w:p>
        </w:tc>
        <w:tc>
          <w:tcPr>
            <w:tcW w:w="1128" w:type="pct"/>
          </w:tcPr>
          <w:p w:rsidRPr="008E5887" w:rsidR="00D0135E" w:rsidP="009079B5" w:rsidRDefault="00D0135E" w14:paraId="119A1868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D0135E" w:rsidTr="009079B5" w14:paraId="0AA3BB33" w14:textId="77777777">
        <w:trPr>
          <w:trHeight w:val="224"/>
        </w:trPr>
        <w:tc>
          <w:tcPr>
            <w:tcW w:w="909" w:type="pct"/>
          </w:tcPr>
          <w:p w:rsidRPr="008E5887" w:rsidR="00D0135E" w:rsidP="009079B5" w:rsidRDefault="00D0135E" w14:paraId="25A00A60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聯繫方式</w:t>
            </w:r>
          </w:p>
        </w:tc>
        <w:tc>
          <w:tcPr>
            <w:tcW w:w="2963" w:type="pct"/>
          </w:tcPr>
          <w:p w:rsidRPr="008E5887" w:rsidR="00D0135E" w:rsidP="009079B5" w:rsidRDefault="00D0135E" w14:paraId="07BABCB3" w14:textId="77777777">
            <w:pPr>
              <w:rPr>
                <w:rFonts w:ascii="標楷體" w:hAnsi="標楷體" w:eastAsia="標楷體"/>
              </w:rPr>
            </w:pPr>
          </w:p>
        </w:tc>
        <w:tc>
          <w:tcPr>
            <w:tcW w:w="1128" w:type="pct"/>
          </w:tcPr>
          <w:p w:rsidRPr="008E5887" w:rsidR="00D0135E" w:rsidP="009079B5" w:rsidRDefault="00D0135E" w14:paraId="21E5DEDE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D0135E" w:rsidTr="009079B5" w14:paraId="044DB1FF" w14:textId="77777777">
        <w:trPr>
          <w:trHeight w:val="224"/>
        </w:trPr>
        <w:tc>
          <w:tcPr>
            <w:tcW w:w="909" w:type="pct"/>
          </w:tcPr>
          <w:p w:rsidRPr="008E5887" w:rsidR="00D0135E" w:rsidP="009079B5" w:rsidRDefault="00D0135E" w14:paraId="4651511E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lastRenderedPageBreak/>
              <w:t>地址</w:t>
            </w:r>
          </w:p>
        </w:tc>
        <w:tc>
          <w:tcPr>
            <w:tcW w:w="2963" w:type="pct"/>
          </w:tcPr>
          <w:p w:rsidRPr="008E5887" w:rsidR="00D0135E" w:rsidP="009079B5" w:rsidRDefault="00D0135E" w14:paraId="38A1D194" w14:textId="77777777">
            <w:pPr>
              <w:rPr>
                <w:rFonts w:ascii="標楷體" w:hAnsi="標楷體" w:eastAsia="標楷體"/>
              </w:rPr>
            </w:pPr>
          </w:p>
        </w:tc>
        <w:tc>
          <w:tcPr>
            <w:tcW w:w="1128" w:type="pct"/>
          </w:tcPr>
          <w:p w:rsidRPr="008E5887" w:rsidR="00D0135E" w:rsidP="009079B5" w:rsidRDefault="00D0135E" w14:paraId="32F1E0E6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D0135E" w:rsidTr="009079B5" w14:paraId="7248801B" w14:textId="77777777">
        <w:trPr>
          <w:trHeight w:val="224"/>
        </w:trPr>
        <w:tc>
          <w:tcPr>
            <w:tcW w:w="909" w:type="pct"/>
          </w:tcPr>
          <w:p w:rsidRPr="008E5887" w:rsidR="00D0135E" w:rsidP="009079B5" w:rsidRDefault="00D0135E" w14:paraId="33B24054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備註</w:t>
            </w:r>
          </w:p>
        </w:tc>
        <w:tc>
          <w:tcPr>
            <w:tcW w:w="2963" w:type="pct"/>
          </w:tcPr>
          <w:p w:rsidRPr="008E5887" w:rsidR="00D0135E" w:rsidP="009079B5" w:rsidRDefault="00D0135E" w14:paraId="585AB54C" w14:textId="77777777">
            <w:pPr>
              <w:rPr>
                <w:rFonts w:ascii="標楷體" w:hAnsi="標楷體" w:eastAsia="標楷體"/>
              </w:rPr>
            </w:pPr>
          </w:p>
        </w:tc>
        <w:tc>
          <w:tcPr>
            <w:tcW w:w="1128" w:type="pct"/>
          </w:tcPr>
          <w:p w:rsidRPr="008E5887" w:rsidR="00D0135E" w:rsidP="009079B5" w:rsidRDefault="00D0135E" w14:paraId="2AEA1C32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D0135E" w:rsidTr="009079B5" w14:paraId="35AA6C7F" w14:textId="77777777">
        <w:trPr>
          <w:trHeight w:val="224"/>
        </w:trPr>
        <w:tc>
          <w:tcPr>
            <w:tcW w:w="5000" w:type="pct"/>
            <w:gridSpan w:val="3"/>
          </w:tcPr>
          <w:p w:rsidRPr="008E5887" w:rsidR="00D0135E" w:rsidP="009079B5" w:rsidRDefault="00D0135E" w14:paraId="626772C2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以下為單位的證照資料，可能有多組</w:t>
            </w:r>
          </w:p>
        </w:tc>
      </w:tr>
      <w:tr w:rsidRPr="008E5887" w:rsidR="00D0135E" w:rsidTr="009079B5" w14:paraId="2DB8630D" w14:textId="77777777">
        <w:trPr>
          <w:trHeight w:val="224"/>
        </w:trPr>
        <w:tc>
          <w:tcPr>
            <w:tcW w:w="909" w:type="pct"/>
          </w:tcPr>
          <w:p w:rsidRPr="008E5887" w:rsidR="00D0135E" w:rsidP="009079B5" w:rsidRDefault="00D0135E" w14:paraId="66110CD1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證照名稱</w:t>
            </w:r>
          </w:p>
        </w:tc>
        <w:tc>
          <w:tcPr>
            <w:tcW w:w="2963" w:type="pct"/>
          </w:tcPr>
          <w:p w:rsidRPr="008E5887" w:rsidR="00D0135E" w:rsidP="009079B5" w:rsidRDefault="00D0135E" w14:paraId="37258F1C" w14:textId="77777777">
            <w:pPr>
              <w:rPr>
                <w:rFonts w:ascii="標楷體" w:hAnsi="標楷體" w:eastAsia="標楷體"/>
              </w:rPr>
            </w:pPr>
          </w:p>
        </w:tc>
        <w:tc>
          <w:tcPr>
            <w:tcW w:w="1128" w:type="pct"/>
          </w:tcPr>
          <w:p w:rsidRPr="008E5887" w:rsidR="00D0135E" w:rsidP="009079B5" w:rsidRDefault="00D0135E" w14:paraId="36EFEF34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D0135E" w:rsidTr="009079B5" w14:paraId="63921985" w14:textId="77777777">
        <w:trPr>
          <w:trHeight w:val="224"/>
        </w:trPr>
        <w:tc>
          <w:tcPr>
            <w:tcW w:w="909" w:type="pct"/>
          </w:tcPr>
          <w:p w:rsidRPr="008E5887" w:rsidR="00D0135E" w:rsidP="009079B5" w:rsidRDefault="00D0135E" w14:paraId="15BCB64D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失效日期</w:t>
            </w:r>
          </w:p>
        </w:tc>
        <w:tc>
          <w:tcPr>
            <w:tcW w:w="2963" w:type="pct"/>
          </w:tcPr>
          <w:p w:rsidRPr="008E5887" w:rsidR="00D0135E" w:rsidP="009079B5" w:rsidRDefault="00D0135E" w14:paraId="03AA73E1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YYYY/MM/DD</w:t>
            </w:r>
          </w:p>
        </w:tc>
        <w:tc>
          <w:tcPr>
            <w:tcW w:w="1128" w:type="pct"/>
          </w:tcPr>
          <w:p w:rsidRPr="008E5887" w:rsidR="00D0135E" w:rsidP="009079B5" w:rsidRDefault="00D0135E" w14:paraId="3D2C324A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D0135E" w:rsidTr="009079B5" w14:paraId="54F1F8B3" w14:textId="77777777">
        <w:trPr>
          <w:trHeight w:val="224"/>
        </w:trPr>
        <w:tc>
          <w:tcPr>
            <w:tcW w:w="909" w:type="pct"/>
          </w:tcPr>
          <w:p w:rsidRPr="008E5887" w:rsidR="00D0135E" w:rsidP="009079B5" w:rsidRDefault="00D0135E" w14:paraId="76E9FEF2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存放地點</w:t>
            </w:r>
          </w:p>
        </w:tc>
        <w:tc>
          <w:tcPr>
            <w:tcW w:w="2963" w:type="pct"/>
          </w:tcPr>
          <w:p w:rsidRPr="008E5887" w:rsidR="00D0135E" w:rsidP="009079B5" w:rsidRDefault="00D0135E" w14:paraId="09E67EE1" w14:textId="77777777">
            <w:pPr>
              <w:rPr>
                <w:rFonts w:ascii="標楷體" w:hAnsi="標楷體" w:eastAsia="標楷體"/>
              </w:rPr>
            </w:pPr>
          </w:p>
        </w:tc>
        <w:tc>
          <w:tcPr>
            <w:tcW w:w="1128" w:type="pct"/>
          </w:tcPr>
          <w:p w:rsidRPr="008E5887" w:rsidR="00D0135E" w:rsidP="009079B5" w:rsidRDefault="00D0135E" w14:paraId="6A9E460B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D0135E" w:rsidTr="009079B5" w14:paraId="476290EA" w14:textId="77777777">
        <w:trPr>
          <w:trHeight w:val="224"/>
        </w:trPr>
        <w:tc>
          <w:tcPr>
            <w:tcW w:w="909" w:type="pct"/>
          </w:tcPr>
          <w:p w:rsidRPr="008E5887" w:rsidR="00D0135E" w:rsidP="009079B5" w:rsidRDefault="00D0135E" w14:paraId="61DEC9A9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附件</w:t>
            </w:r>
          </w:p>
        </w:tc>
        <w:tc>
          <w:tcPr>
            <w:tcW w:w="2963" w:type="pct"/>
          </w:tcPr>
          <w:p w:rsidRPr="008E5887" w:rsidR="00D0135E" w:rsidP="009079B5" w:rsidRDefault="00D0135E" w14:paraId="3AEB420B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顯示檔案名稱</w:t>
            </w:r>
          </w:p>
        </w:tc>
        <w:tc>
          <w:tcPr>
            <w:tcW w:w="1128" w:type="pct"/>
          </w:tcPr>
          <w:p w:rsidRPr="008E5887" w:rsidR="00D0135E" w:rsidP="009079B5" w:rsidRDefault="00D0135E" w14:paraId="6E517E2E" w14:textId="77777777">
            <w:pPr>
              <w:rPr>
                <w:rFonts w:ascii="標楷體" w:hAnsi="標楷體" w:eastAsia="標楷體"/>
              </w:rPr>
            </w:pPr>
          </w:p>
        </w:tc>
      </w:tr>
    </w:tbl>
    <w:p w:rsidRPr="008E5887" w:rsidR="00D0135E" w:rsidP="00D0135E" w:rsidRDefault="00D0135E" w14:paraId="2B5E318F" w14:textId="77777777">
      <w:pPr>
        <w:pStyle w:val="a7"/>
        <w:spacing w:before="326"/>
        <w:rPr>
          <w:rFonts w:ascii="Courier New" w:hAnsi="Courier New" w:eastAsia="標楷體"/>
        </w:rPr>
      </w:pPr>
      <w:bookmarkStart w:name="_Toc13494198" w:id="54"/>
      <w:r w:rsidRPr="008E5887">
        <w:rPr>
          <w:rFonts w:ascii="Courier New" w:hAnsi="標楷體" w:eastAsia="標楷體"/>
        </w:rPr>
        <w:t>圖表</w:t>
      </w:r>
      <w:r w:rsidRPr="008E5887">
        <w:rPr>
          <w:rFonts w:ascii="Courier New" w:hAnsi="Courier New" w:eastAsia="標楷體"/>
        </w:rPr>
        <w:t xml:space="preserve"> </w:t>
      </w:r>
      <w:r w:rsidRPr="008E5887">
        <w:rPr>
          <w:rFonts w:ascii="Courier New" w:hAnsi="Courier New" w:eastAsia="標楷體"/>
        </w:rPr>
        <w:fldChar w:fldCharType="begin"/>
      </w:r>
      <w:r w:rsidRPr="008E5887">
        <w:rPr>
          <w:rFonts w:ascii="Courier New" w:hAnsi="Courier New" w:eastAsia="標楷體"/>
        </w:rPr>
        <w:instrText xml:space="preserve"> SEQ </w:instrText>
      </w:r>
      <w:r w:rsidRPr="008E5887">
        <w:rPr>
          <w:rFonts w:ascii="Courier New" w:hAnsi="標楷體" w:eastAsia="標楷體"/>
        </w:rPr>
        <w:instrText>圖表</w:instrText>
      </w:r>
      <w:r w:rsidRPr="008E5887">
        <w:rPr>
          <w:rFonts w:ascii="Courier New" w:hAnsi="Courier New" w:eastAsia="標楷體"/>
        </w:rPr>
        <w:instrText xml:space="preserve"> \* ARABIC </w:instrText>
      </w:r>
      <w:r w:rsidRPr="008E5887">
        <w:rPr>
          <w:rFonts w:ascii="Courier New" w:hAnsi="Courier New" w:eastAsia="標楷體"/>
        </w:rPr>
        <w:fldChar w:fldCharType="separate"/>
      </w:r>
      <w:r w:rsidR="00A858D0">
        <w:rPr>
          <w:rFonts w:ascii="Courier New" w:hAnsi="Courier New" w:eastAsia="標楷體"/>
          <w:noProof/>
        </w:rPr>
        <w:t>25</w:t>
      </w:r>
      <w:r w:rsidRPr="008E5887">
        <w:rPr>
          <w:rFonts w:ascii="Courier New" w:hAnsi="Courier New" w:eastAsia="標楷體"/>
        </w:rPr>
        <w:fldChar w:fldCharType="end"/>
      </w:r>
      <w:r w:rsidRPr="008E5887">
        <w:rPr>
          <w:rFonts w:ascii="Courier New" w:hAnsi="標楷體" w:eastAsia="標楷體"/>
        </w:rPr>
        <w:t>〔按鈕〕</w:t>
      </w:r>
      <w:r w:rsidRPr="008E5887">
        <w:rPr>
          <w:rFonts w:hint="eastAsia" w:ascii="Courier New" w:hAnsi="標楷體" w:eastAsia="標楷體"/>
        </w:rPr>
        <w:t>單位資訊</w:t>
      </w:r>
      <w:bookmarkEnd w:id="54"/>
    </w:p>
    <w:tbl>
      <w:tblPr>
        <w:tblStyle w:val="ad"/>
        <w:tblW w:w="5000" w:type="pct"/>
        <w:tblLook w:val="0020" w:firstRow="1" w:lastRow="0" w:firstColumn="0" w:lastColumn="0" w:noHBand="0" w:noVBand="0"/>
      </w:tblPr>
      <w:tblGrid>
        <w:gridCol w:w="1822"/>
        <w:gridCol w:w="1138"/>
        <w:gridCol w:w="3966"/>
        <w:gridCol w:w="3124"/>
      </w:tblGrid>
      <w:tr w:rsidRPr="008E5887" w:rsidR="00D0135E" w:rsidTr="009079B5" w14:paraId="3DC5638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tcW w:w="906" w:type="pct"/>
            <w:shd w:val="clear" w:color="auto" w:fill="C6D9F1" w:themeFill="text2" w:themeFillTint="33"/>
          </w:tcPr>
          <w:p w:rsidRPr="008E5887" w:rsidR="00D0135E" w:rsidP="009079B5" w:rsidRDefault="00D0135E" w14:paraId="579FF88A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hint="eastAsia" w:ascii="Courier New" w:hAnsi="標楷體" w:eastAsia="標楷體"/>
                <w:b w:val="0"/>
              </w:rPr>
              <w:t>名稱</w:t>
            </w:r>
          </w:p>
        </w:tc>
        <w:tc>
          <w:tcPr>
            <w:tcW w:w="566" w:type="pct"/>
            <w:shd w:val="clear" w:color="auto" w:fill="C6D9F1" w:themeFill="text2" w:themeFillTint="33"/>
          </w:tcPr>
          <w:p w:rsidRPr="008E5887" w:rsidR="00D0135E" w:rsidP="009079B5" w:rsidRDefault="00D0135E" w14:paraId="2F0EABD0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hint="eastAsia" w:ascii="Courier New" w:hAnsi="標楷體" w:eastAsia="標楷體"/>
                <w:b w:val="0"/>
              </w:rPr>
              <w:t>類型</w:t>
            </w:r>
          </w:p>
        </w:tc>
        <w:tc>
          <w:tcPr>
            <w:tcW w:w="1973" w:type="pct"/>
            <w:shd w:val="clear" w:color="auto" w:fill="C6D9F1" w:themeFill="text2" w:themeFillTint="33"/>
          </w:tcPr>
          <w:p w:rsidRPr="008E5887" w:rsidR="00D0135E" w:rsidP="009079B5" w:rsidRDefault="00D0135E" w14:paraId="60E210B2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hint="eastAsia" w:ascii="Courier New" w:hAnsi="標楷體" w:eastAsia="標楷體"/>
                <w:b w:val="0"/>
              </w:rPr>
              <w:t>按下後情況</w:t>
            </w:r>
          </w:p>
        </w:tc>
        <w:tc>
          <w:tcPr>
            <w:tcW w:w="1554" w:type="pct"/>
            <w:shd w:val="clear" w:color="auto" w:fill="C6D9F1" w:themeFill="text2" w:themeFillTint="33"/>
          </w:tcPr>
          <w:p w:rsidRPr="008E5887" w:rsidR="00D0135E" w:rsidP="009079B5" w:rsidRDefault="00D0135E" w14:paraId="5BA7571A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ascii="Courier New" w:hAnsi="標楷體" w:eastAsia="標楷體"/>
                <w:b w:val="0"/>
              </w:rPr>
              <w:t>處理說明</w:t>
            </w:r>
          </w:p>
        </w:tc>
      </w:tr>
      <w:tr w:rsidRPr="008E5887" w:rsidR="00D0135E" w:rsidTr="009079B5" w14:paraId="2B1E4C15" w14:textId="77777777">
        <w:trPr>
          <w:trHeight w:val="44"/>
        </w:trPr>
        <w:tc>
          <w:tcPr>
            <w:tcW w:w="906" w:type="pct"/>
          </w:tcPr>
          <w:p w:rsidRPr="008E5887" w:rsidR="00D0135E" w:rsidP="009079B5" w:rsidRDefault="00D0135E" w14:paraId="58870448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編輯</w:t>
            </w:r>
          </w:p>
        </w:tc>
        <w:tc>
          <w:tcPr>
            <w:tcW w:w="566" w:type="pct"/>
          </w:tcPr>
          <w:p w:rsidRPr="008E5887" w:rsidR="00D0135E" w:rsidP="009079B5" w:rsidRDefault="00D0135E" w14:paraId="4EBC35BE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ascii="標楷體" w:hAnsi="標楷體" w:eastAsia="標楷體"/>
              </w:rPr>
              <w:t>Button</w:t>
            </w:r>
          </w:p>
        </w:tc>
        <w:tc>
          <w:tcPr>
            <w:tcW w:w="1973" w:type="pct"/>
          </w:tcPr>
          <w:p w:rsidRPr="008E5887" w:rsidR="00D0135E" w:rsidP="009079B5" w:rsidRDefault="00D0135E" w14:paraId="25668FF8" w14:textId="77777777">
            <w:pPr>
              <w:rPr>
                <w:rFonts w:ascii="標楷體" w:hAnsi="標楷體" w:eastAsia="標楷體"/>
              </w:rPr>
            </w:pPr>
            <w:proofErr w:type="gramStart"/>
            <w:r w:rsidRPr="008E5887">
              <w:rPr>
                <w:rFonts w:hint="eastAsia" w:ascii="標楷體" w:hAnsi="標楷體" w:eastAsia="標楷體"/>
              </w:rPr>
              <w:t>轉頁至</w:t>
            </w:r>
            <w:proofErr w:type="gramEnd"/>
            <w:r w:rsidRPr="008E5887">
              <w:rPr>
                <w:rFonts w:hint="eastAsia" w:ascii="標楷體" w:hAnsi="標楷體" w:eastAsia="標楷體"/>
              </w:rPr>
              <w:t>&lt;1.2.1_編輯單位資訊&gt;</w:t>
            </w:r>
          </w:p>
        </w:tc>
        <w:tc>
          <w:tcPr>
            <w:tcW w:w="1554" w:type="pct"/>
          </w:tcPr>
          <w:p w:rsidRPr="008E5887" w:rsidR="00D0135E" w:rsidP="009079B5" w:rsidRDefault="00D0135E" w14:paraId="6AADDDAE" w14:textId="77777777">
            <w:pPr>
              <w:rPr>
                <w:rFonts w:ascii="標楷體" w:hAnsi="標楷體" w:eastAsia="標楷體"/>
              </w:rPr>
            </w:pPr>
          </w:p>
        </w:tc>
      </w:tr>
    </w:tbl>
    <w:p w:rsidRPr="008E5887" w:rsidR="00D0135E" w:rsidP="00D0135E" w:rsidRDefault="00D0135E" w14:paraId="44597C5F" w14:textId="77777777">
      <w:pPr>
        <w:rPr>
          <w:rFonts w:ascii="Courier New" w:hAnsi="Courier New" w:eastAsia="標楷體"/>
        </w:rPr>
      </w:pPr>
    </w:p>
    <w:p w:rsidRPr="008E5887" w:rsidR="00D0135E" w:rsidP="00D0135E" w:rsidRDefault="00D0135E" w14:paraId="380531F0" w14:textId="77777777">
      <w:pPr>
        <w:rPr>
          <w:rFonts w:ascii="Courier New" w:hAnsi="Courier New" w:eastAsia="標楷體"/>
        </w:rPr>
      </w:pPr>
    </w:p>
    <w:p w:rsidRPr="008E5887" w:rsidR="00D0135E" w:rsidP="00D0135E" w:rsidRDefault="00D0135E" w14:paraId="3A598D78" w14:textId="77777777">
      <w:pPr>
        <w:pStyle w:val="2"/>
        <w:spacing w:before="326" w:after="163"/>
        <w:rPr>
          <w:rFonts w:ascii="Courier New" w:hAnsi="Courier New" w:eastAsia="標楷體"/>
          <w:b w:val="0"/>
          <w:szCs w:val="24"/>
        </w:rPr>
      </w:pPr>
      <w:bookmarkStart w:name="_Toc13494172" w:id="55"/>
      <w:r w:rsidRPr="008E5887">
        <w:rPr>
          <w:rFonts w:hint="eastAsia" w:ascii="Courier New" w:hAnsi="Courier New" w:eastAsia="標楷體"/>
          <w:b w:val="0"/>
          <w:szCs w:val="24"/>
        </w:rPr>
        <w:t>1.2.1_</w:t>
      </w:r>
      <w:r w:rsidRPr="008E5887">
        <w:rPr>
          <w:rFonts w:hint="eastAsia" w:ascii="Courier New" w:hAnsi="Courier New" w:eastAsia="標楷體"/>
          <w:b w:val="0"/>
          <w:szCs w:val="24"/>
        </w:rPr>
        <w:t>編輯單位資訊</w:t>
      </w:r>
      <w:bookmarkEnd w:id="55"/>
    </w:p>
    <w:p w:rsidRPr="008E5887" w:rsidR="00D74999" w:rsidP="00D74999" w:rsidRDefault="00D74999" w14:paraId="189500CC" w14:textId="77777777">
      <w:pPr>
        <w:rPr>
          <w:rFonts w:ascii="標楷體" w:hAnsi="標楷體" w:eastAsia="標楷體"/>
        </w:rPr>
      </w:pPr>
      <w:r w:rsidRPr="008E5887">
        <w:rPr>
          <w:rFonts w:hint="eastAsia" w:ascii="標楷體" w:hAnsi="標楷體" w:eastAsia="標楷體"/>
        </w:rPr>
        <w:t>可編輯單位的職責說明、聯絡方式、證照等</w:t>
      </w:r>
    </w:p>
    <w:p w:rsidRPr="008E5887" w:rsidR="00D74999" w:rsidP="00D74999" w:rsidRDefault="00D74999" w14:paraId="274C6189" w14:textId="77777777">
      <w:pPr>
        <w:rPr>
          <w:rFonts w:ascii="標楷體" w:hAnsi="標楷體" w:eastAsia="標楷體"/>
        </w:rPr>
      </w:pPr>
    </w:p>
    <w:p w:rsidRPr="008E5887" w:rsidR="00D74999" w:rsidP="00D74999" w:rsidRDefault="00D74999" w14:paraId="38468CED" w14:textId="77777777">
      <w:pPr>
        <w:rPr>
          <w:rFonts w:ascii="標楷體" w:hAnsi="標楷體" w:eastAsia="標楷體"/>
        </w:rPr>
      </w:pPr>
      <w:r w:rsidRPr="008E5887">
        <w:rPr>
          <w:rFonts w:hint="eastAsia" w:ascii="標楷體" w:hAnsi="標楷體" w:eastAsia="標楷體"/>
        </w:rPr>
        <w:t>(</w:t>
      </w:r>
      <w:proofErr w:type="gramStart"/>
      <w:r w:rsidRPr="008E5887">
        <w:rPr>
          <w:rFonts w:hint="eastAsia" w:ascii="標楷體" w:hAnsi="標楷體" w:eastAsia="標楷體"/>
        </w:rPr>
        <w:t>圖待補</w:t>
      </w:r>
      <w:proofErr w:type="gramEnd"/>
      <w:r w:rsidRPr="008E5887">
        <w:rPr>
          <w:rFonts w:hint="eastAsia" w:ascii="標楷體" w:hAnsi="標楷體" w:eastAsia="標楷體"/>
        </w:rPr>
        <w:t>)</w:t>
      </w:r>
    </w:p>
    <w:p w:rsidRPr="008E5887" w:rsidR="00D0135E" w:rsidP="00D0135E" w:rsidRDefault="00D0135E" w14:paraId="059936DE" w14:textId="77777777">
      <w:pPr>
        <w:pStyle w:val="a7"/>
        <w:spacing w:before="326"/>
        <w:rPr>
          <w:rFonts w:ascii="Courier New" w:hAnsi="Courier New" w:eastAsia="標楷體"/>
        </w:rPr>
      </w:pPr>
      <w:bookmarkStart w:name="_Toc13494199" w:id="56"/>
      <w:r w:rsidRPr="008E5887">
        <w:rPr>
          <w:rFonts w:ascii="Courier New" w:hAnsi="標楷體" w:eastAsia="標楷體"/>
        </w:rPr>
        <w:t>圖表</w:t>
      </w:r>
      <w:r w:rsidRPr="008E5887">
        <w:rPr>
          <w:rFonts w:ascii="Courier New" w:hAnsi="Courier New" w:eastAsia="標楷體"/>
        </w:rPr>
        <w:t xml:space="preserve"> </w:t>
      </w:r>
      <w:r w:rsidRPr="008E5887">
        <w:rPr>
          <w:rFonts w:ascii="Courier New" w:hAnsi="Courier New" w:eastAsia="標楷體"/>
        </w:rPr>
        <w:fldChar w:fldCharType="begin"/>
      </w:r>
      <w:r w:rsidRPr="008E5887">
        <w:rPr>
          <w:rFonts w:ascii="Courier New" w:hAnsi="Courier New" w:eastAsia="標楷體"/>
        </w:rPr>
        <w:instrText xml:space="preserve"> SEQ </w:instrText>
      </w:r>
      <w:r w:rsidRPr="008E5887">
        <w:rPr>
          <w:rFonts w:ascii="Courier New" w:hAnsi="標楷體" w:eastAsia="標楷體"/>
        </w:rPr>
        <w:instrText>圖表</w:instrText>
      </w:r>
      <w:r w:rsidRPr="008E5887">
        <w:rPr>
          <w:rFonts w:ascii="Courier New" w:hAnsi="Courier New" w:eastAsia="標楷體"/>
        </w:rPr>
        <w:instrText xml:space="preserve"> \* ARABIC </w:instrText>
      </w:r>
      <w:r w:rsidRPr="008E5887">
        <w:rPr>
          <w:rFonts w:ascii="Courier New" w:hAnsi="Courier New" w:eastAsia="標楷體"/>
        </w:rPr>
        <w:fldChar w:fldCharType="separate"/>
      </w:r>
      <w:r w:rsidR="00A858D0">
        <w:rPr>
          <w:rFonts w:ascii="Courier New" w:hAnsi="Courier New" w:eastAsia="標楷體"/>
          <w:noProof/>
        </w:rPr>
        <w:t>26</w:t>
      </w:r>
      <w:r w:rsidRPr="008E5887">
        <w:rPr>
          <w:rFonts w:ascii="Courier New" w:hAnsi="Courier New" w:eastAsia="標楷體"/>
        </w:rPr>
        <w:fldChar w:fldCharType="end"/>
      </w:r>
      <w:r w:rsidRPr="008E5887">
        <w:rPr>
          <w:rFonts w:ascii="Courier New" w:hAnsi="標楷體" w:eastAsia="標楷體"/>
        </w:rPr>
        <w:t>〔按鈕〕</w:t>
      </w:r>
      <w:r w:rsidRPr="008E5887">
        <w:rPr>
          <w:rFonts w:hint="eastAsia" w:ascii="Courier New" w:hAnsi="標楷體" w:eastAsia="標楷體"/>
        </w:rPr>
        <w:t>編輯單位資訊</w:t>
      </w:r>
      <w:bookmarkEnd w:id="56"/>
    </w:p>
    <w:tbl>
      <w:tblPr>
        <w:tblStyle w:val="ad"/>
        <w:tblW w:w="5000" w:type="pct"/>
        <w:tblLayout w:type="fixed"/>
        <w:tblLook w:val="0020" w:firstRow="1" w:lastRow="0" w:firstColumn="0" w:lastColumn="0" w:noHBand="0" w:noVBand="0"/>
      </w:tblPr>
      <w:tblGrid>
        <w:gridCol w:w="1261"/>
        <w:gridCol w:w="1276"/>
        <w:gridCol w:w="4112"/>
        <w:gridCol w:w="1560"/>
        <w:gridCol w:w="1841"/>
      </w:tblGrid>
      <w:tr w:rsidRPr="008E5887" w:rsidR="00D0135E" w:rsidTr="009079B5" w14:paraId="5A39EA6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  <w:tblHeader/>
        </w:trPr>
        <w:tc>
          <w:tcPr>
            <w:tcW w:w="627" w:type="pct"/>
            <w:shd w:val="clear" w:color="auto" w:fill="C6D9F1" w:themeFill="text2" w:themeFillTint="33"/>
          </w:tcPr>
          <w:p w:rsidRPr="008E5887" w:rsidR="00D0135E" w:rsidP="009079B5" w:rsidRDefault="00D0135E" w14:paraId="61DAA329" w14:textId="77777777">
            <w:pPr>
              <w:rPr>
                <w:rFonts w:ascii="標楷體" w:hAnsi="標楷體" w:eastAsia="標楷體"/>
                <w:b w:val="0"/>
                <w:szCs w:val="24"/>
              </w:rPr>
            </w:pPr>
            <w:r w:rsidRPr="008E5887">
              <w:rPr>
                <w:rFonts w:ascii="標楷體" w:hAnsi="標楷體" w:eastAsia="標楷體"/>
                <w:b w:val="0"/>
                <w:szCs w:val="24"/>
              </w:rPr>
              <w:t>欄位名稱</w:t>
            </w:r>
          </w:p>
        </w:tc>
        <w:tc>
          <w:tcPr>
            <w:tcW w:w="635" w:type="pct"/>
            <w:shd w:val="clear" w:color="auto" w:fill="C6D9F1" w:themeFill="text2" w:themeFillTint="33"/>
          </w:tcPr>
          <w:p w:rsidRPr="008E5887" w:rsidR="00D0135E" w:rsidP="009079B5" w:rsidRDefault="00D0135E" w14:paraId="1BB244CC" w14:textId="77777777">
            <w:pPr>
              <w:rPr>
                <w:rFonts w:ascii="標楷體" w:hAnsi="標楷體" w:eastAsia="標楷體"/>
                <w:b w:val="0"/>
                <w:szCs w:val="24"/>
              </w:rPr>
            </w:pPr>
            <w:proofErr w:type="gramStart"/>
            <w:r w:rsidRPr="008E5887">
              <w:rPr>
                <w:rFonts w:hint="eastAsia" w:ascii="標楷體" w:hAnsi="標楷體" w:eastAsia="標楷體"/>
                <w:b w:val="0"/>
                <w:szCs w:val="24"/>
              </w:rPr>
              <w:t>是否必填</w:t>
            </w:r>
            <w:proofErr w:type="gramEnd"/>
            <w:r w:rsidRPr="008E5887">
              <w:rPr>
                <w:rFonts w:hint="eastAsia" w:ascii="標楷體" w:hAnsi="標楷體" w:eastAsia="標楷體"/>
                <w:b w:val="0"/>
                <w:szCs w:val="24"/>
              </w:rPr>
              <w:t>/連動參數</w:t>
            </w:r>
          </w:p>
        </w:tc>
        <w:tc>
          <w:tcPr>
            <w:tcW w:w="2046" w:type="pct"/>
            <w:shd w:val="clear" w:color="auto" w:fill="C6D9F1" w:themeFill="text2" w:themeFillTint="33"/>
          </w:tcPr>
          <w:p w:rsidRPr="008E5887" w:rsidR="00D0135E" w:rsidP="009079B5" w:rsidRDefault="00D0135E" w14:paraId="210604FA" w14:textId="77777777">
            <w:pPr>
              <w:rPr>
                <w:rFonts w:ascii="標楷體" w:hAnsi="標楷體" w:eastAsia="標楷體"/>
                <w:b w:val="0"/>
                <w:szCs w:val="24"/>
              </w:rPr>
            </w:pPr>
            <w:r w:rsidRPr="008E5887">
              <w:rPr>
                <w:rFonts w:hint="eastAsia" w:ascii="標楷體" w:hAnsi="標楷體" w:eastAsia="標楷體"/>
                <w:b w:val="0"/>
                <w:szCs w:val="24"/>
              </w:rPr>
              <w:t>格式</w:t>
            </w:r>
          </w:p>
        </w:tc>
        <w:tc>
          <w:tcPr>
            <w:tcW w:w="776" w:type="pct"/>
            <w:shd w:val="clear" w:color="auto" w:fill="C6D9F1" w:themeFill="text2" w:themeFillTint="33"/>
          </w:tcPr>
          <w:p w:rsidRPr="008E5887" w:rsidR="00D0135E" w:rsidP="009079B5" w:rsidRDefault="00D0135E" w14:paraId="7EF9AD81" w14:textId="77777777">
            <w:pPr>
              <w:rPr>
                <w:rFonts w:ascii="標楷體" w:hAnsi="標楷體" w:eastAsia="標楷體"/>
                <w:b w:val="0"/>
                <w:szCs w:val="24"/>
              </w:rPr>
            </w:pPr>
            <w:r w:rsidRPr="008E5887">
              <w:rPr>
                <w:rFonts w:hint="eastAsia" w:ascii="標楷體" w:hAnsi="標楷體" w:eastAsia="標楷體"/>
                <w:b w:val="0"/>
                <w:szCs w:val="24"/>
              </w:rPr>
              <w:t>選單內容</w:t>
            </w:r>
          </w:p>
        </w:tc>
        <w:tc>
          <w:tcPr>
            <w:tcW w:w="916" w:type="pct"/>
            <w:shd w:val="clear" w:color="auto" w:fill="C6D9F1" w:themeFill="text2" w:themeFillTint="33"/>
          </w:tcPr>
          <w:p w:rsidRPr="008E5887" w:rsidR="00D0135E" w:rsidP="009079B5" w:rsidRDefault="00D0135E" w14:paraId="4B822107" w14:textId="77777777">
            <w:pPr>
              <w:rPr>
                <w:rFonts w:ascii="標楷體" w:hAnsi="標楷體" w:eastAsia="標楷體"/>
                <w:b w:val="0"/>
                <w:szCs w:val="24"/>
              </w:rPr>
            </w:pPr>
            <w:r w:rsidRPr="008E5887">
              <w:rPr>
                <w:rFonts w:hint="eastAsia" w:ascii="標楷體" w:hAnsi="標楷體" w:eastAsia="標楷體"/>
                <w:b w:val="0"/>
                <w:szCs w:val="24"/>
              </w:rPr>
              <w:t>其他說明</w:t>
            </w:r>
          </w:p>
        </w:tc>
      </w:tr>
      <w:tr w:rsidRPr="008E5887" w:rsidR="00D0135E" w:rsidTr="009079B5" w14:paraId="6155256D" w14:textId="77777777">
        <w:trPr>
          <w:trHeight w:val="224"/>
        </w:trPr>
        <w:tc>
          <w:tcPr>
            <w:tcW w:w="627" w:type="pct"/>
            <w:vAlign w:val="center"/>
          </w:tcPr>
          <w:p w:rsidRPr="008E5887" w:rsidR="00D0135E" w:rsidP="009079B5" w:rsidRDefault="00D0135E" w14:paraId="7AE32C1D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職責說明</w:t>
            </w:r>
          </w:p>
        </w:tc>
        <w:tc>
          <w:tcPr>
            <w:tcW w:w="635" w:type="pct"/>
            <w:vAlign w:val="center"/>
          </w:tcPr>
          <w:p w:rsidRPr="008E5887" w:rsidR="00D0135E" w:rsidP="009079B5" w:rsidRDefault="00D0135E" w14:paraId="7820508A" w14:textId="77777777">
            <w:pPr>
              <w:rPr>
                <w:rFonts w:ascii="標楷體" w:hAnsi="標楷體" w:eastAsia="標楷體"/>
                <w:color w:val="000000"/>
              </w:rPr>
            </w:pPr>
          </w:p>
        </w:tc>
        <w:tc>
          <w:tcPr>
            <w:tcW w:w="2046" w:type="pct"/>
            <w:vAlign w:val="center"/>
          </w:tcPr>
          <w:p w:rsidRPr="008E5887" w:rsidR="00D0135E" w:rsidP="009079B5" w:rsidRDefault="00D0135E" w14:paraId="0ABEAFA7" w14:textId="77777777">
            <w:pPr>
              <w:rPr>
                <w:rFonts w:ascii="標楷體" w:hAnsi="標楷體" w:eastAsia="標楷體"/>
                <w:color w:val="000000"/>
              </w:rPr>
            </w:pPr>
            <w:proofErr w:type="spellStart"/>
            <w:r w:rsidRPr="008E5887">
              <w:rPr>
                <w:rFonts w:hint="eastAsia" w:ascii="標楷體" w:hAnsi="標楷體" w:eastAsia="標楷體"/>
                <w:color w:val="000000"/>
              </w:rPr>
              <w:t>Textarea</w:t>
            </w:r>
            <w:proofErr w:type="spellEnd"/>
            <w:r w:rsidRPr="008E5887">
              <w:rPr>
                <w:rFonts w:hint="eastAsia" w:ascii="標楷體" w:hAnsi="標楷體" w:eastAsia="標楷體"/>
                <w:color w:val="000000"/>
              </w:rPr>
              <w:t>，字數限制2000字，需有字數提示</w:t>
            </w:r>
          </w:p>
        </w:tc>
        <w:tc>
          <w:tcPr>
            <w:tcW w:w="776" w:type="pct"/>
            <w:vAlign w:val="center"/>
          </w:tcPr>
          <w:p w:rsidRPr="008E5887" w:rsidR="00D0135E" w:rsidP="009079B5" w:rsidRDefault="00D0135E" w14:paraId="50655456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 xml:space="preserve">　</w:t>
            </w:r>
          </w:p>
        </w:tc>
        <w:tc>
          <w:tcPr>
            <w:tcW w:w="916" w:type="pct"/>
          </w:tcPr>
          <w:p w:rsidRPr="008E5887" w:rsidR="00D0135E" w:rsidP="009079B5" w:rsidRDefault="00D0135E" w14:paraId="5A6149B2" w14:textId="77777777">
            <w:pPr>
              <w:rPr>
                <w:rFonts w:ascii="標楷體" w:hAnsi="標楷體" w:eastAsia="標楷體"/>
                <w:szCs w:val="24"/>
              </w:rPr>
            </w:pPr>
          </w:p>
        </w:tc>
      </w:tr>
      <w:tr w:rsidRPr="008E5887" w:rsidR="00D0135E" w:rsidTr="009079B5" w14:paraId="668AAD49" w14:textId="77777777">
        <w:trPr>
          <w:trHeight w:val="224"/>
        </w:trPr>
        <w:tc>
          <w:tcPr>
            <w:tcW w:w="627" w:type="pct"/>
            <w:vAlign w:val="center"/>
          </w:tcPr>
          <w:p w:rsidRPr="008E5887" w:rsidR="00D0135E" w:rsidP="009079B5" w:rsidRDefault="00D0135E" w14:paraId="1A89B8CA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聯繫方式</w:t>
            </w:r>
          </w:p>
        </w:tc>
        <w:tc>
          <w:tcPr>
            <w:tcW w:w="635" w:type="pct"/>
            <w:vAlign w:val="center"/>
          </w:tcPr>
          <w:p w:rsidRPr="008E5887" w:rsidR="00D0135E" w:rsidP="009079B5" w:rsidRDefault="00D0135E" w14:paraId="3082F054" w14:textId="77777777">
            <w:pPr>
              <w:rPr>
                <w:rFonts w:ascii="標楷體" w:hAnsi="標楷體" w:eastAsia="標楷體"/>
                <w:color w:val="000000"/>
              </w:rPr>
            </w:pPr>
          </w:p>
        </w:tc>
        <w:tc>
          <w:tcPr>
            <w:tcW w:w="2046" w:type="pct"/>
            <w:vAlign w:val="center"/>
          </w:tcPr>
          <w:p w:rsidRPr="008E5887" w:rsidR="00D0135E" w:rsidP="009079B5" w:rsidRDefault="00D0135E" w14:paraId="2A4AA347" w14:textId="77777777">
            <w:pPr>
              <w:rPr>
                <w:rFonts w:ascii="標楷體" w:hAnsi="標楷體" w:eastAsia="標楷體"/>
                <w:color w:val="000000"/>
              </w:rPr>
            </w:pPr>
            <w:proofErr w:type="spellStart"/>
            <w:r w:rsidRPr="008E5887">
              <w:rPr>
                <w:rFonts w:hint="eastAsia" w:ascii="標楷體" w:hAnsi="標楷體" w:eastAsia="標楷體"/>
                <w:color w:val="000000"/>
              </w:rPr>
              <w:t>Freetext</w:t>
            </w:r>
            <w:proofErr w:type="spellEnd"/>
            <w:r w:rsidRPr="008E5887">
              <w:rPr>
                <w:rFonts w:hint="eastAsia" w:ascii="標楷體" w:hAnsi="標楷體" w:eastAsia="標楷體"/>
                <w:color w:val="000000"/>
              </w:rPr>
              <w:t>，字數限制100字</w:t>
            </w:r>
          </w:p>
        </w:tc>
        <w:tc>
          <w:tcPr>
            <w:tcW w:w="776" w:type="pct"/>
            <w:vAlign w:val="center"/>
          </w:tcPr>
          <w:p w:rsidRPr="008E5887" w:rsidR="00D0135E" w:rsidP="009079B5" w:rsidRDefault="00D0135E" w14:paraId="0C66AFB1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 xml:space="preserve">　</w:t>
            </w:r>
          </w:p>
        </w:tc>
        <w:tc>
          <w:tcPr>
            <w:tcW w:w="916" w:type="pct"/>
          </w:tcPr>
          <w:p w:rsidRPr="008E5887" w:rsidR="00D0135E" w:rsidP="009079B5" w:rsidRDefault="00D0135E" w14:paraId="5A6EC50F" w14:textId="77777777">
            <w:pPr>
              <w:rPr>
                <w:rFonts w:ascii="標楷體" w:hAnsi="標楷體" w:eastAsia="標楷體"/>
                <w:szCs w:val="24"/>
              </w:rPr>
            </w:pPr>
          </w:p>
        </w:tc>
      </w:tr>
      <w:tr w:rsidRPr="008E5887" w:rsidR="00D0135E" w:rsidTr="009079B5" w14:paraId="76FCA0BC" w14:textId="77777777">
        <w:trPr>
          <w:trHeight w:val="224"/>
        </w:trPr>
        <w:tc>
          <w:tcPr>
            <w:tcW w:w="627" w:type="pct"/>
            <w:vAlign w:val="center"/>
          </w:tcPr>
          <w:p w:rsidRPr="008E5887" w:rsidR="00D0135E" w:rsidP="009079B5" w:rsidRDefault="00D0135E" w14:paraId="7126A561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地址</w:t>
            </w:r>
          </w:p>
        </w:tc>
        <w:tc>
          <w:tcPr>
            <w:tcW w:w="635" w:type="pct"/>
            <w:vAlign w:val="center"/>
          </w:tcPr>
          <w:p w:rsidRPr="008E5887" w:rsidR="00D0135E" w:rsidP="009079B5" w:rsidRDefault="00D0135E" w14:paraId="72A36E99" w14:textId="77777777">
            <w:pPr>
              <w:rPr>
                <w:rFonts w:ascii="標楷體" w:hAnsi="標楷體" w:eastAsia="標楷體"/>
                <w:color w:val="000000"/>
              </w:rPr>
            </w:pPr>
          </w:p>
        </w:tc>
        <w:tc>
          <w:tcPr>
            <w:tcW w:w="2046" w:type="pct"/>
            <w:vAlign w:val="center"/>
          </w:tcPr>
          <w:p w:rsidRPr="008E5887" w:rsidR="00D0135E" w:rsidP="009079B5" w:rsidRDefault="00D0135E" w14:paraId="02D6E73C" w14:textId="77777777">
            <w:pPr>
              <w:rPr>
                <w:rFonts w:ascii="標楷體" w:hAnsi="標楷體" w:eastAsia="標楷體"/>
                <w:color w:val="000000"/>
              </w:rPr>
            </w:pPr>
            <w:proofErr w:type="spellStart"/>
            <w:r w:rsidRPr="008E5887">
              <w:rPr>
                <w:rFonts w:hint="eastAsia" w:ascii="標楷體" w:hAnsi="標楷體" w:eastAsia="標楷體"/>
                <w:color w:val="000000"/>
              </w:rPr>
              <w:t>Freetext</w:t>
            </w:r>
            <w:proofErr w:type="spellEnd"/>
            <w:r w:rsidRPr="008E5887">
              <w:rPr>
                <w:rFonts w:hint="eastAsia" w:ascii="標楷體" w:hAnsi="標楷體" w:eastAsia="標楷體"/>
                <w:color w:val="000000"/>
              </w:rPr>
              <w:t>，字數限制100字</w:t>
            </w:r>
          </w:p>
        </w:tc>
        <w:tc>
          <w:tcPr>
            <w:tcW w:w="776" w:type="pct"/>
            <w:vAlign w:val="center"/>
          </w:tcPr>
          <w:p w:rsidRPr="008E5887" w:rsidR="00D0135E" w:rsidP="009079B5" w:rsidRDefault="00D0135E" w14:paraId="0971A1D2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 xml:space="preserve">　</w:t>
            </w:r>
          </w:p>
        </w:tc>
        <w:tc>
          <w:tcPr>
            <w:tcW w:w="916" w:type="pct"/>
          </w:tcPr>
          <w:p w:rsidRPr="008E5887" w:rsidR="00D0135E" w:rsidP="009079B5" w:rsidRDefault="00D0135E" w14:paraId="6759B188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D0135E" w:rsidTr="009079B5" w14:paraId="6986BF09" w14:textId="77777777">
        <w:trPr>
          <w:trHeight w:val="224"/>
        </w:trPr>
        <w:tc>
          <w:tcPr>
            <w:tcW w:w="627" w:type="pct"/>
            <w:vAlign w:val="center"/>
          </w:tcPr>
          <w:p w:rsidRPr="008E5887" w:rsidR="00D0135E" w:rsidP="009079B5" w:rsidRDefault="00D0135E" w14:paraId="54AF4442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備註</w:t>
            </w:r>
          </w:p>
        </w:tc>
        <w:tc>
          <w:tcPr>
            <w:tcW w:w="635" w:type="pct"/>
            <w:vAlign w:val="center"/>
          </w:tcPr>
          <w:p w:rsidRPr="008E5887" w:rsidR="00D0135E" w:rsidP="009079B5" w:rsidRDefault="00D0135E" w14:paraId="62DA6A79" w14:textId="77777777">
            <w:pPr>
              <w:rPr>
                <w:rFonts w:ascii="標楷體" w:hAnsi="標楷體" w:eastAsia="標楷體"/>
                <w:color w:val="000000"/>
              </w:rPr>
            </w:pPr>
          </w:p>
        </w:tc>
        <w:tc>
          <w:tcPr>
            <w:tcW w:w="2046" w:type="pct"/>
            <w:vAlign w:val="center"/>
          </w:tcPr>
          <w:p w:rsidRPr="008E5887" w:rsidR="00D0135E" w:rsidP="009079B5" w:rsidRDefault="00D0135E" w14:paraId="70337D45" w14:textId="77777777">
            <w:pPr>
              <w:rPr>
                <w:rFonts w:ascii="標楷體" w:hAnsi="標楷體" w:eastAsia="標楷體"/>
                <w:color w:val="000000"/>
              </w:rPr>
            </w:pPr>
            <w:proofErr w:type="spellStart"/>
            <w:r w:rsidRPr="008E5887">
              <w:rPr>
                <w:rFonts w:hint="eastAsia" w:ascii="標楷體" w:hAnsi="標楷體" w:eastAsia="標楷體"/>
                <w:color w:val="000000"/>
              </w:rPr>
              <w:t>Textarea</w:t>
            </w:r>
            <w:proofErr w:type="spellEnd"/>
            <w:r w:rsidRPr="008E5887">
              <w:rPr>
                <w:rFonts w:hint="eastAsia" w:ascii="標楷體" w:hAnsi="標楷體" w:eastAsia="標楷體"/>
                <w:color w:val="000000"/>
              </w:rPr>
              <w:t>，字數限制2000字，需有字數提示</w:t>
            </w:r>
          </w:p>
        </w:tc>
        <w:tc>
          <w:tcPr>
            <w:tcW w:w="776" w:type="pct"/>
            <w:vAlign w:val="center"/>
          </w:tcPr>
          <w:p w:rsidRPr="008E5887" w:rsidR="00D0135E" w:rsidP="009079B5" w:rsidRDefault="00D0135E" w14:paraId="0259ADB1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 xml:space="preserve">　</w:t>
            </w:r>
          </w:p>
        </w:tc>
        <w:tc>
          <w:tcPr>
            <w:tcW w:w="916" w:type="pct"/>
          </w:tcPr>
          <w:p w:rsidRPr="008E5887" w:rsidR="00D0135E" w:rsidP="009079B5" w:rsidRDefault="00D0135E" w14:paraId="456908E3" w14:textId="77777777">
            <w:pPr>
              <w:rPr>
                <w:rFonts w:ascii="標楷體" w:hAnsi="標楷體" w:eastAsia="標楷體"/>
                <w:szCs w:val="24"/>
              </w:rPr>
            </w:pPr>
          </w:p>
        </w:tc>
      </w:tr>
      <w:tr w:rsidRPr="008E5887" w:rsidR="00D0135E" w:rsidTr="009079B5" w14:paraId="66042F04" w14:textId="77777777">
        <w:trPr>
          <w:trHeight w:val="224"/>
        </w:trPr>
        <w:tc>
          <w:tcPr>
            <w:tcW w:w="5000" w:type="pct"/>
            <w:gridSpan w:val="5"/>
            <w:vAlign w:val="center"/>
          </w:tcPr>
          <w:p w:rsidRPr="008E5887" w:rsidR="00D0135E" w:rsidP="009079B5" w:rsidRDefault="00D0135E" w14:paraId="715BB38D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以下為證照資料，可能有多組</w:t>
            </w:r>
          </w:p>
        </w:tc>
      </w:tr>
      <w:tr w:rsidRPr="008E5887" w:rsidR="00D0135E" w:rsidTr="009079B5" w14:paraId="773CDB63" w14:textId="77777777">
        <w:trPr>
          <w:trHeight w:val="224"/>
        </w:trPr>
        <w:tc>
          <w:tcPr>
            <w:tcW w:w="627" w:type="pct"/>
            <w:vAlign w:val="center"/>
          </w:tcPr>
          <w:p w:rsidRPr="008E5887" w:rsidR="00D0135E" w:rsidP="009079B5" w:rsidRDefault="00D0135E" w14:paraId="498CA3F7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證件名稱</w:t>
            </w:r>
          </w:p>
        </w:tc>
        <w:tc>
          <w:tcPr>
            <w:tcW w:w="635" w:type="pct"/>
            <w:vAlign w:val="center"/>
          </w:tcPr>
          <w:p w:rsidRPr="008E5887" w:rsidR="00D0135E" w:rsidP="009079B5" w:rsidRDefault="00D0135E" w14:paraId="337B09B5" w14:textId="77777777">
            <w:pPr>
              <w:rPr>
                <w:rFonts w:ascii="標楷體" w:hAnsi="標楷體" w:eastAsia="標楷體"/>
                <w:color w:val="000000"/>
              </w:rPr>
            </w:pPr>
          </w:p>
        </w:tc>
        <w:tc>
          <w:tcPr>
            <w:tcW w:w="2046" w:type="pct"/>
            <w:vAlign w:val="center"/>
          </w:tcPr>
          <w:p w:rsidRPr="008E5887" w:rsidR="00D0135E" w:rsidP="009079B5" w:rsidRDefault="00D0135E" w14:paraId="12302977" w14:textId="77777777">
            <w:pPr>
              <w:rPr>
                <w:rFonts w:ascii="標楷體" w:hAnsi="標楷體" w:eastAsia="標楷體"/>
                <w:color w:val="000000"/>
              </w:rPr>
            </w:pPr>
            <w:proofErr w:type="spellStart"/>
            <w:r w:rsidRPr="008E5887">
              <w:rPr>
                <w:rFonts w:hint="eastAsia" w:ascii="標楷體" w:hAnsi="標楷體" w:eastAsia="標楷體"/>
                <w:color w:val="000000"/>
              </w:rPr>
              <w:t>Freetext</w:t>
            </w:r>
            <w:proofErr w:type="spellEnd"/>
            <w:r w:rsidRPr="008E5887">
              <w:rPr>
                <w:rFonts w:hint="eastAsia" w:ascii="標楷體" w:hAnsi="標楷體" w:eastAsia="標楷體"/>
                <w:color w:val="000000"/>
              </w:rPr>
              <w:t>，字數限制100字</w:t>
            </w:r>
          </w:p>
        </w:tc>
        <w:tc>
          <w:tcPr>
            <w:tcW w:w="776" w:type="pct"/>
            <w:vAlign w:val="center"/>
          </w:tcPr>
          <w:p w:rsidRPr="008E5887" w:rsidR="00D0135E" w:rsidP="009079B5" w:rsidRDefault="00D0135E" w14:paraId="5CB3835C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 xml:space="preserve">　</w:t>
            </w:r>
          </w:p>
        </w:tc>
        <w:tc>
          <w:tcPr>
            <w:tcW w:w="916" w:type="pct"/>
          </w:tcPr>
          <w:p w:rsidRPr="008E5887" w:rsidR="00D0135E" w:rsidP="009079B5" w:rsidRDefault="00D0135E" w14:paraId="6DC3450C" w14:textId="77777777">
            <w:pPr>
              <w:rPr>
                <w:rFonts w:ascii="標楷體" w:hAnsi="標楷體" w:eastAsia="標楷體"/>
                <w:szCs w:val="24"/>
              </w:rPr>
            </w:pPr>
          </w:p>
        </w:tc>
      </w:tr>
      <w:tr w:rsidRPr="008E5887" w:rsidR="00D0135E" w:rsidTr="009079B5" w14:paraId="49F99437" w14:textId="77777777">
        <w:trPr>
          <w:trHeight w:val="224"/>
        </w:trPr>
        <w:tc>
          <w:tcPr>
            <w:tcW w:w="627" w:type="pct"/>
            <w:vAlign w:val="center"/>
          </w:tcPr>
          <w:p w:rsidRPr="008E5887" w:rsidR="00D0135E" w:rsidP="009079B5" w:rsidRDefault="00D0135E" w14:paraId="74B952E2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失效日期</w:t>
            </w:r>
          </w:p>
        </w:tc>
        <w:tc>
          <w:tcPr>
            <w:tcW w:w="635" w:type="pct"/>
            <w:vAlign w:val="center"/>
          </w:tcPr>
          <w:p w:rsidRPr="008E5887" w:rsidR="00D0135E" w:rsidP="009079B5" w:rsidRDefault="00D0135E" w14:paraId="04AD93ED" w14:textId="77777777">
            <w:pPr>
              <w:rPr>
                <w:rFonts w:ascii="標楷體" w:hAnsi="標楷體" w:eastAsia="標楷體"/>
                <w:color w:val="000000"/>
              </w:rPr>
            </w:pPr>
          </w:p>
        </w:tc>
        <w:tc>
          <w:tcPr>
            <w:tcW w:w="2046" w:type="pct"/>
            <w:vAlign w:val="center"/>
          </w:tcPr>
          <w:p w:rsidRPr="008E5887" w:rsidR="00D0135E" w:rsidP="009079B5" w:rsidRDefault="00D0135E" w14:paraId="1210AD43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日期選擇器</w:t>
            </w:r>
          </w:p>
        </w:tc>
        <w:tc>
          <w:tcPr>
            <w:tcW w:w="776" w:type="pct"/>
            <w:vAlign w:val="center"/>
          </w:tcPr>
          <w:p w:rsidRPr="008E5887" w:rsidR="00D0135E" w:rsidP="009079B5" w:rsidRDefault="00D0135E" w14:paraId="24D3A5BA" w14:textId="77777777">
            <w:pPr>
              <w:rPr>
                <w:rFonts w:ascii="標楷體" w:hAnsi="標楷體" w:eastAsia="標楷體"/>
                <w:color w:val="000000"/>
              </w:rPr>
            </w:pPr>
          </w:p>
        </w:tc>
        <w:tc>
          <w:tcPr>
            <w:tcW w:w="916" w:type="pct"/>
          </w:tcPr>
          <w:p w:rsidRPr="008E5887" w:rsidR="00D0135E" w:rsidP="009079B5" w:rsidRDefault="00D0135E" w14:paraId="6689A7DC" w14:textId="77777777">
            <w:pPr>
              <w:rPr>
                <w:rFonts w:ascii="標楷體" w:hAnsi="標楷體" w:eastAsia="標楷體"/>
                <w:szCs w:val="24"/>
              </w:rPr>
            </w:pPr>
          </w:p>
        </w:tc>
      </w:tr>
      <w:tr w:rsidRPr="008E5887" w:rsidR="00D0135E" w:rsidTr="009079B5" w14:paraId="4C3C97A2" w14:textId="77777777">
        <w:trPr>
          <w:trHeight w:val="224"/>
        </w:trPr>
        <w:tc>
          <w:tcPr>
            <w:tcW w:w="627" w:type="pct"/>
            <w:vAlign w:val="center"/>
          </w:tcPr>
          <w:p w:rsidRPr="008E5887" w:rsidR="00D0135E" w:rsidP="009079B5" w:rsidRDefault="00D0135E" w14:paraId="06B7CE09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>存放地點</w:t>
            </w:r>
          </w:p>
        </w:tc>
        <w:tc>
          <w:tcPr>
            <w:tcW w:w="635" w:type="pct"/>
            <w:vAlign w:val="center"/>
          </w:tcPr>
          <w:p w:rsidRPr="008E5887" w:rsidR="00D0135E" w:rsidP="009079B5" w:rsidRDefault="00D0135E" w14:paraId="5467F0C2" w14:textId="77777777">
            <w:pPr>
              <w:rPr>
                <w:rFonts w:ascii="標楷體" w:hAnsi="標楷體" w:eastAsia="標楷體"/>
                <w:color w:val="000000"/>
              </w:rPr>
            </w:pPr>
          </w:p>
        </w:tc>
        <w:tc>
          <w:tcPr>
            <w:tcW w:w="2046" w:type="pct"/>
            <w:vAlign w:val="center"/>
          </w:tcPr>
          <w:p w:rsidRPr="008E5887" w:rsidR="00D0135E" w:rsidP="009079B5" w:rsidRDefault="00D0135E" w14:paraId="328C12E0" w14:textId="77777777">
            <w:pPr>
              <w:rPr>
                <w:rFonts w:ascii="標楷體" w:hAnsi="標楷體" w:eastAsia="標楷體"/>
                <w:color w:val="000000"/>
              </w:rPr>
            </w:pPr>
            <w:proofErr w:type="spellStart"/>
            <w:r w:rsidRPr="008E5887">
              <w:rPr>
                <w:rFonts w:hint="eastAsia" w:ascii="標楷體" w:hAnsi="標楷體" w:eastAsia="標楷體"/>
                <w:color w:val="000000"/>
              </w:rPr>
              <w:t>Freetext</w:t>
            </w:r>
            <w:proofErr w:type="spellEnd"/>
            <w:r w:rsidRPr="008E5887">
              <w:rPr>
                <w:rFonts w:hint="eastAsia" w:ascii="標楷體" w:hAnsi="標楷體" w:eastAsia="標楷體"/>
                <w:color w:val="000000"/>
              </w:rPr>
              <w:t>，字數限制100字</w:t>
            </w:r>
          </w:p>
        </w:tc>
        <w:tc>
          <w:tcPr>
            <w:tcW w:w="776" w:type="pct"/>
            <w:vAlign w:val="center"/>
          </w:tcPr>
          <w:p w:rsidRPr="008E5887" w:rsidR="00D0135E" w:rsidP="009079B5" w:rsidRDefault="00D0135E" w14:paraId="42BCF165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 xml:space="preserve">　</w:t>
            </w:r>
          </w:p>
        </w:tc>
        <w:tc>
          <w:tcPr>
            <w:tcW w:w="916" w:type="pct"/>
          </w:tcPr>
          <w:p w:rsidRPr="008E5887" w:rsidR="00D0135E" w:rsidP="009079B5" w:rsidRDefault="00D0135E" w14:paraId="6585773F" w14:textId="77777777">
            <w:pPr>
              <w:rPr>
                <w:rFonts w:ascii="標楷體" w:hAnsi="標楷體" w:eastAsia="標楷體"/>
                <w:szCs w:val="24"/>
              </w:rPr>
            </w:pPr>
          </w:p>
        </w:tc>
      </w:tr>
      <w:tr w:rsidRPr="008E5887" w:rsidR="00D0135E" w:rsidTr="009079B5" w14:paraId="64649C66" w14:textId="77777777">
        <w:trPr>
          <w:trHeight w:val="224"/>
        </w:trPr>
        <w:tc>
          <w:tcPr>
            <w:tcW w:w="627" w:type="pct"/>
            <w:vAlign w:val="center"/>
          </w:tcPr>
          <w:p w:rsidRPr="008E5887" w:rsidR="00D0135E" w:rsidP="009079B5" w:rsidRDefault="00D0135E" w14:paraId="4B920355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lastRenderedPageBreak/>
              <w:t>附件</w:t>
            </w:r>
          </w:p>
        </w:tc>
        <w:tc>
          <w:tcPr>
            <w:tcW w:w="635" w:type="pct"/>
            <w:vAlign w:val="center"/>
          </w:tcPr>
          <w:p w:rsidRPr="008E5887" w:rsidR="00D0135E" w:rsidP="009079B5" w:rsidRDefault="00D0135E" w14:paraId="3B96B9C8" w14:textId="77777777">
            <w:pPr>
              <w:rPr>
                <w:rFonts w:ascii="標楷體" w:hAnsi="標楷體" w:eastAsia="標楷體"/>
                <w:color w:val="000000"/>
              </w:rPr>
            </w:pPr>
          </w:p>
        </w:tc>
        <w:tc>
          <w:tcPr>
            <w:tcW w:w="2046" w:type="pct"/>
            <w:vAlign w:val="center"/>
          </w:tcPr>
          <w:p w:rsidRPr="008E5887" w:rsidR="00D0135E" w:rsidP="009079B5" w:rsidRDefault="009D7912" w14:paraId="206208B2" w14:textId="77777777">
            <w:pPr>
              <w:rPr>
                <w:rFonts w:ascii="標楷體" w:hAnsi="標楷體" w:eastAsia="標楷體"/>
                <w:color w:val="000000"/>
              </w:rPr>
            </w:pPr>
            <w:r w:rsidRPr="008B0FBD">
              <w:rPr>
                <w:rFonts w:hint="eastAsia" w:ascii="標楷體" w:hAnsi="標楷體" w:eastAsia="標楷體"/>
                <w:color w:val="000000"/>
              </w:rPr>
              <w:t>上傳檔案</w:t>
            </w:r>
            <w:r>
              <w:rPr>
                <w:rFonts w:hint="eastAsia" w:ascii="標楷體" w:hAnsi="標楷體" w:eastAsia="標楷體"/>
                <w:color w:val="000000"/>
              </w:rPr>
              <w:t>，</w:t>
            </w:r>
            <w:r w:rsidRPr="008B0FBD">
              <w:rPr>
                <w:rFonts w:hint="eastAsia" w:ascii="標楷體" w:hAnsi="標楷體" w:eastAsia="標楷體"/>
                <w:color w:val="000000"/>
              </w:rPr>
              <w:t>可上傳附件類型為TXT, WORD, PPT, EXCEL, PDF, JPG, JPEG, PNG, GIF, ZIP</w:t>
            </w:r>
          </w:p>
        </w:tc>
        <w:tc>
          <w:tcPr>
            <w:tcW w:w="776" w:type="pct"/>
            <w:vAlign w:val="center"/>
          </w:tcPr>
          <w:p w:rsidRPr="008E5887" w:rsidR="00D0135E" w:rsidP="009079B5" w:rsidRDefault="00D0135E" w14:paraId="6BF462BD" w14:textId="77777777">
            <w:pPr>
              <w:rPr>
                <w:rFonts w:ascii="標楷體" w:hAnsi="標楷體" w:eastAsia="標楷體"/>
                <w:color w:val="000000"/>
              </w:rPr>
            </w:pPr>
            <w:r w:rsidRPr="008E5887">
              <w:rPr>
                <w:rFonts w:hint="eastAsia" w:ascii="標楷體" w:hAnsi="標楷體" w:eastAsia="標楷體"/>
                <w:color w:val="000000"/>
              </w:rPr>
              <w:t xml:space="preserve">　</w:t>
            </w:r>
          </w:p>
        </w:tc>
        <w:tc>
          <w:tcPr>
            <w:tcW w:w="916" w:type="pct"/>
          </w:tcPr>
          <w:p w:rsidRPr="008E5887" w:rsidR="00D0135E" w:rsidP="009079B5" w:rsidRDefault="00D0135E" w14:paraId="197CD0D8" w14:textId="77777777">
            <w:pPr>
              <w:rPr>
                <w:rFonts w:ascii="標楷體" w:hAnsi="標楷體" w:eastAsia="標楷體"/>
                <w:szCs w:val="24"/>
              </w:rPr>
            </w:pPr>
          </w:p>
        </w:tc>
      </w:tr>
    </w:tbl>
    <w:p w:rsidRPr="008E5887" w:rsidR="00D0135E" w:rsidP="00D0135E" w:rsidRDefault="00D0135E" w14:paraId="02D0DC29" w14:textId="77777777">
      <w:pPr>
        <w:pStyle w:val="a7"/>
        <w:spacing w:before="326"/>
        <w:rPr>
          <w:rFonts w:ascii="Courier New" w:hAnsi="Courier New" w:eastAsia="標楷體"/>
        </w:rPr>
      </w:pPr>
      <w:bookmarkStart w:name="_Toc13494200" w:id="57"/>
      <w:r w:rsidRPr="008E5887">
        <w:rPr>
          <w:rFonts w:ascii="Courier New" w:hAnsi="標楷體" w:eastAsia="標楷體"/>
        </w:rPr>
        <w:t>圖表</w:t>
      </w:r>
      <w:r w:rsidRPr="008E5887">
        <w:rPr>
          <w:rFonts w:ascii="Courier New" w:hAnsi="Courier New" w:eastAsia="標楷體"/>
        </w:rPr>
        <w:t xml:space="preserve"> </w:t>
      </w:r>
      <w:r w:rsidRPr="008E5887">
        <w:rPr>
          <w:rFonts w:ascii="Courier New" w:hAnsi="Courier New" w:eastAsia="標楷體"/>
        </w:rPr>
        <w:fldChar w:fldCharType="begin"/>
      </w:r>
      <w:r w:rsidRPr="008E5887">
        <w:rPr>
          <w:rFonts w:ascii="Courier New" w:hAnsi="Courier New" w:eastAsia="標楷體"/>
        </w:rPr>
        <w:instrText xml:space="preserve"> SEQ </w:instrText>
      </w:r>
      <w:r w:rsidRPr="008E5887">
        <w:rPr>
          <w:rFonts w:ascii="Courier New" w:hAnsi="標楷體" w:eastAsia="標楷體"/>
        </w:rPr>
        <w:instrText>圖表</w:instrText>
      </w:r>
      <w:r w:rsidRPr="008E5887">
        <w:rPr>
          <w:rFonts w:ascii="Courier New" w:hAnsi="Courier New" w:eastAsia="標楷體"/>
        </w:rPr>
        <w:instrText xml:space="preserve"> \* ARABIC </w:instrText>
      </w:r>
      <w:r w:rsidRPr="008E5887">
        <w:rPr>
          <w:rFonts w:ascii="Courier New" w:hAnsi="Courier New" w:eastAsia="標楷體"/>
        </w:rPr>
        <w:fldChar w:fldCharType="separate"/>
      </w:r>
      <w:r w:rsidR="00A858D0">
        <w:rPr>
          <w:rFonts w:ascii="Courier New" w:hAnsi="Courier New" w:eastAsia="標楷體"/>
          <w:noProof/>
        </w:rPr>
        <w:t>27</w:t>
      </w:r>
      <w:r w:rsidRPr="008E5887">
        <w:rPr>
          <w:rFonts w:ascii="Courier New" w:hAnsi="Courier New" w:eastAsia="標楷體"/>
        </w:rPr>
        <w:fldChar w:fldCharType="end"/>
      </w:r>
      <w:r w:rsidRPr="008E5887">
        <w:rPr>
          <w:rFonts w:ascii="Courier New" w:hAnsi="標楷體" w:eastAsia="標楷體"/>
        </w:rPr>
        <w:t>〔按鈕〕</w:t>
      </w:r>
      <w:r w:rsidRPr="008E5887">
        <w:rPr>
          <w:rFonts w:hint="eastAsia" w:ascii="Courier New" w:hAnsi="標楷體" w:eastAsia="標楷體"/>
        </w:rPr>
        <w:t>編輯單位資訊</w:t>
      </w:r>
      <w:bookmarkEnd w:id="57"/>
    </w:p>
    <w:tbl>
      <w:tblPr>
        <w:tblStyle w:val="ad"/>
        <w:tblW w:w="5000" w:type="pct"/>
        <w:tblLook w:val="0020" w:firstRow="1" w:lastRow="0" w:firstColumn="0" w:lastColumn="0" w:noHBand="0" w:noVBand="0"/>
      </w:tblPr>
      <w:tblGrid>
        <w:gridCol w:w="1822"/>
        <w:gridCol w:w="1138"/>
        <w:gridCol w:w="3966"/>
        <w:gridCol w:w="3124"/>
      </w:tblGrid>
      <w:tr w:rsidRPr="008E5887" w:rsidR="00D0135E" w:rsidTr="009079B5" w14:paraId="6266E9E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tcW w:w="906" w:type="pct"/>
            <w:shd w:val="clear" w:color="auto" w:fill="C6D9F1" w:themeFill="text2" w:themeFillTint="33"/>
          </w:tcPr>
          <w:p w:rsidRPr="008E5887" w:rsidR="00D0135E" w:rsidP="009079B5" w:rsidRDefault="00D0135E" w14:paraId="219AC1FA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hint="eastAsia" w:ascii="Courier New" w:hAnsi="標楷體" w:eastAsia="標楷體"/>
                <w:b w:val="0"/>
              </w:rPr>
              <w:t>名稱</w:t>
            </w:r>
          </w:p>
        </w:tc>
        <w:tc>
          <w:tcPr>
            <w:tcW w:w="566" w:type="pct"/>
            <w:shd w:val="clear" w:color="auto" w:fill="C6D9F1" w:themeFill="text2" w:themeFillTint="33"/>
          </w:tcPr>
          <w:p w:rsidRPr="008E5887" w:rsidR="00D0135E" w:rsidP="009079B5" w:rsidRDefault="00D0135E" w14:paraId="49104653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hint="eastAsia" w:ascii="Courier New" w:hAnsi="標楷體" w:eastAsia="標楷體"/>
                <w:b w:val="0"/>
              </w:rPr>
              <w:t>類型</w:t>
            </w:r>
          </w:p>
        </w:tc>
        <w:tc>
          <w:tcPr>
            <w:tcW w:w="1973" w:type="pct"/>
            <w:shd w:val="clear" w:color="auto" w:fill="C6D9F1" w:themeFill="text2" w:themeFillTint="33"/>
          </w:tcPr>
          <w:p w:rsidRPr="008E5887" w:rsidR="00D0135E" w:rsidP="009079B5" w:rsidRDefault="00D0135E" w14:paraId="1066B8F8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hint="eastAsia" w:ascii="Courier New" w:hAnsi="標楷體" w:eastAsia="標楷體"/>
                <w:b w:val="0"/>
              </w:rPr>
              <w:t>按下後情況</w:t>
            </w:r>
          </w:p>
        </w:tc>
        <w:tc>
          <w:tcPr>
            <w:tcW w:w="1554" w:type="pct"/>
            <w:shd w:val="clear" w:color="auto" w:fill="C6D9F1" w:themeFill="text2" w:themeFillTint="33"/>
          </w:tcPr>
          <w:p w:rsidRPr="008E5887" w:rsidR="00D0135E" w:rsidP="009079B5" w:rsidRDefault="00D0135E" w14:paraId="4FD2BB43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ascii="Courier New" w:hAnsi="標楷體" w:eastAsia="標楷體"/>
                <w:b w:val="0"/>
              </w:rPr>
              <w:t>處理說明</w:t>
            </w:r>
          </w:p>
        </w:tc>
      </w:tr>
      <w:tr w:rsidRPr="008E5887" w:rsidR="00D0135E" w:rsidTr="009079B5" w14:paraId="61F34F1C" w14:textId="77777777">
        <w:trPr>
          <w:trHeight w:val="44"/>
        </w:trPr>
        <w:tc>
          <w:tcPr>
            <w:tcW w:w="906" w:type="pct"/>
          </w:tcPr>
          <w:p w:rsidRPr="008E5887" w:rsidR="00D0135E" w:rsidP="009079B5" w:rsidRDefault="00D0135E" w14:paraId="21275633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確定</w:t>
            </w:r>
          </w:p>
        </w:tc>
        <w:tc>
          <w:tcPr>
            <w:tcW w:w="566" w:type="pct"/>
          </w:tcPr>
          <w:p w:rsidRPr="008E5887" w:rsidR="00D0135E" w:rsidP="009079B5" w:rsidRDefault="00D0135E" w14:paraId="7D22A6DC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ascii="標楷體" w:hAnsi="標楷體" w:eastAsia="標楷體"/>
              </w:rPr>
              <w:t>Button</w:t>
            </w:r>
          </w:p>
        </w:tc>
        <w:tc>
          <w:tcPr>
            <w:tcW w:w="1973" w:type="pct"/>
          </w:tcPr>
          <w:p w:rsidRPr="008E5887" w:rsidR="00D0135E" w:rsidP="009079B5" w:rsidRDefault="00D0135E" w14:paraId="356838F0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儲存資料</w:t>
            </w:r>
            <w:proofErr w:type="gramStart"/>
            <w:r w:rsidRPr="008E5887">
              <w:rPr>
                <w:rFonts w:hint="eastAsia" w:ascii="標楷體" w:hAnsi="標楷體" w:eastAsia="標楷體"/>
              </w:rPr>
              <w:t>並轉頁至</w:t>
            </w:r>
            <w:proofErr w:type="gramEnd"/>
            <w:r w:rsidRPr="008E5887">
              <w:rPr>
                <w:rFonts w:hint="eastAsia" w:ascii="標楷體" w:hAnsi="標楷體" w:eastAsia="標楷體"/>
              </w:rPr>
              <w:t>&lt;1.2_單位資訊-瀏覽&gt;</w:t>
            </w:r>
          </w:p>
        </w:tc>
        <w:tc>
          <w:tcPr>
            <w:tcW w:w="1554" w:type="pct"/>
          </w:tcPr>
          <w:p w:rsidRPr="008E5887" w:rsidR="00D0135E" w:rsidP="009079B5" w:rsidRDefault="00D0135E" w14:paraId="7A5D2221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D0135E" w:rsidTr="009079B5" w14:paraId="06B43A55" w14:textId="77777777">
        <w:trPr>
          <w:trHeight w:val="44"/>
        </w:trPr>
        <w:tc>
          <w:tcPr>
            <w:tcW w:w="906" w:type="pct"/>
          </w:tcPr>
          <w:p w:rsidRPr="008E5887" w:rsidR="00D0135E" w:rsidP="009079B5" w:rsidRDefault="00D0135E" w14:paraId="4E2EE094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取消</w:t>
            </w:r>
          </w:p>
        </w:tc>
        <w:tc>
          <w:tcPr>
            <w:tcW w:w="566" w:type="pct"/>
          </w:tcPr>
          <w:p w:rsidRPr="008E5887" w:rsidR="00D0135E" w:rsidP="009079B5" w:rsidRDefault="00D0135E" w14:paraId="776A6DD2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ascii="標楷體" w:hAnsi="標楷體" w:eastAsia="標楷體"/>
              </w:rPr>
              <w:t>Button</w:t>
            </w:r>
          </w:p>
        </w:tc>
        <w:tc>
          <w:tcPr>
            <w:tcW w:w="1973" w:type="pct"/>
          </w:tcPr>
          <w:p w:rsidRPr="008E5887" w:rsidR="00D0135E" w:rsidP="009079B5" w:rsidRDefault="00D0135E" w14:paraId="49040C3F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不變更任何記錄</w:t>
            </w:r>
          </w:p>
        </w:tc>
        <w:tc>
          <w:tcPr>
            <w:tcW w:w="1554" w:type="pct"/>
          </w:tcPr>
          <w:p w:rsidRPr="008E5887" w:rsidR="00D0135E" w:rsidP="009079B5" w:rsidRDefault="00D0135E" w14:paraId="3B56A993" w14:textId="77777777">
            <w:pPr>
              <w:rPr>
                <w:rFonts w:ascii="標楷體" w:hAnsi="標楷體" w:eastAsia="標楷體"/>
              </w:rPr>
            </w:pPr>
          </w:p>
        </w:tc>
      </w:tr>
    </w:tbl>
    <w:p w:rsidR="00D0135E" w:rsidP="00D0135E" w:rsidRDefault="00D0135E" w14:paraId="4B2E7EC2" w14:textId="77777777">
      <w:pPr>
        <w:pStyle w:val="2"/>
        <w:spacing w:before="326" w:after="163"/>
        <w:rPr>
          <w:rFonts w:ascii="Courier New" w:hAnsi="標楷體" w:eastAsia="標楷體"/>
          <w:b w:val="0"/>
          <w:szCs w:val="24"/>
        </w:rPr>
      </w:pPr>
      <w:bookmarkStart w:name="_Toc13494173" w:id="58"/>
      <w:r w:rsidRPr="008E5887">
        <w:rPr>
          <w:rFonts w:hint="eastAsia" w:ascii="Courier New" w:hAnsi="標楷體" w:eastAsia="標楷體"/>
          <w:b w:val="0"/>
          <w:szCs w:val="24"/>
        </w:rPr>
        <w:t>1.3_</w:t>
      </w:r>
      <w:r w:rsidRPr="008E5887">
        <w:rPr>
          <w:rFonts w:hint="eastAsia" w:ascii="Courier New" w:hAnsi="標楷體" w:eastAsia="標楷體"/>
          <w:b w:val="0"/>
          <w:szCs w:val="24"/>
        </w:rPr>
        <w:t>單位員工</w:t>
      </w:r>
      <w:bookmarkEnd w:id="58"/>
    </w:p>
    <w:p w:rsidRPr="000A3D36" w:rsidR="000A3D36" w:rsidP="000A3D36" w:rsidRDefault="000A3D36" w14:paraId="51C1B4F0" w14:textId="77777777">
      <w:pPr>
        <w:rPr>
          <w:rFonts w:ascii="標楷體" w:hAnsi="標楷體" w:eastAsia="標楷體"/>
        </w:rPr>
      </w:pPr>
      <w:r w:rsidRPr="000A3D36">
        <w:rPr>
          <w:rFonts w:hint="eastAsia" w:ascii="標楷體" w:hAnsi="標楷體" w:eastAsia="標楷體"/>
          <w:highlight w:val="yellow"/>
        </w:rPr>
        <w:t xml:space="preserve">派駐: </w:t>
      </w:r>
      <w:r w:rsidRPr="000A3D36">
        <w:rPr>
          <w:rFonts w:ascii="標楷體" w:hAnsi="標楷體" w:eastAsia="標楷體"/>
          <w:highlight w:val="yellow"/>
        </w:rPr>
        <w:t>https://trello.com/c/IKnV2vk7</w:t>
      </w:r>
    </w:p>
    <w:p w:rsidRPr="008E5887" w:rsidR="00D0135E" w:rsidP="00D0135E" w:rsidRDefault="000A3D36" w14:paraId="0F473A93" w14:textId="77777777">
      <w:pPr>
        <w:pStyle w:val="a7"/>
        <w:spacing w:before="326"/>
        <w:rPr>
          <w:rFonts w:ascii="標楷體" w:hAnsi="標楷體" w:eastAsia="標楷體"/>
        </w:rPr>
      </w:pPr>
      <w:r>
        <w:rPr>
          <w:rFonts w:hint="eastAsia" w:ascii="標楷體" w:hAnsi="標楷體" w:eastAsia="標楷體"/>
        </w:rPr>
        <w:t>單位員工：即時顯示該單位當天在職/</w:t>
      </w:r>
      <w:r w:rsidRPr="008E5887" w:rsidR="00D0135E">
        <w:rPr>
          <w:rFonts w:hint="eastAsia" w:ascii="標楷體" w:hAnsi="標楷體" w:eastAsia="標楷體"/>
        </w:rPr>
        <w:t>未報到</w:t>
      </w:r>
      <w:r>
        <w:rPr>
          <w:rFonts w:hint="eastAsia" w:ascii="標楷體" w:hAnsi="標楷體" w:eastAsia="標楷體"/>
        </w:rPr>
        <w:t>/</w:t>
      </w:r>
      <w:r w:rsidRPr="000A3D36">
        <w:rPr>
          <w:rFonts w:hint="eastAsia" w:ascii="標楷體" w:hAnsi="標楷體" w:eastAsia="標楷體"/>
          <w:highlight w:val="yellow"/>
        </w:rPr>
        <w:t>派駐</w:t>
      </w:r>
      <w:r w:rsidRPr="008E5887" w:rsidR="00D0135E">
        <w:rPr>
          <w:rFonts w:hint="eastAsia" w:ascii="標楷體" w:hAnsi="標楷體" w:eastAsia="標楷體"/>
        </w:rPr>
        <w:t>員工（離職／留停員工不會顯示）</w:t>
      </w:r>
    </w:p>
    <w:p w:rsidRPr="008E5887" w:rsidR="00D0135E" w:rsidP="00EE5669" w:rsidRDefault="00D0135E" w14:paraId="3A9ED5A5" w14:textId="77777777">
      <w:pPr>
        <w:pStyle w:val="af3"/>
        <w:numPr>
          <w:ilvl w:val="0"/>
          <w:numId w:val="8"/>
        </w:numPr>
        <w:ind w:leftChars="0"/>
        <w:rPr>
          <w:rFonts w:ascii="標楷體" w:hAnsi="標楷體" w:eastAsia="標楷體"/>
        </w:rPr>
      </w:pPr>
      <w:r w:rsidRPr="008E5887">
        <w:rPr>
          <w:rFonts w:hint="eastAsia" w:ascii="標楷體" w:hAnsi="標楷體" w:eastAsia="標楷體"/>
        </w:rPr>
        <w:t>依照職稱代碼A-Z，數字小到大，從上至下排序</w:t>
      </w:r>
    </w:p>
    <w:p w:rsidRPr="008E5887" w:rsidR="00D0135E" w:rsidP="00EE5669" w:rsidRDefault="00D0135E" w14:paraId="7A76F647" w14:textId="77777777">
      <w:pPr>
        <w:pStyle w:val="af3"/>
        <w:numPr>
          <w:ilvl w:val="0"/>
          <w:numId w:val="8"/>
        </w:numPr>
        <w:ind w:leftChars="0"/>
        <w:rPr>
          <w:rFonts w:ascii="標楷體" w:hAnsi="標楷體" w:eastAsia="標楷體"/>
        </w:rPr>
      </w:pPr>
      <w:r w:rsidRPr="008E5887">
        <w:rPr>
          <w:rFonts w:hint="eastAsia" w:ascii="標楷體" w:hAnsi="標楷體" w:eastAsia="標楷體"/>
        </w:rPr>
        <w:t>若該人員有PA權限，整行點選</w:t>
      </w:r>
      <w:proofErr w:type="gramStart"/>
      <w:r w:rsidRPr="008E5887">
        <w:rPr>
          <w:rFonts w:hint="eastAsia" w:ascii="標楷體" w:hAnsi="標楷體" w:eastAsia="標楷體"/>
        </w:rPr>
        <w:t>可轉頁至</w:t>
      </w:r>
      <w:proofErr w:type="gramEnd"/>
      <w:r w:rsidRPr="008E5887">
        <w:rPr>
          <w:rFonts w:hint="eastAsia" w:ascii="標楷體" w:hAnsi="標楷體" w:eastAsia="標楷體"/>
        </w:rPr>
        <w:t>PA人員資料頁面</w:t>
      </w:r>
    </w:p>
    <w:p w:rsidRPr="008E5887" w:rsidR="00D74999" w:rsidP="00D74999" w:rsidRDefault="00D74999" w14:paraId="40D2EBBE" w14:textId="77777777">
      <w:pPr>
        <w:rPr>
          <w:rFonts w:ascii="標楷體" w:hAnsi="標楷體" w:eastAsia="標楷體"/>
        </w:rPr>
      </w:pPr>
    </w:p>
    <w:p w:rsidRPr="008E5887" w:rsidR="00D74999" w:rsidP="00D74999" w:rsidRDefault="00D74999" w14:paraId="76AAABDD" w14:textId="77777777">
      <w:pPr>
        <w:rPr>
          <w:rFonts w:ascii="標楷體" w:hAnsi="標楷體" w:eastAsia="標楷體"/>
        </w:rPr>
      </w:pPr>
      <w:r w:rsidRPr="008E5887">
        <w:rPr>
          <w:rFonts w:hint="eastAsia" w:ascii="標楷體" w:hAnsi="標楷體" w:eastAsia="標楷體"/>
        </w:rPr>
        <w:t>(</w:t>
      </w:r>
      <w:proofErr w:type="gramStart"/>
      <w:r w:rsidRPr="008E5887">
        <w:rPr>
          <w:rFonts w:hint="eastAsia" w:ascii="標楷體" w:hAnsi="標楷體" w:eastAsia="標楷體"/>
        </w:rPr>
        <w:t>圖待補</w:t>
      </w:r>
      <w:proofErr w:type="gramEnd"/>
      <w:r w:rsidRPr="008E5887">
        <w:rPr>
          <w:rFonts w:hint="eastAsia" w:ascii="標楷體" w:hAnsi="標楷體" w:eastAsia="標楷體"/>
        </w:rPr>
        <w:t>)</w:t>
      </w:r>
    </w:p>
    <w:p w:rsidRPr="008E5887" w:rsidR="00D0135E" w:rsidP="00D0135E" w:rsidRDefault="00D0135E" w14:paraId="0C90474E" w14:textId="77777777">
      <w:pPr>
        <w:pStyle w:val="a7"/>
        <w:spacing w:before="326"/>
        <w:rPr>
          <w:rFonts w:ascii="Courier New" w:hAnsi="Courier New" w:eastAsia="標楷體"/>
        </w:rPr>
      </w:pPr>
      <w:bookmarkStart w:name="_Toc13494201" w:id="59"/>
      <w:r w:rsidRPr="008E5887">
        <w:rPr>
          <w:rFonts w:ascii="Courier New" w:hAnsi="標楷體" w:eastAsia="標楷體"/>
        </w:rPr>
        <w:t>圖表</w:t>
      </w:r>
      <w:r w:rsidRPr="008E5887">
        <w:rPr>
          <w:rFonts w:ascii="Courier New" w:hAnsi="Courier New" w:eastAsia="標楷體"/>
        </w:rPr>
        <w:t xml:space="preserve"> </w:t>
      </w:r>
      <w:r w:rsidRPr="008E5887">
        <w:rPr>
          <w:rFonts w:ascii="Courier New" w:hAnsi="Courier New" w:eastAsia="標楷體"/>
        </w:rPr>
        <w:fldChar w:fldCharType="begin"/>
      </w:r>
      <w:r w:rsidRPr="008E5887">
        <w:rPr>
          <w:rFonts w:ascii="Courier New" w:hAnsi="Courier New" w:eastAsia="標楷體"/>
        </w:rPr>
        <w:instrText xml:space="preserve"> SEQ </w:instrText>
      </w:r>
      <w:r w:rsidRPr="008E5887">
        <w:rPr>
          <w:rFonts w:ascii="Courier New" w:hAnsi="標楷體" w:eastAsia="標楷體"/>
        </w:rPr>
        <w:instrText>圖表</w:instrText>
      </w:r>
      <w:r w:rsidRPr="008E5887">
        <w:rPr>
          <w:rFonts w:ascii="Courier New" w:hAnsi="Courier New" w:eastAsia="標楷體"/>
        </w:rPr>
        <w:instrText xml:space="preserve"> \* ARABIC </w:instrText>
      </w:r>
      <w:r w:rsidRPr="008E5887">
        <w:rPr>
          <w:rFonts w:ascii="Courier New" w:hAnsi="Courier New" w:eastAsia="標楷體"/>
        </w:rPr>
        <w:fldChar w:fldCharType="separate"/>
      </w:r>
      <w:r w:rsidR="00A858D0">
        <w:rPr>
          <w:rFonts w:ascii="Courier New" w:hAnsi="Courier New" w:eastAsia="標楷體"/>
          <w:noProof/>
        </w:rPr>
        <w:t>28</w:t>
      </w:r>
      <w:r w:rsidRPr="008E5887">
        <w:rPr>
          <w:rFonts w:ascii="Courier New" w:hAnsi="Courier New" w:eastAsia="標楷體"/>
        </w:rPr>
        <w:fldChar w:fldCharType="end"/>
      </w:r>
      <w:r w:rsidRPr="008E5887">
        <w:rPr>
          <w:rFonts w:ascii="Courier New" w:hAnsi="標楷體" w:eastAsia="標楷體"/>
        </w:rPr>
        <w:t>〔欄位〕</w:t>
      </w:r>
      <w:r w:rsidRPr="008E5887">
        <w:rPr>
          <w:rFonts w:hint="eastAsia" w:ascii="Courier New" w:hAnsi="標楷體" w:eastAsia="標楷體"/>
        </w:rPr>
        <w:t>單位員工</w:t>
      </w:r>
      <w:bookmarkEnd w:id="59"/>
    </w:p>
    <w:tbl>
      <w:tblPr>
        <w:tblStyle w:val="ad"/>
        <w:tblW w:w="5000" w:type="pct"/>
        <w:tblLook w:val="0020" w:firstRow="1" w:lastRow="0" w:firstColumn="0" w:lastColumn="0" w:noHBand="0" w:noVBand="0"/>
      </w:tblPr>
      <w:tblGrid>
        <w:gridCol w:w="1686"/>
        <w:gridCol w:w="6380"/>
        <w:gridCol w:w="1984"/>
      </w:tblGrid>
      <w:tr w:rsidRPr="008E5887" w:rsidR="00D0135E" w:rsidTr="009079B5" w14:paraId="7BDAA29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  <w:tblHeader/>
        </w:trPr>
        <w:tc>
          <w:tcPr>
            <w:tcW w:w="839" w:type="pct"/>
            <w:shd w:val="clear" w:color="auto" w:fill="C6D9F1" w:themeFill="text2" w:themeFillTint="33"/>
          </w:tcPr>
          <w:p w:rsidRPr="008E5887" w:rsidR="00D0135E" w:rsidP="009079B5" w:rsidRDefault="00D0135E" w14:paraId="160C454B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ascii="Courier New" w:hAnsi="標楷體" w:eastAsia="標楷體"/>
                <w:b w:val="0"/>
              </w:rPr>
              <w:t>欄位名稱</w:t>
            </w:r>
          </w:p>
        </w:tc>
        <w:tc>
          <w:tcPr>
            <w:tcW w:w="3174" w:type="pct"/>
            <w:shd w:val="clear" w:color="auto" w:fill="C6D9F1" w:themeFill="text2" w:themeFillTint="33"/>
          </w:tcPr>
          <w:p w:rsidRPr="008E5887" w:rsidR="00D0135E" w:rsidP="009079B5" w:rsidRDefault="00D0135E" w14:paraId="6FCB0C6F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hint="eastAsia" w:ascii="Courier New" w:hAnsi="標楷體" w:eastAsia="標楷體"/>
                <w:b w:val="0"/>
              </w:rPr>
              <w:t>顯示內容</w:t>
            </w:r>
          </w:p>
        </w:tc>
        <w:tc>
          <w:tcPr>
            <w:tcW w:w="987" w:type="pct"/>
            <w:shd w:val="clear" w:color="auto" w:fill="C6D9F1" w:themeFill="text2" w:themeFillTint="33"/>
          </w:tcPr>
          <w:p w:rsidRPr="008E5887" w:rsidR="00D0135E" w:rsidP="009079B5" w:rsidRDefault="00D0135E" w14:paraId="5BA8F562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hint="eastAsia" w:ascii="Courier New" w:hAnsi="標楷體" w:eastAsia="標楷體"/>
                <w:b w:val="0"/>
              </w:rPr>
              <w:t>其他說明</w:t>
            </w:r>
          </w:p>
        </w:tc>
      </w:tr>
      <w:tr w:rsidRPr="008E5887" w:rsidR="00D0135E" w:rsidTr="009079B5" w14:paraId="2061B0C5" w14:textId="77777777">
        <w:trPr>
          <w:trHeight w:val="224"/>
        </w:trPr>
        <w:tc>
          <w:tcPr>
            <w:tcW w:w="839" w:type="pct"/>
          </w:tcPr>
          <w:p w:rsidRPr="008E5887" w:rsidR="00D0135E" w:rsidP="009079B5" w:rsidRDefault="00D0135E" w14:paraId="0D9B7915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狀態</w:t>
            </w:r>
          </w:p>
        </w:tc>
        <w:tc>
          <w:tcPr>
            <w:tcW w:w="3174" w:type="pct"/>
          </w:tcPr>
          <w:p w:rsidRPr="008E5887" w:rsidR="00D0135E" w:rsidP="009079B5" w:rsidRDefault="00D0135E" w14:paraId="2080DD64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在職/尚未報到</w:t>
            </w:r>
          </w:p>
        </w:tc>
        <w:tc>
          <w:tcPr>
            <w:tcW w:w="987" w:type="pct"/>
          </w:tcPr>
          <w:p w:rsidRPr="008E5887" w:rsidR="00D0135E" w:rsidP="009079B5" w:rsidRDefault="00D0135E" w14:paraId="0ABA191A" w14:textId="77777777">
            <w:pPr>
              <w:rPr>
                <w:rFonts w:ascii="Courier New" w:hAnsi="Courier New" w:eastAsia="標楷體"/>
              </w:rPr>
            </w:pPr>
          </w:p>
        </w:tc>
      </w:tr>
      <w:tr w:rsidRPr="008E5887" w:rsidR="00D0135E" w:rsidTr="009079B5" w14:paraId="2C6D3865" w14:textId="77777777">
        <w:trPr>
          <w:trHeight w:val="224"/>
        </w:trPr>
        <w:tc>
          <w:tcPr>
            <w:tcW w:w="839" w:type="pct"/>
          </w:tcPr>
          <w:p w:rsidRPr="008E5887" w:rsidR="00D0135E" w:rsidP="009079B5" w:rsidRDefault="00D0135E" w14:paraId="5EC7437E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職稱</w:t>
            </w:r>
          </w:p>
        </w:tc>
        <w:tc>
          <w:tcPr>
            <w:tcW w:w="3174" w:type="pct"/>
          </w:tcPr>
          <w:p w:rsidRPr="008E5887" w:rsidR="00D0135E" w:rsidP="009079B5" w:rsidRDefault="00D0135E" w14:paraId="1D750F05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職稱代碼/職稱</w:t>
            </w:r>
          </w:p>
        </w:tc>
        <w:tc>
          <w:tcPr>
            <w:tcW w:w="987" w:type="pct"/>
          </w:tcPr>
          <w:p w:rsidRPr="008E5887" w:rsidR="00D0135E" w:rsidP="009079B5" w:rsidRDefault="00D0135E" w14:paraId="2ECDE8EA" w14:textId="77777777">
            <w:pPr>
              <w:rPr>
                <w:rFonts w:ascii="Courier New" w:hAnsi="Courier New" w:eastAsia="標楷體"/>
              </w:rPr>
            </w:pPr>
          </w:p>
        </w:tc>
      </w:tr>
      <w:tr w:rsidRPr="008E5887" w:rsidR="00D0135E" w:rsidTr="009079B5" w14:paraId="5F114208" w14:textId="77777777">
        <w:trPr>
          <w:trHeight w:val="224"/>
        </w:trPr>
        <w:tc>
          <w:tcPr>
            <w:tcW w:w="839" w:type="pct"/>
          </w:tcPr>
          <w:p w:rsidRPr="008E5887" w:rsidR="00D0135E" w:rsidP="009079B5" w:rsidRDefault="00D0135E" w14:paraId="751936EE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姓名</w:t>
            </w:r>
          </w:p>
        </w:tc>
        <w:tc>
          <w:tcPr>
            <w:tcW w:w="3174" w:type="pct"/>
          </w:tcPr>
          <w:p w:rsidRPr="008E5887" w:rsidR="00D0135E" w:rsidP="009079B5" w:rsidRDefault="00D0135E" w14:paraId="635D4A29" w14:textId="77777777">
            <w:pPr>
              <w:rPr>
                <w:rFonts w:ascii="標楷體" w:hAnsi="標楷體" w:eastAsia="標楷體"/>
              </w:rPr>
            </w:pPr>
            <w:proofErr w:type="gramStart"/>
            <w:r w:rsidRPr="008E5887">
              <w:rPr>
                <w:rFonts w:hint="eastAsia" w:ascii="標楷體" w:hAnsi="標楷體" w:eastAsia="標楷體"/>
              </w:rPr>
              <w:t>工號</w:t>
            </w:r>
            <w:proofErr w:type="gramEnd"/>
            <w:r w:rsidRPr="008E5887">
              <w:rPr>
                <w:rFonts w:hint="eastAsia" w:ascii="標楷體" w:hAnsi="標楷體" w:eastAsia="標楷體"/>
              </w:rPr>
              <w:t>/姓名</w:t>
            </w:r>
          </w:p>
        </w:tc>
        <w:tc>
          <w:tcPr>
            <w:tcW w:w="987" w:type="pct"/>
          </w:tcPr>
          <w:p w:rsidRPr="008E5887" w:rsidR="00D0135E" w:rsidP="009079B5" w:rsidRDefault="00D0135E" w14:paraId="0CF2F0EC" w14:textId="77777777">
            <w:pPr>
              <w:rPr>
                <w:rFonts w:ascii="Courier New" w:hAnsi="Courier New" w:eastAsia="標楷體"/>
                <w:highlight w:val="yellow"/>
              </w:rPr>
            </w:pPr>
          </w:p>
        </w:tc>
      </w:tr>
    </w:tbl>
    <w:p w:rsidR="007D1BBD" w:rsidP="00D0135E" w:rsidRDefault="007D1BBD" w14:paraId="341F24DE" w14:textId="77777777">
      <w:pPr>
        <w:rPr>
          <w:rFonts w:ascii="Courier New" w:hAnsi="Courier New" w:eastAsia="標楷體"/>
          <w:sz w:val="28"/>
        </w:rPr>
      </w:pPr>
      <w:bookmarkStart w:name="_Toc324231360" w:id="60"/>
    </w:p>
    <w:p w:rsidR="007D1BBD" w:rsidRDefault="007D1BBD" w14:paraId="29D62B12" w14:textId="77777777">
      <w:pPr>
        <w:rPr>
          <w:rFonts w:ascii="Courier New" w:hAnsi="Courier New" w:eastAsia="標楷體"/>
          <w:sz w:val="28"/>
        </w:rPr>
      </w:pPr>
      <w:r>
        <w:rPr>
          <w:rFonts w:ascii="Courier New" w:hAnsi="Courier New" w:eastAsia="標楷體"/>
          <w:sz w:val="28"/>
        </w:rPr>
        <w:br w:type="page"/>
      </w:r>
    </w:p>
    <w:p w:rsidR="00D0135E" w:rsidP="00D0135E" w:rsidRDefault="00D0135E" w14:paraId="183F23E3" w14:textId="77777777">
      <w:pPr>
        <w:pStyle w:val="2"/>
        <w:spacing w:before="326" w:after="163"/>
        <w:rPr>
          <w:rFonts w:ascii="Courier New" w:hAnsi="標楷體" w:eastAsia="標楷體"/>
          <w:b w:val="0"/>
          <w:szCs w:val="24"/>
        </w:rPr>
      </w:pPr>
      <w:bookmarkStart w:name="_Toc13494174" w:id="61"/>
      <w:bookmarkEnd w:id="60"/>
      <w:r w:rsidRPr="008E5887">
        <w:rPr>
          <w:rFonts w:hint="eastAsia" w:ascii="Courier New" w:hAnsi="標楷體" w:eastAsia="標楷體"/>
          <w:b w:val="0"/>
          <w:szCs w:val="24"/>
        </w:rPr>
        <w:lastRenderedPageBreak/>
        <w:t>1.</w:t>
      </w:r>
      <w:r w:rsidRPr="008E5887">
        <w:rPr>
          <w:rFonts w:ascii="Courier New" w:hAnsi="標楷體" w:eastAsia="標楷體"/>
          <w:b w:val="0"/>
          <w:szCs w:val="24"/>
        </w:rPr>
        <w:t>4</w:t>
      </w:r>
      <w:r w:rsidRPr="008E5887">
        <w:rPr>
          <w:rFonts w:hint="eastAsia" w:ascii="Courier New" w:hAnsi="標楷體" w:eastAsia="標楷體"/>
          <w:b w:val="0"/>
          <w:szCs w:val="24"/>
        </w:rPr>
        <w:t>_</w:t>
      </w:r>
      <w:r w:rsidRPr="008E5887">
        <w:rPr>
          <w:rFonts w:hint="eastAsia" w:ascii="Courier New" w:hAnsi="標楷體" w:eastAsia="標楷體"/>
          <w:b w:val="0"/>
          <w:szCs w:val="24"/>
        </w:rPr>
        <w:t>組織圖</w:t>
      </w:r>
      <w:bookmarkEnd w:id="61"/>
    </w:p>
    <w:p w:rsidRPr="000A3D36" w:rsidR="000A3D36" w:rsidP="000A3D36" w:rsidRDefault="00AA2026" w14:paraId="495086D8" w14:textId="77777777">
      <w:pPr>
        <w:rPr>
          <w:highlight w:val="yellow"/>
        </w:rPr>
      </w:pPr>
      <w:hyperlink w:history="1" r:id="rId23">
        <w:r w:rsidRPr="000A3D36" w:rsidR="000A3D36">
          <w:rPr>
            <w:rStyle w:val="a8"/>
            <w:rFonts w:cs="Courier New"/>
            <w:highlight w:val="yellow"/>
          </w:rPr>
          <w:t>https://trello.com/c/3p6mxwaz</w:t>
        </w:r>
      </w:hyperlink>
    </w:p>
    <w:p w:rsidR="000A3D36" w:rsidP="000A3D36" w:rsidRDefault="000A3D36" w14:paraId="3151DBF8" w14:textId="77777777">
      <w:r w:rsidRPr="000A3D36">
        <w:rPr>
          <w:highlight w:val="yellow"/>
        </w:rPr>
        <w:t>https://trello.com/c/Y3rK69up</w:t>
      </w:r>
    </w:p>
    <w:p w:rsidRPr="000A3D36" w:rsidR="000A3D36" w:rsidP="000A3D36" w:rsidRDefault="000A3D36" w14:paraId="2C708838" w14:textId="77777777"/>
    <w:p w:rsidRPr="008E5887" w:rsidR="00D0135E" w:rsidP="00EE5669" w:rsidRDefault="00D0135E" w14:paraId="74269EFD" w14:textId="77777777">
      <w:pPr>
        <w:pStyle w:val="af3"/>
        <w:numPr>
          <w:ilvl w:val="0"/>
          <w:numId w:val="9"/>
        </w:numPr>
        <w:ind w:leftChars="0"/>
        <w:rPr>
          <w:rFonts w:ascii="標楷體" w:hAnsi="標楷體" w:eastAsia="標楷體"/>
        </w:rPr>
      </w:pPr>
      <w:r w:rsidRPr="008E5887">
        <w:rPr>
          <w:rFonts w:hint="eastAsia" w:ascii="標楷體" w:hAnsi="標楷體" w:eastAsia="標楷體"/>
        </w:rPr>
        <w:t>可下日期搜尋該天的組織圖</w:t>
      </w:r>
    </w:p>
    <w:p w:rsidR="00D0135E" w:rsidP="00EE5669" w:rsidRDefault="00D0135E" w14:paraId="08AE372A" w14:textId="77777777">
      <w:pPr>
        <w:pStyle w:val="af3"/>
        <w:numPr>
          <w:ilvl w:val="0"/>
          <w:numId w:val="9"/>
        </w:numPr>
        <w:ind w:leftChars="0"/>
        <w:rPr>
          <w:rFonts w:ascii="標楷體" w:hAnsi="標楷體" w:eastAsia="標楷體"/>
        </w:rPr>
      </w:pPr>
      <w:r w:rsidRPr="008E5887">
        <w:rPr>
          <w:rFonts w:hint="eastAsia" w:ascii="標楷體" w:hAnsi="標楷體" w:eastAsia="標楷體"/>
        </w:rPr>
        <w:t>可自行選擇組織圖顯示的欄位</w:t>
      </w:r>
    </w:p>
    <w:p w:rsidR="007D1BBD" w:rsidP="00EE5669" w:rsidRDefault="007D1BBD" w14:paraId="1E87056D" w14:textId="77777777">
      <w:pPr>
        <w:pStyle w:val="af3"/>
        <w:numPr>
          <w:ilvl w:val="0"/>
          <w:numId w:val="9"/>
        </w:numPr>
        <w:ind w:leftChars="0"/>
        <w:rPr>
          <w:rFonts w:ascii="標楷體" w:hAnsi="標楷體" w:eastAsia="標楷體"/>
        </w:rPr>
      </w:pPr>
      <w:r>
        <w:rPr>
          <w:rFonts w:hint="eastAsia" w:ascii="標楷體" w:hAnsi="標楷體" w:eastAsia="標楷體"/>
        </w:rPr>
        <w:t>需判斷公司是否有平行組織，</w:t>
      </w:r>
    </w:p>
    <w:p w:rsidR="007D1BBD" w:rsidP="007D1BBD" w:rsidRDefault="007D1BBD" w14:paraId="3CE7DECB" w14:textId="77777777">
      <w:pPr>
        <w:pStyle w:val="af3"/>
        <w:numPr>
          <w:ilvl w:val="0"/>
          <w:numId w:val="17"/>
        </w:numPr>
        <w:ind w:leftChars="0"/>
        <w:rPr>
          <w:rFonts w:ascii="標楷體" w:hAnsi="標楷體" w:eastAsia="標楷體"/>
        </w:rPr>
      </w:pPr>
      <w:r>
        <w:rPr>
          <w:rFonts w:hint="eastAsia" w:ascii="標楷體" w:hAnsi="標楷體" w:eastAsia="標楷體"/>
        </w:rPr>
        <w:t xml:space="preserve">有平行組織: </w:t>
      </w:r>
      <w:proofErr w:type="gramStart"/>
      <w:r>
        <w:rPr>
          <w:rFonts w:hint="eastAsia" w:ascii="標楷體" w:hAnsi="標楷體" w:eastAsia="標楷體"/>
        </w:rPr>
        <w:t>組織圖第一層</w:t>
      </w:r>
      <w:proofErr w:type="gramEnd"/>
      <w:r>
        <w:rPr>
          <w:rFonts w:hint="eastAsia" w:ascii="標楷體" w:hAnsi="標楷體" w:eastAsia="標楷體"/>
        </w:rPr>
        <w:t>帶入C</w:t>
      </w:r>
      <w:r>
        <w:rPr>
          <w:rFonts w:ascii="標楷體" w:hAnsi="標楷體" w:eastAsia="標楷體"/>
        </w:rPr>
        <w:t>ompany Space</w:t>
      </w:r>
      <w:r>
        <w:rPr>
          <w:rFonts w:hint="eastAsia" w:ascii="標楷體" w:hAnsi="標楷體" w:eastAsia="標楷體"/>
        </w:rPr>
        <w:t>的企業名稱(文字即可，不需圖片)，再長出各節點組織圖</w:t>
      </w:r>
    </w:p>
    <w:p w:rsidRPr="008E5887" w:rsidR="007D1BBD" w:rsidP="007D1BBD" w:rsidRDefault="007D1BBD" w14:paraId="265AF46E" w14:textId="77777777">
      <w:pPr>
        <w:pStyle w:val="af3"/>
        <w:numPr>
          <w:ilvl w:val="0"/>
          <w:numId w:val="17"/>
        </w:numPr>
        <w:ind w:leftChars="0"/>
        <w:rPr>
          <w:rFonts w:ascii="標楷體" w:hAnsi="標楷體" w:eastAsia="標楷體"/>
        </w:rPr>
      </w:pPr>
      <w:r>
        <w:rPr>
          <w:rFonts w:hint="eastAsia" w:ascii="標楷體" w:hAnsi="標楷體" w:eastAsia="標楷體"/>
        </w:rPr>
        <w:t>無平行組織: 第一層即為最高層級單位資訊</w:t>
      </w:r>
    </w:p>
    <w:p w:rsidRPr="008E5887" w:rsidR="00D0135E" w:rsidP="00D0135E" w:rsidRDefault="00D0135E" w14:paraId="0A5FDBE8" w14:textId="77777777">
      <w:pPr>
        <w:rPr>
          <w:rFonts w:ascii="Courier New" w:hAnsi="Courier New" w:eastAsia="標楷體"/>
          <w:noProof/>
        </w:rPr>
      </w:pPr>
    </w:p>
    <w:p w:rsidRPr="008E5887" w:rsidR="00D74999" w:rsidP="00D0135E" w:rsidRDefault="00D74999" w14:paraId="1A8412C0" w14:textId="77777777">
      <w:pPr>
        <w:rPr>
          <w:rFonts w:ascii="Courier New" w:hAnsi="Courier New" w:eastAsia="標楷體"/>
          <w:noProof/>
        </w:rPr>
      </w:pPr>
      <w:r w:rsidRPr="008E5887">
        <w:rPr>
          <w:rFonts w:hint="eastAsia" w:ascii="Courier New" w:hAnsi="Courier New" w:eastAsia="標楷體"/>
          <w:noProof/>
        </w:rPr>
        <w:t>(</w:t>
      </w:r>
      <w:r w:rsidRPr="008E5887">
        <w:rPr>
          <w:rFonts w:hint="eastAsia" w:ascii="Courier New" w:hAnsi="Courier New" w:eastAsia="標楷體"/>
          <w:noProof/>
        </w:rPr>
        <w:t>圖待補</w:t>
      </w:r>
      <w:r w:rsidRPr="008E5887">
        <w:rPr>
          <w:rFonts w:hint="eastAsia" w:ascii="Courier New" w:hAnsi="Courier New" w:eastAsia="標楷體"/>
          <w:noProof/>
        </w:rPr>
        <w:t>)</w:t>
      </w:r>
    </w:p>
    <w:p w:rsidR="00D74999" w:rsidP="00D0135E" w:rsidRDefault="00D74999" w14:paraId="57CFFD75" w14:textId="77777777">
      <w:pPr>
        <w:rPr>
          <w:rFonts w:ascii="Courier New" w:hAnsi="Courier New" w:eastAsia="標楷體"/>
          <w:noProof/>
        </w:rPr>
      </w:pPr>
    </w:p>
    <w:p w:rsidR="00CA33D1" w:rsidP="00D0135E" w:rsidRDefault="00CA33D1" w14:paraId="613B43B3" w14:textId="77777777">
      <w:pPr>
        <w:rPr>
          <w:rFonts w:ascii="Courier New" w:hAnsi="Courier New" w:eastAsia="標楷體"/>
          <w:noProof/>
        </w:rPr>
      </w:pPr>
    </w:p>
    <w:p w:rsidRPr="008E5887" w:rsidR="00CA33D1" w:rsidP="00D0135E" w:rsidRDefault="00CA33D1" w14:paraId="39A10DD5" w14:textId="77777777">
      <w:pPr>
        <w:rPr>
          <w:rFonts w:ascii="Courier New" w:hAnsi="Courier New" w:eastAsia="標楷體"/>
          <w:noProof/>
        </w:rPr>
      </w:pPr>
    </w:p>
    <w:p w:rsidRPr="008E5887" w:rsidR="00D0135E" w:rsidP="00D0135E" w:rsidRDefault="00D0135E" w14:paraId="729C7C1E" w14:textId="77777777">
      <w:pPr>
        <w:rPr>
          <w:rFonts w:ascii="Courier New" w:hAnsi="Courier New" w:eastAsia="標楷體"/>
          <w:noProof/>
        </w:rPr>
      </w:pPr>
      <w:r w:rsidRPr="008E5887">
        <w:rPr>
          <w:rFonts w:hint="eastAsia" w:ascii="Courier New" w:hAnsi="Courier New" w:eastAsia="標楷體"/>
          <w:noProof/>
        </w:rPr>
        <w:t>組織圖搜尋欄位如下</w:t>
      </w:r>
      <w:r w:rsidRPr="008E5887">
        <w:rPr>
          <w:rFonts w:hint="eastAsia" w:ascii="Courier New" w:hAnsi="Courier New" w:eastAsia="標楷體"/>
          <w:noProof/>
        </w:rPr>
        <w:t>:</w:t>
      </w:r>
    </w:p>
    <w:p w:rsidRPr="008E5887" w:rsidR="00D0135E" w:rsidP="00D0135E" w:rsidRDefault="00D0135E" w14:paraId="78527FA2" w14:textId="77777777">
      <w:pPr>
        <w:pStyle w:val="a7"/>
        <w:spacing w:before="326"/>
        <w:rPr>
          <w:rFonts w:ascii="Courier New" w:hAnsi="Courier New" w:eastAsia="標楷體"/>
        </w:rPr>
      </w:pPr>
      <w:bookmarkStart w:name="_Toc13494202" w:id="62"/>
      <w:r w:rsidRPr="008E5887">
        <w:rPr>
          <w:rFonts w:ascii="Courier New" w:hAnsi="標楷體" w:eastAsia="標楷體"/>
        </w:rPr>
        <w:t>圖表</w:t>
      </w:r>
      <w:r w:rsidRPr="008E5887">
        <w:rPr>
          <w:rFonts w:ascii="Courier New" w:hAnsi="Courier New" w:eastAsia="標楷體"/>
        </w:rPr>
        <w:t xml:space="preserve"> </w:t>
      </w:r>
      <w:r w:rsidRPr="008E5887">
        <w:rPr>
          <w:rFonts w:ascii="Courier New" w:hAnsi="Courier New" w:eastAsia="標楷體"/>
        </w:rPr>
        <w:fldChar w:fldCharType="begin"/>
      </w:r>
      <w:r w:rsidRPr="008E5887">
        <w:rPr>
          <w:rFonts w:ascii="Courier New" w:hAnsi="Courier New" w:eastAsia="標楷體"/>
        </w:rPr>
        <w:instrText xml:space="preserve"> SEQ </w:instrText>
      </w:r>
      <w:r w:rsidRPr="008E5887">
        <w:rPr>
          <w:rFonts w:ascii="Courier New" w:hAnsi="標楷體" w:eastAsia="標楷體"/>
        </w:rPr>
        <w:instrText>圖表</w:instrText>
      </w:r>
      <w:r w:rsidRPr="008E5887">
        <w:rPr>
          <w:rFonts w:ascii="Courier New" w:hAnsi="Courier New" w:eastAsia="標楷體"/>
        </w:rPr>
        <w:instrText xml:space="preserve"> \* ARABIC </w:instrText>
      </w:r>
      <w:r w:rsidRPr="008E5887">
        <w:rPr>
          <w:rFonts w:ascii="Courier New" w:hAnsi="Courier New" w:eastAsia="標楷體"/>
        </w:rPr>
        <w:fldChar w:fldCharType="separate"/>
      </w:r>
      <w:r w:rsidR="00A858D0">
        <w:rPr>
          <w:rFonts w:ascii="Courier New" w:hAnsi="Courier New" w:eastAsia="標楷體"/>
          <w:noProof/>
        </w:rPr>
        <w:t>29</w:t>
      </w:r>
      <w:r w:rsidRPr="008E5887">
        <w:rPr>
          <w:rFonts w:ascii="Courier New" w:hAnsi="Courier New" w:eastAsia="標楷體"/>
        </w:rPr>
        <w:fldChar w:fldCharType="end"/>
      </w:r>
      <w:r w:rsidRPr="008E5887">
        <w:rPr>
          <w:rFonts w:ascii="Courier New" w:hAnsi="標楷體" w:eastAsia="標楷體"/>
        </w:rPr>
        <w:t>〔欄位〕</w:t>
      </w:r>
      <w:r w:rsidRPr="008E5887">
        <w:rPr>
          <w:rFonts w:hint="eastAsia" w:ascii="Courier New" w:hAnsi="標楷體" w:eastAsia="標楷體"/>
        </w:rPr>
        <w:t>組織圖</w:t>
      </w:r>
      <w:r w:rsidRPr="008E5887">
        <w:rPr>
          <w:rFonts w:hint="eastAsia" w:ascii="Courier New" w:hAnsi="標楷體" w:eastAsia="標楷體"/>
        </w:rPr>
        <w:t>-</w:t>
      </w:r>
      <w:r w:rsidRPr="008E5887">
        <w:rPr>
          <w:rFonts w:hint="eastAsia" w:ascii="Courier New" w:hAnsi="標楷體" w:eastAsia="標楷體"/>
        </w:rPr>
        <w:t>搜尋條件</w:t>
      </w:r>
      <w:bookmarkEnd w:id="62"/>
    </w:p>
    <w:tbl>
      <w:tblPr>
        <w:tblStyle w:val="ad"/>
        <w:tblW w:w="5000" w:type="pct"/>
        <w:tblLook w:val="0020" w:firstRow="1" w:lastRow="0" w:firstColumn="0" w:lastColumn="0" w:noHBand="0" w:noVBand="0"/>
      </w:tblPr>
      <w:tblGrid>
        <w:gridCol w:w="1365"/>
        <w:gridCol w:w="1598"/>
        <w:gridCol w:w="3260"/>
        <w:gridCol w:w="3827"/>
      </w:tblGrid>
      <w:tr w:rsidRPr="008E5887" w:rsidR="00D0135E" w:rsidTr="009079B5" w14:paraId="5109D66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  <w:tblHeader/>
        </w:trPr>
        <w:tc>
          <w:tcPr>
            <w:tcW w:w="679" w:type="pct"/>
            <w:shd w:val="clear" w:color="auto" w:fill="C6D9F1" w:themeFill="text2" w:themeFillTint="33"/>
          </w:tcPr>
          <w:p w:rsidRPr="008E5887" w:rsidR="00D0135E" w:rsidP="009079B5" w:rsidRDefault="00D0135E" w14:paraId="0FF76A0F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ascii="Courier New" w:hAnsi="標楷體" w:eastAsia="標楷體"/>
                <w:b w:val="0"/>
              </w:rPr>
              <w:t>欄位名稱</w:t>
            </w:r>
          </w:p>
        </w:tc>
        <w:tc>
          <w:tcPr>
            <w:tcW w:w="795" w:type="pct"/>
            <w:shd w:val="clear" w:color="auto" w:fill="C6D9F1" w:themeFill="text2" w:themeFillTint="33"/>
          </w:tcPr>
          <w:p w:rsidRPr="008E5887" w:rsidR="00D0135E" w:rsidP="009079B5" w:rsidRDefault="00D0135E" w14:paraId="21AC6CD6" w14:textId="77777777">
            <w:pPr>
              <w:rPr>
                <w:rFonts w:ascii="Courier New" w:hAnsi="Courier New" w:eastAsia="標楷體"/>
                <w:b w:val="0"/>
              </w:rPr>
            </w:pPr>
            <w:proofErr w:type="gramStart"/>
            <w:r w:rsidRPr="008E5887">
              <w:rPr>
                <w:rFonts w:hint="eastAsia" w:ascii="Courier New" w:hAnsi="標楷體" w:eastAsia="標楷體"/>
                <w:b w:val="0"/>
              </w:rPr>
              <w:t>是否必填</w:t>
            </w:r>
            <w:proofErr w:type="gramEnd"/>
          </w:p>
        </w:tc>
        <w:tc>
          <w:tcPr>
            <w:tcW w:w="1622" w:type="pct"/>
            <w:shd w:val="clear" w:color="auto" w:fill="C6D9F1" w:themeFill="text2" w:themeFillTint="33"/>
          </w:tcPr>
          <w:p w:rsidRPr="008E5887" w:rsidR="00D0135E" w:rsidP="009079B5" w:rsidRDefault="00D0135E" w14:paraId="6ED807BC" w14:textId="77777777">
            <w:pPr>
              <w:rPr>
                <w:rFonts w:ascii="Courier New" w:hAnsi="標楷體" w:eastAsia="標楷體"/>
                <w:b w:val="0"/>
              </w:rPr>
            </w:pPr>
            <w:r w:rsidRPr="008E5887">
              <w:rPr>
                <w:rFonts w:hint="eastAsia" w:ascii="Courier New" w:hAnsi="標楷體" w:eastAsia="標楷體"/>
                <w:b w:val="0"/>
              </w:rPr>
              <w:t>格式</w:t>
            </w:r>
          </w:p>
        </w:tc>
        <w:tc>
          <w:tcPr>
            <w:tcW w:w="1904" w:type="pct"/>
            <w:shd w:val="clear" w:color="auto" w:fill="C6D9F1" w:themeFill="text2" w:themeFillTint="33"/>
          </w:tcPr>
          <w:p w:rsidRPr="008E5887" w:rsidR="00D0135E" w:rsidP="009079B5" w:rsidRDefault="00D0135E" w14:paraId="70ADA7C3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ascii="Courier New" w:hAnsi="標楷體" w:eastAsia="標楷體"/>
                <w:b w:val="0"/>
              </w:rPr>
              <w:t>說明</w:t>
            </w:r>
          </w:p>
        </w:tc>
      </w:tr>
      <w:tr w:rsidRPr="008E5887" w:rsidR="00D0135E" w:rsidTr="009079B5" w14:paraId="011B39CD" w14:textId="77777777">
        <w:trPr>
          <w:trHeight w:val="224"/>
        </w:trPr>
        <w:tc>
          <w:tcPr>
            <w:tcW w:w="679" w:type="pct"/>
          </w:tcPr>
          <w:p w:rsidRPr="008E5887" w:rsidR="00D0135E" w:rsidP="009079B5" w:rsidRDefault="00D0135E" w14:paraId="01732349" w14:textId="77777777">
            <w:pPr>
              <w:rPr>
                <w:rFonts w:ascii="Courier New" w:hAnsi="Courier New" w:eastAsia="標楷體"/>
              </w:rPr>
            </w:pPr>
            <w:r w:rsidRPr="008E5887">
              <w:rPr>
                <w:rFonts w:hint="eastAsia" w:ascii="Courier New" w:hAnsi="Courier New" w:eastAsia="標楷體"/>
              </w:rPr>
              <w:t>日期</w:t>
            </w:r>
          </w:p>
        </w:tc>
        <w:tc>
          <w:tcPr>
            <w:tcW w:w="795" w:type="pct"/>
          </w:tcPr>
          <w:p w:rsidRPr="008E5887" w:rsidR="00D0135E" w:rsidP="009079B5" w:rsidRDefault="007D1BBD" w14:paraId="391D5048" w14:textId="77777777">
            <w:pPr>
              <w:rPr>
                <w:rFonts w:ascii="Courier New" w:hAnsi="Courier New" w:eastAsia="標楷體"/>
              </w:rPr>
            </w:pPr>
            <w:r>
              <w:rPr>
                <w:rFonts w:hint="eastAsia" w:ascii="Courier New" w:hAnsi="Courier New" w:eastAsia="標楷體"/>
              </w:rPr>
              <w:t>Y</w:t>
            </w:r>
          </w:p>
        </w:tc>
        <w:tc>
          <w:tcPr>
            <w:tcW w:w="1622" w:type="pct"/>
          </w:tcPr>
          <w:p w:rsidRPr="008E5887" w:rsidR="00D0135E" w:rsidP="009079B5" w:rsidRDefault="00D0135E" w14:paraId="349DACCE" w14:textId="77777777">
            <w:pPr>
              <w:rPr>
                <w:rFonts w:ascii="Courier New" w:hAnsi="Courier New" w:eastAsia="標楷體"/>
              </w:rPr>
            </w:pPr>
            <w:r w:rsidRPr="008E5887">
              <w:rPr>
                <w:rFonts w:hint="eastAsia" w:ascii="Courier New" w:hAnsi="Courier New" w:eastAsia="標楷體"/>
              </w:rPr>
              <w:t>日期選擇器</w:t>
            </w:r>
          </w:p>
        </w:tc>
        <w:tc>
          <w:tcPr>
            <w:tcW w:w="1904" w:type="pct"/>
          </w:tcPr>
          <w:p w:rsidRPr="008E5887" w:rsidR="00D0135E" w:rsidP="009079B5" w:rsidRDefault="002C2BB8" w14:paraId="1FFB2731" w14:textId="77777777">
            <w:pPr>
              <w:rPr>
                <w:rFonts w:ascii="Courier New" w:hAnsi="Courier New" w:eastAsia="標楷體"/>
              </w:rPr>
            </w:pPr>
            <w:r w:rsidRPr="00B96481">
              <w:rPr>
                <w:rFonts w:hint="eastAsia" w:ascii="Courier New" w:hAnsi="Courier New" w:eastAsia="標楷體"/>
              </w:rPr>
              <w:t>預設今天</w:t>
            </w:r>
          </w:p>
        </w:tc>
      </w:tr>
      <w:tr w:rsidRPr="008E5887" w:rsidR="00CA33D1" w:rsidTr="009079B5" w14:paraId="34AE6F5D" w14:textId="77777777">
        <w:trPr>
          <w:trHeight w:val="224"/>
        </w:trPr>
        <w:tc>
          <w:tcPr>
            <w:tcW w:w="679" w:type="pct"/>
          </w:tcPr>
          <w:p w:rsidRPr="00CA33D1" w:rsidR="00CA33D1" w:rsidP="009079B5" w:rsidRDefault="00CA33D1" w14:paraId="0C852D64" w14:textId="77777777">
            <w:pPr>
              <w:rPr>
                <w:rFonts w:ascii="Courier New" w:hAnsi="Courier New" w:eastAsia="標楷體"/>
                <w:color w:val="FF0000"/>
              </w:rPr>
            </w:pPr>
            <w:r w:rsidRPr="00CA33D1">
              <w:rPr>
                <w:rFonts w:hint="eastAsia" w:ascii="Courier New" w:hAnsi="Courier New" w:eastAsia="標楷體"/>
                <w:color w:val="FF0000"/>
              </w:rPr>
              <w:t>單位</w:t>
            </w:r>
          </w:p>
        </w:tc>
        <w:tc>
          <w:tcPr>
            <w:tcW w:w="795" w:type="pct"/>
          </w:tcPr>
          <w:p w:rsidRPr="00CA33D1" w:rsidR="00CA33D1" w:rsidP="009079B5" w:rsidRDefault="00CA33D1" w14:paraId="6C2B067B" w14:textId="77777777">
            <w:pPr>
              <w:rPr>
                <w:rFonts w:ascii="Courier New" w:hAnsi="Courier New" w:eastAsia="標楷體"/>
                <w:color w:val="FF0000"/>
              </w:rPr>
            </w:pPr>
            <w:r w:rsidRPr="00CA33D1">
              <w:rPr>
                <w:rFonts w:hint="eastAsia" w:ascii="Courier New" w:hAnsi="Courier New" w:eastAsia="標楷體"/>
                <w:color w:val="FF0000"/>
              </w:rPr>
              <w:t>N</w:t>
            </w:r>
          </w:p>
        </w:tc>
        <w:tc>
          <w:tcPr>
            <w:tcW w:w="1622" w:type="pct"/>
          </w:tcPr>
          <w:p w:rsidRPr="00CA33D1" w:rsidR="00CA33D1" w:rsidP="009079B5" w:rsidRDefault="00CA33D1" w14:paraId="49A48805" w14:textId="77777777">
            <w:pPr>
              <w:rPr>
                <w:rFonts w:ascii="Courier New" w:hAnsi="Courier New" w:eastAsia="標楷體"/>
                <w:color w:val="FF0000"/>
              </w:rPr>
            </w:pPr>
            <w:r>
              <w:rPr>
                <w:rFonts w:hint="eastAsia" w:ascii="Courier New" w:hAnsi="Courier New" w:eastAsia="標楷體"/>
                <w:color w:val="FF0000"/>
              </w:rPr>
              <w:t>下拉選單</w:t>
            </w:r>
          </w:p>
        </w:tc>
        <w:tc>
          <w:tcPr>
            <w:tcW w:w="1904" w:type="pct"/>
          </w:tcPr>
          <w:p w:rsidRPr="00CA33D1" w:rsidR="00CA33D1" w:rsidP="009079B5" w:rsidRDefault="00CA33D1" w14:paraId="4802F644" w14:textId="77777777">
            <w:pPr>
              <w:rPr>
                <w:rFonts w:ascii="Courier New" w:hAnsi="Courier New" w:eastAsia="標楷體"/>
                <w:color w:val="FF0000"/>
              </w:rPr>
            </w:pPr>
          </w:p>
        </w:tc>
      </w:tr>
    </w:tbl>
    <w:p w:rsidRPr="008E5887" w:rsidR="00D0135E" w:rsidP="00D0135E" w:rsidRDefault="00D0135E" w14:paraId="22F30267" w14:textId="77777777"/>
    <w:p w:rsidRPr="008E5887" w:rsidR="00D0135E" w:rsidP="00D0135E" w:rsidRDefault="00D0135E" w14:paraId="5FAFE50F" w14:textId="77777777">
      <w:pPr>
        <w:rPr>
          <w:rFonts w:ascii="標楷體" w:hAnsi="標楷體" w:eastAsia="標楷體"/>
        </w:rPr>
      </w:pPr>
      <w:r w:rsidRPr="00CA33D1">
        <w:rPr>
          <w:rFonts w:hint="eastAsia" w:ascii="標楷體" w:hAnsi="標楷體" w:eastAsia="標楷體"/>
          <w:strike/>
          <w:color w:val="FF0000"/>
        </w:rPr>
        <w:t>組織圖預設顯示單位代碼、單位名稱</w:t>
      </w:r>
      <w:r w:rsidRPr="00CA33D1" w:rsidR="008D568A">
        <w:rPr>
          <w:rFonts w:hint="eastAsia" w:ascii="標楷體" w:hAnsi="標楷體" w:eastAsia="標楷體"/>
          <w:strike/>
          <w:color w:val="FF0000"/>
        </w:rPr>
        <w:t>、主管照片</w:t>
      </w:r>
      <w:r w:rsidRPr="008E5887">
        <w:rPr>
          <w:rFonts w:hint="eastAsia" w:ascii="標楷體" w:hAnsi="標楷體" w:eastAsia="標楷體"/>
        </w:rPr>
        <w:t>，其他可篩選欄位如下，使用者可自行勾選決定是否顯示在組織圖中</w:t>
      </w:r>
      <w:r w:rsidR="008D568A">
        <w:rPr>
          <w:rFonts w:hint="eastAsia" w:ascii="標楷體" w:hAnsi="標楷體" w:eastAsia="標楷體"/>
        </w:rPr>
        <w:t>，預設</w:t>
      </w:r>
      <w:r w:rsidRPr="00CA33D1" w:rsidR="008D568A">
        <w:rPr>
          <w:rFonts w:hint="eastAsia" w:ascii="標楷體" w:hAnsi="標楷體" w:eastAsia="標楷體"/>
          <w:strike/>
          <w:color w:val="FF0000"/>
        </w:rPr>
        <w:t>全部</w:t>
      </w:r>
      <w:r w:rsidR="008D568A">
        <w:rPr>
          <w:rFonts w:hint="eastAsia" w:ascii="標楷體" w:hAnsi="標楷體" w:eastAsia="標楷體"/>
        </w:rPr>
        <w:t>勾選</w:t>
      </w:r>
      <w:r w:rsidR="00CA33D1">
        <w:rPr>
          <w:rFonts w:hint="eastAsia" w:ascii="標楷體" w:hAnsi="標楷體" w:eastAsia="標楷體"/>
          <w:color w:val="FF0000"/>
        </w:rPr>
        <w:t>主管姓名、單位人數、主管職稱</w:t>
      </w:r>
      <w:r w:rsidR="008D568A">
        <w:rPr>
          <w:rFonts w:hint="eastAsia" w:ascii="標楷體" w:hAnsi="標楷體" w:eastAsia="標楷體"/>
        </w:rPr>
        <w:t>。</w:t>
      </w:r>
    </w:p>
    <w:p w:rsidRPr="008E5887" w:rsidR="00D0135E" w:rsidP="00D0135E" w:rsidRDefault="00D0135E" w14:paraId="79F360C3" w14:textId="77777777">
      <w:pPr>
        <w:pStyle w:val="a7"/>
        <w:spacing w:before="326"/>
        <w:rPr>
          <w:rFonts w:ascii="Courier New" w:hAnsi="Courier New" w:eastAsia="標楷體"/>
        </w:rPr>
      </w:pPr>
      <w:bookmarkStart w:name="_Toc13494203" w:id="63"/>
      <w:r w:rsidRPr="008E5887">
        <w:rPr>
          <w:rFonts w:ascii="Courier New" w:hAnsi="標楷體" w:eastAsia="標楷體"/>
        </w:rPr>
        <w:t>圖表</w:t>
      </w:r>
      <w:r w:rsidRPr="008E5887">
        <w:rPr>
          <w:rFonts w:ascii="Courier New" w:hAnsi="Courier New" w:eastAsia="標楷體"/>
        </w:rPr>
        <w:t xml:space="preserve"> </w:t>
      </w:r>
      <w:r w:rsidRPr="008E5887">
        <w:rPr>
          <w:rFonts w:ascii="Courier New" w:hAnsi="Courier New" w:eastAsia="標楷體"/>
        </w:rPr>
        <w:fldChar w:fldCharType="begin"/>
      </w:r>
      <w:r w:rsidRPr="008E5887">
        <w:rPr>
          <w:rFonts w:ascii="Courier New" w:hAnsi="Courier New" w:eastAsia="標楷體"/>
        </w:rPr>
        <w:instrText xml:space="preserve"> SEQ </w:instrText>
      </w:r>
      <w:r w:rsidRPr="008E5887">
        <w:rPr>
          <w:rFonts w:ascii="Courier New" w:hAnsi="標楷體" w:eastAsia="標楷體"/>
        </w:rPr>
        <w:instrText>圖表</w:instrText>
      </w:r>
      <w:r w:rsidRPr="008E5887">
        <w:rPr>
          <w:rFonts w:ascii="Courier New" w:hAnsi="Courier New" w:eastAsia="標楷體"/>
        </w:rPr>
        <w:instrText xml:space="preserve"> \* ARABIC </w:instrText>
      </w:r>
      <w:r w:rsidRPr="008E5887">
        <w:rPr>
          <w:rFonts w:ascii="Courier New" w:hAnsi="Courier New" w:eastAsia="標楷體"/>
        </w:rPr>
        <w:fldChar w:fldCharType="separate"/>
      </w:r>
      <w:r w:rsidR="00A858D0">
        <w:rPr>
          <w:rFonts w:ascii="Courier New" w:hAnsi="Courier New" w:eastAsia="標楷體"/>
          <w:noProof/>
        </w:rPr>
        <w:t>30</w:t>
      </w:r>
      <w:r w:rsidRPr="008E5887">
        <w:rPr>
          <w:rFonts w:ascii="Courier New" w:hAnsi="Courier New" w:eastAsia="標楷體"/>
        </w:rPr>
        <w:fldChar w:fldCharType="end"/>
      </w:r>
      <w:r w:rsidRPr="008E5887">
        <w:rPr>
          <w:rFonts w:ascii="Courier New" w:hAnsi="標楷體" w:eastAsia="標楷體"/>
        </w:rPr>
        <w:t>〔</w:t>
      </w:r>
      <w:r w:rsidRPr="008E5887">
        <w:rPr>
          <w:rFonts w:hint="eastAsia" w:ascii="Courier New" w:hAnsi="標楷體" w:eastAsia="標楷體"/>
        </w:rPr>
        <w:t>欄位</w:t>
      </w:r>
      <w:r w:rsidRPr="008E5887">
        <w:rPr>
          <w:rFonts w:ascii="Courier New" w:hAnsi="標楷體" w:eastAsia="標楷體"/>
        </w:rPr>
        <w:t>〕</w:t>
      </w:r>
      <w:r w:rsidRPr="008E5887">
        <w:rPr>
          <w:rFonts w:hint="eastAsia" w:ascii="Courier New" w:hAnsi="標楷體" w:eastAsia="標楷體"/>
        </w:rPr>
        <w:t>組織圖</w:t>
      </w:r>
      <w:r w:rsidRPr="008E5887">
        <w:rPr>
          <w:rFonts w:hint="eastAsia" w:ascii="Courier New" w:hAnsi="標楷體" w:eastAsia="標楷體"/>
        </w:rPr>
        <w:t>-</w:t>
      </w:r>
      <w:r w:rsidRPr="008E5887">
        <w:rPr>
          <w:rFonts w:hint="eastAsia" w:ascii="Courier New" w:hAnsi="標楷體" w:eastAsia="標楷體"/>
        </w:rPr>
        <w:t>篩選欄位</w:t>
      </w:r>
      <w:bookmarkEnd w:id="63"/>
    </w:p>
    <w:tbl>
      <w:tblPr>
        <w:tblStyle w:val="ad"/>
        <w:tblW w:w="5000" w:type="pct"/>
        <w:tblLook w:val="0020" w:firstRow="1" w:lastRow="0" w:firstColumn="0" w:lastColumn="0" w:noHBand="0" w:noVBand="0"/>
      </w:tblPr>
      <w:tblGrid>
        <w:gridCol w:w="1403"/>
        <w:gridCol w:w="8647"/>
      </w:tblGrid>
      <w:tr w:rsidRPr="008E5887" w:rsidR="00D0135E" w:rsidTr="009079B5" w14:paraId="5A693B9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98" w:type="pct"/>
            <w:shd w:val="clear" w:color="auto" w:fill="C6D9F1" w:themeFill="text2" w:themeFillTint="33"/>
          </w:tcPr>
          <w:p w:rsidRPr="008E5887" w:rsidR="00D0135E" w:rsidP="009079B5" w:rsidRDefault="00D0135E" w14:paraId="08D423C3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hint="eastAsia" w:ascii="Courier New" w:hAnsi="標楷體" w:eastAsia="標楷體"/>
                <w:b w:val="0"/>
              </w:rPr>
              <w:t>名稱</w:t>
            </w:r>
          </w:p>
        </w:tc>
        <w:tc>
          <w:tcPr>
            <w:tcW w:w="4302" w:type="pct"/>
            <w:shd w:val="clear" w:color="auto" w:fill="C6D9F1" w:themeFill="text2" w:themeFillTint="33"/>
          </w:tcPr>
          <w:p w:rsidRPr="008E5887" w:rsidR="00D0135E" w:rsidP="009079B5" w:rsidRDefault="00D0135E" w14:paraId="4D6C9A53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hint="eastAsia" w:ascii="Courier New" w:hAnsi="標楷體" w:eastAsia="標楷體"/>
                <w:b w:val="0"/>
              </w:rPr>
              <w:t>格式</w:t>
            </w:r>
          </w:p>
        </w:tc>
      </w:tr>
      <w:tr w:rsidRPr="008E5887" w:rsidR="00D0135E" w:rsidTr="009079B5" w14:paraId="1AF6468D" w14:textId="77777777">
        <w:tc>
          <w:tcPr>
            <w:tcW w:w="698" w:type="pct"/>
          </w:tcPr>
          <w:p w:rsidRPr="00CA33D1" w:rsidR="00D0135E" w:rsidP="009079B5" w:rsidRDefault="00D0135E" w14:paraId="1220F198" w14:textId="77777777">
            <w:pPr>
              <w:rPr>
                <w:rFonts w:ascii="Courier New" w:hAnsi="Courier New" w:eastAsia="標楷體"/>
                <w:color w:val="FF0000"/>
              </w:rPr>
            </w:pPr>
            <w:r w:rsidRPr="00CA33D1">
              <w:rPr>
                <w:rFonts w:hint="eastAsia" w:ascii="Courier New" w:hAnsi="Courier New" w:eastAsia="標楷體"/>
                <w:color w:val="FF0000"/>
              </w:rPr>
              <w:t>單位</w:t>
            </w:r>
            <w:r w:rsidRPr="00CA33D1" w:rsidR="00CA33D1">
              <w:rPr>
                <w:rFonts w:hint="eastAsia" w:ascii="Courier New" w:hAnsi="Courier New" w:eastAsia="標楷體"/>
                <w:color w:val="FF0000"/>
              </w:rPr>
              <w:t>代碼</w:t>
            </w:r>
          </w:p>
        </w:tc>
        <w:tc>
          <w:tcPr>
            <w:tcW w:w="4302" w:type="pct"/>
          </w:tcPr>
          <w:p w:rsidRPr="00CA33D1" w:rsidR="00D0135E" w:rsidP="009079B5" w:rsidRDefault="00D0135E" w14:paraId="14E11BDA" w14:textId="77777777">
            <w:pPr>
              <w:rPr>
                <w:color w:val="FF0000"/>
              </w:rPr>
            </w:pPr>
            <w:r w:rsidRPr="00CA33D1">
              <w:rPr>
                <w:rFonts w:hint="eastAsia" w:ascii="Courier New" w:hAnsi="Courier New" w:eastAsia="標楷體"/>
                <w:color w:val="FF0000"/>
              </w:rPr>
              <w:t>Ch</w:t>
            </w:r>
            <w:r w:rsidRPr="00CA33D1">
              <w:rPr>
                <w:rFonts w:ascii="Courier New" w:hAnsi="Courier New" w:eastAsia="標楷體"/>
                <w:color w:val="FF0000"/>
              </w:rPr>
              <w:t>eckbox</w:t>
            </w:r>
          </w:p>
        </w:tc>
      </w:tr>
      <w:tr w:rsidRPr="008E5887" w:rsidR="00CA33D1" w:rsidTr="009079B5" w14:paraId="2C66835B" w14:textId="77777777">
        <w:tc>
          <w:tcPr>
            <w:tcW w:w="698" w:type="pct"/>
          </w:tcPr>
          <w:p w:rsidRPr="008E5887" w:rsidR="00CA33D1" w:rsidP="00CA33D1" w:rsidRDefault="00CA33D1" w14:paraId="74FD4638" w14:textId="77777777">
            <w:pPr>
              <w:rPr>
                <w:rFonts w:ascii="Courier New" w:hAnsi="Courier New" w:eastAsia="標楷體"/>
              </w:rPr>
            </w:pPr>
            <w:r w:rsidRPr="008E5887">
              <w:rPr>
                <w:rFonts w:hint="eastAsia" w:ascii="Courier New" w:hAnsi="Courier New" w:eastAsia="標楷體"/>
              </w:rPr>
              <w:t>單位人數</w:t>
            </w:r>
          </w:p>
        </w:tc>
        <w:tc>
          <w:tcPr>
            <w:tcW w:w="4302" w:type="pct"/>
          </w:tcPr>
          <w:p w:rsidRPr="008E5887" w:rsidR="00CA33D1" w:rsidP="00CA33D1" w:rsidRDefault="00CA33D1" w14:paraId="337BB89F" w14:textId="77777777">
            <w:r w:rsidRPr="008E5887">
              <w:rPr>
                <w:rFonts w:hint="eastAsia" w:ascii="Courier New" w:hAnsi="Courier New" w:eastAsia="標楷體"/>
              </w:rPr>
              <w:t>Ch</w:t>
            </w:r>
            <w:r w:rsidRPr="008E5887">
              <w:rPr>
                <w:rFonts w:ascii="Courier New" w:hAnsi="Courier New" w:eastAsia="標楷體"/>
              </w:rPr>
              <w:t>eckbox</w:t>
            </w:r>
          </w:p>
        </w:tc>
      </w:tr>
      <w:tr w:rsidRPr="008E5887" w:rsidR="00CA33D1" w:rsidTr="009079B5" w14:paraId="3F8AC19A" w14:textId="77777777">
        <w:tc>
          <w:tcPr>
            <w:tcW w:w="698" w:type="pct"/>
          </w:tcPr>
          <w:p w:rsidRPr="00CA33D1" w:rsidR="00CA33D1" w:rsidP="00CA33D1" w:rsidRDefault="00CA33D1" w14:paraId="73C9FA7E" w14:textId="77777777">
            <w:pPr>
              <w:rPr>
                <w:rFonts w:ascii="Courier New" w:hAnsi="Courier New" w:eastAsia="標楷體"/>
                <w:strike/>
                <w:color w:val="FF0000"/>
              </w:rPr>
            </w:pPr>
            <w:proofErr w:type="gramStart"/>
            <w:r w:rsidRPr="00CA33D1">
              <w:rPr>
                <w:rFonts w:hint="eastAsia" w:ascii="Courier New" w:hAnsi="Courier New" w:eastAsia="標楷體"/>
                <w:strike/>
                <w:color w:val="FF0000"/>
              </w:rPr>
              <w:t>主管工號</w:t>
            </w:r>
            <w:proofErr w:type="gramEnd"/>
          </w:p>
        </w:tc>
        <w:tc>
          <w:tcPr>
            <w:tcW w:w="4302" w:type="pct"/>
          </w:tcPr>
          <w:p w:rsidRPr="00CA33D1" w:rsidR="00CA33D1" w:rsidP="00CA33D1" w:rsidRDefault="00CA33D1" w14:paraId="269BBC12" w14:textId="77777777">
            <w:pPr>
              <w:rPr>
                <w:strike/>
                <w:color w:val="FF0000"/>
              </w:rPr>
            </w:pPr>
            <w:r w:rsidRPr="00CA33D1">
              <w:rPr>
                <w:rFonts w:hint="eastAsia" w:ascii="Courier New" w:hAnsi="Courier New" w:eastAsia="標楷體"/>
                <w:strike/>
                <w:color w:val="FF0000"/>
              </w:rPr>
              <w:t>Ch</w:t>
            </w:r>
            <w:r w:rsidRPr="00CA33D1">
              <w:rPr>
                <w:rFonts w:ascii="Courier New" w:hAnsi="Courier New" w:eastAsia="標楷體"/>
                <w:strike/>
                <w:color w:val="FF0000"/>
              </w:rPr>
              <w:t>eckbox</w:t>
            </w:r>
          </w:p>
        </w:tc>
      </w:tr>
      <w:tr w:rsidRPr="008E5887" w:rsidR="00CA33D1" w:rsidTr="009079B5" w14:paraId="0642FFDC" w14:textId="77777777">
        <w:tc>
          <w:tcPr>
            <w:tcW w:w="698" w:type="pct"/>
          </w:tcPr>
          <w:p w:rsidRPr="008E5887" w:rsidR="00CA33D1" w:rsidP="00CA33D1" w:rsidRDefault="00CA33D1" w14:paraId="4931FA3A" w14:textId="77777777">
            <w:pPr>
              <w:rPr>
                <w:rFonts w:ascii="Courier New" w:hAnsi="Courier New" w:eastAsia="標楷體"/>
              </w:rPr>
            </w:pPr>
            <w:r w:rsidRPr="008E5887">
              <w:rPr>
                <w:rFonts w:hint="eastAsia" w:ascii="Courier New" w:hAnsi="Courier New" w:eastAsia="標楷體"/>
              </w:rPr>
              <w:t>主管姓名</w:t>
            </w:r>
          </w:p>
        </w:tc>
        <w:tc>
          <w:tcPr>
            <w:tcW w:w="4302" w:type="pct"/>
          </w:tcPr>
          <w:p w:rsidRPr="008E5887" w:rsidR="00CA33D1" w:rsidP="00CA33D1" w:rsidRDefault="00CA33D1" w14:paraId="1D594F46" w14:textId="77777777">
            <w:r w:rsidRPr="008E5887">
              <w:rPr>
                <w:rFonts w:hint="eastAsia" w:ascii="Courier New" w:hAnsi="Courier New" w:eastAsia="標楷體"/>
              </w:rPr>
              <w:t>Ch</w:t>
            </w:r>
            <w:r w:rsidRPr="008E5887">
              <w:rPr>
                <w:rFonts w:ascii="Courier New" w:hAnsi="Courier New" w:eastAsia="標楷體"/>
              </w:rPr>
              <w:t>eckbox</w:t>
            </w:r>
          </w:p>
        </w:tc>
      </w:tr>
      <w:tr w:rsidRPr="008E5887" w:rsidR="00CA33D1" w:rsidTr="009079B5" w14:paraId="3DF1CAC4" w14:textId="77777777">
        <w:tc>
          <w:tcPr>
            <w:tcW w:w="698" w:type="pct"/>
          </w:tcPr>
          <w:p w:rsidRPr="00CA33D1" w:rsidR="00CA33D1" w:rsidP="00CA33D1" w:rsidRDefault="00CA33D1" w14:paraId="535E3CB7" w14:textId="77777777">
            <w:pPr>
              <w:rPr>
                <w:rFonts w:ascii="Courier New" w:hAnsi="Courier New" w:eastAsia="標楷體"/>
                <w:color w:val="FF0000"/>
              </w:rPr>
            </w:pPr>
            <w:r w:rsidRPr="00CA33D1">
              <w:rPr>
                <w:rFonts w:hint="eastAsia" w:ascii="Courier New" w:hAnsi="Courier New" w:eastAsia="標楷體"/>
                <w:color w:val="FF0000"/>
              </w:rPr>
              <w:t>主管照片</w:t>
            </w:r>
          </w:p>
        </w:tc>
        <w:tc>
          <w:tcPr>
            <w:tcW w:w="4302" w:type="pct"/>
          </w:tcPr>
          <w:p w:rsidRPr="00CA33D1" w:rsidR="00CA33D1" w:rsidP="00CA33D1" w:rsidRDefault="00CA33D1" w14:paraId="614C0F3F" w14:textId="77777777">
            <w:pPr>
              <w:rPr>
                <w:rFonts w:ascii="Courier New" w:hAnsi="Courier New" w:eastAsia="標楷體"/>
                <w:color w:val="FF0000"/>
              </w:rPr>
            </w:pPr>
            <w:r w:rsidRPr="00CA33D1">
              <w:rPr>
                <w:rFonts w:hint="eastAsia" w:ascii="Courier New" w:hAnsi="Courier New" w:eastAsia="標楷體"/>
                <w:color w:val="FF0000"/>
              </w:rPr>
              <w:t>Ch</w:t>
            </w:r>
            <w:r w:rsidRPr="00CA33D1">
              <w:rPr>
                <w:rFonts w:ascii="Courier New" w:hAnsi="Courier New" w:eastAsia="標楷體"/>
                <w:color w:val="FF0000"/>
              </w:rPr>
              <w:t>eckbox</w:t>
            </w:r>
          </w:p>
        </w:tc>
      </w:tr>
      <w:tr w:rsidRPr="008E5887" w:rsidR="00CA33D1" w:rsidTr="009079B5" w14:paraId="3E4BC397" w14:textId="77777777">
        <w:tc>
          <w:tcPr>
            <w:tcW w:w="698" w:type="pct"/>
          </w:tcPr>
          <w:p w:rsidRPr="008E5887" w:rsidR="00CA33D1" w:rsidP="00CA33D1" w:rsidRDefault="00CA33D1" w14:paraId="7FFC83BC" w14:textId="77777777">
            <w:pPr>
              <w:rPr>
                <w:rFonts w:ascii="Courier New" w:hAnsi="Courier New" w:eastAsia="標楷體"/>
              </w:rPr>
            </w:pPr>
            <w:r w:rsidRPr="008E5887">
              <w:rPr>
                <w:rFonts w:hint="eastAsia" w:ascii="Courier New" w:hAnsi="Courier New" w:eastAsia="標楷體"/>
              </w:rPr>
              <w:t>主管職稱</w:t>
            </w:r>
          </w:p>
        </w:tc>
        <w:tc>
          <w:tcPr>
            <w:tcW w:w="4302" w:type="pct"/>
          </w:tcPr>
          <w:p w:rsidRPr="008E5887" w:rsidR="00CA33D1" w:rsidP="00CA33D1" w:rsidRDefault="00CA33D1" w14:paraId="1556CEE4" w14:textId="77777777">
            <w:r w:rsidRPr="008E5887">
              <w:rPr>
                <w:rFonts w:hint="eastAsia" w:ascii="Courier New" w:hAnsi="Courier New" w:eastAsia="標楷體"/>
              </w:rPr>
              <w:t>Ch</w:t>
            </w:r>
            <w:r w:rsidRPr="008E5887">
              <w:rPr>
                <w:rFonts w:ascii="Courier New" w:hAnsi="Courier New" w:eastAsia="標楷體"/>
              </w:rPr>
              <w:t>eckbox</w:t>
            </w:r>
          </w:p>
        </w:tc>
      </w:tr>
    </w:tbl>
    <w:p w:rsidRPr="008E5887" w:rsidR="00D0135E" w:rsidP="00D0135E" w:rsidRDefault="00D0135E" w14:paraId="7B9B4B9F" w14:textId="77777777">
      <w:pPr>
        <w:pStyle w:val="a7"/>
        <w:spacing w:before="326"/>
        <w:rPr>
          <w:rFonts w:ascii="Courier New" w:hAnsi="Courier New" w:eastAsia="標楷體"/>
        </w:rPr>
      </w:pPr>
      <w:bookmarkStart w:name="_Toc13494204" w:id="64"/>
      <w:r w:rsidRPr="008E5887">
        <w:rPr>
          <w:rFonts w:ascii="Courier New" w:hAnsi="標楷體" w:eastAsia="標楷體"/>
        </w:rPr>
        <w:lastRenderedPageBreak/>
        <w:t>圖表</w:t>
      </w:r>
      <w:r w:rsidRPr="008E5887">
        <w:rPr>
          <w:rFonts w:ascii="Courier New" w:hAnsi="Courier New" w:eastAsia="標楷體"/>
        </w:rPr>
        <w:t xml:space="preserve"> </w:t>
      </w:r>
      <w:r w:rsidRPr="008E5887">
        <w:rPr>
          <w:rFonts w:ascii="Courier New" w:hAnsi="Courier New" w:eastAsia="標楷體"/>
        </w:rPr>
        <w:fldChar w:fldCharType="begin"/>
      </w:r>
      <w:r w:rsidRPr="008E5887">
        <w:rPr>
          <w:rFonts w:ascii="Courier New" w:hAnsi="Courier New" w:eastAsia="標楷體"/>
        </w:rPr>
        <w:instrText xml:space="preserve"> SEQ </w:instrText>
      </w:r>
      <w:r w:rsidRPr="008E5887">
        <w:rPr>
          <w:rFonts w:ascii="Courier New" w:hAnsi="標楷體" w:eastAsia="標楷體"/>
        </w:rPr>
        <w:instrText>圖表</w:instrText>
      </w:r>
      <w:r w:rsidRPr="008E5887">
        <w:rPr>
          <w:rFonts w:ascii="Courier New" w:hAnsi="Courier New" w:eastAsia="標楷體"/>
        </w:rPr>
        <w:instrText xml:space="preserve"> \* ARABIC </w:instrText>
      </w:r>
      <w:r w:rsidRPr="008E5887">
        <w:rPr>
          <w:rFonts w:ascii="Courier New" w:hAnsi="Courier New" w:eastAsia="標楷體"/>
        </w:rPr>
        <w:fldChar w:fldCharType="separate"/>
      </w:r>
      <w:r w:rsidR="00A858D0">
        <w:rPr>
          <w:rFonts w:ascii="Courier New" w:hAnsi="Courier New" w:eastAsia="標楷體"/>
          <w:noProof/>
        </w:rPr>
        <w:t>31</w:t>
      </w:r>
      <w:r w:rsidRPr="008E5887">
        <w:rPr>
          <w:rFonts w:ascii="Courier New" w:hAnsi="Courier New" w:eastAsia="標楷體"/>
        </w:rPr>
        <w:fldChar w:fldCharType="end"/>
      </w:r>
      <w:r w:rsidRPr="008E5887">
        <w:rPr>
          <w:rFonts w:ascii="Courier New" w:hAnsi="標楷體" w:eastAsia="標楷體"/>
        </w:rPr>
        <w:t>〔按鈕〕</w:t>
      </w:r>
      <w:r w:rsidRPr="008E5887">
        <w:rPr>
          <w:rFonts w:hint="eastAsia" w:ascii="Courier New" w:hAnsi="標楷體" w:eastAsia="標楷體"/>
        </w:rPr>
        <w:t>組織圖</w:t>
      </w:r>
      <w:bookmarkEnd w:id="64"/>
    </w:p>
    <w:tbl>
      <w:tblPr>
        <w:tblStyle w:val="ad"/>
        <w:tblW w:w="5000" w:type="pct"/>
        <w:tblLook w:val="0020" w:firstRow="1" w:lastRow="0" w:firstColumn="0" w:lastColumn="0" w:noHBand="0" w:noVBand="0"/>
      </w:tblPr>
      <w:tblGrid>
        <w:gridCol w:w="1822"/>
        <w:gridCol w:w="1138"/>
        <w:gridCol w:w="3966"/>
        <w:gridCol w:w="3124"/>
      </w:tblGrid>
      <w:tr w:rsidRPr="008E5887" w:rsidR="00D0135E" w:rsidTr="009079B5" w14:paraId="3012739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tcW w:w="906" w:type="pct"/>
            <w:shd w:val="clear" w:color="auto" w:fill="C6D9F1" w:themeFill="text2" w:themeFillTint="33"/>
          </w:tcPr>
          <w:p w:rsidRPr="008E5887" w:rsidR="00D0135E" w:rsidP="009079B5" w:rsidRDefault="00D0135E" w14:paraId="0FB115D1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hint="eastAsia" w:ascii="Courier New" w:hAnsi="標楷體" w:eastAsia="標楷體"/>
                <w:b w:val="0"/>
              </w:rPr>
              <w:t>名稱</w:t>
            </w:r>
          </w:p>
        </w:tc>
        <w:tc>
          <w:tcPr>
            <w:tcW w:w="566" w:type="pct"/>
            <w:shd w:val="clear" w:color="auto" w:fill="C6D9F1" w:themeFill="text2" w:themeFillTint="33"/>
          </w:tcPr>
          <w:p w:rsidRPr="008E5887" w:rsidR="00D0135E" w:rsidP="009079B5" w:rsidRDefault="00D0135E" w14:paraId="179E9A91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hint="eastAsia" w:ascii="Courier New" w:hAnsi="標楷體" w:eastAsia="標楷體"/>
                <w:b w:val="0"/>
              </w:rPr>
              <w:t>類型</w:t>
            </w:r>
          </w:p>
        </w:tc>
        <w:tc>
          <w:tcPr>
            <w:tcW w:w="1973" w:type="pct"/>
            <w:shd w:val="clear" w:color="auto" w:fill="C6D9F1" w:themeFill="text2" w:themeFillTint="33"/>
          </w:tcPr>
          <w:p w:rsidRPr="008E5887" w:rsidR="00D0135E" w:rsidP="009079B5" w:rsidRDefault="00D0135E" w14:paraId="3A9C6386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hint="eastAsia" w:ascii="Courier New" w:hAnsi="標楷體" w:eastAsia="標楷體"/>
                <w:b w:val="0"/>
              </w:rPr>
              <w:t>按下後情況</w:t>
            </w:r>
          </w:p>
        </w:tc>
        <w:tc>
          <w:tcPr>
            <w:tcW w:w="1554" w:type="pct"/>
            <w:shd w:val="clear" w:color="auto" w:fill="C6D9F1" w:themeFill="text2" w:themeFillTint="33"/>
          </w:tcPr>
          <w:p w:rsidRPr="008E5887" w:rsidR="00D0135E" w:rsidP="009079B5" w:rsidRDefault="00D0135E" w14:paraId="1CA2E406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ascii="Courier New" w:hAnsi="標楷體" w:eastAsia="標楷體"/>
                <w:b w:val="0"/>
              </w:rPr>
              <w:t>處理說明</w:t>
            </w:r>
          </w:p>
        </w:tc>
      </w:tr>
      <w:tr w:rsidRPr="008E5887" w:rsidR="00D0135E" w:rsidTr="009079B5" w14:paraId="2A6D4999" w14:textId="77777777">
        <w:trPr>
          <w:trHeight w:val="44"/>
        </w:trPr>
        <w:tc>
          <w:tcPr>
            <w:tcW w:w="906" w:type="pct"/>
          </w:tcPr>
          <w:p w:rsidR="00D0135E" w:rsidP="009079B5" w:rsidRDefault="00D0135E" w14:paraId="4EE8AD7C" w14:textId="77777777">
            <w:pPr>
              <w:rPr>
                <w:rFonts w:ascii="標楷體" w:hAnsi="標楷體" w:eastAsia="標楷體"/>
                <w:strike/>
                <w:color w:val="FF0000"/>
              </w:rPr>
            </w:pPr>
            <w:r w:rsidRPr="00CA33D1">
              <w:rPr>
                <w:rFonts w:hint="eastAsia" w:ascii="標楷體" w:hAnsi="標楷體" w:eastAsia="標楷體"/>
                <w:strike/>
                <w:color w:val="FF0000"/>
              </w:rPr>
              <w:t>搜尋</w:t>
            </w:r>
          </w:p>
          <w:p w:rsidRPr="00CA33D1" w:rsidR="00CA33D1" w:rsidP="009079B5" w:rsidRDefault="00CA33D1" w14:paraId="4F545B24" w14:textId="77777777">
            <w:pPr>
              <w:rPr>
                <w:rFonts w:ascii="標楷體" w:hAnsi="標楷體" w:eastAsia="標楷體"/>
              </w:rPr>
            </w:pPr>
            <w:r w:rsidRPr="00CA33D1">
              <w:rPr>
                <w:rFonts w:hint="eastAsia" w:ascii="標楷體" w:hAnsi="標楷體" w:eastAsia="標楷體"/>
                <w:color w:val="FF0000"/>
              </w:rPr>
              <w:t>確定</w:t>
            </w:r>
          </w:p>
        </w:tc>
        <w:tc>
          <w:tcPr>
            <w:tcW w:w="566" w:type="pct"/>
          </w:tcPr>
          <w:p w:rsidRPr="008E5887" w:rsidR="00D0135E" w:rsidP="009079B5" w:rsidRDefault="00D0135E" w14:paraId="72395FE6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ascii="標楷體" w:hAnsi="標楷體" w:eastAsia="標楷體"/>
              </w:rPr>
              <w:t>Button</w:t>
            </w:r>
          </w:p>
        </w:tc>
        <w:tc>
          <w:tcPr>
            <w:tcW w:w="1973" w:type="pct"/>
          </w:tcPr>
          <w:p w:rsidRPr="008E5887" w:rsidR="00D0135E" w:rsidP="009079B5" w:rsidRDefault="00D0135E" w14:paraId="1E20E302" w14:textId="77777777">
            <w:pPr>
              <w:rPr>
                <w:rFonts w:ascii="標楷體" w:hAnsi="標楷體" w:eastAsia="標楷體"/>
              </w:rPr>
            </w:pPr>
            <w:r w:rsidRPr="008E5887">
              <w:rPr>
                <w:rFonts w:hint="eastAsia" w:ascii="標楷體" w:hAnsi="標楷體" w:eastAsia="標楷體"/>
              </w:rPr>
              <w:t>依據搜尋條件(日期)及篩選欄位展開當天組織圖</w:t>
            </w:r>
          </w:p>
        </w:tc>
        <w:tc>
          <w:tcPr>
            <w:tcW w:w="1554" w:type="pct"/>
          </w:tcPr>
          <w:p w:rsidRPr="008E5887" w:rsidR="00D0135E" w:rsidP="009079B5" w:rsidRDefault="00D0135E" w14:paraId="6EB17F4B" w14:textId="77777777">
            <w:pPr>
              <w:rPr>
                <w:rFonts w:ascii="標楷體" w:hAnsi="標楷體" w:eastAsia="標楷體"/>
              </w:rPr>
            </w:pPr>
          </w:p>
        </w:tc>
      </w:tr>
      <w:tr w:rsidRPr="008E5887" w:rsidR="00D0135E" w:rsidTr="009079B5" w14:paraId="0408ABBF" w14:textId="77777777">
        <w:trPr>
          <w:trHeight w:val="44"/>
        </w:trPr>
        <w:tc>
          <w:tcPr>
            <w:tcW w:w="906" w:type="pct"/>
          </w:tcPr>
          <w:p w:rsidRPr="00CA33D1" w:rsidR="00D0135E" w:rsidP="009079B5" w:rsidRDefault="00D0135E" w14:paraId="3DAD350B" w14:textId="77777777">
            <w:pPr>
              <w:rPr>
                <w:rFonts w:ascii="標楷體" w:hAnsi="標楷體" w:eastAsia="標楷體"/>
                <w:strike/>
                <w:color w:val="FF0000"/>
              </w:rPr>
            </w:pPr>
            <w:r w:rsidRPr="00CA33D1">
              <w:rPr>
                <w:rFonts w:hint="eastAsia" w:ascii="標楷體" w:hAnsi="標楷體" w:eastAsia="標楷體"/>
                <w:strike/>
                <w:color w:val="FF0000"/>
              </w:rPr>
              <w:t>清空</w:t>
            </w:r>
          </w:p>
        </w:tc>
        <w:tc>
          <w:tcPr>
            <w:tcW w:w="566" w:type="pct"/>
          </w:tcPr>
          <w:p w:rsidRPr="00CA33D1" w:rsidR="00D0135E" w:rsidP="009079B5" w:rsidRDefault="00D0135E" w14:paraId="38D8C542" w14:textId="77777777">
            <w:pPr>
              <w:rPr>
                <w:rFonts w:ascii="標楷體" w:hAnsi="標楷體" w:eastAsia="標楷體"/>
                <w:strike/>
                <w:color w:val="FF0000"/>
              </w:rPr>
            </w:pPr>
            <w:r w:rsidRPr="00CA33D1">
              <w:rPr>
                <w:rFonts w:ascii="標楷體" w:hAnsi="標楷體" w:eastAsia="標楷體"/>
                <w:strike/>
                <w:color w:val="FF0000"/>
              </w:rPr>
              <w:t>Button</w:t>
            </w:r>
          </w:p>
        </w:tc>
        <w:tc>
          <w:tcPr>
            <w:tcW w:w="1973" w:type="pct"/>
          </w:tcPr>
          <w:p w:rsidRPr="00CA33D1" w:rsidR="00D0135E" w:rsidP="009079B5" w:rsidRDefault="00D0135E" w14:paraId="6F143BC8" w14:textId="77777777">
            <w:pPr>
              <w:rPr>
                <w:rFonts w:ascii="標楷體" w:hAnsi="標楷體" w:eastAsia="標楷體"/>
                <w:strike/>
                <w:color w:val="FF0000"/>
              </w:rPr>
            </w:pPr>
            <w:r w:rsidRPr="00CA33D1">
              <w:rPr>
                <w:rFonts w:hint="eastAsia" w:ascii="標楷體" w:hAnsi="標楷體" w:eastAsia="標楷體"/>
                <w:strike/>
                <w:color w:val="FF0000"/>
              </w:rPr>
              <w:t>清空搜尋跟篩選欄位</w:t>
            </w:r>
          </w:p>
        </w:tc>
        <w:tc>
          <w:tcPr>
            <w:tcW w:w="1554" w:type="pct"/>
          </w:tcPr>
          <w:p w:rsidRPr="008E5887" w:rsidR="00D0135E" w:rsidP="009079B5" w:rsidRDefault="00D0135E" w14:paraId="76465A72" w14:textId="77777777">
            <w:pPr>
              <w:rPr>
                <w:rFonts w:ascii="標楷體" w:hAnsi="標楷體" w:eastAsia="標楷體"/>
              </w:rPr>
            </w:pPr>
          </w:p>
        </w:tc>
      </w:tr>
    </w:tbl>
    <w:p w:rsidRPr="008E5887" w:rsidR="00D0135E" w:rsidP="00D0135E" w:rsidRDefault="00D0135E" w14:paraId="5BB17A41" w14:textId="77777777">
      <w:pPr>
        <w:rPr>
          <w:rFonts w:ascii="Courier New" w:hAnsi="Courier New" w:eastAsia="標楷體"/>
        </w:rPr>
      </w:pPr>
    </w:p>
    <w:p w:rsidRPr="008E5887" w:rsidR="000630FE" w:rsidP="00600538" w:rsidRDefault="00D0135E" w14:paraId="42ABEE79" w14:textId="77777777">
      <w:pPr>
        <w:pStyle w:val="1"/>
        <w:ind w:left="482" w:hanging="482"/>
        <w:rPr>
          <w:rFonts w:ascii="Courier New" w:hAnsi="標楷體" w:eastAsia="標楷體"/>
          <w:b w:val="0"/>
        </w:rPr>
      </w:pPr>
      <w:bookmarkStart w:name="_Toc13494175" w:id="65"/>
      <w:bookmarkEnd w:id="22"/>
      <w:r w:rsidRPr="008E5887">
        <w:rPr>
          <w:rFonts w:hint="eastAsia" w:ascii="Courier New" w:hAnsi="標楷體" w:eastAsia="標楷體"/>
          <w:b w:val="0"/>
        </w:rPr>
        <w:lastRenderedPageBreak/>
        <w:t>異動行為說明</w:t>
      </w:r>
      <w:bookmarkEnd w:id="65"/>
    </w:p>
    <w:p w:rsidRPr="008E5887" w:rsidR="009079B5" w:rsidP="00EE5669" w:rsidRDefault="009079B5" w14:paraId="58E87025" w14:textId="77777777">
      <w:pPr>
        <w:pStyle w:val="af3"/>
        <w:numPr>
          <w:ilvl w:val="0"/>
          <w:numId w:val="12"/>
        </w:numPr>
        <w:ind w:leftChars="0"/>
        <w:rPr>
          <w:rFonts w:ascii="標楷體" w:hAnsi="標楷體" w:eastAsia="標楷體"/>
        </w:rPr>
      </w:pPr>
      <w:r w:rsidRPr="008E5887">
        <w:rPr>
          <w:rFonts w:hint="eastAsia" w:ascii="標楷體" w:hAnsi="標楷體" w:eastAsia="標楷體"/>
        </w:rPr>
        <w:t>異動紀錄</w:t>
      </w:r>
    </w:p>
    <w:p w:rsidRPr="008E5887" w:rsidR="00D82EF2" w:rsidP="00EE5669" w:rsidRDefault="0081632A" w14:paraId="682333A0" w14:textId="482E4397">
      <w:pPr>
        <w:pStyle w:val="af3"/>
        <w:numPr>
          <w:ilvl w:val="0"/>
          <w:numId w:val="14"/>
        </w:numPr>
        <w:ind w:leftChars="0"/>
        <w:rPr>
          <w:rFonts w:ascii="標楷體" w:hAnsi="標楷體" w:eastAsia="標楷體"/>
        </w:rPr>
      </w:pPr>
      <w:r w:rsidRPr="0081632A">
        <w:rPr>
          <w:rFonts w:hint="eastAsia" w:ascii="標楷體" w:hAnsi="標楷體" w:eastAsia="標楷體"/>
          <w:color w:val="FF0000"/>
        </w:rPr>
        <w:t>每次</w:t>
      </w:r>
      <w:r w:rsidRPr="0081632A" w:rsidR="00D82EF2">
        <w:rPr>
          <w:rFonts w:hint="eastAsia" w:ascii="標楷體" w:hAnsi="標楷體" w:eastAsia="標楷體"/>
          <w:color w:val="FF0000"/>
        </w:rPr>
        <w:t>只</w:t>
      </w:r>
      <w:r w:rsidRPr="0081632A">
        <w:rPr>
          <w:rFonts w:hint="eastAsia" w:ascii="標楷體" w:hAnsi="標楷體" w:eastAsia="標楷體"/>
          <w:color w:val="FF0000"/>
        </w:rPr>
        <w:t>能</w:t>
      </w:r>
      <w:r w:rsidRPr="008E5887" w:rsidR="00D82EF2">
        <w:rPr>
          <w:rFonts w:hint="eastAsia" w:ascii="標楷體" w:hAnsi="標楷體" w:eastAsia="標楷體"/>
        </w:rPr>
        <w:t>刪除最新一張異動記錄</w:t>
      </w:r>
    </w:p>
    <w:p w:rsidRPr="008E5887" w:rsidR="00D82EF2" w:rsidP="00EE5669" w:rsidRDefault="00D82EF2" w14:paraId="29806874" w14:textId="77777777">
      <w:pPr>
        <w:pStyle w:val="af3"/>
        <w:numPr>
          <w:ilvl w:val="0"/>
          <w:numId w:val="14"/>
        </w:numPr>
        <w:ind w:leftChars="0"/>
        <w:rPr>
          <w:rFonts w:ascii="標楷體" w:hAnsi="標楷體" w:eastAsia="標楷體"/>
        </w:rPr>
      </w:pPr>
      <w:r w:rsidRPr="008E5887">
        <w:rPr>
          <w:rFonts w:hint="eastAsia" w:ascii="標楷體" w:hAnsi="標楷體" w:eastAsia="標楷體"/>
        </w:rPr>
        <w:t>新增的異動記錄日期必須在最新一筆之後</w:t>
      </w:r>
    </w:p>
    <w:p w:rsidRPr="00B96481" w:rsidR="00D82EF2" w:rsidP="00EE5669" w:rsidRDefault="00D82EF2" w14:paraId="3E33F020" w14:textId="77777777">
      <w:pPr>
        <w:pStyle w:val="af3"/>
        <w:numPr>
          <w:ilvl w:val="0"/>
          <w:numId w:val="14"/>
        </w:numPr>
        <w:ind w:leftChars="0"/>
        <w:rPr>
          <w:rFonts w:ascii="標楷體" w:hAnsi="標楷體" w:eastAsia="標楷體"/>
          <w:highlight w:val="yellow"/>
        </w:rPr>
      </w:pPr>
      <w:r w:rsidRPr="00B96481">
        <w:rPr>
          <w:rFonts w:hint="eastAsia" w:ascii="標楷體" w:hAnsi="標楷體" w:eastAsia="標楷體"/>
          <w:highlight w:val="yellow"/>
        </w:rPr>
        <w:t>可</w:t>
      </w:r>
      <w:r w:rsidRPr="00B96481" w:rsidR="00B96481">
        <w:rPr>
          <w:rFonts w:hint="eastAsia" w:ascii="標楷體" w:hAnsi="標楷體" w:eastAsia="標楷體"/>
          <w:highlight w:val="yellow"/>
        </w:rPr>
        <w:t>刪除最後一張</w:t>
      </w:r>
      <w:proofErr w:type="gramStart"/>
      <w:r w:rsidRPr="00B96481" w:rsidR="00B96481">
        <w:rPr>
          <w:rFonts w:hint="eastAsia" w:ascii="標楷體" w:hAnsi="標楷體" w:eastAsia="標楷體"/>
          <w:highlight w:val="yellow"/>
        </w:rPr>
        <w:t>異動單</w:t>
      </w:r>
      <w:proofErr w:type="gramEnd"/>
      <w:r w:rsidRPr="00B96481" w:rsidR="00B96481">
        <w:rPr>
          <w:rFonts w:hint="eastAsia" w:ascii="標楷體" w:hAnsi="標楷體" w:eastAsia="標楷體"/>
          <w:highlight w:val="yellow"/>
        </w:rPr>
        <w:t>，刪除後於資料庫仍記錄此單位資料，於搜尋欄</w:t>
      </w:r>
      <w:r w:rsidRPr="00B96481">
        <w:rPr>
          <w:rFonts w:hint="eastAsia" w:ascii="標楷體" w:hAnsi="標楷體" w:eastAsia="標楷體"/>
          <w:highlight w:val="yellow"/>
        </w:rPr>
        <w:t>搜尋</w:t>
      </w:r>
      <w:r w:rsidRPr="00B96481" w:rsidR="00B96481">
        <w:rPr>
          <w:rFonts w:hint="eastAsia" w:ascii="標楷體" w:hAnsi="標楷體" w:eastAsia="標楷體"/>
          <w:highlight w:val="yellow"/>
        </w:rPr>
        <w:t>不</w:t>
      </w:r>
      <w:r w:rsidRPr="00B96481">
        <w:rPr>
          <w:rFonts w:hint="eastAsia" w:ascii="標楷體" w:hAnsi="標楷體" w:eastAsia="標楷體"/>
          <w:highlight w:val="yellow"/>
        </w:rPr>
        <w:t>到</w:t>
      </w:r>
    </w:p>
    <w:p w:rsidRPr="008E5887" w:rsidR="00D82EF2" w:rsidP="00530E50" w:rsidRDefault="00D82EF2" w14:paraId="698FC820" w14:textId="77777777">
      <w:pPr>
        <w:pStyle w:val="af3"/>
        <w:numPr>
          <w:ilvl w:val="0"/>
          <w:numId w:val="12"/>
        </w:numPr>
        <w:ind w:leftChars="0"/>
        <w:rPr>
          <w:rFonts w:ascii="標楷體" w:hAnsi="標楷體" w:eastAsia="標楷體"/>
        </w:rPr>
      </w:pPr>
      <w:r w:rsidRPr="008E5887">
        <w:rPr>
          <w:rFonts w:hint="eastAsia" w:ascii="標楷體" w:hAnsi="標楷體" w:eastAsia="標楷體"/>
        </w:rPr>
        <w:t>異動行為</w:t>
      </w:r>
    </w:p>
    <w:p w:rsidRPr="008E5887" w:rsidR="00D82EF2" w:rsidP="00EE5669" w:rsidRDefault="00D82EF2" w14:paraId="4BFD5EEC" w14:textId="77777777">
      <w:pPr>
        <w:pStyle w:val="af3"/>
        <w:numPr>
          <w:ilvl w:val="0"/>
          <w:numId w:val="13"/>
        </w:numPr>
        <w:ind w:leftChars="0"/>
        <w:rPr>
          <w:rFonts w:ascii="標楷體" w:hAnsi="標楷體" w:eastAsia="標楷體"/>
        </w:rPr>
      </w:pPr>
      <w:proofErr w:type="gramStart"/>
      <w:r w:rsidRPr="008E5887">
        <w:rPr>
          <w:rFonts w:hint="eastAsia" w:ascii="標楷體" w:hAnsi="標楷體" w:eastAsia="標楷體"/>
        </w:rPr>
        <w:t>每張異動</w:t>
      </w:r>
      <w:proofErr w:type="gramEnd"/>
      <w:r w:rsidRPr="008E5887">
        <w:rPr>
          <w:rFonts w:hint="eastAsia" w:ascii="標楷體" w:hAnsi="標楷體" w:eastAsia="標楷體"/>
        </w:rPr>
        <w:t>記錄至少要有一筆異動行為</w:t>
      </w:r>
    </w:p>
    <w:p w:rsidRPr="008E5887" w:rsidR="00D82EF2" w:rsidP="00EE5669" w:rsidRDefault="00D82EF2" w14:paraId="522F61C5" w14:textId="77777777">
      <w:pPr>
        <w:pStyle w:val="af3"/>
        <w:numPr>
          <w:ilvl w:val="0"/>
          <w:numId w:val="13"/>
        </w:numPr>
        <w:ind w:leftChars="0"/>
        <w:rPr>
          <w:rFonts w:ascii="標楷體" w:hAnsi="標楷體" w:eastAsia="標楷體"/>
        </w:rPr>
      </w:pPr>
      <w:proofErr w:type="gramStart"/>
      <w:r w:rsidRPr="008E5887">
        <w:rPr>
          <w:rFonts w:hint="eastAsia" w:ascii="標楷體" w:hAnsi="標楷體" w:eastAsia="標楷體"/>
        </w:rPr>
        <w:t>第一張異動</w:t>
      </w:r>
      <w:proofErr w:type="gramEnd"/>
      <w:r w:rsidRPr="008E5887">
        <w:rPr>
          <w:rFonts w:hint="eastAsia" w:ascii="標楷體" w:hAnsi="標楷體" w:eastAsia="標楷體"/>
        </w:rPr>
        <w:t>記錄的異動行為只能有單位新增/單位分割</w:t>
      </w:r>
    </w:p>
    <w:p w:rsidRPr="008E5887" w:rsidR="00D82EF2" w:rsidP="00EE5669" w:rsidRDefault="00D82EF2" w14:paraId="7EC69AD4" w14:textId="77777777">
      <w:pPr>
        <w:pStyle w:val="af3"/>
        <w:numPr>
          <w:ilvl w:val="0"/>
          <w:numId w:val="13"/>
        </w:numPr>
        <w:ind w:leftChars="0"/>
        <w:rPr>
          <w:rFonts w:ascii="標楷體" w:hAnsi="標楷體" w:eastAsia="標楷體"/>
        </w:rPr>
      </w:pPr>
      <w:r w:rsidRPr="008E5887">
        <w:rPr>
          <w:rFonts w:hint="eastAsia" w:ascii="標楷體" w:hAnsi="標楷體" w:eastAsia="標楷體"/>
        </w:rPr>
        <w:t>若選擇單位失效/併入其他單位(需檢查當下及未來有沒有轄下員工/</w:t>
      </w:r>
      <w:r w:rsidR="00A35153">
        <w:rPr>
          <w:rFonts w:hint="eastAsia" w:ascii="標楷體" w:hAnsi="標楷體" w:eastAsia="標楷體"/>
        </w:rPr>
        <w:t>轄下</w:t>
      </w:r>
      <w:r w:rsidRPr="008E5887">
        <w:rPr>
          <w:rFonts w:hint="eastAsia" w:ascii="標楷體" w:hAnsi="標楷體" w:eastAsia="標楷體"/>
        </w:rPr>
        <w:t>單位</w:t>
      </w:r>
      <w:r w:rsidR="00A35153">
        <w:rPr>
          <w:rFonts w:hint="eastAsia" w:ascii="標楷體" w:hAnsi="標楷體" w:eastAsia="標楷體"/>
        </w:rPr>
        <w:t>/</w:t>
      </w:r>
      <w:r w:rsidRPr="00A35153" w:rsidR="00A35153">
        <w:rPr>
          <w:rFonts w:hint="eastAsia" w:ascii="標楷體" w:hAnsi="標楷體" w:eastAsia="標楷體"/>
          <w:highlight w:val="yellow"/>
        </w:rPr>
        <w:t>派駐單位</w:t>
      </w:r>
      <w:r w:rsidRPr="008E5887">
        <w:rPr>
          <w:rFonts w:hint="eastAsia" w:ascii="標楷體" w:hAnsi="標楷體" w:eastAsia="標楷體"/>
        </w:rPr>
        <w:t>)，則此單位為失效狀態</w:t>
      </w:r>
    </w:p>
    <w:p w:rsidR="00530E50" w:rsidP="00530E50" w:rsidRDefault="00D82EF2" w14:paraId="242EB62C" w14:textId="77777777">
      <w:pPr>
        <w:pStyle w:val="af3"/>
        <w:numPr>
          <w:ilvl w:val="0"/>
          <w:numId w:val="13"/>
        </w:numPr>
        <w:ind w:leftChars="0"/>
        <w:rPr>
          <w:rFonts w:ascii="標楷體" w:hAnsi="標楷體" w:eastAsia="標楷體"/>
        </w:rPr>
      </w:pPr>
      <w:r w:rsidRPr="008E5887">
        <w:rPr>
          <w:rFonts w:hint="eastAsia" w:ascii="標楷體" w:hAnsi="標楷體" w:eastAsia="標楷體"/>
        </w:rPr>
        <w:t>承第3點，若為失效狀態要再新增異動紀錄，異動行為只能是單位重啟</w:t>
      </w:r>
    </w:p>
    <w:p w:rsidRPr="00530E50" w:rsidR="00530E50" w:rsidP="00530E50" w:rsidRDefault="00530E50" w14:paraId="2F0F72E7" w14:textId="77777777">
      <w:pPr>
        <w:pStyle w:val="af3"/>
        <w:numPr>
          <w:ilvl w:val="0"/>
          <w:numId w:val="12"/>
        </w:numPr>
        <w:ind w:leftChars="0"/>
        <w:rPr>
          <w:rFonts w:ascii="標楷體" w:hAnsi="標楷體" w:eastAsia="標楷體"/>
          <w:color w:val="FF0000"/>
        </w:rPr>
      </w:pPr>
      <w:r w:rsidRPr="00530E50">
        <w:rPr>
          <w:rFonts w:hint="eastAsia" w:ascii="標楷體" w:hAnsi="標楷體" w:eastAsia="標楷體"/>
          <w:color w:val="FF0000"/>
        </w:rPr>
        <w:t>單位失效</w:t>
      </w:r>
    </w:p>
    <w:p w:rsidRPr="00530E50" w:rsidR="00530E50" w:rsidP="00530E50" w:rsidRDefault="00530E50" w14:paraId="7EB7D53E" w14:textId="77777777">
      <w:pPr>
        <w:pStyle w:val="af3"/>
        <w:numPr>
          <w:ilvl w:val="1"/>
          <w:numId w:val="2"/>
        </w:numPr>
        <w:ind w:leftChars="0"/>
        <w:rPr>
          <w:rFonts w:ascii="標楷體" w:hAnsi="標楷體" w:eastAsia="標楷體"/>
          <w:color w:val="FF0000"/>
        </w:rPr>
      </w:pPr>
      <w:r w:rsidRPr="00530E50">
        <w:rPr>
          <w:rFonts w:hint="eastAsia" w:ascii="標楷體" w:hAnsi="標楷體" w:eastAsia="標楷體"/>
          <w:color w:val="FF0000"/>
        </w:rPr>
        <w:t>若該單位內員工僅剩一人，該員工亦為該單位主管，有預計</w:t>
      </w:r>
      <w:proofErr w:type="gramStart"/>
      <w:r w:rsidRPr="00530E50">
        <w:rPr>
          <w:rFonts w:hint="eastAsia" w:ascii="標楷體" w:hAnsi="標楷體" w:eastAsia="標楷體"/>
          <w:color w:val="FF0000"/>
        </w:rPr>
        <w:t>離職日且單位</w:t>
      </w:r>
      <w:proofErr w:type="gramEnd"/>
      <w:r w:rsidRPr="00530E50">
        <w:rPr>
          <w:rFonts w:hint="eastAsia" w:ascii="標楷體" w:hAnsi="標楷體" w:eastAsia="標楷體"/>
          <w:color w:val="FF0000"/>
        </w:rPr>
        <w:t>失效日=預計離職日，則該單位可失效。</w:t>
      </w:r>
    </w:p>
    <w:p w:rsidRPr="00530E50" w:rsidR="00530E50" w:rsidP="00530E50" w:rsidRDefault="00530E50" w14:paraId="6D7C96BE" w14:textId="77777777">
      <w:pPr>
        <w:pStyle w:val="af3"/>
        <w:numPr>
          <w:ilvl w:val="1"/>
          <w:numId w:val="2"/>
        </w:numPr>
        <w:ind w:leftChars="0"/>
        <w:rPr>
          <w:rFonts w:ascii="標楷體" w:hAnsi="標楷體" w:eastAsia="標楷體"/>
          <w:color w:val="FF0000"/>
        </w:rPr>
      </w:pPr>
      <w:r w:rsidRPr="00530E50">
        <w:rPr>
          <w:rFonts w:hint="eastAsia" w:ascii="標楷體" w:hAnsi="標楷體" w:eastAsia="標楷體"/>
          <w:color w:val="FF0000"/>
        </w:rPr>
        <w:t>情境(單位</w:t>
      </w:r>
      <w:proofErr w:type="gramStart"/>
      <w:r w:rsidRPr="00530E50">
        <w:rPr>
          <w:rFonts w:hint="eastAsia" w:ascii="標楷體" w:hAnsi="標楷體" w:eastAsia="標楷體"/>
          <w:color w:val="FF0000"/>
        </w:rPr>
        <w:t>異動單生效日期</w:t>
      </w:r>
      <w:proofErr w:type="gramEnd"/>
      <w:r w:rsidRPr="00530E50">
        <w:rPr>
          <w:rFonts w:hint="eastAsia" w:ascii="標楷體" w:hAnsi="標楷體" w:eastAsia="標楷體"/>
          <w:color w:val="FF0000"/>
        </w:rPr>
        <w:t>小於今日)</w:t>
      </w:r>
    </w:p>
    <w:p w:rsidRPr="00530E50" w:rsidR="00530E50" w:rsidP="00530E50" w:rsidRDefault="00530E50" w14:paraId="5FAFF487" w14:textId="77777777">
      <w:pPr>
        <w:pStyle w:val="af3"/>
        <w:numPr>
          <w:ilvl w:val="2"/>
          <w:numId w:val="2"/>
        </w:numPr>
        <w:ind w:leftChars="0"/>
        <w:rPr>
          <w:rFonts w:ascii="標楷體" w:hAnsi="標楷體" w:eastAsia="標楷體"/>
          <w:color w:val="FF0000"/>
        </w:rPr>
      </w:pPr>
      <w:r w:rsidRPr="00530E50">
        <w:rPr>
          <w:rFonts w:hint="eastAsia" w:ascii="標楷體" w:hAnsi="標楷體" w:eastAsia="標楷體"/>
          <w:color w:val="FF0000"/>
        </w:rPr>
        <w:t>失效日小於預計離職日：尚有轄下員工，請先進行相應異動調整。=&gt;</w:t>
      </w:r>
      <w:proofErr w:type="gramStart"/>
      <w:r w:rsidRPr="00530E50">
        <w:rPr>
          <w:rFonts w:hint="eastAsia" w:ascii="標楷體" w:hAnsi="標楷體" w:eastAsia="標楷體"/>
          <w:color w:val="FF0000"/>
        </w:rPr>
        <w:t>異動單新增</w:t>
      </w:r>
      <w:proofErr w:type="gramEnd"/>
      <w:r w:rsidRPr="00530E50">
        <w:rPr>
          <w:rFonts w:hint="eastAsia" w:ascii="標楷體" w:hAnsi="標楷體" w:eastAsia="標楷體"/>
          <w:color w:val="FF0000"/>
        </w:rPr>
        <w:t>失敗</w:t>
      </w:r>
    </w:p>
    <w:p w:rsidRPr="00530E50" w:rsidR="00530E50" w:rsidP="00530E50" w:rsidRDefault="00530E50" w14:paraId="7C44C278" w14:textId="77777777">
      <w:pPr>
        <w:pStyle w:val="af3"/>
        <w:numPr>
          <w:ilvl w:val="2"/>
          <w:numId w:val="2"/>
        </w:numPr>
        <w:ind w:leftChars="0"/>
        <w:rPr>
          <w:rFonts w:ascii="標楷體" w:hAnsi="標楷體" w:eastAsia="標楷體"/>
          <w:color w:val="FF0000"/>
        </w:rPr>
      </w:pPr>
      <w:r w:rsidRPr="00530E50">
        <w:rPr>
          <w:rFonts w:hint="eastAsia" w:ascii="標楷體" w:hAnsi="標楷體" w:eastAsia="標楷體"/>
          <w:color w:val="FF0000"/>
        </w:rPr>
        <w:t>失效日大於預計離職日：尚有轄下員工，請先進行相應異動調整。=&gt;</w:t>
      </w:r>
      <w:proofErr w:type="gramStart"/>
      <w:r w:rsidRPr="00530E50">
        <w:rPr>
          <w:rFonts w:hint="eastAsia" w:ascii="標楷體" w:hAnsi="標楷體" w:eastAsia="標楷體"/>
          <w:color w:val="FF0000"/>
        </w:rPr>
        <w:t>異動單新增</w:t>
      </w:r>
      <w:proofErr w:type="gramEnd"/>
      <w:r w:rsidRPr="00530E50">
        <w:rPr>
          <w:rFonts w:hint="eastAsia" w:ascii="標楷體" w:hAnsi="標楷體" w:eastAsia="標楷體"/>
          <w:color w:val="FF0000"/>
        </w:rPr>
        <w:t>失敗</w:t>
      </w:r>
    </w:p>
    <w:p w:rsidRPr="00530E50" w:rsidR="00530E50" w:rsidP="00530E50" w:rsidRDefault="00530E50" w14:paraId="74E57738" w14:textId="77777777">
      <w:pPr>
        <w:pStyle w:val="af3"/>
        <w:numPr>
          <w:ilvl w:val="2"/>
          <w:numId w:val="2"/>
        </w:numPr>
        <w:ind w:leftChars="0"/>
        <w:rPr>
          <w:rFonts w:ascii="標楷體" w:hAnsi="標楷體" w:eastAsia="標楷體"/>
          <w:color w:val="FF0000"/>
        </w:rPr>
      </w:pPr>
      <w:r w:rsidRPr="00530E50">
        <w:rPr>
          <w:rFonts w:hint="eastAsia" w:ascii="標楷體" w:hAnsi="標楷體" w:eastAsia="標楷體"/>
          <w:color w:val="FF0000"/>
        </w:rPr>
        <w:t>失效日等於預計離職日：即時拋轉錯誤，錯誤原因已發送至執行者電子信箱，請調整後再重新執行=&gt;</w:t>
      </w:r>
      <w:proofErr w:type="gramStart"/>
      <w:r w:rsidRPr="00530E50">
        <w:rPr>
          <w:rFonts w:hint="eastAsia" w:ascii="標楷體" w:hAnsi="標楷體" w:eastAsia="標楷體"/>
          <w:color w:val="FF0000"/>
        </w:rPr>
        <w:t>異動單新增</w:t>
      </w:r>
      <w:proofErr w:type="gramEnd"/>
      <w:r w:rsidRPr="00530E50">
        <w:rPr>
          <w:rFonts w:hint="eastAsia" w:ascii="標楷體" w:hAnsi="標楷體" w:eastAsia="標楷體"/>
          <w:color w:val="FF0000"/>
        </w:rPr>
        <w:t>成功</w:t>
      </w:r>
    </w:p>
    <w:p w:rsidR="00530E50" w:rsidP="00530E50" w:rsidRDefault="00530E50" w14:paraId="221B827A" w14:textId="77777777">
      <w:pPr>
        <w:pStyle w:val="af3"/>
        <w:numPr>
          <w:ilvl w:val="1"/>
          <w:numId w:val="2"/>
        </w:numPr>
        <w:ind w:leftChars="0"/>
        <w:rPr>
          <w:rFonts w:ascii="標楷體" w:hAnsi="標楷體" w:eastAsia="標楷體"/>
          <w:color w:val="FF0000"/>
        </w:rPr>
      </w:pPr>
      <w:r>
        <w:rPr>
          <w:rFonts w:hint="eastAsia" w:ascii="標楷體" w:hAnsi="標楷體" w:eastAsia="標楷體"/>
          <w:color w:val="FF0000"/>
        </w:rPr>
        <w:t>情境(單位</w:t>
      </w:r>
      <w:proofErr w:type="gramStart"/>
      <w:r>
        <w:rPr>
          <w:rFonts w:hint="eastAsia" w:ascii="標楷體" w:hAnsi="標楷體" w:eastAsia="標楷體"/>
          <w:color w:val="FF0000"/>
        </w:rPr>
        <w:t>異動單生效日期</w:t>
      </w:r>
      <w:proofErr w:type="gramEnd"/>
      <w:r>
        <w:rPr>
          <w:rFonts w:hint="eastAsia" w:ascii="標楷體" w:hAnsi="標楷體" w:eastAsia="標楷體"/>
          <w:color w:val="FF0000"/>
        </w:rPr>
        <w:t>大於今日)</w:t>
      </w:r>
    </w:p>
    <w:p w:rsidRPr="00530E50" w:rsidR="00530E50" w:rsidP="00530E50" w:rsidRDefault="00530E50" w14:paraId="146941CA" w14:textId="77777777">
      <w:pPr>
        <w:pStyle w:val="af3"/>
        <w:numPr>
          <w:ilvl w:val="2"/>
          <w:numId w:val="2"/>
        </w:numPr>
        <w:ind w:leftChars="0"/>
        <w:rPr>
          <w:rFonts w:ascii="標楷體" w:hAnsi="標楷體" w:eastAsia="標楷體"/>
          <w:color w:val="FF0000"/>
        </w:rPr>
      </w:pPr>
      <w:r w:rsidRPr="00530E50">
        <w:rPr>
          <w:rFonts w:hint="eastAsia" w:ascii="標楷體" w:hAnsi="標楷體" w:eastAsia="標楷體"/>
          <w:color w:val="FF0000"/>
        </w:rPr>
        <w:t>失效日小於預計離職日：尚有轄下員工，請先進行相應異動調整。=&gt;</w:t>
      </w:r>
      <w:proofErr w:type="gramStart"/>
      <w:r w:rsidRPr="00530E50">
        <w:rPr>
          <w:rFonts w:hint="eastAsia" w:ascii="標楷體" w:hAnsi="標楷體" w:eastAsia="標楷體"/>
          <w:color w:val="FF0000"/>
        </w:rPr>
        <w:t>異動單新增</w:t>
      </w:r>
      <w:proofErr w:type="gramEnd"/>
      <w:r w:rsidRPr="00530E50">
        <w:rPr>
          <w:rFonts w:hint="eastAsia" w:ascii="標楷體" w:hAnsi="標楷體" w:eastAsia="標楷體"/>
          <w:color w:val="FF0000"/>
        </w:rPr>
        <w:t>失敗</w:t>
      </w:r>
    </w:p>
    <w:p w:rsidRPr="00530E50" w:rsidR="00530E50" w:rsidP="00530E50" w:rsidRDefault="00530E50" w14:paraId="250D9017" w14:textId="77777777">
      <w:pPr>
        <w:pStyle w:val="af3"/>
        <w:numPr>
          <w:ilvl w:val="2"/>
          <w:numId w:val="2"/>
        </w:numPr>
        <w:ind w:leftChars="0"/>
        <w:rPr>
          <w:rFonts w:ascii="標楷體" w:hAnsi="標楷體" w:eastAsia="標楷體"/>
          <w:color w:val="FF0000"/>
        </w:rPr>
      </w:pPr>
      <w:r w:rsidRPr="00530E50">
        <w:rPr>
          <w:rFonts w:hint="eastAsia" w:ascii="標楷體" w:hAnsi="標楷體" w:eastAsia="標楷體"/>
          <w:color w:val="FF0000"/>
        </w:rPr>
        <w:t>失效日大於預計離職日：尚有轄下員工，請先進行相應異動調整。=&gt;</w:t>
      </w:r>
      <w:proofErr w:type="gramStart"/>
      <w:r w:rsidRPr="00530E50">
        <w:rPr>
          <w:rFonts w:hint="eastAsia" w:ascii="標楷體" w:hAnsi="標楷體" w:eastAsia="標楷體"/>
          <w:color w:val="FF0000"/>
        </w:rPr>
        <w:t>異動單新增</w:t>
      </w:r>
      <w:proofErr w:type="gramEnd"/>
      <w:r w:rsidRPr="00530E50">
        <w:rPr>
          <w:rFonts w:hint="eastAsia" w:ascii="標楷體" w:hAnsi="標楷體" w:eastAsia="標楷體"/>
          <w:color w:val="FF0000"/>
        </w:rPr>
        <w:t>失敗</w:t>
      </w:r>
    </w:p>
    <w:p w:rsidRPr="00530E50" w:rsidR="00530E50" w:rsidP="00530E50" w:rsidRDefault="00530E50" w14:paraId="145D948E" w14:textId="77777777">
      <w:pPr>
        <w:pStyle w:val="af3"/>
        <w:numPr>
          <w:ilvl w:val="2"/>
          <w:numId w:val="2"/>
        </w:numPr>
        <w:ind w:leftChars="0"/>
        <w:rPr>
          <w:rFonts w:ascii="標楷體" w:hAnsi="標楷體" w:eastAsia="標楷體"/>
          <w:color w:val="FF0000"/>
        </w:rPr>
      </w:pPr>
      <w:r w:rsidRPr="00530E50">
        <w:rPr>
          <w:rFonts w:hint="eastAsia" w:ascii="標楷體" w:hAnsi="標楷體" w:eastAsia="標楷體"/>
          <w:color w:val="FF0000"/>
        </w:rPr>
        <w:t>失效日等於預計離職日</w:t>
      </w:r>
      <w:r>
        <w:rPr>
          <w:rFonts w:hint="eastAsia" w:ascii="標楷體" w:hAnsi="標楷體" w:eastAsia="標楷體"/>
          <w:color w:val="FF0000"/>
        </w:rPr>
        <w:t>：</w:t>
      </w:r>
      <w:r w:rsidRPr="00530E50">
        <w:rPr>
          <w:rFonts w:hint="eastAsia" w:ascii="標楷體" w:hAnsi="標楷體" w:eastAsia="標楷體"/>
          <w:color w:val="FF0000"/>
        </w:rPr>
        <w:t>異動單新增成功</w:t>
      </w:r>
      <w:r w:rsidR="00324740">
        <w:rPr>
          <w:rFonts w:hint="eastAsia" w:ascii="標楷體" w:hAnsi="標楷體" w:eastAsia="標楷體"/>
          <w:color w:val="FF0000"/>
        </w:rPr>
        <w:t>(若該主管未在預計離職日離職，則當日拋轉錯誤，可於報表中心撈取錯誤原因查詢)</w:t>
      </w:r>
    </w:p>
    <w:p w:rsidRPr="00530E50" w:rsidR="00530E50" w:rsidP="00530E50" w:rsidRDefault="00530E50" w14:paraId="6518C906" w14:textId="77777777">
      <w:pPr>
        <w:ind w:left="360"/>
        <w:rPr>
          <w:rFonts w:ascii="標楷體" w:hAnsi="標楷體" w:eastAsia="標楷體"/>
          <w:color w:val="FF0000"/>
        </w:rPr>
      </w:pPr>
    </w:p>
    <w:p w:rsidRPr="008E5887" w:rsidR="00D0135E" w:rsidP="00D0135E" w:rsidRDefault="00D0135E" w14:paraId="02E4E94A" w14:textId="77777777">
      <w:pPr>
        <w:pStyle w:val="a7"/>
        <w:spacing w:before="326"/>
        <w:rPr>
          <w:rFonts w:ascii="Courier New" w:hAnsi="Courier New" w:eastAsia="標楷體"/>
        </w:rPr>
      </w:pPr>
      <w:bookmarkStart w:name="_Toc13494205" w:id="66"/>
      <w:r w:rsidRPr="008E5887">
        <w:rPr>
          <w:rFonts w:ascii="Courier New" w:hAnsi="標楷體" w:eastAsia="標楷體"/>
        </w:rPr>
        <w:t>圖表</w:t>
      </w:r>
      <w:r w:rsidRPr="008E5887">
        <w:rPr>
          <w:rFonts w:ascii="Courier New" w:hAnsi="Courier New" w:eastAsia="標楷體"/>
        </w:rPr>
        <w:t xml:space="preserve"> </w:t>
      </w:r>
      <w:r w:rsidRPr="008E5887">
        <w:rPr>
          <w:rFonts w:ascii="Courier New" w:hAnsi="Courier New" w:eastAsia="標楷體"/>
        </w:rPr>
        <w:fldChar w:fldCharType="begin"/>
      </w:r>
      <w:r w:rsidRPr="008E5887">
        <w:rPr>
          <w:rFonts w:ascii="Courier New" w:hAnsi="Courier New" w:eastAsia="標楷體"/>
        </w:rPr>
        <w:instrText xml:space="preserve"> SEQ </w:instrText>
      </w:r>
      <w:r w:rsidRPr="008E5887">
        <w:rPr>
          <w:rFonts w:ascii="Courier New" w:hAnsi="標楷體" w:eastAsia="標楷體"/>
        </w:rPr>
        <w:instrText>圖表</w:instrText>
      </w:r>
      <w:r w:rsidRPr="008E5887">
        <w:rPr>
          <w:rFonts w:ascii="Courier New" w:hAnsi="Courier New" w:eastAsia="標楷體"/>
        </w:rPr>
        <w:instrText xml:space="preserve"> \* ARABIC </w:instrText>
      </w:r>
      <w:r w:rsidRPr="008E5887">
        <w:rPr>
          <w:rFonts w:ascii="Courier New" w:hAnsi="Courier New" w:eastAsia="標楷體"/>
        </w:rPr>
        <w:fldChar w:fldCharType="separate"/>
      </w:r>
      <w:r w:rsidR="00A858D0">
        <w:rPr>
          <w:rFonts w:ascii="Courier New" w:hAnsi="Courier New" w:eastAsia="標楷體"/>
          <w:noProof/>
        </w:rPr>
        <w:t>32</w:t>
      </w:r>
      <w:r w:rsidRPr="008E5887">
        <w:rPr>
          <w:rFonts w:ascii="Courier New" w:hAnsi="Courier New" w:eastAsia="標楷體"/>
        </w:rPr>
        <w:fldChar w:fldCharType="end"/>
      </w:r>
      <w:r w:rsidRPr="008E5887">
        <w:rPr>
          <w:rFonts w:ascii="Courier New" w:hAnsi="標楷體" w:eastAsia="標楷體"/>
        </w:rPr>
        <w:t>〔</w:t>
      </w:r>
      <w:r w:rsidRPr="008E5887">
        <w:rPr>
          <w:rFonts w:hint="eastAsia" w:ascii="Courier New" w:hAnsi="標楷體" w:eastAsia="標楷體"/>
        </w:rPr>
        <w:t>欄位</w:t>
      </w:r>
      <w:r w:rsidRPr="008E5887">
        <w:rPr>
          <w:rFonts w:ascii="Courier New" w:hAnsi="標楷體" w:eastAsia="標楷體"/>
        </w:rPr>
        <w:t>〕</w:t>
      </w:r>
      <w:r w:rsidRPr="008E5887">
        <w:rPr>
          <w:rFonts w:hint="eastAsia" w:ascii="Courier New" w:hAnsi="標楷體" w:eastAsia="標楷體"/>
        </w:rPr>
        <w:t>異動行為說明</w:t>
      </w:r>
      <w:bookmarkEnd w:id="66"/>
    </w:p>
    <w:tbl>
      <w:tblPr>
        <w:tblStyle w:val="ad"/>
        <w:tblW w:w="5000" w:type="pct"/>
        <w:tblLook w:val="0020" w:firstRow="1" w:lastRow="0" w:firstColumn="0" w:lastColumn="0" w:noHBand="0" w:noVBand="0"/>
      </w:tblPr>
      <w:tblGrid>
        <w:gridCol w:w="2537"/>
        <w:gridCol w:w="2866"/>
        <w:gridCol w:w="4647"/>
      </w:tblGrid>
      <w:tr w:rsidRPr="008E5887" w:rsidR="00D0135E" w:rsidTr="00D0135E" w14:paraId="2F07D1A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62" w:type="pct"/>
            <w:shd w:val="clear" w:color="auto" w:fill="C6D9F1" w:themeFill="text2" w:themeFillTint="33"/>
          </w:tcPr>
          <w:p w:rsidRPr="008E5887" w:rsidR="00D0135E" w:rsidP="009079B5" w:rsidRDefault="00D0135E" w14:paraId="22D663E6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hint="eastAsia" w:ascii="Courier New" w:hAnsi="標楷體" w:eastAsia="標楷體"/>
                <w:b w:val="0"/>
              </w:rPr>
              <w:t>異動行為</w:t>
            </w:r>
          </w:p>
        </w:tc>
        <w:tc>
          <w:tcPr>
            <w:tcW w:w="1426" w:type="pct"/>
            <w:shd w:val="clear" w:color="auto" w:fill="C6D9F1" w:themeFill="text2" w:themeFillTint="33"/>
          </w:tcPr>
          <w:p w:rsidRPr="008E5887" w:rsidR="00D0135E" w:rsidP="009079B5" w:rsidRDefault="00D0135E" w14:paraId="15C321E3" w14:textId="77777777">
            <w:pPr>
              <w:rPr>
                <w:rFonts w:ascii="Courier New" w:hAnsi="標楷體" w:eastAsia="標楷體"/>
                <w:b w:val="0"/>
              </w:rPr>
            </w:pPr>
            <w:r w:rsidRPr="008E5887">
              <w:rPr>
                <w:rFonts w:hint="eastAsia" w:ascii="Courier New" w:hAnsi="標楷體" w:eastAsia="標楷體"/>
                <w:b w:val="0"/>
              </w:rPr>
              <w:t>對應欄位</w:t>
            </w:r>
          </w:p>
        </w:tc>
        <w:tc>
          <w:tcPr>
            <w:tcW w:w="2312" w:type="pct"/>
            <w:shd w:val="clear" w:color="auto" w:fill="C6D9F1" w:themeFill="text2" w:themeFillTint="33"/>
          </w:tcPr>
          <w:p w:rsidRPr="008E5887" w:rsidR="00D0135E" w:rsidP="009079B5" w:rsidRDefault="00D0135E" w14:paraId="79F7B5D6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hint="eastAsia" w:ascii="Courier New" w:hAnsi="Courier New" w:eastAsia="標楷體"/>
                <w:b w:val="0"/>
              </w:rPr>
              <w:t>其他說明</w:t>
            </w:r>
          </w:p>
        </w:tc>
      </w:tr>
      <w:tr w:rsidRPr="008E5887" w:rsidR="00D0135E" w:rsidTr="009079B5" w14:paraId="48C13767" w14:textId="77777777">
        <w:tc>
          <w:tcPr>
            <w:tcW w:w="1262" w:type="pct"/>
            <w:vAlign w:val="center"/>
          </w:tcPr>
          <w:p w:rsidRPr="008E5887" w:rsidR="00D0135E" w:rsidP="00D0135E" w:rsidRDefault="00D0135E" w14:paraId="5A0381EF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t>單位新增</w:t>
            </w:r>
          </w:p>
        </w:tc>
        <w:tc>
          <w:tcPr>
            <w:tcW w:w="1426" w:type="pct"/>
            <w:vAlign w:val="center"/>
          </w:tcPr>
          <w:p w:rsidRPr="008E5887" w:rsidR="00D0135E" w:rsidP="00D0135E" w:rsidRDefault="00D0135E" w14:paraId="539C8E7B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t xml:space="preserve">　</w:t>
            </w:r>
          </w:p>
        </w:tc>
        <w:tc>
          <w:tcPr>
            <w:tcW w:w="2312" w:type="pct"/>
            <w:vAlign w:val="center"/>
          </w:tcPr>
          <w:p w:rsidRPr="008E5887" w:rsidR="00D0135E" w:rsidP="00D0135E" w:rsidRDefault="00D0135E" w14:paraId="3812EAA9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t>新增組織時才可選到</w:t>
            </w:r>
          </w:p>
        </w:tc>
      </w:tr>
      <w:tr w:rsidRPr="008E5887" w:rsidR="00D0135E" w:rsidTr="009079B5" w14:paraId="3808B5FA" w14:textId="77777777">
        <w:tc>
          <w:tcPr>
            <w:tcW w:w="1262" w:type="pct"/>
            <w:vAlign w:val="center"/>
          </w:tcPr>
          <w:p w:rsidRPr="008E5887" w:rsidR="00D0135E" w:rsidP="00D0135E" w:rsidRDefault="00D0135E" w14:paraId="3777345F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t>單位分割</w:t>
            </w:r>
          </w:p>
        </w:tc>
        <w:tc>
          <w:tcPr>
            <w:tcW w:w="1426" w:type="pct"/>
            <w:vAlign w:val="center"/>
          </w:tcPr>
          <w:p w:rsidRPr="008E5887" w:rsidR="00D0135E" w:rsidP="00D0135E" w:rsidRDefault="00D0135E" w14:paraId="73210510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t xml:space="preserve">　</w:t>
            </w:r>
          </w:p>
        </w:tc>
        <w:tc>
          <w:tcPr>
            <w:tcW w:w="2312" w:type="pct"/>
            <w:vAlign w:val="center"/>
          </w:tcPr>
          <w:p w:rsidRPr="008E5887" w:rsidR="00D0135E" w:rsidP="00D0135E" w:rsidRDefault="00D0135E" w14:paraId="54CC2DDF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t>新增組織時才可選到</w:t>
            </w:r>
          </w:p>
        </w:tc>
      </w:tr>
      <w:tr w:rsidRPr="008E5887" w:rsidR="00D0135E" w:rsidTr="009079B5" w14:paraId="456EC8A4" w14:textId="77777777">
        <w:tc>
          <w:tcPr>
            <w:tcW w:w="1262" w:type="pct"/>
            <w:vAlign w:val="center"/>
          </w:tcPr>
          <w:p w:rsidRPr="008E5887" w:rsidR="00D0135E" w:rsidP="00D0135E" w:rsidRDefault="00D0135E" w14:paraId="413A1C39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t>單位失效</w:t>
            </w:r>
          </w:p>
        </w:tc>
        <w:tc>
          <w:tcPr>
            <w:tcW w:w="1426" w:type="pct"/>
            <w:vAlign w:val="center"/>
          </w:tcPr>
          <w:p w:rsidRPr="008E5887" w:rsidR="00D0135E" w:rsidP="00D0135E" w:rsidRDefault="00D0135E" w14:paraId="6D599FD4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t xml:space="preserve">　</w:t>
            </w:r>
          </w:p>
        </w:tc>
        <w:tc>
          <w:tcPr>
            <w:tcW w:w="2312" w:type="pct"/>
            <w:vAlign w:val="center"/>
          </w:tcPr>
          <w:p w:rsidRPr="008E5887" w:rsidR="00D0135E" w:rsidP="00D0135E" w:rsidRDefault="00D0135E" w14:paraId="22558227" w14:textId="77777777">
            <w:pPr>
              <w:rPr>
                <w:rFonts w:ascii="標楷體" w:hAnsi="標楷體" w:eastAsia="標楷體"/>
                <w:color w:val="000000" w:themeColor="text1"/>
              </w:rPr>
            </w:pPr>
          </w:p>
        </w:tc>
      </w:tr>
      <w:tr w:rsidRPr="008E5887" w:rsidR="00D0135E" w:rsidTr="009079B5" w14:paraId="698AB42A" w14:textId="77777777">
        <w:tc>
          <w:tcPr>
            <w:tcW w:w="1262" w:type="pct"/>
            <w:vAlign w:val="center"/>
          </w:tcPr>
          <w:p w:rsidRPr="008E5887" w:rsidR="00D0135E" w:rsidP="00D0135E" w:rsidRDefault="00D0135E" w14:paraId="46141771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lastRenderedPageBreak/>
              <w:t>併入其他單位</w:t>
            </w:r>
          </w:p>
        </w:tc>
        <w:tc>
          <w:tcPr>
            <w:tcW w:w="1426" w:type="pct"/>
            <w:vAlign w:val="center"/>
          </w:tcPr>
          <w:p w:rsidRPr="008E5887" w:rsidR="00D0135E" w:rsidP="00D0135E" w:rsidRDefault="00D0135E" w14:paraId="0BD4180E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t xml:space="preserve">　</w:t>
            </w:r>
          </w:p>
        </w:tc>
        <w:tc>
          <w:tcPr>
            <w:tcW w:w="2312" w:type="pct"/>
            <w:vAlign w:val="center"/>
          </w:tcPr>
          <w:p w:rsidRPr="008E5887" w:rsidR="00D0135E" w:rsidP="00D0135E" w:rsidRDefault="00D0135E" w14:paraId="62AB87EF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t xml:space="preserve">　</w:t>
            </w:r>
          </w:p>
        </w:tc>
      </w:tr>
      <w:tr w:rsidRPr="008E5887" w:rsidR="00D0135E" w:rsidTr="009079B5" w14:paraId="0F59311C" w14:textId="77777777">
        <w:tc>
          <w:tcPr>
            <w:tcW w:w="1262" w:type="pct"/>
            <w:vAlign w:val="center"/>
          </w:tcPr>
          <w:p w:rsidRPr="008E5887" w:rsidR="00D0135E" w:rsidP="00D0135E" w:rsidRDefault="00D0135E" w14:paraId="092E8F05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t>失效重啟</w:t>
            </w:r>
          </w:p>
        </w:tc>
        <w:tc>
          <w:tcPr>
            <w:tcW w:w="1426" w:type="pct"/>
            <w:vAlign w:val="center"/>
          </w:tcPr>
          <w:p w:rsidRPr="008E5887" w:rsidR="00D0135E" w:rsidP="00D0135E" w:rsidRDefault="00D0135E" w14:paraId="5A316B89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t xml:space="preserve">　</w:t>
            </w:r>
          </w:p>
        </w:tc>
        <w:tc>
          <w:tcPr>
            <w:tcW w:w="2312" w:type="pct"/>
            <w:vAlign w:val="center"/>
          </w:tcPr>
          <w:p w:rsidRPr="008E5887" w:rsidR="00D0135E" w:rsidP="00D0135E" w:rsidRDefault="00D0135E" w14:paraId="34F753DE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t>最新一張</w:t>
            </w:r>
            <w:proofErr w:type="gramStart"/>
            <w:r w:rsidRPr="008E5887">
              <w:rPr>
                <w:rFonts w:hint="eastAsia" w:ascii="標楷體" w:hAnsi="標楷體" w:eastAsia="標楷體"/>
                <w:color w:val="000000" w:themeColor="text1"/>
              </w:rPr>
              <w:t>異動單為</w:t>
            </w:r>
            <w:proofErr w:type="gramEnd"/>
            <w:r w:rsidRPr="008E5887">
              <w:rPr>
                <w:rFonts w:hint="eastAsia" w:ascii="標楷體" w:hAnsi="標楷體" w:eastAsia="標楷體"/>
                <w:color w:val="000000" w:themeColor="text1"/>
              </w:rPr>
              <w:t xml:space="preserve"> "單位失效" or "併入其他單位" 時才可選到</w:t>
            </w:r>
          </w:p>
        </w:tc>
      </w:tr>
      <w:tr w:rsidRPr="008E5887" w:rsidR="00D0135E" w:rsidTr="009079B5" w14:paraId="2E696041" w14:textId="77777777">
        <w:tc>
          <w:tcPr>
            <w:tcW w:w="1262" w:type="pct"/>
            <w:vAlign w:val="center"/>
          </w:tcPr>
          <w:p w:rsidRPr="008E5887" w:rsidR="00D0135E" w:rsidP="00D0135E" w:rsidRDefault="00D0135E" w14:paraId="6BBDC142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t>單位主管異動</w:t>
            </w:r>
          </w:p>
        </w:tc>
        <w:tc>
          <w:tcPr>
            <w:tcW w:w="1426" w:type="pct"/>
            <w:vAlign w:val="center"/>
          </w:tcPr>
          <w:p w:rsidRPr="008E5887" w:rsidR="00D0135E" w:rsidP="00D0135E" w:rsidRDefault="00D0135E" w14:paraId="69ABE2C1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t>職位序號00的主管</w:t>
            </w:r>
          </w:p>
        </w:tc>
        <w:tc>
          <w:tcPr>
            <w:tcW w:w="2312" w:type="pct"/>
            <w:vAlign w:val="center"/>
          </w:tcPr>
          <w:p w:rsidRPr="008E5887" w:rsidR="00D0135E" w:rsidP="00D0135E" w:rsidRDefault="00D0135E" w14:paraId="022707F8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t xml:space="preserve">　</w:t>
            </w:r>
          </w:p>
        </w:tc>
      </w:tr>
      <w:tr w:rsidRPr="008E5887" w:rsidR="00D0135E" w:rsidTr="009079B5" w14:paraId="5769065E" w14:textId="77777777">
        <w:tc>
          <w:tcPr>
            <w:tcW w:w="1262" w:type="pct"/>
            <w:vAlign w:val="center"/>
          </w:tcPr>
          <w:p w:rsidRPr="008E5887" w:rsidR="00D0135E" w:rsidP="00D0135E" w:rsidRDefault="00D0135E" w14:paraId="1B9E6912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t>共治主管異動</w:t>
            </w:r>
          </w:p>
        </w:tc>
        <w:tc>
          <w:tcPr>
            <w:tcW w:w="1426" w:type="pct"/>
            <w:vAlign w:val="center"/>
          </w:tcPr>
          <w:p w:rsidRPr="008E5887" w:rsidR="00D0135E" w:rsidP="00D0135E" w:rsidRDefault="00D0135E" w14:paraId="27319EA6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t>職位序號01~05的主管</w:t>
            </w:r>
          </w:p>
        </w:tc>
        <w:tc>
          <w:tcPr>
            <w:tcW w:w="2312" w:type="pct"/>
            <w:vAlign w:val="center"/>
          </w:tcPr>
          <w:p w:rsidRPr="008E5887" w:rsidR="00D0135E" w:rsidP="00D0135E" w:rsidRDefault="00D0135E" w14:paraId="35A0083E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t xml:space="preserve">　</w:t>
            </w:r>
          </w:p>
        </w:tc>
      </w:tr>
      <w:tr w:rsidRPr="008E5887" w:rsidR="00D0135E" w:rsidTr="009079B5" w14:paraId="20F063FA" w14:textId="77777777">
        <w:tc>
          <w:tcPr>
            <w:tcW w:w="1262" w:type="pct"/>
            <w:vAlign w:val="center"/>
          </w:tcPr>
          <w:p w:rsidRPr="008E5887" w:rsidR="00D0135E" w:rsidP="00D0135E" w:rsidRDefault="00D0135E" w14:paraId="732627CD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t>變更成本中心</w:t>
            </w:r>
          </w:p>
        </w:tc>
        <w:tc>
          <w:tcPr>
            <w:tcW w:w="1426" w:type="pct"/>
            <w:vAlign w:val="center"/>
          </w:tcPr>
          <w:p w:rsidRPr="008E5887" w:rsidR="00D0135E" w:rsidP="00D0135E" w:rsidRDefault="00D0135E" w14:paraId="19D1D3A5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t>成本中心</w:t>
            </w:r>
          </w:p>
        </w:tc>
        <w:tc>
          <w:tcPr>
            <w:tcW w:w="2312" w:type="pct"/>
            <w:vAlign w:val="center"/>
          </w:tcPr>
          <w:p w:rsidRPr="008E5887" w:rsidR="00D0135E" w:rsidP="00D0135E" w:rsidRDefault="00D0135E" w14:paraId="21B11146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t xml:space="preserve">　</w:t>
            </w:r>
          </w:p>
        </w:tc>
      </w:tr>
      <w:tr w:rsidRPr="008E5887" w:rsidR="00D0135E" w:rsidTr="009079B5" w14:paraId="443D75FE" w14:textId="77777777">
        <w:tc>
          <w:tcPr>
            <w:tcW w:w="1262" w:type="pct"/>
            <w:vAlign w:val="center"/>
          </w:tcPr>
          <w:p w:rsidRPr="008E5887" w:rsidR="00D0135E" w:rsidP="00D0135E" w:rsidRDefault="00D0135E" w14:paraId="4138347A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t>變更利潤中心</w:t>
            </w:r>
          </w:p>
        </w:tc>
        <w:tc>
          <w:tcPr>
            <w:tcW w:w="1426" w:type="pct"/>
            <w:vAlign w:val="center"/>
          </w:tcPr>
          <w:p w:rsidRPr="008E5887" w:rsidR="00D0135E" w:rsidP="00D0135E" w:rsidRDefault="00D0135E" w14:paraId="2442112D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t>利潤中心</w:t>
            </w:r>
          </w:p>
        </w:tc>
        <w:tc>
          <w:tcPr>
            <w:tcW w:w="2312" w:type="pct"/>
            <w:vAlign w:val="center"/>
          </w:tcPr>
          <w:p w:rsidRPr="008E5887" w:rsidR="00D0135E" w:rsidP="00D0135E" w:rsidRDefault="00D0135E" w14:paraId="1599B18F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t xml:space="preserve">　</w:t>
            </w:r>
          </w:p>
        </w:tc>
      </w:tr>
      <w:tr w:rsidRPr="008E5887" w:rsidR="00D0135E" w:rsidTr="009079B5" w14:paraId="677E48F4" w14:textId="77777777">
        <w:tc>
          <w:tcPr>
            <w:tcW w:w="1262" w:type="pct"/>
            <w:vAlign w:val="center"/>
          </w:tcPr>
          <w:p w:rsidRPr="008E5887" w:rsidR="00D0135E" w:rsidP="00D0135E" w:rsidRDefault="00D0135E" w14:paraId="04E47036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t>變更單位類別</w:t>
            </w:r>
          </w:p>
        </w:tc>
        <w:tc>
          <w:tcPr>
            <w:tcW w:w="1426" w:type="pct"/>
            <w:vAlign w:val="center"/>
          </w:tcPr>
          <w:p w:rsidRPr="008E5887" w:rsidR="00D0135E" w:rsidP="00D0135E" w:rsidRDefault="00D0135E" w14:paraId="4AB1806A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t>單位類別</w:t>
            </w:r>
          </w:p>
        </w:tc>
        <w:tc>
          <w:tcPr>
            <w:tcW w:w="2312" w:type="pct"/>
            <w:vAlign w:val="center"/>
          </w:tcPr>
          <w:p w:rsidRPr="008E5887" w:rsidR="00D0135E" w:rsidP="00D0135E" w:rsidRDefault="00D0135E" w14:paraId="16983036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t xml:space="preserve">　</w:t>
            </w:r>
          </w:p>
        </w:tc>
      </w:tr>
      <w:tr w:rsidRPr="008E5887" w:rsidR="00D0135E" w:rsidTr="009079B5" w14:paraId="616A984C" w14:textId="77777777">
        <w:tc>
          <w:tcPr>
            <w:tcW w:w="1262" w:type="pct"/>
            <w:vAlign w:val="center"/>
          </w:tcPr>
          <w:p w:rsidRPr="008E5887" w:rsidR="00D0135E" w:rsidP="00D0135E" w:rsidRDefault="00D0135E" w14:paraId="72C1A176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t>變更單位代碼</w:t>
            </w:r>
          </w:p>
        </w:tc>
        <w:tc>
          <w:tcPr>
            <w:tcW w:w="1426" w:type="pct"/>
            <w:vAlign w:val="center"/>
          </w:tcPr>
          <w:p w:rsidRPr="008E5887" w:rsidR="00D0135E" w:rsidP="00D0135E" w:rsidRDefault="00D0135E" w14:paraId="095C307E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t>代碼</w:t>
            </w:r>
          </w:p>
        </w:tc>
        <w:tc>
          <w:tcPr>
            <w:tcW w:w="2312" w:type="pct"/>
          </w:tcPr>
          <w:p w:rsidRPr="008E5887" w:rsidR="00D0135E" w:rsidP="00D0135E" w:rsidRDefault="00D0135E" w14:paraId="30BD18BB" w14:textId="77777777">
            <w:pPr>
              <w:rPr>
                <w:rFonts w:ascii="Courier New" w:hAnsi="Courier New" w:eastAsia="標楷體"/>
              </w:rPr>
            </w:pPr>
          </w:p>
        </w:tc>
      </w:tr>
      <w:tr w:rsidRPr="008E5887" w:rsidR="00D0135E" w:rsidTr="009079B5" w14:paraId="2590C4EE" w14:textId="77777777">
        <w:tc>
          <w:tcPr>
            <w:tcW w:w="1262" w:type="pct"/>
            <w:vAlign w:val="center"/>
          </w:tcPr>
          <w:p w:rsidRPr="008E5887" w:rsidR="00D0135E" w:rsidP="00D0135E" w:rsidRDefault="00D0135E" w14:paraId="516177B2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t>單位更名</w:t>
            </w:r>
          </w:p>
        </w:tc>
        <w:tc>
          <w:tcPr>
            <w:tcW w:w="1426" w:type="pct"/>
            <w:vAlign w:val="center"/>
          </w:tcPr>
          <w:p w:rsidRPr="008E5887" w:rsidR="00D0135E" w:rsidP="00D0135E" w:rsidRDefault="00D0135E" w14:paraId="2339CA92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t>單位名稱、單位簡稱</w:t>
            </w:r>
          </w:p>
        </w:tc>
        <w:tc>
          <w:tcPr>
            <w:tcW w:w="2312" w:type="pct"/>
          </w:tcPr>
          <w:p w:rsidRPr="008E5887" w:rsidR="00D0135E" w:rsidP="00D0135E" w:rsidRDefault="00D0135E" w14:paraId="7B1D13E2" w14:textId="77777777">
            <w:pPr>
              <w:rPr>
                <w:rFonts w:ascii="Courier New" w:hAnsi="Courier New" w:eastAsia="標楷體"/>
              </w:rPr>
            </w:pPr>
          </w:p>
        </w:tc>
      </w:tr>
      <w:tr w:rsidRPr="008E5887" w:rsidR="00D0135E" w:rsidTr="009079B5" w14:paraId="111C30F1" w14:textId="77777777">
        <w:tc>
          <w:tcPr>
            <w:tcW w:w="1262" w:type="pct"/>
            <w:vAlign w:val="center"/>
          </w:tcPr>
          <w:p w:rsidRPr="008E5887" w:rsidR="00D0135E" w:rsidP="00D0135E" w:rsidRDefault="00D0135E" w14:paraId="3DDFB3CE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t>變更單位層級</w:t>
            </w:r>
          </w:p>
        </w:tc>
        <w:tc>
          <w:tcPr>
            <w:tcW w:w="1426" w:type="pct"/>
            <w:vAlign w:val="center"/>
          </w:tcPr>
          <w:p w:rsidRPr="008E5887" w:rsidR="00D0135E" w:rsidP="00D0135E" w:rsidRDefault="00D0135E" w14:paraId="4A01BB67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t>單位層級</w:t>
            </w:r>
          </w:p>
        </w:tc>
        <w:tc>
          <w:tcPr>
            <w:tcW w:w="2312" w:type="pct"/>
          </w:tcPr>
          <w:p w:rsidRPr="008E5887" w:rsidR="00D0135E" w:rsidP="00D0135E" w:rsidRDefault="00D0135E" w14:paraId="3F7F48E4" w14:textId="77777777">
            <w:pPr>
              <w:rPr>
                <w:rFonts w:ascii="Courier New" w:hAnsi="Courier New" w:eastAsia="標楷體"/>
              </w:rPr>
            </w:pPr>
          </w:p>
        </w:tc>
      </w:tr>
      <w:tr w:rsidRPr="008E5887" w:rsidR="00D0135E" w:rsidTr="009079B5" w14:paraId="5AFD92CC" w14:textId="77777777">
        <w:tc>
          <w:tcPr>
            <w:tcW w:w="1262" w:type="pct"/>
            <w:vAlign w:val="center"/>
          </w:tcPr>
          <w:p w:rsidRPr="008E5887" w:rsidR="00D0135E" w:rsidP="00D0135E" w:rsidRDefault="00D0135E" w14:paraId="018E466D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t>變更隸屬</w:t>
            </w:r>
          </w:p>
        </w:tc>
        <w:tc>
          <w:tcPr>
            <w:tcW w:w="1426" w:type="pct"/>
            <w:vAlign w:val="center"/>
          </w:tcPr>
          <w:p w:rsidRPr="008E5887" w:rsidR="00D0135E" w:rsidP="00D0135E" w:rsidRDefault="00D0135E" w14:paraId="4A3071E7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t>上層單位</w:t>
            </w:r>
          </w:p>
        </w:tc>
        <w:tc>
          <w:tcPr>
            <w:tcW w:w="2312" w:type="pct"/>
          </w:tcPr>
          <w:p w:rsidRPr="008E5887" w:rsidR="00D0135E" w:rsidP="00D0135E" w:rsidRDefault="00D0135E" w14:paraId="3F8E8E80" w14:textId="77777777">
            <w:pPr>
              <w:rPr>
                <w:rFonts w:ascii="Courier New" w:hAnsi="Courier New" w:eastAsia="標楷體"/>
              </w:rPr>
            </w:pPr>
          </w:p>
        </w:tc>
      </w:tr>
      <w:tr w:rsidRPr="008E5887" w:rsidR="00D0135E" w:rsidTr="009079B5" w14:paraId="15B605E7" w14:textId="77777777">
        <w:tc>
          <w:tcPr>
            <w:tcW w:w="1262" w:type="pct"/>
            <w:vAlign w:val="center"/>
          </w:tcPr>
          <w:p w:rsidRPr="008E5887" w:rsidR="00D0135E" w:rsidP="00D0135E" w:rsidRDefault="00D0135E" w14:paraId="4CF59531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t>變更虛線上層單位</w:t>
            </w:r>
          </w:p>
        </w:tc>
        <w:tc>
          <w:tcPr>
            <w:tcW w:w="1426" w:type="pct"/>
            <w:vAlign w:val="center"/>
          </w:tcPr>
          <w:p w:rsidRPr="008E5887" w:rsidR="00D0135E" w:rsidP="00D0135E" w:rsidRDefault="00D0135E" w14:paraId="04696706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t>虛線上層單位</w:t>
            </w:r>
          </w:p>
        </w:tc>
        <w:tc>
          <w:tcPr>
            <w:tcW w:w="2312" w:type="pct"/>
          </w:tcPr>
          <w:p w:rsidRPr="008E5887" w:rsidR="00D0135E" w:rsidP="00D0135E" w:rsidRDefault="00D0135E" w14:paraId="5AA20C12" w14:textId="77777777">
            <w:pPr>
              <w:rPr>
                <w:rFonts w:ascii="Courier New" w:hAnsi="Courier New" w:eastAsia="標楷體"/>
              </w:rPr>
            </w:pPr>
          </w:p>
        </w:tc>
      </w:tr>
      <w:tr w:rsidRPr="008E5887" w:rsidR="00D0135E" w:rsidTr="00D0135E" w14:paraId="78B67E50" w14:textId="77777777">
        <w:tc>
          <w:tcPr>
            <w:tcW w:w="1262" w:type="pct"/>
          </w:tcPr>
          <w:p w:rsidRPr="008E5887" w:rsidR="00D0135E" w:rsidP="009079B5" w:rsidRDefault="00D0135E" w14:paraId="030D2FF6" w14:textId="77777777">
            <w:pPr>
              <w:rPr>
                <w:rFonts w:ascii="Courier New" w:hAnsi="Courier New" w:eastAsia="標楷體"/>
              </w:rPr>
            </w:pPr>
            <w:r w:rsidRPr="008E5887">
              <w:rPr>
                <w:rFonts w:hint="eastAsia" w:ascii="Courier New" w:hAnsi="Courier New" w:eastAsia="標楷體"/>
              </w:rPr>
              <w:t>變更地區</w:t>
            </w:r>
            <w:r w:rsidRPr="008E5887">
              <w:rPr>
                <w:rFonts w:hint="eastAsia" w:ascii="Courier New" w:hAnsi="Courier New" w:eastAsia="標楷體"/>
              </w:rPr>
              <w:t>/</w:t>
            </w:r>
            <w:r w:rsidRPr="008E5887">
              <w:rPr>
                <w:rFonts w:hint="eastAsia" w:ascii="Courier New" w:hAnsi="Courier New" w:eastAsia="標楷體"/>
              </w:rPr>
              <w:t>廠別</w:t>
            </w:r>
          </w:p>
        </w:tc>
        <w:tc>
          <w:tcPr>
            <w:tcW w:w="1426" w:type="pct"/>
          </w:tcPr>
          <w:p w:rsidRPr="008E5887" w:rsidR="009079B5" w:rsidP="009079B5" w:rsidRDefault="009079B5" w14:paraId="2BF596F5" w14:textId="77777777">
            <w:pPr>
              <w:rPr>
                <w:rFonts w:ascii="Courier New" w:hAnsi="Courier New" w:eastAsia="標楷體"/>
              </w:rPr>
            </w:pPr>
            <w:r w:rsidRPr="008E5887">
              <w:rPr>
                <w:rFonts w:hint="eastAsia" w:ascii="Courier New" w:hAnsi="Courier New" w:eastAsia="標楷體"/>
              </w:rPr>
              <w:t>國家</w:t>
            </w:r>
            <w:r w:rsidRPr="008E5887">
              <w:rPr>
                <w:rFonts w:hint="eastAsia" w:ascii="Courier New" w:hAnsi="Courier New" w:eastAsia="標楷體"/>
              </w:rPr>
              <w:t>/</w:t>
            </w:r>
            <w:r w:rsidRPr="008E5887">
              <w:rPr>
                <w:rFonts w:hint="eastAsia" w:ascii="Courier New" w:hAnsi="Courier New" w:eastAsia="標楷體"/>
              </w:rPr>
              <w:t>地區</w:t>
            </w:r>
          </w:p>
          <w:p w:rsidRPr="008E5887" w:rsidR="009079B5" w:rsidP="009079B5" w:rsidRDefault="009079B5" w14:paraId="07ACFD64" w14:textId="77777777">
            <w:pPr>
              <w:rPr>
                <w:rFonts w:ascii="Courier New" w:hAnsi="Courier New" w:eastAsia="標楷體"/>
              </w:rPr>
            </w:pPr>
            <w:r w:rsidRPr="008E5887">
              <w:rPr>
                <w:rFonts w:hint="eastAsia" w:ascii="Courier New" w:hAnsi="Courier New" w:eastAsia="標楷體"/>
              </w:rPr>
              <w:t>省份</w:t>
            </w:r>
            <w:r w:rsidRPr="008E5887">
              <w:rPr>
                <w:rFonts w:hint="eastAsia" w:ascii="Courier New" w:hAnsi="Courier New" w:eastAsia="標楷體"/>
              </w:rPr>
              <w:t>/</w:t>
            </w:r>
            <w:r w:rsidRPr="008E5887">
              <w:rPr>
                <w:rFonts w:hint="eastAsia" w:ascii="Courier New" w:hAnsi="Courier New" w:eastAsia="標楷體"/>
              </w:rPr>
              <w:t>城市</w:t>
            </w:r>
          </w:p>
          <w:p w:rsidRPr="008E5887" w:rsidR="009079B5" w:rsidP="009079B5" w:rsidRDefault="009079B5" w14:paraId="12819B48" w14:textId="77777777">
            <w:pPr>
              <w:rPr>
                <w:rFonts w:ascii="Courier New" w:hAnsi="Courier New" w:eastAsia="標楷體"/>
              </w:rPr>
            </w:pPr>
            <w:r w:rsidRPr="008E5887">
              <w:rPr>
                <w:rFonts w:hint="eastAsia" w:ascii="Courier New" w:hAnsi="Courier New" w:eastAsia="標楷體"/>
              </w:rPr>
              <w:t>工作地</w:t>
            </w:r>
          </w:p>
          <w:p w:rsidRPr="008E5887" w:rsidR="00D0135E" w:rsidP="009079B5" w:rsidRDefault="009079B5" w14:paraId="112EC43E" w14:textId="77777777">
            <w:pPr>
              <w:rPr>
                <w:rFonts w:ascii="Courier New" w:hAnsi="Courier New" w:eastAsia="標楷體"/>
              </w:rPr>
            </w:pPr>
            <w:r w:rsidRPr="008E5887">
              <w:rPr>
                <w:rFonts w:hint="eastAsia" w:ascii="Courier New" w:hAnsi="Courier New" w:eastAsia="標楷體"/>
              </w:rPr>
              <w:t>廠別</w:t>
            </w:r>
          </w:p>
        </w:tc>
        <w:tc>
          <w:tcPr>
            <w:tcW w:w="2312" w:type="pct"/>
          </w:tcPr>
          <w:p w:rsidRPr="008E5887" w:rsidR="00D0135E" w:rsidP="009079B5" w:rsidRDefault="00D0135E" w14:paraId="4A2B4302" w14:textId="77777777">
            <w:pPr>
              <w:rPr>
                <w:rFonts w:ascii="Courier New" w:hAnsi="Courier New" w:eastAsia="標楷體"/>
              </w:rPr>
            </w:pPr>
          </w:p>
        </w:tc>
      </w:tr>
      <w:tr w:rsidRPr="008E5887" w:rsidR="009079B5" w:rsidTr="009079B5" w14:paraId="6EBE92C4" w14:textId="77777777">
        <w:tc>
          <w:tcPr>
            <w:tcW w:w="1262" w:type="pct"/>
            <w:vAlign w:val="center"/>
          </w:tcPr>
          <w:p w:rsidRPr="008E5887" w:rsidR="009079B5" w:rsidP="009079B5" w:rsidRDefault="009079B5" w14:paraId="0C18B40F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t>變更單位秘書</w:t>
            </w:r>
          </w:p>
        </w:tc>
        <w:tc>
          <w:tcPr>
            <w:tcW w:w="1426" w:type="pct"/>
            <w:vAlign w:val="center"/>
          </w:tcPr>
          <w:p w:rsidRPr="008E5887" w:rsidR="009079B5" w:rsidP="009079B5" w:rsidRDefault="009079B5" w14:paraId="2AC053A1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t>秘書</w:t>
            </w:r>
          </w:p>
        </w:tc>
        <w:tc>
          <w:tcPr>
            <w:tcW w:w="2312" w:type="pct"/>
          </w:tcPr>
          <w:p w:rsidRPr="008E5887" w:rsidR="009079B5" w:rsidP="009079B5" w:rsidRDefault="009079B5" w14:paraId="2F551976" w14:textId="77777777">
            <w:pPr>
              <w:rPr>
                <w:rFonts w:ascii="Courier New" w:hAnsi="Courier New" w:eastAsia="標楷體"/>
              </w:rPr>
            </w:pPr>
          </w:p>
        </w:tc>
      </w:tr>
      <w:tr w:rsidRPr="008E5887" w:rsidR="009079B5" w:rsidTr="009079B5" w14:paraId="7CCC0E97" w14:textId="77777777">
        <w:tc>
          <w:tcPr>
            <w:tcW w:w="1262" w:type="pct"/>
            <w:vAlign w:val="center"/>
          </w:tcPr>
          <w:p w:rsidRPr="008E5887" w:rsidR="009079B5" w:rsidP="009079B5" w:rsidRDefault="009079B5" w14:paraId="20114D4F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t>變更編制人數</w:t>
            </w:r>
          </w:p>
        </w:tc>
        <w:tc>
          <w:tcPr>
            <w:tcW w:w="1426" w:type="pct"/>
            <w:vAlign w:val="center"/>
          </w:tcPr>
          <w:p w:rsidRPr="008E5887" w:rsidR="009079B5" w:rsidP="009079B5" w:rsidRDefault="009079B5" w14:paraId="52CF9CF3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t>編制人數</w:t>
            </w:r>
          </w:p>
        </w:tc>
        <w:tc>
          <w:tcPr>
            <w:tcW w:w="2312" w:type="pct"/>
          </w:tcPr>
          <w:p w:rsidRPr="008E5887" w:rsidR="009079B5" w:rsidP="009079B5" w:rsidRDefault="009079B5" w14:paraId="01C4FA89" w14:textId="77777777">
            <w:pPr>
              <w:rPr>
                <w:rFonts w:ascii="Courier New" w:hAnsi="Courier New" w:eastAsia="標楷體"/>
              </w:rPr>
            </w:pPr>
          </w:p>
        </w:tc>
      </w:tr>
      <w:tr w:rsidRPr="008E5887" w:rsidR="009079B5" w:rsidTr="009079B5" w14:paraId="6FA60318" w14:textId="77777777">
        <w:tc>
          <w:tcPr>
            <w:tcW w:w="1262" w:type="pct"/>
            <w:vAlign w:val="center"/>
          </w:tcPr>
          <w:p w:rsidRPr="008E5887" w:rsidR="009079B5" w:rsidP="009079B5" w:rsidRDefault="009079B5" w14:paraId="3B58B93C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t>變更法人</w:t>
            </w:r>
          </w:p>
        </w:tc>
        <w:tc>
          <w:tcPr>
            <w:tcW w:w="1426" w:type="pct"/>
            <w:vAlign w:val="center"/>
          </w:tcPr>
          <w:p w:rsidRPr="008E5887" w:rsidR="009079B5" w:rsidP="009079B5" w:rsidRDefault="009079B5" w14:paraId="55C6FF73" w14:textId="77777777">
            <w:pPr>
              <w:rPr>
                <w:rFonts w:ascii="標楷體" w:hAnsi="標楷體" w:eastAsia="標楷體"/>
                <w:color w:val="000000" w:themeColor="text1"/>
              </w:rPr>
            </w:pPr>
            <w:r w:rsidRPr="008E5887">
              <w:rPr>
                <w:rFonts w:hint="eastAsia" w:ascii="標楷體" w:hAnsi="標楷體" w:eastAsia="標楷體"/>
                <w:color w:val="000000" w:themeColor="text1"/>
              </w:rPr>
              <w:t>公司別</w:t>
            </w:r>
          </w:p>
        </w:tc>
        <w:tc>
          <w:tcPr>
            <w:tcW w:w="2312" w:type="pct"/>
          </w:tcPr>
          <w:p w:rsidRPr="008E5887" w:rsidR="009079B5" w:rsidP="009079B5" w:rsidRDefault="009079B5" w14:paraId="4E42B1A6" w14:textId="77777777">
            <w:pPr>
              <w:rPr>
                <w:rFonts w:ascii="Courier New" w:hAnsi="Courier New" w:eastAsia="標楷體"/>
              </w:rPr>
            </w:pPr>
          </w:p>
        </w:tc>
      </w:tr>
      <w:bookmarkEnd w:id="17"/>
      <w:bookmarkEnd w:id="18"/>
    </w:tbl>
    <w:p w:rsidRPr="008E5887" w:rsidR="00D0135E" w:rsidP="00D0135E" w:rsidRDefault="00D0135E" w14:paraId="4ED1AF19" w14:textId="77777777"/>
    <w:p w:rsidRPr="008E5887" w:rsidR="008E5887" w:rsidRDefault="008E5887" w14:paraId="5D3723D4" w14:textId="77777777"/>
    <w:sectPr w:rsidRPr="008E5887" w:rsidR="008E5887" w:rsidSect="00BB1B2B">
      <w:headerReference w:type="default" r:id="rId24"/>
      <w:pgSz w:w="12240" w:h="15840" w:orient="portrait" w:code="1"/>
      <w:pgMar w:top="1440" w:right="1080" w:bottom="1440" w:left="1080" w:header="547" w:footer="360" w:gutter="0"/>
      <w:cols w:space="720"/>
      <w:noEndnote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6D0" w:rsidP="003E14CC" w:rsidRDefault="007E46D0" w14:paraId="7D3BAA7F" w14:textId="77777777">
      <w:r>
        <w:separator/>
      </w:r>
    </w:p>
    <w:p w:rsidR="007E46D0" w:rsidP="003E14CC" w:rsidRDefault="007E46D0" w14:paraId="7508BC8D" w14:textId="77777777"/>
  </w:endnote>
  <w:endnote w:type="continuationSeparator" w:id="0">
    <w:p w:rsidR="007E46D0" w:rsidP="003E14CC" w:rsidRDefault="007E46D0" w14:paraId="1E6D6A40" w14:textId="77777777">
      <w:r>
        <w:continuationSeparator/>
      </w:r>
    </w:p>
    <w:p w:rsidR="007E46D0" w:rsidP="003E14CC" w:rsidRDefault="007E46D0" w14:paraId="6691CBD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Arial Unicode MS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026" w:rsidRDefault="00AA2026" w14:paraId="4FF4EC81" w14:textId="77777777">
    <w:pPr>
      <w:pStyle w:val="a3"/>
    </w:pPr>
    <w:r>
      <w:tab/>
    </w:r>
    <w:r>
      <w:t>[Project Name]</w:t>
    </w:r>
    <w:r>
      <w:br/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ii</w:t>
    </w:r>
    <w:r>
      <w:rPr>
        <w:b/>
        <w:bCs/>
      </w:rPr>
      <w:fldChar w:fldCharType="end"/>
    </w:r>
    <w:r>
      <w:tab/>
    </w:r>
    <w:r>
      <w:t xml:space="preserve">[Revision Date] | </w:t>
    </w:r>
    <w:r>
      <w:rPr>
        <w:b/>
        <w:bCs/>
      </w:rPr>
      <w:t xml:space="preserve">Project Charter </w:t>
    </w:r>
    <w:r>
      <w:t>[</w:t>
    </w:r>
    <w:r>
      <w:rPr>
        <w:b/>
        <w:bCs/>
      </w:rPr>
      <w:t>Version Number</w:t>
    </w:r>
    <w: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E90485" w:rsidR="00AA2026" w:rsidP="00E90485" w:rsidRDefault="00AA2026" w14:paraId="6C88D24A" w14:textId="77777777">
    <w:pPr>
      <w:pStyle w:val="a3"/>
    </w:pPr>
    <w:r w:rsidRPr="00E90485">
      <w:rPr>
        <w:rFonts w:hint="eastAsia"/>
      </w:rPr>
      <w:t>第</w:t>
    </w:r>
    <w:r w:rsidRPr="00E90485"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 w:rsidRPr="00E90485">
      <w:t xml:space="preserve"> </w:t>
    </w:r>
    <w:proofErr w:type="spellStart"/>
    <w:r w:rsidRPr="00E90485">
      <w:rPr>
        <w:rFonts w:hint="eastAsia"/>
      </w:rPr>
      <w:t>頁，共</w:t>
    </w:r>
    <w:proofErr w:type="spellEnd"/>
    <w:r w:rsidRPr="00E90485">
      <w:t xml:space="preserve">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25</w:t>
    </w:r>
    <w:r>
      <w:rPr>
        <w:noProof/>
      </w:rPr>
      <w:fldChar w:fldCharType="end"/>
    </w:r>
    <w:r w:rsidRPr="00E90485">
      <w:t xml:space="preserve"> </w:t>
    </w:r>
    <w:r w:rsidRPr="00E90485">
      <w:rPr>
        <w:rFonts w:hint="eastAsia"/>
      </w:rPr>
      <w:t>頁</w:t>
    </w:r>
  </w:p>
  <w:p w:rsidR="00AA2026" w:rsidRDefault="00AA2026" w14:paraId="57F85792" w14:textId="77777777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026" w:rsidP="003E14CC" w:rsidRDefault="00AA2026" w14:paraId="4CF6D210" w14:textId="405AD55C">
    <w:r>
      <w:t>[Document Title] [Version Number]</w:t>
    </w: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49</w:t>
    </w:r>
    <w:r>
      <w:rPr>
        <w:noProof/>
      </w:rPr>
      <w:fldChar w:fldCharType="end"/>
    </w:r>
    <w:r>
      <w:tab/>
    </w:r>
    <w:r>
      <w:fldChar w:fldCharType="begin"/>
    </w:r>
    <w:r>
      <w:instrText xml:space="preserve"> DATE \@ "MMMM d, yyyy" </w:instrText>
    </w:r>
    <w:r>
      <w:fldChar w:fldCharType="separate"/>
    </w:r>
    <w:r>
      <w:rPr>
        <w:noProof/>
      </w:rPr>
      <w:t>September 17, 2020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6D0" w:rsidP="003E14CC" w:rsidRDefault="007E46D0" w14:paraId="5813D779" w14:textId="77777777">
      <w:r>
        <w:separator/>
      </w:r>
    </w:p>
    <w:p w:rsidR="007E46D0" w:rsidP="003E14CC" w:rsidRDefault="007E46D0" w14:paraId="0C3E331F" w14:textId="77777777"/>
  </w:footnote>
  <w:footnote w:type="continuationSeparator" w:id="0">
    <w:p w:rsidR="007E46D0" w:rsidP="003E14CC" w:rsidRDefault="007E46D0" w14:paraId="1B9569B8" w14:textId="77777777">
      <w:r>
        <w:continuationSeparator/>
      </w:r>
    </w:p>
    <w:p w:rsidR="007E46D0" w:rsidP="003E14CC" w:rsidRDefault="007E46D0" w14:paraId="4E057A3B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222"/>
      <w:gridCol w:w="3783"/>
      <w:gridCol w:w="1152"/>
      <w:gridCol w:w="1345"/>
      <w:gridCol w:w="1152"/>
      <w:gridCol w:w="1402"/>
    </w:tblGrid>
    <w:tr w:rsidRPr="000042E7" w:rsidR="00AA2026" w:rsidTr="00BC68B3" w14:paraId="02D721C9" w14:textId="77777777">
      <w:trPr>
        <w:trHeight w:val="123"/>
        <w:jc w:val="center"/>
      </w:trPr>
      <w:tc>
        <w:tcPr>
          <w:tcW w:w="2488" w:type="pct"/>
          <w:gridSpan w:val="2"/>
          <w:tcBorders>
            <w:top w:val="single" w:color="auto" w:sz="12" w:space="0"/>
          </w:tcBorders>
          <w:vAlign w:val="center"/>
        </w:tcPr>
        <w:p w:rsidRPr="008E5887" w:rsidR="00AA2026" w:rsidP="008E5887" w:rsidRDefault="00AA2026" w14:paraId="1F9AC7DA" w14:textId="77777777">
          <w:pPr>
            <w:pStyle w:val="a5"/>
            <w:rPr>
              <w:rFonts w:ascii="Courier New" w:hAnsi="標楷體" w:eastAsia="標楷體"/>
              <w:lang w:eastAsia="zh-TW"/>
            </w:rPr>
          </w:pPr>
          <w:proofErr w:type="spellStart"/>
          <w:r>
            <w:rPr>
              <w:rFonts w:hint="eastAsia" w:ascii="Courier New" w:hAnsi="標楷體" w:eastAsia="標楷體"/>
              <w:lang w:eastAsia="zh-TW"/>
            </w:rPr>
            <w:t>MAYO</w:t>
          </w:r>
          <w:r>
            <w:rPr>
              <w:rFonts w:ascii="Courier New" w:hAnsi="標楷體" w:eastAsia="標楷體"/>
              <w:lang w:eastAsia="zh-TW"/>
            </w:rPr>
            <w:t>_</w:t>
          </w:r>
          <w:r>
            <w:rPr>
              <w:rFonts w:hint="eastAsia" w:ascii="Courier New" w:hAnsi="標楷體" w:eastAsia="標楷體"/>
              <w:lang w:eastAsia="zh-TW"/>
            </w:rPr>
            <w:t>TUBE</w:t>
          </w:r>
          <w:r>
            <w:rPr>
              <w:rFonts w:ascii="Courier New" w:hAnsi="標楷體" w:eastAsia="標楷體"/>
              <w:lang w:eastAsia="zh-TW"/>
            </w:rPr>
            <w:t>_</w:t>
          </w:r>
          <w:r>
            <w:rPr>
              <w:rFonts w:hint="eastAsia" w:ascii="Courier New" w:hAnsi="標楷體" w:eastAsia="標楷體"/>
              <w:lang w:eastAsia="zh-TW"/>
            </w:rPr>
            <w:t>Fo</w:t>
          </w:r>
          <w:r>
            <w:rPr>
              <w:rFonts w:ascii="Courier New" w:hAnsi="標楷體" w:eastAsia="標楷體"/>
              <w:lang w:eastAsia="zh-TW"/>
            </w:rPr>
            <w:t>undation</w:t>
          </w:r>
          <w:proofErr w:type="spellEnd"/>
        </w:p>
      </w:tc>
      <w:tc>
        <w:tcPr>
          <w:tcW w:w="573" w:type="pct"/>
          <w:tcBorders>
            <w:top w:val="single" w:color="auto" w:sz="12" w:space="0"/>
          </w:tcBorders>
          <w:vAlign w:val="center"/>
        </w:tcPr>
        <w:p w:rsidRPr="000042E7" w:rsidR="00AA2026" w:rsidP="00232629" w:rsidRDefault="00AA2026" w14:paraId="0FF1C22D" w14:textId="77777777">
          <w:pPr>
            <w:pStyle w:val="a5"/>
            <w:rPr>
              <w:rFonts w:ascii="Courier New" w:hAnsi="Courier New" w:eastAsia="標楷體"/>
            </w:rPr>
          </w:pPr>
          <w:proofErr w:type="spellStart"/>
          <w:r w:rsidRPr="000042E7">
            <w:rPr>
              <w:rFonts w:ascii="Courier New" w:hAnsi="標楷體" w:eastAsia="標楷體"/>
            </w:rPr>
            <w:t>文件編號</w:t>
          </w:r>
          <w:proofErr w:type="spellEnd"/>
        </w:p>
      </w:tc>
      <w:tc>
        <w:tcPr>
          <w:tcW w:w="669" w:type="pct"/>
          <w:tcBorders>
            <w:top w:val="single" w:color="auto" w:sz="12" w:space="0"/>
          </w:tcBorders>
          <w:vAlign w:val="center"/>
        </w:tcPr>
        <w:p w:rsidRPr="000042E7" w:rsidR="00AA2026" w:rsidP="00232629" w:rsidRDefault="00AA2026" w14:paraId="48B2F2DE" w14:textId="77777777">
          <w:pPr>
            <w:pStyle w:val="a5"/>
            <w:rPr>
              <w:rFonts w:ascii="Courier New" w:hAnsi="Courier New" w:eastAsia="標楷體"/>
              <w:lang w:eastAsia="zh-TW"/>
            </w:rPr>
          </w:pPr>
          <w:r>
            <w:rPr>
              <w:rFonts w:ascii="Courier New" w:hAnsi="Courier New" w:eastAsia="標楷體"/>
              <w:lang w:eastAsia="zh-TW"/>
            </w:rPr>
            <w:t>1</w:t>
          </w:r>
          <w:r>
            <w:rPr>
              <w:rFonts w:hint="eastAsia" w:ascii="Courier New" w:hAnsi="Courier New" w:eastAsia="標楷體"/>
              <w:lang w:eastAsia="zh-TW"/>
            </w:rPr>
            <w:t>.0</w:t>
          </w:r>
        </w:p>
      </w:tc>
      <w:tc>
        <w:tcPr>
          <w:tcW w:w="573" w:type="pct"/>
          <w:tcBorders>
            <w:top w:val="single" w:color="auto" w:sz="12" w:space="0"/>
          </w:tcBorders>
          <w:vAlign w:val="center"/>
        </w:tcPr>
        <w:p w:rsidRPr="000042E7" w:rsidR="00AA2026" w:rsidP="00232629" w:rsidRDefault="00AA2026" w14:paraId="141C032C" w14:textId="77777777">
          <w:pPr>
            <w:pStyle w:val="a5"/>
            <w:rPr>
              <w:rFonts w:ascii="Courier New" w:hAnsi="Courier New" w:eastAsia="標楷體"/>
            </w:rPr>
          </w:pPr>
          <w:proofErr w:type="spellStart"/>
          <w:r w:rsidRPr="000042E7">
            <w:rPr>
              <w:rFonts w:ascii="Courier New" w:hAnsi="標楷體" w:eastAsia="標楷體"/>
            </w:rPr>
            <w:t>頁次</w:t>
          </w:r>
          <w:proofErr w:type="spellEnd"/>
        </w:p>
      </w:tc>
      <w:tc>
        <w:tcPr>
          <w:tcW w:w="697" w:type="pct"/>
          <w:tcBorders>
            <w:top w:val="single" w:color="auto" w:sz="12" w:space="0"/>
          </w:tcBorders>
          <w:vAlign w:val="center"/>
        </w:tcPr>
        <w:p w:rsidRPr="000042E7" w:rsidR="00AA2026" w:rsidP="00232629" w:rsidRDefault="00AA2026" w14:paraId="11B25E44" w14:textId="77777777">
          <w:pPr>
            <w:pStyle w:val="a5"/>
            <w:rPr>
              <w:rFonts w:ascii="Courier New" w:hAnsi="Courier New" w:eastAsia="標楷體"/>
            </w:rPr>
          </w:pPr>
          <w:r w:rsidRPr="000042E7">
            <w:rPr>
              <w:rFonts w:ascii="Courier New" w:hAnsi="Courier New" w:eastAsia="標楷體"/>
            </w:rPr>
            <w:fldChar w:fldCharType="begin"/>
          </w:r>
          <w:r w:rsidRPr="000042E7">
            <w:rPr>
              <w:rFonts w:ascii="Courier New" w:hAnsi="Courier New" w:eastAsia="標楷體"/>
            </w:rPr>
            <w:instrText xml:space="preserve"> PAGE </w:instrText>
          </w:r>
          <w:r w:rsidRPr="000042E7">
            <w:rPr>
              <w:rFonts w:ascii="Courier New" w:hAnsi="Courier New" w:eastAsia="標楷體"/>
            </w:rPr>
            <w:fldChar w:fldCharType="separate"/>
          </w:r>
          <w:r>
            <w:rPr>
              <w:rFonts w:ascii="Courier New" w:hAnsi="Courier New" w:eastAsia="標楷體"/>
              <w:noProof/>
            </w:rPr>
            <w:t>3</w:t>
          </w:r>
          <w:r w:rsidRPr="000042E7">
            <w:rPr>
              <w:rFonts w:ascii="Courier New" w:hAnsi="Courier New" w:eastAsia="標楷體"/>
            </w:rPr>
            <w:fldChar w:fldCharType="end"/>
          </w:r>
        </w:p>
      </w:tc>
    </w:tr>
    <w:tr w:rsidRPr="000042E7" w:rsidR="00AA2026" w:rsidTr="00BC68B3" w14:paraId="74553EAB" w14:textId="77777777">
      <w:trPr>
        <w:trHeight w:val="123"/>
        <w:jc w:val="center"/>
      </w:trPr>
      <w:tc>
        <w:tcPr>
          <w:tcW w:w="607" w:type="pct"/>
          <w:vAlign w:val="center"/>
        </w:tcPr>
        <w:p w:rsidRPr="000042E7" w:rsidR="00AA2026" w:rsidP="00232629" w:rsidRDefault="00AA2026" w14:paraId="1237CFA6" w14:textId="77777777">
          <w:pPr>
            <w:pStyle w:val="a5"/>
            <w:rPr>
              <w:rFonts w:ascii="Courier New" w:hAnsi="Courier New" w:eastAsia="標楷體"/>
            </w:rPr>
          </w:pPr>
          <w:proofErr w:type="spellStart"/>
          <w:r w:rsidRPr="000042E7">
            <w:rPr>
              <w:rFonts w:ascii="Courier New" w:hAnsi="標楷體" w:eastAsia="標楷體"/>
            </w:rPr>
            <w:t>專案代號</w:t>
          </w:r>
          <w:proofErr w:type="spellEnd"/>
        </w:p>
      </w:tc>
      <w:tc>
        <w:tcPr>
          <w:tcW w:w="1881" w:type="pct"/>
          <w:vAlign w:val="center"/>
        </w:tcPr>
        <w:p w:rsidRPr="000042E7" w:rsidR="00AA2026" w:rsidP="00232629" w:rsidRDefault="00AA2026" w14:paraId="0225CC8E" w14:textId="77777777">
          <w:pPr>
            <w:pStyle w:val="a5"/>
            <w:rPr>
              <w:rFonts w:ascii="Courier New" w:hAnsi="Courier New" w:eastAsia="標楷體"/>
            </w:rPr>
          </w:pPr>
        </w:p>
      </w:tc>
      <w:tc>
        <w:tcPr>
          <w:tcW w:w="573" w:type="pct"/>
          <w:vAlign w:val="center"/>
        </w:tcPr>
        <w:p w:rsidRPr="000042E7" w:rsidR="00AA2026" w:rsidP="00232629" w:rsidRDefault="00AA2026" w14:paraId="7F25255F" w14:textId="77777777">
          <w:pPr>
            <w:pStyle w:val="a5"/>
            <w:rPr>
              <w:rFonts w:ascii="Courier New" w:hAnsi="Courier New" w:eastAsia="標楷體"/>
            </w:rPr>
          </w:pPr>
          <w:proofErr w:type="spellStart"/>
          <w:r w:rsidRPr="000042E7">
            <w:rPr>
              <w:rFonts w:ascii="Courier New" w:hAnsi="標楷體" w:eastAsia="標楷體"/>
            </w:rPr>
            <w:t>制訂日期</w:t>
          </w:r>
          <w:proofErr w:type="spellEnd"/>
        </w:p>
      </w:tc>
      <w:tc>
        <w:tcPr>
          <w:tcW w:w="669" w:type="pct"/>
          <w:vAlign w:val="center"/>
        </w:tcPr>
        <w:p w:rsidRPr="000042E7" w:rsidR="00AA2026" w:rsidP="00972E3D" w:rsidRDefault="00AA2026" w14:paraId="4F1799C9" w14:textId="77777777">
          <w:pPr>
            <w:pStyle w:val="a5"/>
            <w:rPr>
              <w:rFonts w:ascii="Courier New" w:hAnsi="Courier New" w:eastAsia="標楷體"/>
              <w:lang w:eastAsia="zh-TW"/>
            </w:rPr>
          </w:pPr>
          <w:r>
            <w:rPr>
              <w:rFonts w:ascii="Courier New" w:hAnsi="Courier New" w:eastAsia="標楷體"/>
            </w:rPr>
            <w:t>201</w:t>
          </w:r>
          <w:r>
            <w:rPr>
              <w:rFonts w:ascii="Courier New" w:hAnsi="Courier New" w:eastAsia="標楷體"/>
              <w:lang w:eastAsia="zh-TW"/>
            </w:rPr>
            <w:t>8</w:t>
          </w:r>
          <w:r w:rsidRPr="000042E7">
            <w:rPr>
              <w:rFonts w:ascii="Courier New" w:hAnsi="Courier New" w:eastAsia="標楷體"/>
            </w:rPr>
            <w:t>/</w:t>
          </w:r>
          <w:r>
            <w:rPr>
              <w:rFonts w:hint="eastAsia" w:ascii="Courier New" w:hAnsi="Courier New" w:eastAsia="標楷體"/>
              <w:lang w:eastAsia="zh-TW"/>
            </w:rPr>
            <w:t>0</w:t>
          </w:r>
          <w:r>
            <w:rPr>
              <w:rFonts w:ascii="Courier New" w:hAnsi="Courier New" w:eastAsia="標楷體"/>
              <w:lang w:eastAsia="zh-TW"/>
            </w:rPr>
            <w:t>7/2</w:t>
          </w:r>
          <w:r>
            <w:rPr>
              <w:rFonts w:hint="eastAsia" w:ascii="Courier New" w:hAnsi="Courier New" w:eastAsia="標楷體"/>
              <w:lang w:eastAsia="zh-TW"/>
            </w:rPr>
            <w:t>4</w:t>
          </w:r>
        </w:p>
      </w:tc>
      <w:tc>
        <w:tcPr>
          <w:tcW w:w="573" w:type="pct"/>
          <w:vAlign w:val="center"/>
        </w:tcPr>
        <w:p w:rsidRPr="000042E7" w:rsidR="00AA2026" w:rsidP="00232629" w:rsidRDefault="00AA2026" w14:paraId="5773908E" w14:textId="77777777">
          <w:pPr>
            <w:pStyle w:val="a5"/>
            <w:rPr>
              <w:rFonts w:ascii="Courier New" w:hAnsi="Courier New" w:eastAsia="標楷體"/>
            </w:rPr>
          </w:pPr>
          <w:proofErr w:type="spellStart"/>
          <w:r w:rsidRPr="000042E7">
            <w:rPr>
              <w:rFonts w:ascii="Courier New" w:hAnsi="標楷體" w:eastAsia="標楷體"/>
            </w:rPr>
            <w:t>製作者</w:t>
          </w:r>
          <w:proofErr w:type="spellEnd"/>
        </w:p>
      </w:tc>
      <w:tc>
        <w:tcPr>
          <w:tcW w:w="697" w:type="pct"/>
          <w:vAlign w:val="center"/>
        </w:tcPr>
        <w:p w:rsidRPr="000042E7" w:rsidR="00AA2026" w:rsidP="00232629" w:rsidRDefault="00AA2026" w14:paraId="077D7DF1" w14:textId="77777777">
          <w:pPr>
            <w:pStyle w:val="a5"/>
            <w:rPr>
              <w:rFonts w:ascii="Courier New" w:hAnsi="Courier New" w:eastAsia="標楷體"/>
              <w:lang w:eastAsia="zh-TW"/>
            </w:rPr>
          </w:pPr>
          <w:r>
            <w:rPr>
              <w:rFonts w:hint="eastAsia" w:ascii="Courier New" w:hAnsi="Courier New" w:eastAsia="標楷體"/>
              <w:lang w:eastAsia="zh-TW"/>
            </w:rPr>
            <w:t>陳芷筠</w:t>
          </w:r>
        </w:p>
      </w:tc>
    </w:tr>
    <w:tr w:rsidRPr="000042E7" w:rsidR="00AA2026" w:rsidTr="00BC68B3" w14:paraId="256D424F" w14:textId="77777777">
      <w:trPr>
        <w:trHeight w:val="104"/>
        <w:jc w:val="center"/>
      </w:trPr>
      <w:tc>
        <w:tcPr>
          <w:tcW w:w="607" w:type="pct"/>
          <w:tcBorders>
            <w:bottom w:val="single" w:color="auto" w:sz="12" w:space="0"/>
          </w:tcBorders>
          <w:vAlign w:val="center"/>
        </w:tcPr>
        <w:p w:rsidRPr="000042E7" w:rsidR="00AA2026" w:rsidP="00232629" w:rsidRDefault="00AA2026" w14:paraId="05522833" w14:textId="77777777">
          <w:pPr>
            <w:pStyle w:val="a5"/>
            <w:rPr>
              <w:rFonts w:ascii="Courier New" w:hAnsi="Courier New" w:eastAsia="標楷體"/>
            </w:rPr>
          </w:pPr>
          <w:proofErr w:type="spellStart"/>
          <w:r w:rsidRPr="000042E7">
            <w:rPr>
              <w:rFonts w:ascii="Courier New" w:hAnsi="標楷體" w:eastAsia="標楷體"/>
            </w:rPr>
            <w:t>專案名稱</w:t>
          </w:r>
          <w:proofErr w:type="spellEnd"/>
        </w:p>
      </w:tc>
      <w:tc>
        <w:tcPr>
          <w:tcW w:w="4393" w:type="pct"/>
          <w:gridSpan w:val="5"/>
          <w:tcBorders>
            <w:bottom w:val="single" w:color="auto" w:sz="12" w:space="0"/>
          </w:tcBorders>
          <w:vAlign w:val="center"/>
        </w:tcPr>
        <w:p w:rsidRPr="000042E7" w:rsidR="00AA2026" w:rsidP="00232629" w:rsidRDefault="00AA2026" w14:paraId="3BDCEC97" w14:textId="77777777">
          <w:pPr>
            <w:pStyle w:val="a5"/>
            <w:rPr>
              <w:rFonts w:ascii="Courier New" w:hAnsi="Courier New" w:eastAsia="標楷體"/>
              <w:lang w:eastAsia="zh-TW"/>
            </w:rPr>
          </w:pPr>
        </w:p>
      </w:tc>
    </w:tr>
  </w:tbl>
  <w:p w:rsidRPr="000042E7" w:rsidR="00AA2026" w:rsidP="003F16E0" w:rsidRDefault="00AA2026" w14:paraId="6B95A84A" w14:textId="77777777">
    <w:pPr>
      <w:spacing w:line="460" w:lineRule="exact"/>
      <w:rPr>
        <w:rFonts w:ascii="Courier New" w:hAnsi="Courier New" w:eastAsia="標楷體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026" w:rsidP="003E14CC" w:rsidRDefault="00AA2026" w14:paraId="7376D533" w14:textId="77777777">
    <w:r>
      <w:t>[Agency/Organization Name]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220"/>
      <w:gridCol w:w="3785"/>
      <w:gridCol w:w="1152"/>
      <w:gridCol w:w="1345"/>
      <w:gridCol w:w="1152"/>
      <w:gridCol w:w="1402"/>
    </w:tblGrid>
    <w:tr w:rsidRPr="000042E7" w:rsidR="00AA2026" w:rsidTr="005159FE" w14:paraId="1D67A813" w14:textId="77777777">
      <w:trPr>
        <w:trHeight w:val="123"/>
        <w:jc w:val="center"/>
      </w:trPr>
      <w:tc>
        <w:tcPr>
          <w:tcW w:w="2488" w:type="pct"/>
          <w:gridSpan w:val="2"/>
          <w:tcBorders>
            <w:top w:val="single" w:color="auto" w:sz="12" w:space="0"/>
          </w:tcBorders>
          <w:vAlign w:val="center"/>
        </w:tcPr>
        <w:p w:rsidRPr="008E5887" w:rsidR="00AA2026" w:rsidP="000133FE" w:rsidRDefault="00AA2026" w14:paraId="1CF298FB" w14:textId="77777777">
          <w:pPr>
            <w:pStyle w:val="a5"/>
            <w:rPr>
              <w:rFonts w:ascii="Courier New" w:hAnsi="標楷體" w:eastAsia="標楷體"/>
              <w:lang w:eastAsia="zh-TW"/>
            </w:rPr>
          </w:pPr>
          <w:proofErr w:type="spellStart"/>
          <w:r>
            <w:rPr>
              <w:rFonts w:hint="eastAsia" w:ascii="Courier New" w:hAnsi="標楷體" w:eastAsia="標楷體"/>
              <w:lang w:eastAsia="zh-TW"/>
            </w:rPr>
            <w:t>MAYO</w:t>
          </w:r>
          <w:r>
            <w:rPr>
              <w:rFonts w:ascii="Courier New" w:hAnsi="標楷體" w:eastAsia="標楷體"/>
              <w:lang w:eastAsia="zh-TW"/>
            </w:rPr>
            <w:t>_</w:t>
          </w:r>
          <w:r>
            <w:rPr>
              <w:rFonts w:hint="eastAsia" w:ascii="Courier New" w:hAnsi="標楷體" w:eastAsia="標楷體"/>
              <w:lang w:eastAsia="zh-TW"/>
            </w:rPr>
            <w:t>TUBE</w:t>
          </w:r>
          <w:r>
            <w:rPr>
              <w:rFonts w:ascii="Courier New" w:hAnsi="標楷體" w:eastAsia="標楷體"/>
              <w:lang w:eastAsia="zh-TW"/>
            </w:rPr>
            <w:t>_</w:t>
          </w:r>
          <w:r>
            <w:rPr>
              <w:rFonts w:hint="eastAsia" w:ascii="Courier New" w:hAnsi="標楷體" w:eastAsia="標楷體"/>
              <w:lang w:eastAsia="zh-TW"/>
            </w:rPr>
            <w:t>Fo</w:t>
          </w:r>
          <w:r>
            <w:rPr>
              <w:rFonts w:ascii="Courier New" w:hAnsi="標楷體" w:eastAsia="標楷體"/>
              <w:lang w:eastAsia="zh-TW"/>
            </w:rPr>
            <w:t>undation</w:t>
          </w:r>
          <w:proofErr w:type="spellEnd"/>
        </w:p>
      </w:tc>
      <w:tc>
        <w:tcPr>
          <w:tcW w:w="573" w:type="pct"/>
          <w:tcBorders>
            <w:top w:val="single" w:color="auto" w:sz="12" w:space="0"/>
          </w:tcBorders>
          <w:vAlign w:val="center"/>
        </w:tcPr>
        <w:p w:rsidRPr="000042E7" w:rsidR="00AA2026" w:rsidP="000133FE" w:rsidRDefault="00AA2026" w14:paraId="21E3A150" w14:textId="77777777">
          <w:pPr>
            <w:pStyle w:val="a5"/>
            <w:rPr>
              <w:rFonts w:ascii="Courier New" w:hAnsi="Courier New" w:eastAsia="標楷體"/>
            </w:rPr>
          </w:pPr>
          <w:proofErr w:type="spellStart"/>
          <w:r w:rsidRPr="000042E7">
            <w:rPr>
              <w:rFonts w:ascii="Courier New" w:hAnsi="標楷體" w:eastAsia="標楷體"/>
            </w:rPr>
            <w:t>文件編號</w:t>
          </w:r>
          <w:proofErr w:type="spellEnd"/>
        </w:p>
      </w:tc>
      <w:tc>
        <w:tcPr>
          <w:tcW w:w="669" w:type="pct"/>
          <w:tcBorders>
            <w:top w:val="single" w:color="auto" w:sz="12" w:space="0"/>
          </w:tcBorders>
          <w:vAlign w:val="center"/>
        </w:tcPr>
        <w:p w:rsidRPr="000042E7" w:rsidR="00AA2026" w:rsidP="000133FE" w:rsidRDefault="00AA2026" w14:paraId="34B04285" w14:textId="77777777">
          <w:pPr>
            <w:pStyle w:val="a5"/>
            <w:rPr>
              <w:rFonts w:ascii="Courier New" w:hAnsi="Courier New" w:eastAsia="標楷體"/>
              <w:lang w:eastAsia="zh-TW"/>
            </w:rPr>
          </w:pPr>
          <w:r>
            <w:rPr>
              <w:rFonts w:ascii="Courier New" w:hAnsi="Courier New" w:eastAsia="標楷體"/>
              <w:lang w:eastAsia="zh-TW"/>
            </w:rPr>
            <w:t>1</w:t>
          </w:r>
          <w:r>
            <w:rPr>
              <w:rFonts w:hint="eastAsia" w:ascii="Courier New" w:hAnsi="Courier New" w:eastAsia="標楷體"/>
              <w:lang w:eastAsia="zh-TW"/>
            </w:rPr>
            <w:t>.0</w:t>
          </w:r>
        </w:p>
      </w:tc>
      <w:tc>
        <w:tcPr>
          <w:tcW w:w="573" w:type="pct"/>
          <w:tcBorders>
            <w:top w:val="single" w:color="auto" w:sz="12" w:space="0"/>
          </w:tcBorders>
          <w:vAlign w:val="center"/>
        </w:tcPr>
        <w:p w:rsidRPr="000042E7" w:rsidR="00AA2026" w:rsidP="000133FE" w:rsidRDefault="00AA2026" w14:paraId="68F4B497" w14:textId="77777777">
          <w:pPr>
            <w:pStyle w:val="a5"/>
            <w:rPr>
              <w:rFonts w:ascii="Courier New" w:hAnsi="Courier New" w:eastAsia="標楷體"/>
            </w:rPr>
          </w:pPr>
          <w:proofErr w:type="spellStart"/>
          <w:r w:rsidRPr="000042E7">
            <w:rPr>
              <w:rFonts w:ascii="Courier New" w:hAnsi="標楷體" w:eastAsia="標楷體"/>
            </w:rPr>
            <w:t>頁次</w:t>
          </w:r>
          <w:proofErr w:type="spellEnd"/>
        </w:p>
      </w:tc>
      <w:tc>
        <w:tcPr>
          <w:tcW w:w="697" w:type="pct"/>
          <w:tcBorders>
            <w:top w:val="single" w:color="auto" w:sz="12" w:space="0"/>
          </w:tcBorders>
          <w:vAlign w:val="center"/>
        </w:tcPr>
        <w:p w:rsidRPr="000042E7" w:rsidR="00AA2026" w:rsidP="000133FE" w:rsidRDefault="00AA2026" w14:paraId="0EC1019D" w14:textId="77777777">
          <w:pPr>
            <w:pStyle w:val="a5"/>
            <w:rPr>
              <w:rFonts w:ascii="Courier New" w:hAnsi="Courier New" w:eastAsia="標楷體"/>
            </w:rPr>
          </w:pPr>
          <w:r w:rsidRPr="000042E7">
            <w:rPr>
              <w:rFonts w:ascii="Courier New" w:hAnsi="Courier New" w:eastAsia="標楷體"/>
            </w:rPr>
            <w:fldChar w:fldCharType="begin"/>
          </w:r>
          <w:r w:rsidRPr="000042E7">
            <w:rPr>
              <w:rFonts w:ascii="Courier New" w:hAnsi="Courier New" w:eastAsia="標楷體"/>
            </w:rPr>
            <w:instrText xml:space="preserve"> PAGE </w:instrText>
          </w:r>
          <w:r w:rsidRPr="000042E7">
            <w:rPr>
              <w:rFonts w:ascii="Courier New" w:hAnsi="Courier New" w:eastAsia="標楷體"/>
            </w:rPr>
            <w:fldChar w:fldCharType="separate"/>
          </w:r>
          <w:r>
            <w:rPr>
              <w:rFonts w:ascii="Courier New" w:hAnsi="Courier New" w:eastAsia="標楷體"/>
              <w:noProof/>
            </w:rPr>
            <w:t>21</w:t>
          </w:r>
          <w:r w:rsidRPr="000042E7">
            <w:rPr>
              <w:rFonts w:ascii="Courier New" w:hAnsi="Courier New" w:eastAsia="標楷體"/>
            </w:rPr>
            <w:fldChar w:fldCharType="end"/>
          </w:r>
        </w:p>
      </w:tc>
    </w:tr>
    <w:tr w:rsidRPr="000042E7" w:rsidR="00AA2026" w:rsidTr="000133FE" w14:paraId="44396729" w14:textId="77777777">
      <w:trPr>
        <w:trHeight w:val="123"/>
        <w:jc w:val="center"/>
      </w:trPr>
      <w:tc>
        <w:tcPr>
          <w:tcW w:w="606" w:type="pct"/>
          <w:vAlign w:val="center"/>
        </w:tcPr>
        <w:p w:rsidRPr="000042E7" w:rsidR="00AA2026" w:rsidP="000133FE" w:rsidRDefault="00AA2026" w14:paraId="2CA791AF" w14:textId="77777777">
          <w:pPr>
            <w:pStyle w:val="a5"/>
            <w:rPr>
              <w:rFonts w:ascii="Courier New" w:hAnsi="Courier New" w:eastAsia="標楷體"/>
            </w:rPr>
          </w:pPr>
          <w:proofErr w:type="spellStart"/>
          <w:r w:rsidRPr="000042E7">
            <w:rPr>
              <w:rFonts w:ascii="Courier New" w:hAnsi="標楷體" w:eastAsia="標楷體"/>
            </w:rPr>
            <w:t>專案代號</w:t>
          </w:r>
          <w:proofErr w:type="spellEnd"/>
        </w:p>
      </w:tc>
      <w:tc>
        <w:tcPr>
          <w:tcW w:w="1881" w:type="pct"/>
          <w:vAlign w:val="center"/>
        </w:tcPr>
        <w:p w:rsidRPr="000042E7" w:rsidR="00AA2026" w:rsidP="000133FE" w:rsidRDefault="00AA2026" w14:paraId="338CA391" w14:textId="77777777">
          <w:pPr>
            <w:pStyle w:val="a5"/>
            <w:rPr>
              <w:rFonts w:ascii="Courier New" w:hAnsi="Courier New" w:eastAsia="標楷體"/>
            </w:rPr>
          </w:pPr>
        </w:p>
      </w:tc>
      <w:tc>
        <w:tcPr>
          <w:tcW w:w="573" w:type="pct"/>
          <w:vAlign w:val="center"/>
        </w:tcPr>
        <w:p w:rsidRPr="000042E7" w:rsidR="00AA2026" w:rsidP="000133FE" w:rsidRDefault="00AA2026" w14:paraId="356BC5F9" w14:textId="77777777">
          <w:pPr>
            <w:pStyle w:val="a5"/>
            <w:rPr>
              <w:rFonts w:ascii="Courier New" w:hAnsi="Courier New" w:eastAsia="標楷體"/>
            </w:rPr>
          </w:pPr>
          <w:proofErr w:type="spellStart"/>
          <w:r w:rsidRPr="000042E7">
            <w:rPr>
              <w:rFonts w:ascii="Courier New" w:hAnsi="標楷體" w:eastAsia="標楷體"/>
            </w:rPr>
            <w:t>制訂日期</w:t>
          </w:r>
          <w:proofErr w:type="spellEnd"/>
        </w:p>
      </w:tc>
      <w:tc>
        <w:tcPr>
          <w:tcW w:w="669" w:type="pct"/>
          <w:vAlign w:val="center"/>
        </w:tcPr>
        <w:p w:rsidRPr="000042E7" w:rsidR="00AA2026" w:rsidP="000133FE" w:rsidRDefault="00AA2026" w14:paraId="0296A233" w14:textId="77777777">
          <w:pPr>
            <w:pStyle w:val="a5"/>
            <w:rPr>
              <w:rFonts w:ascii="Courier New" w:hAnsi="Courier New" w:eastAsia="標楷體"/>
              <w:lang w:eastAsia="zh-TW"/>
            </w:rPr>
          </w:pPr>
          <w:r>
            <w:rPr>
              <w:rFonts w:ascii="Courier New" w:hAnsi="Courier New" w:eastAsia="標楷體"/>
            </w:rPr>
            <w:t>201</w:t>
          </w:r>
          <w:r>
            <w:rPr>
              <w:rFonts w:ascii="Courier New" w:hAnsi="Courier New" w:eastAsia="標楷體"/>
              <w:lang w:eastAsia="zh-TW"/>
            </w:rPr>
            <w:t>8</w:t>
          </w:r>
          <w:r w:rsidRPr="000042E7">
            <w:rPr>
              <w:rFonts w:ascii="Courier New" w:hAnsi="Courier New" w:eastAsia="標楷體"/>
            </w:rPr>
            <w:t>/</w:t>
          </w:r>
          <w:r>
            <w:rPr>
              <w:rFonts w:hint="eastAsia" w:ascii="Courier New" w:hAnsi="Courier New" w:eastAsia="標楷體"/>
              <w:lang w:eastAsia="zh-TW"/>
            </w:rPr>
            <w:t>0</w:t>
          </w:r>
          <w:r>
            <w:rPr>
              <w:rFonts w:ascii="Courier New" w:hAnsi="Courier New" w:eastAsia="標楷體"/>
              <w:lang w:eastAsia="zh-TW"/>
            </w:rPr>
            <w:t>7/2</w:t>
          </w:r>
          <w:r>
            <w:rPr>
              <w:rFonts w:hint="eastAsia" w:ascii="Courier New" w:hAnsi="Courier New" w:eastAsia="標楷體"/>
              <w:lang w:eastAsia="zh-TW"/>
            </w:rPr>
            <w:t>4</w:t>
          </w:r>
        </w:p>
      </w:tc>
      <w:tc>
        <w:tcPr>
          <w:tcW w:w="573" w:type="pct"/>
          <w:vAlign w:val="center"/>
        </w:tcPr>
        <w:p w:rsidRPr="000042E7" w:rsidR="00AA2026" w:rsidP="000133FE" w:rsidRDefault="00AA2026" w14:paraId="67D92F9A" w14:textId="77777777">
          <w:pPr>
            <w:pStyle w:val="a5"/>
            <w:rPr>
              <w:rFonts w:ascii="Courier New" w:hAnsi="Courier New" w:eastAsia="標楷體"/>
            </w:rPr>
          </w:pPr>
          <w:proofErr w:type="spellStart"/>
          <w:r w:rsidRPr="000042E7">
            <w:rPr>
              <w:rFonts w:ascii="Courier New" w:hAnsi="標楷體" w:eastAsia="標楷體"/>
            </w:rPr>
            <w:t>製作者</w:t>
          </w:r>
          <w:proofErr w:type="spellEnd"/>
        </w:p>
      </w:tc>
      <w:tc>
        <w:tcPr>
          <w:tcW w:w="697" w:type="pct"/>
          <w:vAlign w:val="center"/>
        </w:tcPr>
        <w:p w:rsidRPr="000042E7" w:rsidR="00AA2026" w:rsidP="000133FE" w:rsidRDefault="00AA2026" w14:paraId="1204262E" w14:textId="77777777">
          <w:pPr>
            <w:pStyle w:val="a5"/>
            <w:rPr>
              <w:rFonts w:ascii="Courier New" w:hAnsi="Courier New" w:eastAsia="標楷體"/>
            </w:rPr>
          </w:pPr>
          <w:proofErr w:type="spellStart"/>
          <w:r w:rsidRPr="000042E7">
            <w:rPr>
              <w:rFonts w:ascii="Courier New" w:hAnsi="標楷體" w:eastAsia="標楷體"/>
            </w:rPr>
            <w:t>專案代號</w:t>
          </w:r>
          <w:proofErr w:type="spellEnd"/>
        </w:p>
      </w:tc>
    </w:tr>
    <w:tr w:rsidRPr="000042E7" w:rsidR="00AA2026" w:rsidTr="000133FE" w14:paraId="2791CD2D" w14:textId="77777777">
      <w:trPr>
        <w:trHeight w:val="104"/>
        <w:jc w:val="center"/>
      </w:trPr>
      <w:tc>
        <w:tcPr>
          <w:tcW w:w="606" w:type="pct"/>
          <w:tcBorders>
            <w:bottom w:val="single" w:color="auto" w:sz="12" w:space="0"/>
          </w:tcBorders>
          <w:vAlign w:val="center"/>
        </w:tcPr>
        <w:p w:rsidRPr="000042E7" w:rsidR="00AA2026" w:rsidP="000133FE" w:rsidRDefault="00AA2026" w14:paraId="69376F6D" w14:textId="77777777">
          <w:pPr>
            <w:pStyle w:val="a5"/>
            <w:rPr>
              <w:rFonts w:ascii="Courier New" w:hAnsi="Courier New" w:eastAsia="標楷體"/>
            </w:rPr>
          </w:pPr>
          <w:proofErr w:type="spellStart"/>
          <w:r w:rsidRPr="000042E7">
            <w:rPr>
              <w:rFonts w:ascii="Courier New" w:hAnsi="標楷體" w:eastAsia="標楷體"/>
            </w:rPr>
            <w:t>專案名稱</w:t>
          </w:r>
          <w:proofErr w:type="spellEnd"/>
        </w:p>
      </w:tc>
      <w:tc>
        <w:tcPr>
          <w:tcW w:w="4394" w:type="pct"/>
          <w:gridSpan w:val="5"/>
          <w:tcBorders>
            <w:bottom w:val="single" w:color="auto" w:sz="12" w:space="0"/>
          </w:tcBorders>
          <w:vAlign w:val="center"/>
        </w:tcPr>
        <w:p w:rsidRPr="000042E7" w:rsidR="00AA2026" w:rsidP="000133FE" w:rsidRDefault="00AA2026" w14:paraId="0EBA9925" w14:textId="77777777">
          <w:pPr>
            <w:pStyle w:val="a5"/>
            <w:rPr>
              <w:rFonts w:ascii="Courier New" w:hAnsi="Courier New" w:eastAsia="標楷體"/>
              <w:lang w:eastAsia="zh-TW"/>
            </w:rPr>
          </w:pPr>
        </w:p>
      </w:tc>
    </w:tr>
  </w:tbl>
  <w:p w:rsidRPr="00567A08" w:rsidR="00AA2026" w:rsidP="00567A08" w:rsidRDefault="00AA2026" w14:paraId="1F78FBAF" w14:textId="7777777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74DF"/>
    <w:multiLevelType w:val="hybridMultilevel"/>
    <w:tmpl w:val="39EEB4E6"/>
    <w:lvl w:ilvl="0" w:tplc="98F09338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9B7736"/>
    <w:multiLevelType w:val="hybridMultilevel"/>
    <w:tmpl w:val="64EAE3A0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2" w15:restartNumberingAfterBreak="0">
    <w:nsid w:val="0B352DF3"/>
    <w:multiLevelType w:val="hybridMultilevel"/>
    <w:tmpl w:val="055A96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3C02DE"/>
    <w:multiLevelType w:val="hybridMultilevel"/>
    <w:tmpl w:val="730E38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03C6FD8"/>
    <w:multiLevelType w:val="hybridMultilevel"/>
    <w:tmpl w:val="1660D340"/>
    <w:lvl w:ilvl="0" w:tplc="04090001">
      <w:start w:val="1"/>
      <w:numFmt w:val="bullet"/>
      <w:lvlText w:val=""/>
      <w:lvlJc w:val="left"/>
      <w:pPr>
        <w:ind w:left="1047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hint="default" w:ascii="Wingdings" w:hAnsi="Wingdings"/>
      </w:rPr>
    </w:lvl>
  </w:abstractNum>
  <w:abstractNum w:abstractNumId="5" w15:restartNumberingAfterBreak="0">
    <w:nsid w:val="13177D3D"/>
    <w:multiLevelType w:val="hybridMultilevel"/>
    <w:tmpl w:val="C338CBF6"/>
    <w:lvl w:ilvl="0" w:tplc="76727F3E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E765778"/>
    <w:multiLevelType w:val="hybridMultilevel"/>
    <w:tmpl w:val="A07051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526E2D"/>
    <w:multiLevelType w:val="hybridMultilevel"/>
    <w:tmpl w:val="56FA4552"/>
    <w:lvl w:ilvl="0" w:tplc="3EC6B9E8">
      <w:start w:val="1"/>
      <w:numFmt w:val="taiwaneseCountingThousand"/>
      <w:lvlText w:val="（%1）"/>
      <w:lvlJc w:val="left"/>
      <w:pPr>
        <w:ind w:left="480" w:hanging="480"/>
      </w:pPr>
      <w:rPr>
        <w:rFonts w:hint="eastAsia"/>
        <w:lang w:val="en-US"/>
      </w:rPr>
    </w:lvl>
    <w:lvl w:ilvl="1" w:tplc="0409000F">
      <w:start w:val="1"/>
      <w:numFmt w:val="decimal"/>
      <w:lvlText w:val="%2."/>
      <w:lvlJc w:val="left"/>
      <w:pPr>
        <w:ind w:left="1472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8" w15:restartNumberingAfterBreak="0">
    <w:nsid w:val="3AF21584"/>
    <w:multiLevelType w:val="hybridMultilevel"/>
    <w:tmpl w:val="2EA84790"/>
    <w:lvl w:ilvl="0" w:tplc="0409000F">
      <w:start w:val="1"/>
      <w:numFmt w:val="decimal"/>
      <w:lvlText w:val="%1."/>
      <w:lvlJc w:val="left"/>
      <w:pPr>
        <w:ind w:left="87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50" w:hanging="480"/>
      </w:pPr>
    </w:lvl>
    <w:lvl w:ilvl="2" w:tplc="0409001B" w:tentative="1">
      <w:start w:val="1"/>
      <w:numFmt w:val="lowerRoman"/>
      <w:lvlText w:val="%3."/>
      <w:lvlJc w:val="right"/>
      <w:pPr>
        <w:ind w:left="1830" w:hanging="480"/>
      </w:pPr>
    </w:lvl>
    <w:lvl w:ilvl="3" w:tplc="0409000F" w:tentative="1">
      <w:start w:val="1"/>
      <w:numFmt w:val="decimal"/>
      <w:lvlText w:val="%4."/>
      <w:lvlJc w:val="left"/>
      <w:pPr>
        <w:ind w:left="23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90" w:hanging="480"/>
      </w:pPr>
    </w:lvl>
    <w:lvl w:ilvl="5" w:tplc="0409001B" w:tentative="1">
      <w:start w:val="1"/>
      <w:numFmt w:val="lowerRoman"/>
      <w:lvlText w:val="%6."/>
      <w:lvlJc w:val="right"/>
      <w:pPr>
        <w:ind w:left="3270" w:hanging="480"/>
      </w:pPr>
    </w:lvl>
    <w:lvl w:ilvl="6" w:tplc="0409000F" w:tentative="1">
      <w:start w:val="1"/>
      <w:numFmt w:val="decimal"/>
      <w:lvlText w:val="%7."/>
      <w:lvlJc w:val="left"/>
      <w:pPr>
        <w:ind w:left="37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30" w:hanging="480"/>
      </w:pPr>
    </w:lvl>
    <w:lvl w:ilvl="8" w:tplc="0409001B" w:tentative="1">
      <w:start w:val="1"/>
      <w:numFmt w:val="lowerRoman"/>
      <w:lvlText w:val="%9."/>
      <w:lvlJc w:val="right"/>
      <w:pPr>
        <w:ind w:left="4710" w:hanging="480"/>
      </w:pPr>
    </w:lvl>
  </w:abstractNum>
  <w:abstractNum w:abstractNumId="9" w15:restartNumberingAfterBreak="0">
    <w:nsid w:val="4401280C"/>
    <w:multiLevelType w:val="hybridMultilevel"/>
    <w:tmpl w:val="1E9EE288"/>
    <w:lvl w:ilvl="0" w:tplc="0409000F">
      <w:start w:val="1"/>
      <w:numFmt w:val="decimal"/>
      <w:lvlText w:val="%1."/>
      <w:lvlJc w:val="left"/>
      <w:pPr>
        <w:ind w:left="87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50" w:hanging="480"/>
      </w:pPr>
    </w:lvl>
    <w:lvl w:ilvl="2" w:tplc="0409001B" w:tentative="1">
      <w:start w:val="1"/>
      <w:numFmt w:val="lowerRoman"/>
      <w:lvlText w:val="%3."/>
      <w:lvlJc w:val="right"/>
      <w:pPr>
        <w:ind w:left="1830" w:hanging="480"/>
      </w:pPr>
    </w:lvl>
    <w:lvl w:ilvl="3" w:tplc="0409000F" w:tentative="1">
      <w:start w:val="1"/>
      <w:numFmt w:val="decimal"/>
      <w:lvlText w:val="%4."/>
      <w:lvlJc w:val="left"/>
      <w:pPr>
        <w:ind w:left="23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90" w:hanging="480"/>
      </w:pPr>
    </w:lvl>
    <w:lvl w:ilvl="5" w:tplc="0409001B" w:tentative="1">
      <w:start w:val="1"/>
      <w:numFmt w:val="lowerRoman"/>
      <w:lvlText w:val="%6."/>
      <w:lvlJc w:val="right"/>
      <w:pPr>
        <w:ind w:left="3270" w:hanging="480"/>
      </w:pPr>
    </w:lvl>
    <w:lvl w:ilvl="6" w:tplc="0409000F" w:tentative="1">
      <w:start w:val="1"/>
      <w:numFmt w:val="decimal"/>
      <w:lvlText w:val="%7."/>
      <w:lvlJc w:val="left"/>
      <w:pPr>
        <w:ind w:left="37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30" w:hanging="480"/>
      </w:pPr>
    </w:lvl>
    <w:lvl w:ilvl="8" w:tplc="0409001B" w:tentative="1">
      <w:start w:val="1"/>
      <w:numFmt w:val="lowerRoman"/>
      <w:lvlText w:val="%9."/>
      <w:lvlJc w:val="right"/>
      <w:pPr>
        <w:ind w:left="4710" w:hanging="480"/>
      </w:pPr>
    </w:lvl>
  </w:abstractNum>
  <w:abstractNum w:abstractNumId="10" w15:restartNumberingAfterBreak="0">
    <w:nsid w:val="4873269E"/>
    <w:multiLevelType w:val="hybridMultilevel"/>
    <w:tmpl w:val="51B049C4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C2F6D92"/>
    <w:multiLevelType w:val="multilevel"/>
    <w:tmpl w:val="BA864C78"/>
    <w:styleLink w:val="SADoc"/>
    <w:lvl w:ilvl="0">
      <w:start w:val="1"/>
      <w:numFmt w:val="ideographDigital"/>
      <w:lvlText w:val="第%1章"/>
      <w:lvlJc w:val="left"/>
      <w:pPr>
        <w:tabs>
          <w:tab w:val="num" w:pos="0"/>
        </w:tabs>
      </w:pPr>
      <w:rPr>
        <w:rFonts w:hint="eastAsia" w:eastAsia="新細明體" w:cs="Times New Roman"/>
        <w:b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 w:cs="Times New Roman"/>
      </w:rPr>
    </w:lvl>
  </w:abstractNum>
  <w:abstractNum w:abstractNumId="12" w15:restartNumberingAfterBreak="0">
    <w:nsid w:val="4CA175D5"/>
    <w:multiLevelType w:val="hybridMultilevel"/>
    <w:tmpl w:val="FF60AAC4"/>
    <w:lvl w:ilvl="0" w:tplc="76727F3E">
      <w:start w:val="1"/>
      <w:numFmt w:val="decimal"/>
      <w:lvlText w:val="(%1)"/>
      <w:lvlJc w:val="left"/>
      <w:pPr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3" w15:restartNumberingAfterBreak="0">
    <w:nsid w:val="50B62AD2"/>
    <w:multiLevelType w:val="hybridMultilevel"/>
    <w:tmpl w:val="FF60AAC4"/>
    <w:lvl w:ilvl="0" w:tplc="76727F3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368748A"/>
    <w:multiLevelType w:val="hybridMultilevel"/>
    <w:tmpl w:val="4ACCE34A"/>
    <w:lvl w:ilvl="0" w:tplc="05642040">
      <w:start w:val="1"/>
      <w:numFmt w:val="taiwaneseCountingThousand"/>
      <w:pStyle w:val="2"/>
      <w:lvlText w:val="(%1)"/>
      <w:lvlJc w:val="left"/>
      <w:pPr>
        <w:ind w:left="480" w:hanging="480"/>
      </w:pPr>
      <w:rPr>
        <w:rFonts w:hint="default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61041F9"/>
    <w:multiLevelType w:val="hybridMultilevel"/>
    <w:tmpl w:val="0FF4470A"/>
    <w:lvl w:ilvl="0" w:tplc="76727F3E">
      <w:start w:val="1"/>
      <w:numFmt w:val="decimal"/>
      <w:lvlText w:val="(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6E063A21"/>
    <w:multiLevelType w:val="hybridMultilevel"/>
    <w:tmpl w:val="77D0F7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DD700D7"/>
    <w:multiLevelType w:val="hybridMultilevel"/>
    <w:tmpl w:val="5FD01FF2"/>
    <w:lvl w:ilvl="0" w:tplc="2E56EDB8">
      <w:start w:val="1"/>
      <w:numFmt w:val="taiwaneseCountingThousand"/>
      <w:pStyle w:val="1"/>
      <w:lvlText w:val="%1、"/>
      <w:lvlJc w:val="left"/>
      <w:pPr>
        <w:ind w:left="1189" w:hanging="480"/>
      </w:pPr>
      <w:rPr>
        <w:rFonts w:hint="default" w:ascii="標楷體" w:hAnsi="標楷體" w:eastAsia="標楷體"/>
      </w:rPr>
    </w:lvl>
    <w:lvl w:ilvl="1" w:tplc="F68CE2AA">
      <w:start w:val="1"/>
      <w:numFmt w:val="decimal"/>
      <w:lvlText w:val="%2."/>
      <w:lvlJc w:val="left"/>
      <w:pPr>
        <w:ind w:left="840" w:hanging="360"/>
      </w:pPr>
      <w:rPr>
        <w:rFonts w:hint="default" w:hAnsi="標楷體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F9F38DA"/>
    <w:multiLevelType w:val="hybridMultilevel"/>
    <w:tmpl w:val="6486CDF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num w:numId="1">
    <w:abstractNumId w:val="11"/>
  </w:num>
  <w:num w:numId="2">
    <w:abstractNumId w:val="17"/>
  </w:num>
  <w:num w:numId="3">
    <w:abstractNumId w:val="14"/>
  </w:num>
  <w:num w:numId="4">
    <w:abstractNumId w:val="14"/>
    <w:lvlOverride w:ilvl="0">
      <w:startOverride w:val="1"/>
    </w:lvlOverride>
  </w:num>
  <w:num w:numId="5">
    <w:abstractNumId w:val="7"/>
  </w:num>
  <w:num w:numId="6">
    <w:abstractNumId w:val="2"/>
  </w:num>
  <w:num w:numId="7">
    <w:abstractNumId w:val="13"/>
  </w:num>
  <w:num w:numId="8">
    <w:abstractNumId w:val="4"/>
  </w:num>
  <w:num w:numId="9">
    <w:abstractNumId w:val="3"/>
  </w:num>
  <w:num w:numId="10">
    <w:abstractNumId w:val="6"/>
  </w:num>
  <w:num w:numId="11">
    <w:abstractNumId w:val="15"/>
  </w:num>
  <w:num w:numId="12">
    <w:abstractNumId w:val="0"/>
  </w:num>
  <w:num w:numId="13">
    <w:abstractNumId w:val="9"/>
  </w:num>
  <w:num w:numId="14">
    <w:abstractNumId w:val="8"/>
  </w:num>
  <w:num w:numId="15">
    <w:abstractNumId w:val="18"/>
  </w:num>
  <w:num w:numId="16">
    <w:abstractNumId w:val="1"/>
  </w:num>
  <w:num w:numId="17">
    <w:abstractNumId w:val="12"/>
  </w:num>
  <w:num w:numId="18">
    <w:abstractNumId w:val="16"/>
  </w:num>
  <w:num w:numId="19">
    <w:abstractNumId w:val="5"/>
  </w:num>
  <w:num w:numId="20">
    <w:abstractNumId w:val="10"/>
  </w:num>
  <w:numIdMacAtCleanup w:val="1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36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9D9"/>
    <w:rsid w:val="000003D3"/>
    <w:rsid w:val="00000517"/>
    <w:rsid w:val="0000054E"/>
    <w:rsid w:val="00001CBC"/>
    <w:rsid w:val="00001E67"/>
    <w:rsid w:val="000026BA"/>
    <w:rsid w:val="000030B6"/>
    <w:rsid w:val="00003790"/>
    <w:rsid w:val="00003908"/>
    <w:rsid w:val="00003A59"/>
    <w:rsid w:val="00003E25"/>
    <w:rsid w:val="000042E7"/>
    <w:rsid w:val="00005489"/>
    <w:rsid w:val="00005F23"/>
    <w:rsid w:val="00006041"/>
    <w:rsid w:val="00006140"/>
    <w:rsid w:val="000064F5"/>
    <w:rsid w:val="00006985"/>
    <w:rsid w:val="000071D4"/>
    <w:rsid w:val="000077AC"/>
    <w:rsid w:val="0001186B"/>
    <w:rsid w:val="000118AB"/>
    <w:rsid w:val="0001199B"/>
    <w:rsid w:val="0001240A"/>
    <w:rsid w:val="00012A67"/>
    <w:rsid w:val="00012C53"/>
    <w:rsid w:val="00012DCF"/>
    <w:rsid w:val="00013049"/>
    <w:rsid w:val="000130C5"/>
    <w:rsid w:val="000133FE"/>
    <w:rsid w:val="00013C47"/>
    <w:rsid w:val="00014131"/>
    <w:rsid w:val="00014198"/>
    <w:rsid w:val="000143D3"/>
    <w:rsid w:val="00014CFF"/>
    <w:rsid w:val="00015180"/>
    <w:rsid w:val="000162F1"/>
    <w:rsid w:val="00016309"/>
    <w:rsid w:val="00016358"/>
    <w:rsid w:val="0001688C"/>
    <w:rsid w:val="00016A23"/>
    <w:rsid w:val="00016FCE"/>
    <w:rsid w:val="0001710C"/>
    <w:rsid w:val="00017346"/>
    <w:rsid w:val="00017965"/>
    <w:rsid w:val="00017B2A"/>
    <w:rsid w:val="000202CC"/>
    <w:rsid w:val="00020593"/>
    <w:rsid w:val="00020596"/>
    <w:rsid w:val="00020E9C"/>
    <w:rsid w:val="00021059"/>
    <w:rsid w:val="00021B63"/>
    <w:rsid w:val="00021CEF"/>
    <w:rsid w:val="00021E1D"/>
    <w:rsid w:val="00021F21"/>
    <w:rsid w:val="00022195"/>
    <w:rsid w:val="00022829"/>
    <w:rsid w:val="00022AB0"/>
    <w:rsid w:val="0002319E"/>
    <w:rsid w:val="0002333C"/>
    <w:rsid w:val="00023C01"/>
    <w:rsid w:val="00024082"/>
    <w:rsid w:val="00024425"/>
    <w:rsid w:val="00024E69"/>
    <w:rsid w:val="00024E7A"/>
    <w:rsid w:val="0002595A"/>
    <w:rsid w:val="00025D61"/>
    <w:rsid w:val="00026095"/>
    <w:rsid w:val="00026247"/>
    <w:rsid w:val="0002631C"/>
    <w:rsid w:val="000263B7"/>
    <w:rsid w:val="0002671A"/>
    <w:rsid w:val="00026916"/>
    <w:rsid w:val="00026B1E"/>
    <w:rsid w:val="00026D69"/>
    <w:rsid w:val="00026FAA"/>
    <w:rsid w:val="0002700A"/>
    <w:rsid w:val="00027AB4"/>
    <w:rsid w:val="00027ED0"/>
    <w:rsid w:val="00030503"/>
    <w:rsid w:val="000308F4"/>
    <w:rsid w:val="00030C8F"/>
    <w:rsid w:val="00030D8B"/>
    <w:rsid w:val="000313B2"/>
    <w:rsid w:val="000313C1"/>
    <w:rsid w:val="000318F0"/>
    <w:rsid w:val="00031C02"/>
    <w:rsid w:val="00031C13"/>
    <w:rsid w:val="0003200F"/>
    <w:rsid w:val="00032317"/>
    <w:rsid w:val="0003266A"/>
    <w:rsid w:val="00032740"/>
    <w:rsid w:val="0003277A"/>
    <w:rsid w:val="00032B4D"/>
    <w:rsid w:val="0003343A"/>
    <w:rsid w:val="000337E5"/>
    <w:rsid w:val="00033A7E"/>
    <w:rsid w:val="000340B1"/>
    <w:rsid w:val="000341CF"/>
    <w:rsid w:val="00034264"/>
    <w:rsid w:val="00034598"/>
    <w:rsid w:val="000345FB"/>
    <w:rsid w:val="00034BFD"/>
    <w:rsid w:val="0003524D"/>
    <w:rsid w:val="00035B96"/>
    <w:rsid w:val="00035DFB"/>
    <w:rsid w:val="000362BF"/>
    <w:rsid w:val="0003661B"/>
    <w:rsid w:val="000368E9"/>
    <w:rsid w:val="000370FE"/>
    <w:rsid w:val="0003749A"/>
    <w:rsid w:val="00037D1D"/>
    <w:rsid w:val="00037FEB"/>
    <w:rsid w:val="000405D7"/>
    <w:rsid w:val="0004088C"/>
    <w:rsid w:val="00040921"/>
    <w:rsid w:val="00041771"/>
    <w:rsid w:val="00041D4D"/>
    <w:rsid w:val="00042415"/>
    <w:rsid w:val="0004263C"/>
    <w:rsid w:val="000429A6"/>
    <w:rsid w:val="000430FF"/>
    <w:rsid w:val="00043975"/>
    <w:rsid w:val="00043C22"/>
    <w:rsid w:val="0004456E"/>
    <w:rsid w:val="000445DF"/>
    <w:rsid w:val="000446A5"/>
    <w:rsid w:val="00044EF9"/>
    <w:rsid w:val="00044F15"/>
    <w:rsid w:val="00045188"/>
    <w:rsid w:val="000457D2"/>
    <w:rsid w:val="00045860"/>
    <w:rsid w:val="00045E08"/>
    <w:rsid w:val="00045F7B"/>
    <w:rsid w:val="00046058"/>
    <w:rsid w:val="000461C7"/>
    <w:rsid w:val="0004649B"/>
    <w:rsid w:val="000467A8"/>
    <w:rsid w:val="0004705D"/>
    <w:rsid w:val="000470FE"/>
    <w:rsid w:val="000477C9"/>
    <w:rsid w:val="00050794"/>
    <w:rsid w:val="000509D5"/>
    <w:rsid w:val="00051256"/>
    <w:rsid w:val="00051716"/>
    <w:rsid w:val="0005173F"/>
    <w:rsid w:val="000517F4"/>
    <w:rsid w:val="00051C82"/>
    <w:rsid w:val="000522E2"/>
    <w:rsid w:val="0005281A"/>
    <w:rsid w:val="0005297C"/>
    <w:rsid w:val="00052C74"/>
    <w:rsid w:val="00054547"/>
    <w:rsid w:val="00054DEC"/>
    <w:rsid w:val="00054F4F"/>
    <w:rsid w:val="00055556"/>
    <w:rsid w:val="000557D1"/>
    <w:rsid w:val="00055A4D"/>
    <w:rsid w:val="000560C4"/>
    <w:rsid w:val="00056AED"/>
    <w:rsid w:val="000577A3"/>
    <w:rsid w:val="00057E86"/>
    <w:rsid w:val="00061892"/>
    <w:rsid w:val="00061E47"/>
    <w:rsid w:val="00062796"/>
    <w:rsid w:val="000627B7"/>
    <w:rsid w:val="000628BE"/>
    <w:rsid w:val="00062D3D"/>
    <w:rsid w:val="000630FE"/>
    <w:rsid w:val="00063A4B"/>
    <w:rsid w:val="00064093"/>
    <w:rsid w:val="00064380"/>
    <w:rsid w:val="00064CC9"/>
    <w:rsid w:val="00064FAF"/>
    <w:rsid w:val="0006500A"/>
    <w:rsid w:val="00065240"/>
    <w:rsid w:val="00065CEA"/>
    <w:rsid w:val="00066320"/>
    <w:rsid w:val="000663C9"/>
    <w:rsid w:val="00066765"/>
    <w:rsid w:val="00066D94"/>
    <w:rsid w:val="0006754A"/>
    <w:rsid w:val="0007033E"/>
    <w:rsid w:val="000706A9"/>
    <w:rsid w:val="00071038"/>
    <w:rsid w:val="00071583"/>
    <w:rsid w:val="00072956"/>
    <w:rsid w:val="000729F8"/>
    <w:rsid w:val="00072A14"/>
    <w:rsid w:val="00073728"/>
    <w:rsid w:val="0007374A"/>
    <w:rsid w:val="0007382D"/>
    <w:rsid w:val="000743F6"/>
    <w:rsid w:val="00074C67"/>
    <w:rsid w:val="0007500E"/>
    <w:rsid w:val="00075014"/>
    <w:rsid w:val="00075EDE"/>
    <w:rsid w:val="00075F58"/>
    <w:rsid w:val="0007611C"/>
    <w:rsid w:val="0007646B"/>
    <w:rsid w:val="00076A7D"/>
    <w:rsid w:val="00076D8C"/>
    <w:rsid w:val="00076F00"/>
    <w:rsid w:val="000772C7"/>
    <w:rsid w:val="00077775"/>
    <w:rsid w:val="0007790F"/>
    <w:rsid w:val="000779C9"/>
    <w:rsid w:val="00077E42"/>
    <w:rsid w:val="0008010E"/>
    <w:rsid w:val="00080593"/>
    <w:rsid w:val="00080D80"/>
    <w:rsid w:val="0008126D"/>
    <w:rsid w:val="00081285"/>
    <w:rsid w:val="00081481"/>
    <w:rsid w:val="0008256A"/>
    <w:rsid w:val="0008392A"/>
    <w:rsid w:val="0008423E"/>
    <w:rsid w:val="00084726"/>
    <w:rsid w:val="00085471"/>
    <w:rsid w:val="0008594C"/>
    <w:rsid w:val="00085F22"/>
    <w:rsid w:val="0008605D"/>
    <w:rsid w:val="0008641B"/>
    <w:rsid w:val="0008774E"/>
    <w:rsid w:val="00087971"/>
    <w:rsid w:val="00087C87"/>
    <w:rsid w:val="00087D3A"/>
    <w:rsid w:val="000901B2"/>
    <w:rsid w:val="00090A8C"/>
    <w:rsid w:val="00090FC1"/>
    <w:rsid w:val="00091052"/>
    <w:rsid w:val="0009173C"/>
    <w:rsid w:val="00091F40"/>
    <w:rsid w:val="000929BA"/>
    <w:rsid w:val="00092D64"/>
    <w:rsid w:val="00093253"/>
    <w:rsid w:val="00093993"/>
    <w:rsid w:val="000941D6"/>
    <w:rsid w:val="000949EB"/>
    <w:rsid w:val="00094BD2"/>
    <w:rsid w:val="00094D84"/>
    <w:rsid w:val="00094E5B"/>
    <w:rsid w:val="0009576B"/>
    <w:rsid w:val="00095B3F"/>
    <w:rsid w:val="00095FFA"/>
    <w:rsid w:val="00096AD5"/>
    <w:rsid w:val="00096E5D"/>
    <w:rsid w:val="000971FA"/>
    <w:rsid w:val="00097733"/>
    <w:rsid w:val="00097FFC"/>
    <w:rsid w:val="000A0022"/>
    <w:rsid w:val="000A0142"/>
    <w:rsid w:val="000A04D9"/>
    <w:rsid w:val="000A1322"/>
    <w:rsid w:val="000A1ADD"/>
    <w:rsid w:val="000A1BB4"/>
    <w:rsid w:val="000A1FBC"/>
    <w:rsid w:val="000A2C9D"/>
    <w:rsid w:val="000A2EE4"/>
    <w:rsid w:val="000A33C3"/>
    <w:rsid w:val="000A33FE"/>
    <w:rsid w:val="000A3D36"/>
    <w:rsid w:val="000A3F84"/>
    <w:rsid w:val="000A4096"/>
    <w:rsid w:val="000A460B"/>
    <w:rsid w:val="000A46F1"/>
    <w:rsid w:val="000A55E5"/>
    <w:rsid w:val="000A5623"/>
    <w:rsid w:val="000A56DD"/>
    <w:rsid w:val="000A5B31"/>
    <w:rsid w:val="000A74AA"/>
    <w:rsid w:val="000B006C"/>
    <w:rsid w:val="000B030B"/>
    <w:rsid w:val="000B03A3"/>
    <w:rsid w:val="000B06FC"/>
    <w:rsid w:val="000B07DD"/>
    <w:rsid w:val="000B1655"/>
    <w:rsid w:val="000B1CF0"/>
    <w:rsid w:val="000B1E69"/>
    <w:rsid w:val="000B20AD"/>
    <w:rsid w:val="000B292C"/>
    <w:rsid w:val="000B2DB8"/>
    <w:rsid w:val="000B3CF1"/>
    <w:rsid w:val="000B48AF"/>
    <w:rsid w:val="000B4CDE"/>
    <w:rsid w:val="000B50D2"/>
    <w:rsid w:val="000B5399"/>
    <w:rsid w:val="000B58F9"/>
    <w:rsid w:val="000B603A"/>
    <w:rsid w:val="000B6CDB"/>
    <w:rsid w:val="000B7A7B"/>
    <w:rsid w:val="000B7AC6"/>
    <w:rsid w:val="000B7FE1"/>
    <w:rsid w:val="000C0E3D"/>
    <w:rsid w:val="000C0F21"/>
    <w:rsid w:val="000C1425"/>
    <w:rsid w:val="000C14D5"/>
    <w:rsid w:val="000C165E"/>
    <w:rsid w:val="000C1B90"/>
    <w:rsid w:val="000C23E0"/>
    <w:rsid w:val="000C2615"/>
    <w:rsid w:val="000C2C80"/>
    <w:rsid w:val="000C3493"/>
    <w:rsid w:val="000C371C"/>
    <w:rsid w:val="000C3CD9"/>
    <w:rsid w:val="000C5779"/>
    <w:rsid w:val="000C5D93"/>
    <w:rsid w:val="000C5F9F"/>
    <w:rsid w:val="000C60AC"/>
    <w:rsid w:val="000C62BF"/>
    <w:rsid w:val="000C633A"/>
    <w:rsid w:val="000C68F6"/>
    <w:rsid w:val="000C6996"/>
    <w:rsid w:val="000C6C02"/>
    <w:rsid w:val="000C6E78"/>
    <w:rsid w:val="000C776A"/>
    <w:rsid w:val="000C77B9"/>
    <w:rsid w:val="000C7E67"/>
    <w:rsid w:val="000D10BD"/>
    <w:rsid w:val="000D150F"/>
    <w:rsid w:val="000D192E"/>
    <w:rsid w:val="000D19AE"/>
    <w:rsid w:val="000D2420"/>
    <w:rsid w:val="000D2A1A"/>
    <w:rsid w:val="000D327E"/>
    <w:rsid w:val="000D33B1"/>
    <w:rsid w:val="000D372D"/>
    <w:rsid w:val="000D38E0"/>
    <w:rsid w:val="000D39B0"/>
    <w:rsid w:val="000D426C"/>
    <w:rsid w:val="000D4398"/>
    <w:rsid w:val="000D4631"/>
    <w:rsid w:val="000D46FC"/>
    <w:rsid w:val="000D4909"/>
    <w:rsid w:val="000D4CB5"/>
    <w:rsid w:val="000D51EA"/>
    <w:rsid w:val="000D60E4"/>
    <w:rsid w:val="000D661D"/>
    <w:rsid w:val="000D67B8"/>
    <w:rsid w:val="000D6F31"/>
    <w:rsid w:val="000D720C"/>
    <w:rsid w:val="000D7C4A"/>
    <w:rsid w:val="000D7D37"/>
    <w:rsid w:val="000D7F6C"/>
    <w:rsid w:val="000E026E"/>
    <w:rsid w:val="000E0788"/>
    <w:rsid w:val="000E0900"/>
    <w:rsid w:val="000E1881"/>
    <w:rsid w:val="000E192B"/>
    <w:rsid w:val="000E2859"/>
    <w:rsid w:val="000E2E0F"/>
    <w:rsid w:val="000E31B7"/>
    <w:rsid w:val="000E327D"/>
    <w:rsid w:val="000E3A58"/>
    <w:rsid w:val="000E3B88"/>
    <w:rsid w:val="000E40E0"/>
    <w:rsid w:val="000E4184"/>
    <w:rsid w:val="000E42FE"/>
    <w:rsid w:val="000E4300"/>
    <w:rsid w:val="000E430B"/>
    <w:rsid w:val="000E4BE0"/>
    <w:rsid w:val="000E50C0"/>
    <w:rsid w:val="000E5591"/>
    <w:rsid w:val="000E5682"/>
    <w:rsid w:val="000E58F1"/>
    <w:rsid w:val="000E5C57"/>
    <w:rsid w:val="000E5CA9"/>
    <w:rsid w:val="000E6581"/>
    <w:rsid w:val="000E67A0"/>
    <w:rsid w:val="000E6E98"/>
    <w:rsid w:val="000E71B6"/>
    <w:rsid w:val="000E7333"/>
    <w:rsid w:val="000F02FE"/>
    <w:rsid w:val="000F0536"/>
    <w:rsid w:val="000F0543"/>
    <w:rsid w:val="000F0CF0"/>
    <w:rsid w:val="000F1109"/>
    <w:rsid w:val="000F1428"/>
    <w:rsid w:val="000F206B"/>
    <w:rsid w:val="000F20AA"/>
    <w:rsid w:val="000F32F1"/>
    <w:rsid w:val="000F34A3"/>
    <w:rsid w:val="000F3DA0"/>
    <w:rsid w:val="000F4036"/>
    <w:rsid w:val="000F4DB7"/>
    <w:rsid w:val="000F4FB0"/>
    <w:rsid w:val="000F5D6B"/>
    <w:rsid w:val="000F7A34"/>
    <w:rsid w:val="000F7F25"/>
    <w:rsid w:val="00100B1A"/>
    <w:rsid w:val="00100DA2"/>
    <w:rsid w:val="00100E5C"/>
    <w:rsid w:val="001016F0"/>
    <w:rsid w:val="00101995"/>
    <w:rsid w:val="00101C5F"/>
    <w:rsid w:val="00101F71"/>
    <w:rsid w:val="00102C22"/>
    <w:rsid w:val="00102E31"/>
    <w:rsid w:val="00103D3A"/>
    <w:rsid w:val="001046F3"/>
    <w:rsid w:val="00104A30"/>
    <w:rsid w:val="00104A84"/>
    <w:rsid w:val="00105280"/>
    <w:rsid w:val="00105C1E"/>
    <w:rsid w:val="00105E49"/>
    <w:rsid w:val="001065BE"/>
    <w:rsid w:val="00106EA3"/>
    <w:rsid w:val="0010751F"/>
    <w:rsid w:val="00107A69"/>
    <w:rsid w:val="00107C1B"/>
    <w:rsid w:val="00107E34"/>
    <w:rsid w:val="00107E7A"/>
    <w:rsid w:val="00107F22"/>
    <w:rsid w:val="00107F8E"/>
    <w:rsid w:val="001101CB"/>
    <w:rsid w:val="001101CC"/>
    <w:rsid w:val="001108F8"/>
    <w:rsid w:val="00110DFC"/>
    <w:rsid w:val="0011144A"/>
    <w:rsid w:val="00111B2C"/>
    <w:rsid w:val="00111D9E"/>
    <w:rsid w:val="0011216D"/>
    <w:rsid w:val="00112715"/>
    <w:rsid w:val="001129CA"/>
    <w:rsid w:val="00112A84"/>
    <w:rsid w:val="001133AF"/>
    <w:rsid w:val="001137AA"/>
    <w:rsid w:val="001137F1"/>
    <w:rsid w:val="001137F4"/>
    <w:rsid w:val="00113898"/>
    <w:rsid w:val="001150CA"/>
    <w:rsid w:val="00115E25"/>
    <w:rsid w:val="001166F0"/>
    <w:rsid w:val="0011717A"/>
    <w:rsid w:val="00117250"/>
    <w:rsid w:val="001177D5"/>
    <w:rsid w:val="00117A40"/>
    <w:rsid w:val="00117B60"/>
    <w:rsid w:val="00120351"/>
    <w:rsid w:val="00121579"/>
    <w:rsid w:val="001218C8"/>
    <w:rsid w:val="00121AB7"/>
    <w:rsid w:val="00121E05"/>
    <w:rsid w:val="001223BE"/>
    <w:rsid w:val="00122626"/>
    <w:rsid w:val="00122A21"/>
    <w:rsid w:val="00122D27"/>
    <w:rsid w:val="001236FD"/>
    <w:rsid w:val="00123BAE"/>
    <w:rsid w:val="0012411A"/>
    <w:rsid w:val="001243F5"/>
    <w:rsid w:val="00124509"/>
    <w:rsid w:val="001250F7"/>
    <w:rsid w:val="001252DE"/>
    <w:rsid w:val="0012674A"/>
    <w:rsid w:val="00126792"/>
    <w:rsid w:val="00126BAC"/>
    <w:rsid w:val="001271BE"/>
    <w:rsid w:val="001272DC"/>
    <w:rsid w:val="001277FE"/>
    <w:rsid w:val="00127D91"/>
    <w:rsid w:val="001307E2"/>
    <w:rsid w:val="001307E6"/>
    <w:rsid w:val="00130C83"/>
    <w:rsid w:val="0013115C"/>
    <w:rsid w:val="00131F4A"/>
    <w:rsid w:val="00134381"/>
    <w:rsid w:val="00134569"/>
    <w:rsid w:val="00134BC8"/>
    <w:rsid w:val="001352EA"/>
    <w:rsid w:val="001360A1"/>
    <w:rsid w:val="00137413"/>
    <w:rsid w:val="00137955"/>
    <w:rsid w:val="00137C9C"/>
    <w:rsid w:val="00140796"/>
    <w:rsid w:val="00140AC8"/>
    <w:rsid w:val="0014118E"/>
    <w:rsid w:val="00141226"/>
    <w:rsid w:val="00141608"/>
    <w:rsid w:val="001417A1"/>
    <w:rsid w:val="00141CE4"/>
    <w:rsid w:val="001421BF"/>
    <w:rsid w:val="0014224F"/>
    <w:rsid w:val="00142BD2"/>
    <w:rsid w:val="00142E12"/>
    <w:rsid w:val="00143A18"/>
    <w:rsid w:val="00143BD2"/>
    <w:rsid w:val="00144C9B"/>
    <w:rsid w:val="00144FD9"/>
    <w:rsid w:val="00145074"/>
    <w:rsid w:val="00145D71"/>
    <w:rsid w:val="00146187"/>
    <w:rsid w:val="001465DA"/>
    <w:rsid w:val="00147536"/>
    <w:rsid w:val="00147E09"/>
    <w:rsid w:val="00150262"/>
    <w:rsid w:val="00150E70"/>
    <w:rsid w:val="00151389"/>
    <w:rsid w:val="0015234E"/>
    <w:rsid w:val="00152D04"/>
    <w:rsid w:val="00153C43"/>
    <w:rsid w:val="001546E0"/>
    <w:rsid w:val="00154A27"/>
    <w:rsid w:val="00154CC4"/>
    <w:rsid w:val="00154FB1"/>
    <w:rsid w:val="001556C7"/>
    <w:rsid w:val="00155F8E"/>
    <w:rsid w:val="001561F7"/>
    <w:rsid w:val="001563CD"/>
    <w:rsid w:val="00156640"/>
    <w:rsid w:val="00156BD3"/>
    <w:rsid w:val="00156F82"/>
    <w:rsid w:val="00157DCC"/>
    <w:rsid w:val="00157E02"/>
    <w:rsid w:val="00160730"/>
    <w:rsid w:val="00160D74"/>
    <w:rsid w:val="00162EE3"/>
    <w:rsid w:val="001633C8"/>
    <w:rsid w:val="001634B3"/>
    <w:rsid w:val="00163630"/>
    <w:rsid w:val="001638C0"/>
    <w:rsid w:val="00163BBB"/>
    <w:rsid w:val="00163BC7"/>
    <w:rsid w:val="00164156"/>
    <w:rsid w:val="001648E6"/>
    <w:rsid w:val="00164E6E"/>
    <w:rsid w:val="00164F4A"/>
    <w:rsid w:val="0016592F"/>
    <w:rsid w:val="00165BA3"/>
    <w:rsid w:val="00165EDC"/>
    <w:rsid w:val="00166607"/>
    <w:rsid w:val="00167BB6"/>
    <w:rsid w:val="00167C57"/>
    <w:rsid w:val="00167E7C"/>
    <w:rsid w:val="0017031F"/>
    <w:rsid w:val="001706AA"/>
    <w:rsid w:val="0017101C"/>
    <w:rsid w:val="00171624"/>
    <w:rsid w:val="00171680"/>
    <w:rsid w:val="00172053"/>
    <w:rsid w:val="001721BD"/>
    <w:rsid w:val="0017242D"/>
    <w:rsid w:val="001729FC"/>
    <w:rsid w:val="00172A1F"/>
    <w:rsid w:val="00172BBE"/>
    <w:rsid w:val="00172E54"/>
    <w:rsid w:val="0017356F"/>
    <w:rsid w:val="0017373F"/>
    <w:rsid w:val="0017385E"/>
    <w:rsid w:val="0017392F"/>
    <w:rsid w:val="001739CA"/>
    <w:rsid w:val="00173A12"/>
    <w:rsid w:val="00173D5F"/>
    <w:rsid w:val="00175DDC"/>
    <w:rsid w:val="001766EE"/>
    <w:rsid w:val="00176787"/>
    <w:rsid w:val="0017692E"/>
    <w:rsid w:val="00176CEE"/>
    <w:rsid w:val="00176F38"/>
    <w:rsid w:val="00177D78"/>
    <w:rsid w:val="001809F1"/>
    <w:rsid w:val="00181499"/>
    <w:rsid w:val="00181624"/>
    <w:rsid w:val="00181F71"/>
    <w:rsid w:val="00182BE9"/>
    <w:rsid w:val="00183460"/>
    <w:rsid w:val="0018434B"/>
    <w:rsid w:val="00185CBA"/>
    <w:rsid w:val="00186512"/>
    <w:rsid w:val="00186670"/>
    <w:rsid w:val="00186A69"/>
    <w:rsid w:val="00186CD5"/>
    <w:rsid w:val="00187187"/>
    <w:rsid w:val="001874B1"/>
    <w:rsid w:val="00187849"/>
    <w:rsid w:val="00187BC5"/>
    <w:rsid w:val="00187F67"/>
    <w:rsid w:val="00187F9B"/>
    <w:rsid w:val="001901B1"/>
    <w:rsid w:val="001915B4"/>
    <w:rsid w:val="00191861"/>
    <w:rsid w:val="0019193C"/>
    <w:rsid w:val="00191E61"/>
    <w:rsid w:val="001920B8"/>
    <w:rsid w:val="00192195"/>
    <w:rsid w:val="001929F0"/>
    <w:rsid w:val="00192E41"/>
    <w:rsid w:val="00193253"/>
    <w:rsid w:val="00193A87"/>
    <w:rsid w:val="00194539"/>
    <w:rsid w:val="0019454A"/>
    <w:rsid w:val="00194636"/>
    <w:rsid w:val="00194D21"/>
    <w:rsid w:val="001952C0"/>
    <w:rsid w:val="0019589F"/>
    <w:rsid w:val="001959BC"/>
    <w:rsid w:val="001959C4"/>
    <w:rsid w:val="00195DAB"/>
    <w:rsid w:val="00196433"/>
    <w:rsid w:val="00196BB9"/>
    <w:rsid w:val="00196D53"/>
    <w:rsid w:val="00196E97"/>
    <w:rsid w:val="00197633"/>
    <w:rsid w:val="00197AED"/>
    <w:rsid w:val="001A06D2"/>
    <w:rsid w:val="001A0AC8"/>
    <w:rsid w:val="001A0ACB"/>
    <w:rsid w:val="001A0B21"/>
    <w:rsid w:val="001A140A"/>
    <w:rsid w:val="001A1982"/>
    <w:rsid w:val="001A1A7B"/>
    <w:rsid w:val="001A1FC5"/>
    <w:rsid w:val="001A2045"/>
    <w:rsid w:val="001A27D9"/>
    <w:rsid w:val="001A2A9A"/>
    <w:rsid w:val="001A2C1F"/>
    <w:rsid w:val="001A4596"/>
    <w:rsid w:val="001A463D"/>
    <w:rsid w:val="001A480D"/>
    <w:rsid w:val="001A48A6"/>
    <w:rsid w:val="001A49C4"/>
    <w:rsid w:val="001A4AF4"/>
    <w:rsid w:val="001A4E98"/>
    <w:rsid w:val="001A4F66"/>
    <w:rsid w:val="001A5054"/>
    <w:rsid w:val="001A5093"/>
    <w:rsid w:val="001A65D3"/>
    <w:rsid w:val="001A6E53"/>
    <w:rsid w:val="001A6F1A"/>
    <w:rsid w:val="001B004B"/>
    <w:rsid w:val="001B044C"/>
    <w:rsid w:val="001B080E"/>
    <w:rsid w:val="001B1A92"/>
    <w:rsid w:val="001B20FB"/>
    <w:rsid w:val="001B2DA5"/>
    <w:rsid w:val="001B32F5"/>
    <w:rsid w:val="001B3429"/>
    <w:rsid w:val="001B3494"/>
    <w:rsid w:val="001B41C8"/>
    <w:rsid w:val="001B445C"/>
    <w:rsid w:val="001B569C"/>
    <w:rsid w:val="001B6936"/>
    <w:rsid w:val="001B6BFE"/>
    <w:rsid w:val="001C1C96"/>
    <w:rsid w:val="001C2B8A"/>
    <w:rsid w:val="001C3D57"/>
    <w:rsid w:val="001C4A67"/>
    <w:rsid w:val="001C4F01"/>
    <w:rsid w:val="001C592B"/>
    <w:rsid w:val="001C642C"/>
    <w:rsid w:val="001C65C2"/>
    <w:rsid w:val="001C66C5"/>
    <w:rsid w:val="001C66DE"/>
    <w:rsid w:val="001C6C60"/>
    <w:rsid w:val="001C76FB"/>
    <w:rsid w:val="001C7ADC"/>
    <w:rsid w:val="001C7DCF"/>
    <w:rsid w:val="001C7F53"/>
    <w:rsid w:val="001D00E2"/>
    <w:rsid w:val="001D0678"/>
    <w:rsid w:val="001D1E53"/>
    <w:rsid w:val="001D2248"/>
    <w:rsid w:val="001D2E99"/>
    <w:rsid w:val="001D3090"/>
    <w:rsid w:val="001D358A"/>
    <w:rsid w:val="001D4043"/>
    <w:rsid w:val="001D45A4"/>
    <w:rsid w:val="001D472A"/>
    <w:rsid w:val="001D4F91"/>
    <w:rsid w:val="001D5534"/>
    <w:rsid w:val="001D58B2"/>
    <w:rsid w:val="001D5BD2"/>
    <w:rsid w:val="001D5EA3"/>
    <w:rsid w:val="001D6755"/>
    <w:rsid w:val="001D684F"/>
    <w:rsid w:val="001D69E2"/>
    <w:rsid w:val="001D7D9C"/>
    <w:rsid w:val="001E0D4E"/>
    <w:rsid w:val="001E0DD2"/>
    <w:rsid w:val="001E0E70"/>
    <w:rsid w:val="001E2281"/>
    <w:rsid w:val="001E24A6"/>
    <w:rsid w:val="001E26A9"/>
    <w:rsid w:val="001E38F2"/>
    <w:rsid w:val="001E3AC2"/>
    <w:rsid w:val="001E3BC8"/>
    <w:rsid w:val="001E3DDF"/>
    <w:rsid w:val="001E43E5"/>
    <w:rsid w:val="001E48F8"/>
    <w:rsid w:val="001E571E"/>
    <w:rsid w:val="001E6041"/>
    <w:rsid w:val="001E6434"/>
    <w:rsid w:val="001E75F8"/>
    <w:rsid w:val="001E77E3"/>
    <w:rsid w:val="001F00E5"/>
    <w:rsid w:val="001F0D8A"/>
    <w:rsid w:val="001F0DA8"/>
    <w:rsid w:val="001F1119"/>
    <w:rsid w:val="001F12A9"/>
    <w:rsid w:val="001F2767"/>
    <w:rsid w:val="001F392D"/>
    <w:rsid w:val="001F3C8E"/>
    <w:rsid w:val="001F3DC6"/>
    <w:rsid w:val="001F4FA5"/>
    <w:rsid w:val="001F5AC0"/>
    <w:rsid w:val="001F65DF"/>
    <w:rsid w:val="001F6A1E"/>
    <w:rsid w:val="001F6CB7"/>
    <w:rsid w:val="001F6D42"/>
    <w:rsid w:val="001F7CAF"/>
    <w:rsid w:val="0020027F"/>
    <w:rsid w:val="00200A5E"/>
    <w:rsid w:val="00200BE2"/>
    <w:rsid w:val="002013F2"/>
    <w:rsid w:val="00201CFD"/>
    <w:rsid w:val="0020212E"/>
    <w:rsid w:val="00202F52"/>
    <w:rsid w:val="00202F67"/>
    <w:rsid w:val="00203527"/>
    <w:rsid w:val="0020365A"/>
    <w:rsid w:val="002036BD"/>
    <w:rsid w:val="00203714"/>
    <w:rsid w:val="00203EA8"/>
    <w:rsid w:val="00203EB0"/>
    <w:rsid w:val="00203ED2"/>
    <w:rsid w:val="002043C0"/>
    <w:rsid w:val="00204A3A"/>
    <w:rsid w:val="00204E38"/>
    <w:rsid w:val="00206E8C"/>
    <w:rsid w:val="00206F0F"/>
    <w:rsid w:val="0020729E"/>
    <w:rsid w:val="002076EE"/>
    <w:rsid w:val="00210213"/>
    <w:rsid w:val="00210E5E"/>
    <w:rsid w:val="00210F10"/>
    <w:rsid w:val="00210F84"/>
    <w:rsid w:val="00211969"/>
    <w:rsid w:val="00211C70"/>
    <w:rsid w:val="00212498"/>
    <w:rsid w:val="002124DC"/>
    <w:rsid w:val="002126AD"/>
    <w:rsid w:val="00212D7B"/>
    <w:rsid w:val="00213060"/>
    <w:rsid w:val="00213468"/>
    <w:rsid w:val="00213E20"/>
    <w:rsid w:val="002141E5"/>
    <w:rsid w:val="0021457B"/>
    <w:rsid w:val="002149F1"/>
    <w:rsid w:val="00215052"/>
    <w:rsid w:val="00215BE3"/>
    <w:rsid w:val="00215C3C"/>
    <w:rsid w:val="00215C8A"/>
    <w:rsid w:val="00215CC8"/>
    <w:rsid w:val="00215E5F"/>
    <w:rsid w:val="0021664A"/>
    <w:rsid w:val="002167D0"/>
    <w:rsid w:val="002167F9"/>
    <w:rsid w:val="00216F4A"/>
    <w:rsid w:val="002170C2"/>
    <w:rsid w:val="002172ED"/>
    <w:rsid w:val="002177E2"/>
    <w:rsid w:val="00217D7A"/>
    <w:rsid w:val="00221093"/>
    <w:rsid w:val="00221469"/>
    <w:rsid w:val="00221E86"/>
    <w:rsid w:val="00221FC4"/>
    <w:rsid w:val="002221A7"/>
    <w:rsid w:val="002221EA"/>
    <w:rsid w:val="002221F0"/>
    <w:rsid w:val="0022337C"/>
    <w:rsid w:val="0022359A"/>
    <w:rsid w:val="0022408A"/>
    <w:rsid w:val="00224155"/>
    <w:rsid w:val="002243B9"/>
    <w:rsid w:val="00224C1C"/>
    <w:rsid w:val="00225883"/>
    <w:rsid w:val="002258B6"/>
    <w:rsid w:val="0022601F"/>
    <w:rsid w:val="002267DA"/>
    <w:rsid w:val="00226868"/>
    <w:rsid w:val="002269B0"/>
    <w:rsid w:val="00226BD5"/>
    <w:rsid w:val="00226DA1"/>
    <w:rsid w:val="00226FF0"/>
    <w:rsid w:val="002272C4"/>
    <w:rsid w:val="00227841"/>
    <w:rsid w:val="00227AD2"/>
    <w:rsid w:val="002301E1"/>
    <w:rsid w:val="002304C0"/>
    <w:rsid w:val="00230809"/>
    <w:rsid w:val="002308CD"/>
    <w:rsid w:val="00230C3F"/>
    <w:rsid w:val="00231057"/>
    <w:rsid w:val="0023130E"/>
    <w:rsid w:val="002315E6"/>
    <w:rsid w:val="002316AE"/>
    <w:rsid w:val="0023182A"/>
    <w:rsid w:val="00231981"/>
    <w:rsid w:val="00231A86"/>
    <w:rsid w:val="00231CA5"/>
    <w:rsid w:val="00232629"/>
    <w:rsid w:val="002330CD"/>
    <w:rsid w:val="00233245"/>
    <w:rsid w:val="002334FB"/>
    <w:rsid w:val="00233A38"/>
    <w:rsid w:val="00233E90"/>
    <w:rsid w:val="002348CD"/>
    <w:rsid w:val="002348D5"/>
    <w:rsid w:val="00234BEC"/>
    <w:rsid w:val="002351B2"/>
    <w:rsid w:val="00235A42"/>
    <w:rsid w:val="00235F3B"/>
    <w:rsid w:val="002362EF"/>
    <w:rsid w:val="00236A16"/>
    <w:rsid w:val="00237131"/>
    <w:rsid w:val="0023770C"/>
    <w:rsid w:val="00237E2C"/>
    <w:rsid w:val="00240D7E"/>
    <w:rsid w:val="002415E9"/>
    <w:rsid w:val="002419E4"/>
    <w:rsid w:val="00241EB2"/>
    <w:rsid w:val="002420D8"/>
    <w:rsid w:val="00242491"/>
    <w:rsid w:val="00242610"/>
    <w:rsid w:val="00242B50"/>
    <w:rsid w:val="00242E67"/>
    <w:rsid w:val="00242FF0"/>
    <w:rsid w:val="0024323B"/>
    <w:rsid w:val="002437E0"/>
    <w:rsid w:val="00243BBF"/>
    <w:rsid w:val="002447E1"/>
    <w:rsid w:val="00244C15"/>
    <w:rsid w:val="00245016"/>
    <w:rsid w:val="002454F1"/>
    <w:rsid w:val="002456B5"/>
    <w:rsid w:val="00245726"/>
    <w:rsid w:val="00245B4C"/>
    <w:rsid w:val="0024613D"/>
    <w:rsid w:val="002466DD"/>
    <w:rsid w:val="00246A83"/>
    <w:rsid w:val="00246A95"/>
    <w:rsid w:val="00246DFB"/>
    <w:rsid w:val="002477FF"/>
    <w:rsid w:val="00247C2C"/>
    <w:rsid w:val="00247CCA"/>
    <w:rsid w:val="0025073C"/>
    <w:rsid w:val="00250808"/>
    <w:rsid w:val="00250BF9"/>
    <w:rsid w:val="00250C51"/>
    <w:rsid w:val="002510E3"/>
    <w:rsid w:val="002522E7"/>
    <w:rsid w:val="0025292A"/>
    <w:rsid w:val="00252DFF"/>
    <w:rsid w:val="00253343"/>
    <w:rsid w:val="00253E79"/>
    <w:rsid w:val="002540E6"/>
    <w:rsid w:val="002540FB"/>
    <w:rsid w:val="00254643"/>
    <w:rsid w:val="0025491F"/>
    <w:rsid w:val="00254BED"/>
    <w:rsid w:val="00255D7B"/>
    <w:rsid w:val="002562A0"/>
    <w:rsid w:val="00256A25"/>
    <w:rsid w:val="00256F84"/>
    <w:rsid w:val="00257099"/>
    <w:rsid w:val="0025718F"/>
    <w:rsid w:val="002572CE"/>
    <w:rsid w:val="0025737E"/>
    <w:rsid w:val="0025756A"/>
    <w:rsid w:val="002578A3"/>
    <w:rsid w:val="002578AF"/>
    <w:rsid w:val="00257B5E"/>
    <w:rsid w:val="002604BE"/>
    <w:rsid w:val="00260A1A"/>
    <w:rsid w:val="002610CD"/>
    <w:rsid w:val="00261142"/>
    <w:rsid w:val="00261531"/>
    <w:rsid w:val="0026156D"/>
    <w:rsid w:val="002627D1"/>
    <w:rsid w:val="0026285E"/>
    <w:rsid w:val="002629EB"/>
    <w:rsid w:val="00262A43"/>
    <w:rsid w:val="00262BEB"/>
    <w:rsid w:val="00263747"/>
    <w:rsid w:val="00263C53"/>
    <w:rsid w:val="0026488F"/>
    <w:rsid w:val="00264E88"/>
    <w:rsid w:val="00265387"/>
    <w:rsid w:val="0026551B"/>
    <w:rsid w:val="00265698"/>
    <w:rsid w:val="00266424"/>
    <w:rsid w:val="00266E19"/>
    <w:rsid w:val="00267BA3"/>
    <w:rsid w:val="00271070"/>
    <w:rsid w:val="002714F9"/>
    <w:rsid w:val="002718F7"/>
    <w:rsid w:val="00271A5C"/>
    <w:rsid w:val="00271D13"/>
    <w:rsid w:val="00271D37"/>
    <w:rsid w:val="002725C7"/>
    <w:rsid w:val="00272700"/>
    <w:rsid w:val="00272A00"/>
    <w:rsid w:val="002738D3"/>
    <w:rsid w:val="00273B24"/>
    <w:rsid w:val="00273C4B"/>
    <w:rsid w:val="00273FC4"/>
    <w:rsid w:val="0027534F"/>
    <w:rsid w:val="002753EA"/>
    <w:rsid w:val="00275732"/>
    <w:rsid w:val="00275846"/>
    <w:rsid w:val="00276529"/>
    <w:rsid w:val="00276E3C"/>
    <w:rsid w:val="00277552"/>
    <w:rsid w:val="002779AA"/>
    <w:rsid w:val="00277AD4"/>
    <w:rsid w:val="00277EBF"/>
    <w:rsid w:val="00280105"/>
    <w:rsid w:val="00280389"/>
    <w:rsid w:val="0028059B"/>
    <w:rsid w:val="00281755"/>
    <w:rsid w:val="00281813"/>
    <w:rsid w:val="00281836"/>
    <w:rsid w:val="00281963"/>
    <w:rsid w:val="00281ECF"/>
    <w:rsid w:val="002829D3"/>
    <w:rsid w:val="00282BF6"/>
    <w:rsid w:val="002839AB"/>
    <w:rsid w:val="00283D80"/>
    <w:rsid w:val="002843BD"/>
    <w:rsid w:val="00284416"/>
    <w:rsid w:val="0028441B"/>
    <w:rsid w:val="002845AB"/>
    <w:rsid w:val="00284802"/>
    <w:rsid w:val="00284871"/>
    <w:rsid w:val="002848B8"/>
    <w:rsid w:val="00285130"/>
    <w:rsid w:val="00285BAD"/>
    <w:rsid w:val="00286296"/>
    <w:rsid w:val="00286427"/>
    <w:rsid w:val="00286CFD"/>
    <w:rsid w:val="00286EDC"/>
    <w:rsid w:val="00286F92"/>
    <w:rsid w:val="00287BF3"/>
    <w:rsid w:val="00287C87"/>
    <w:rsid w:val="002900C9"/>
    <w:rsid w:val="00291163"/>
    <w:rsid w:val="00291B37"/>
    <w:rsid w:val="00291D99"/>
    <w:rsid w:val="0029263E"/>
    <w:rsid w:val="002929F3"/>
    <w:rsid w:val="00293361"/>
    <w:rsid w:val="00294031"/>
    <w:rsid w:val="00294421"/>
    <w:rsid w:val="00294814"/>
    <w:rsid w:val="002948BE"/>
    <w:rsid w:val="002957BA"/>
    <w:rsid w:val="00295801"/>
    <w:rsid w:val="00295F8F"/>
    <w:rsid w:val="00296AEB"/>
    <w:rsid w:val="00296D52"/>
    <w:rsid w:val="002970CD"/>
    <w:rsid w:val="00297281"/>
    <w:rsid w:val="00297446"/>
    <w:rsid w:val="002A0604"/>
    <w:rsid w:val="002A09C7"/>
    <w:rsid w:val="002A12EA"/>
    <w:rsid w:val="002A16E3"/>
    <w:rsid w:val="002A1777"/>
    <w:rsid w:val="002A34C7"/>
    <w:rsid w:val="002A3707"/>
    <w:rsid w:val="002A4214"/>
    <w:rsid w:val="002A4725"/>
    <w:rsid w:val="002A523B"/>
    <w:rsid w:val="002A6045"/>
    <w:rsid w:val="002A675C"/>
    <w:rsid w:val="002A6E04"/>
    <w:rsid w:val="002A7025"/>
    <w:rsid w:val="002A7060"/>
    <w:rsid w:val="002A7414"/>
    <w:rsid w:val="002A7877"/>
    <w:rsid w:val="002A7C70"/>
    <w:rsid w:val="002B088B"/>
    <w:rsid w:val="002B0C39"/>
    <w:rsid w:val="002B15C4"/>
    <w:rsid w:val="002B242E"/>
    <w:rsid w:val="002B267E"/>
    <w:rsid w:val="002B2EE6"/>
    <w:rsid w:val="002B2FFF"/>
    <w:rsid w:val="002B3BA3"/>
    <w:rsid w:val="002B3F09"/>
    <w:rsid w:val="002B4045"/>
    <w:rsid w:val="002B4929"/>
    <w:rsid w:val="002B4DF1"/>
    <w:rsid w:val="002B50F0"/>
    <w:rsid w:val="002B5271"/>
    <w:rsid w:val="002B547F"/>
    <w:rsid w:val="002B5509"/>
    <w:rsid w:val="002B596E"/>
    <w:rsid w:val="002B6430"/>
    <w:rsid w:val="002B656C"/>
    <w:rsid w:val="002B71D4"/>
    <w:rsid w:val="002B74BA"/>
    <w:rsid w:val="002B7591"/>
    <w:rsid w:val="002C09B9"/>
    <w:rsid w:val="002C0B1E"/>
    <w:rsid w:val="002C11E7"/>
    <w:rsid w:val="002C1473"/>
    <w:rsid w:val="002C147C"/>
    <w:rsid w:val="002C1BF8"/>
    <w:rsid w:val="002C1D14"/>
    <w:rsid w:val="002C27BA"/>
    <w:rsid w:val="002C27F7"/>
    <w:rsid w:val="002C28C0"/>
    <w:rsid w:val="002C2BB8"/>
    <w:rsid w:val="002C347E"/>
    <w:rsid w:val="002C3AD8"/>
    <w:rsid w:val="002C3D99"/>
    <w:rsid w:val="002C44EF"/>
    <w:rsid w:val="002C5006"/>
    <w:rsid w:val="002C5525"/>
    <w:rsid w:val="002C55AD"/>
    <w:rsid w:val="002C5946"/>
    <w:rsid w:val="002C5C26"/>
    <w:rsid w:val="002C5F8A"/>
    <w:rsid w:val="002C7397"/>
    <w:rsid w:val="002C76D0"/>
    <w:rsid w:val="002C7E2F"/>
    <w:rsid w:val="002C7E5C"/>
    <w:rsid w:val="002D09E7"/>
    <w:rsid w:val="002D15AB"/>
    <w:rsid w:val="002D19AE"/>
    <w:rsid w:val="002D1E9E"/>
    <w:rsid w:val="002D207A"/>
    <w:rsid w:val="002D2D58"/>
    <w:rsid w:val="002D3866"/>
    <w:rsid w:val="002D3C3E"/>
    <w:rsid w:val="002D45C8"/>
    <w:rsid w:val="002D4EAB"/>
    <w:rsid w:val="002D5D4B"/>
    <w:rsid w:val="002D6513"/>
    <w:rsid w:val="002D7B94"/>
    <w:rsid w:val="002D7D43"/>
    <w:rsid w:val="002E053F"/>
    <w:rsid w:val="002E0940"/>
    <w:rsid w:val="002E0F19"/>
    <w:rsid w:val="002E2FE8"/>
    <w:rsid w:val="002E3E0E"/>
    <w:rsid w:val="002E3E8B"/>
    <w:rsid w:val="002E48E2"/>
    <w:rsid w:val="002E6237"/>
    <w:rsid w:val="002E6411"/>
    <w:rsid w:val="002F043F"/>
    <w:rsid w:val="002F0BDC"/>
    <w:rsid w:val="002F0C0F"/>
    <w:rsid w:val="002F0FBC"/>
    <w:rsid w:val="002F1ABF"/>
    <w:rsid w:val="002F20A9"/>
    <w:rsid w:val="002F23AC"/>
    <w:rsid w:val="002F2503"/>
    <w:rsid w:val="002F3252"/>
    <w:rsid w:val="002F3435"/>
    <w:rsid w:val="002F3F79"/>
    <w:rsid w:val="002F444E"/>
    <w:rsid w:val="002F4A86"/>
    <w:rsid w:val="002F4D35"/>
    <w:rsid w:val="002F4DDB"/>
    <w:rsid w:val="002F5269"/>
    <w:rsid w:val="002F552A"/>
    <w:rsid w:val="002F64B5"/>
    <w:rsid w:val="002F6850"/>
    <w:rsid w:val="002F6D64"/>
    <w:rsid w:val="002F7133"/>
    <w:rsid w:val="002F79E6"/>
    <w:rsid w:val="002F7FDC"/>
    <w:rsid w:val="00300807"/>
    <w:rsid w:val="003018B5"/>
    <w:rsid w:val="00301D09"/>
    <w:rsid w:val="00301DE4"/>
    <w:rsid w:val="00301FDA"/>
    <w:rsid w:val="00302026"/>
    <w:rsid w:val="0030207D"/>
    <w:rsid w:val="0030213D"/>
    <w:rsid w:val="00302324"/>
    <w:rsid w:val="003025E9"/>
    <w:rsid w:val="00303049"/>
    <w:rsid w:val="003030FA"/>
    <w:rsid w:val="00303195"/>
    <w:rsid w:val="003037AE"/>
    <w:rsid w:val="003040BC"/>
    <w:rsid w:val="00304B10"/>
    <w:rsid w:val="00304C34"/>
    <w:rsid w:val="00304FE8"/>
    <w:rsid w:val="003056F8"/>
    <w:rsid w:val="0030577B"/>
    <w:rsid w:val="00305A06"/>
    <w:rsid w:val="00305A44"/>
    <w:rsid w:val="00305B4B"/>
    <w:rsid w:val="003060CE"/>
    <w:rsid w:val="0030757E"/>
    <w:rsid w:val="00307649"/>
    <w:rsid w:val="00307BFF"/>
    <w:rsid w:val="00310007"/>
    <w:rsid w:val="0031049C"/>
    <w:rsid w:val="00310DE8"/>
    <w:rsid w:val="003111DC"/>
    <w:rsid w:val="0031172F"/>
    <w:rsid w:val="00311C97"/>
    <w:rsid w:val="00311E03"/>
    <w:rsid w:val="00312363"/>
    <w:rsid w:val="003126D0"/>
    <w:rsid w:val="003127CB"/>
    <w:rsid w:val="0031307E"/>
    <w:rsid w:val="00313155"/>
    <w:rsid w:val="00313F8E"/>
    <w:rsid w:val="0031407E"/>
    <w:rsid w:val="0031452C"/>
    <w:rsid w:val="00314599"/>
    <w:rsid w:val="00314694"/>
    <w:rsid w:val="00314A08"/>
    <w:rsid w:val="00315413"/>
    <w:rsid w:val="0031586D"/>
    <w:rsid w:val="0031682A"/>
    <w:rsid w:val="00316A3A"/>
    <w:rsid w:val="00316D6C"/>
    <w:rsid w:val="00317D95"/>
    <w:rsid w:val="00317EC3"/>
    <w:rsid w:val="003202B2"/>
    <w:rsid w:val="0032081B"/>
    <w:rsid w:val="00321804"/>
    <w:rsid w:val="0032193F"/>
    <w:rsid w:val="00321980"/>
    <w:rsid w:val="003220AB"/>
    <w:rsid w:val="00322148"/>
    <w:rsid w:val="00322178"/>
    <w:rsid w:val="003222EC"/>
    <w:rsid w:val="003223A3"/>
    <w:rsid w:val="0032244E"/>
    <w:rsid w:val="003231CA"/>
    <w:rsid w:val="00323E0C"/>
    <w:rsid w:val="003243EA"/>
    <w:rsid w:val="00324492"/>
    <w:rsid w:val="00324740"/>
    <w:rsid w:val="0032474F"/>
    <w:rsid w:val="00324FD0"/>
    <w:rsid w:val="00325137"/>
    <w:rsid w:val="00325C5B"/>
    <w:rsid w:val="003265F2"/>
    <w:rsid w:val="003267DD"/>
    <w:rsid w:val="00326978"/>
    <w:rsid w:val="0032731B"/>
    <w:rsid w:val="0032738E"/>
    <w:rsid w:val="0032777B"/>
    <w:rsid w:val="0032799B"/>
    <w:rsid w:val="00327E28"/>
    <w:rsid w:val="00327EBB"/>
    <w:rsid w:val="003311AC"/>
    <w:rsid w:val="003311D7"/>
    <w:rsid w:val="003315CD"/>
    <w:rsid w:val="003316D5"/>
    <w:rsid w:val="003318CE"/>
    <w:rsid w:val="00331986"/>
    <w:rsid w:val="00332000"/>
    <w:rsid w:val="003331CE"/>
    <w:rsid w:val="003331FC"/>
    <w:rsid w:val="0033327B"/>
    <w:rsid w:val="003335C9"/>
    <w:rsid w:val="00333AF8"/>
    <w:rsid w:val="00333B89"/>
    <w:rsid w:val="00333C8D"/>
    <w:rsid w:val="00334544"/>
    <w:rsid w:val="003345B7"/>
    <w:rsid w:val="00335490"/>
    <w:rsid w:val="00335C5D"/>
    <w:rsid w:val="0033614A"/>
    <w:rsid w:val="003372C5"/>
    <w:rsid w:val="00337FFE"/>
    <w:rsid w:val="003400A9"/>
    <w:rsid w:val="003400D2"/>
    <w:rsid w:val="0034017E"/>
    <w:rsid w:val="003405C3"/>
    <w:rsid w:val="003408E5"/>
    <w:rsid w:val="00340B96"/>
    <w:rsid w:val="00340E97"/>
    <w:rsid w:val="003414A5"/>
    <w:rsid w:val="00341607"/>
    <w:rsid w:val="003416A9"/>
    <w:rsid w:val="00341B96"/>
    <w:rsid w:val="003423B6"/>
    <w:rsid w:val="00342B6C"/>
    <w:rsid w:val="00343199"/>
    <w:rsid w:val="003431BA"/>
    <w:rsid w:val="003433D6"/>
    <w:rsid w:val="00343916"/>
    <w:rsid w:val="00343A61"/>
    <w:rsid w:val="00343C2A"/>
    <w:rsid w:val="00343C67"/>
    <w:rsid w:val="00343DB8"/>
    <w:rsid w:val="00343FD4"/>
    <w:rsid w:val="00344130"/>
    <w:rsid w:val="0034435E"/>
    <w:rsid w:val="003446F0"/>
    <w:rsid w:val="0034492A"/>
    <w:rsid w:val="003449DF"/>
    <w:rsid w:val="00344CD7"/>
    <w:rsid w:val="00344D78"/>
    <w:rsid w:val="00344F58"/>
    <w:rsid w:val="003452E4"/>
    <w:rsid w:val="003453E0"/>
    <w:rsid w:val="00345614"/>
    <w:rsid w:val="00346082"/>
    <w:rsid w:val="00346AD7"/>
    <w:rsid w:val="00346AE4"/>
    <w:rsid w:val="0035085E"/>
    <w:rsid w:val="00350AA0"/>
    <w:rsid w:val="00350E8C"/>
    <w:rsid w:val="00351110"/>
    <w:rsid w:val="00351558"/>
    <w:rsid w:val="00351AF0"/>
    <w:rsid w:val="00351ED4"/>
    <w:rsid w:val="00352243"/>
    <w:rsid w:val="003523DF"/>
    <w:rsid w:val="003525D4"/>
    <w:rsid w:val="0035268B"/>
    <w:rsid w:val="00352733"/>
    <w:rsid w:val="00352C31"/>
    <w:rsid w:val="0035311B"/>
    <w:rsid w:val="003532E6"/>
    <w:rsid w:val="00353699"/>
    <w:rsid w:val="00353D93"/>
    <w:rsid w:val="00354E57"/>
    <w:rsid w:val="003550D8"/>
    <w:rsid w:val="003551B8"/>
    <w:rsid w:val="003560FF"/>
    <w:rsid w:val="00356CD1"/>
    <w:rsid w:val="00356D8D"/>
    <w:rsid w:val="00357169"/>
    <w:rsid w:val="003572B1"/>
    <w:rsid w:val="00357516"/>
    <w:rsid w:val="00357BA5"/>
    <w:rsid w:val="00357CAE"/>
    <w:rsid w:val="00360462"/>
    <w:rsid w:val="00360A62"/>
    <w:rsid w:val="00360B5C"/>
    <w:rsid w:val="00360CD9"/>
    <w:rsid w:val="00361046"/>
    <w:rsid w:val="0036115B"/>
    <w:rsid w:val="003611D7"/>
    <w:rsid w:val="0036136B"/>
    <w:rsid w:val="00361757"/>
    <w:rsid w:val="00361E3F"/>
    <w:rsid w:val="00362703"/>
    <w:rsid w:val="00363046"/>
    <w:rsid w:val="003631DE"/>
    <w:rsid w:val="00363D8C"/>
    <w:rsid w:val="003642BE"/>
    <w:rsid w:val="00364332"/>
    <w:rsid w:val="00364635"/>
    <w:rsid w:val="003649E7"/>
    <w:rsid w:val="00364C5D"/>
    <w:rsid w:val="00364D5F"/>
    <w:rsid w:val="00364FA6"/>
    <w:rsid w:val="003651E9"/>
    <w:rsid w:val="003653E4"/>
    <w:rsid w:val="003654AE"/>
    <w:rsid w:val="003702B7"/>
    <w:rsid w:val="00370670"/>
    <w:rsid w:val="00370E43"/>
    <w:rsid w:val="00370F2C"/>
    <w:rsid w:val="00371AAE"/>
    <w:rsid w:val="00371B50"/>
    <w:rsid w:val="00371B86"/>
    <w:rsid w:val="003720A4"/>
    <w:rsid w:val="00372153"/>
    <w:rsid w:val="003724F2"/>
    <w:rsid w:val="00372CA2"/>
    <w:rsid w:val="00372D82"/>
    <w:rsid w:val="00372F6F"/>
    <w:rsid w:val="00373207"/>
    <w:rsid w:val="00373293"/>
    <w:rsid w:val="0037370A"/>
    <w:rsid w:val="003737C4"/>
    <w:rsid w:val="0037480C"/>
    <w:rsid w:val="0037499F"/>
    <w:rsid w:val="00374B3F"/>
    <w:rsid w:val="00374C11"/>
    <w:rsid w:val="003751AC"/>
    <w:rsid w:val="0037544F"/>
    <w:rsid w:val="0037559B"/>
    <w:rsid w:val="00375C32"/>
    <w:rsid w:val="00375D3E"/>
    <w:rsid w:val="0037642B"/>
    <w:rsid w:val="00376C86"/>
    <w:rsid w:val="003771B1"/>
    <w:rsid w:val="00377264"/>
    <w:rsid w:val="00377354"/>
    <w:rsid w:val="00377382"/>
    <w:rsid w:val="00377B4D"/>
    <w:rsid w:val="003801A4"/>
    <w:rsid w:val="00380925"/>
    <w:rsid w:val="00381059"/>
    <w:rsid w:val="003810BB"/>
    <w:rsid w:val="00381609"/>
    <w:rsid w:val="00381C67"/>
    <w:rsid w:val="00381F74"/>
    <w:rsid w:val="003820FF"/>
    <w:rsid w:val="00382BE7"/>
    <w:rsid w:val="00382E7E"/>
    <w:rsid w:val="003830CD"/>
    <w:rsid w:val="00383F1E"/>
    <w:rsid w:val="00384C3B"/>
    <w:rsid w:val="003866EB"/>
    <w:rsid w:val="00387378"/>
    <w:rsid w:val="003905B8"/>
    <w:rsid w:val="00390876"/>
    <w:rsid w:val="00390B63"/>
    <w:rsid w:val="00390F54"/>
    <w:rsid w:val="0039232B"/>
    <w:rsid w:val="0039324F"/>
    <w:rsid w:val="00393E93"/>
    <w:rsid w:val="00393F74"/>
    <w:rsid w:val="0039420A"/>
    <w:rsid w:val="003945F2"/>
    <w:rsid w:val="003954F9"/>
    <w:rsid w:val="00395CDF"/>
    <w:rsid w:val="00395DB1"/>
    <w:rsid w:val="003961E0"/>
    <w:rsid w:val="00396908"/>
    <w:rsid w:val="00396C3E"/>
    <w:rsid w:val="00396CC3"/>
    <w:rsid w:val="00396E2F"/>
    <w:rsid w:val="00397353"/>
    <w:rsid w:val="003A025E"/>
    <w:rsid w:val="003A07A0"/>
    <w:rsid w:val="003A1508"/>
    <w:rsid w:val="003A22BA"/>
    <w:rsid w:val="003A2A8E"/>
    <w:rsid w:val="003A3511"/>
    <w:rsid w:val="003A4E74"/>
    <w:rsid w:val="003A564A"/>
    <w:rsid w:val="003A641B"/>
    <w:rsid w:val="003A6488"/>
    <w:rsid w:val="003A68B0"/>
    <w:rsid w:val="003A7166"/>
    <w:rsid w:val="003A77F5"/>
    <w:rsid w:val="003B0A19"/>
    <w:rsid w:val="003B0C71"/>
    <w:rsid w:val="003B0F68"/>
    <w:rsid w:val="003B11F9"/>
    <w:rsid w:val="003B13CF"/>
    <w:rsid w:val="003B1C10"/>
    <w:rsid w:val="003B212A"/>
    <w:rsid w:val="003B2395"/>
    <w:rsid w:val="003B248E"/>
    <w:rsid w:val="003B3F80"/>
    <w:rsid w:val="003B49DF"/>
    <w:rsid w:val="003B558B"/>
    <w:rsid w:val="003B57EB"/>
    <w:rsid w:val="003B5DD9"/>
    <w:rsid w:val="003B634C"/>
    <w:rsid w:val="003B6423"/>
    <w:rsid w:val="003B6478"/>
    <w:rsid w:val="003B6BA2"/>
    <w:rsid w:val="003B7635"/>
    <w:rsid w:val="003C0D33"/>
    <w:rsid w:val="003C0EF4"/>
    <w:rsid w:val="003C0F69"/>
    <w:rsid w:val="003C1879"/>
    <w:rsid w:val="003C1B7A"/>
    <w:rsid w:val="003C2BCB"/>
    <w:rsid w:val="003C30A5"/>
    <w:rsid w:val="003C3DED"/>
    <w:rsid w:val="003C3EAD"/>
    <w:rsid w:val="003C5328"/>
    <w:rsid w:val="003C5E66"/>
    <w:rsid w:val="003C6BED"/>
    <w:rsid w:val="003C6CF7"/>
    <w:rsid w:val="003C7324"/>
    <w:rsid w:val="003C7344"/>
    <w:rsid w:val="003C791F"/>
    <w:rsid w:val="003D0273"/>
    <w:rsid w:val="003D0CF9"/>
    <w:rsid w:val="003D0D31"/>
    <w:rsid w:val="003D0EB7"/>
    <w:rsid w:val="003D10BA"/>
    <w:rsid w:val="003D10D0"/>
    <w:rsid w:val="003D1277"/>
    <w:rsid w:val="003D135E"/>
    <w:rsid w:val="003D13A2"/>
    <w:rsid w:val="003D18DF"/>
    <w:rsid w:val="003D194F"/>
    <w:rsid w:val="003D1BE5"/>
    <w:rsid w:val="003D1E6A"/>
    <w:rsid w:val="003D1FBE"/>
    <w:rsid w:val="003D24BB"/>
    <w:rsid w:val="003D34FE"/>
    <w:rsid w:val="003D376F"/>
    <w:rsid w:val="003D3B0A"/>
    <w:rsid w:val="003D464E"/>
    <w:rsid w:val="003D4D55"/>
    <w:rsid w:val="003D5434"/>
    <w:rsid w:val="003D6425"/>
    <w:rsid w:val="003D6680"/>
    <w:rsid w:val="003D6719"/>
    <w:rsid w:val="003D6D6A"/>
    <w:rsid w:val="003D7012"/>
    <w:rsid w:val="003D72C9"/>
    <w:rsid w:val="003D738D"/>
    <w:rsid w:val="003D7C47"/>
    <w:rsid w:val="003E0E4E"/>
    <w:rsid w:val="003E14CC"/>
    <w:rsid w:val="003E15BF"/>
    <w:rsid w:val="003E201B"/>
    <w:rsid w:val="003E22C1"/>
    <w:rsid w:val="003E2AA2"/>
    <w:rsid w:val="003E2CF8"/>
    <w:rsid w:val="003E3D50"/>
    <w:rsid w:val="003E42E9"/>
    <w:rsid w:val="003E4323"/>
    <w:rsid w:val="003E456E"/>
    <w:rsid w:val="003E4782"/>
    <w:rsid w:val="003E4EE6"/>
    <w:rsid w:val="003E52B5"/>
    <w:rsid w:val="003E58AC"/>
    <w:rsid w:val="003E5BEB"/>
    <w:rsid w:val="003E5D6F"/>
    <w:rsid w:val="003E6057"/>
    <w:rsid w:val="003E63A4"/>
    <w:rsid w:val="003E6E3E"/>
    <w:rsid w:val="003E7093"/>
    <w:rsid w:val="003E724F"/>
    <w:rsid w:val="003E731E"/>
    <w:rsid w:val="003F0583"/>
    <w:rsid w:val="003F0BFD"/>
    <w:rsid w:val="003F16E0"/>
    <w:rsid w:val="003F24DF"/>
    <w:rsid w:val="003F27B6"/>
    <w:rsid w:val="003F2EBE"/>
    <w:rsid w:val="003F2EED"/>
    <w:rsid w:val="003F3294"/>
    <w:rsid w:val="003F4038"/>
    <w:rsid w:val="003F443C"/>
    <w:rsid w:val="003F44AD"/>
    <w:rsid w:val="003F49F6"/>
    <w:rsid w:val="003F54DE"/>
    <w:rsid w:val="003F58AF"/>
    <w:rsid w:val="003F61F6"/>
    <w:rsid w:val="003F67CA"/>
    <w:rsid w:val="003F768C"/>
    <w:rsid w:val="003F7791"/>
    <w:rsid w:val="003F7EF6"/>
    <w:rsid w:val="004003A0"/>
    <w:rsid w:val="00400902"/>
    <w:rsid w:val="00400A5D"/>
    <w:rsid w:val="00400B6F"/>
    <w:rsid w:val="00401758"/>
    <w:rsid w:val="0040177A"/>
    <w:rsid w:val="00401A16"/>
    <w:rsid w:val="00401CA0"/>
    <w:rsid w:val="0040271A"/>
    <w:rsid w:val="004042FF"/>
    <w:rsid w:val="004044D4"/>
    <w:rsid w:val="004045B8"/>
    <w:rsid w:val="00404675"/>
    <w:rsid w:val="0040478F"/>
    <w:rsid w:val="004055D0"/>
    <w:rsid w:val="00405731"/>
    <w:rsid w:val="0040595A"/>
    <w:rsid w:val="00405CA3"/>
    <w:rsid w:val="004061C5"/>
    <w:rsid w:val="00406547"/>
    <w:rsid w:val="00406F09"/>
    <w:rsid w:val="00407262"/>
    <w:rsid w:val="004078F9"/>
    <w:rsid w:val="004100F0"/>
    <w:rsid w:val="00410325"/>
    <w:rsid w:val="00410576"/>
    <w:rsid w:val="00410DDF"/>
    <w:rsid w:val="00411A45"/>
    <w:rsid w:val="0041206D"/>
    <w:rsid w:val="00414057"/>
    <w:rsid w:val="00414586"/>
    <w:rsid w:val="004146B8"/>
    <w:rsid w:val="00414740"/>
    <w:rsid w:val="00414C43"/>
    <w:rsid w:val="00415A30"/>
    <w:rsid w:val="00415AAD"/>
    <w:rsid w:val="00415CAB"/>
    <w:rsid w:val="0041633E"/>
    <w:rsid w:val="00416432"/>
    <w:rsid w:val="00416A66"/>
    <w:rsid w:val="00416D22"/>
    <w:rsid w:val="00416E29"/>
    <w:rsid w:val="00416EAD"/>
    <w:rsid w:val="00417524"/>
    <w:rsid w:val="00420F99"/>
    <w:rsid w:val="004224B8"/>
    <w:rsid w:val="004230DF"/>
    <w:rsid w:val="0042353F"/>
    <w:rsid w:val="00423563"/>
    <w:rsid w:val="004250B6"/>
    <w:rsid w:val="004253A2"/>
    <w:rsid w:val="00426313"/>
    <w:rsid w:val="0042633B"/>
    <w:rsid w:val="00426668"/>
    <w:rsid w:val="004266E4"/>
    <w:rsid w:val="00426BB2"/>
    <w:rsid w:val="00426BF0"/>
    <w:rsid w:val="00427156"/>
    <w:rsid w:val="0042740A"/>
    <w:rsid w:val="00427AC0"/>
    <w:rsid w:val="00430309"/>
    <w:rsid w:val="004304B0"/>
    <w:rsid w:val="0043133A"/>
    <w:rsid w:val="00431350"/>
    <w:rsid w:val="004317F9"/>
    <w:rsid w:val="00431B30"/>
    <w:rsid w:val="00431E0A"/>
    <w:rsid w:val="00432AE5"/>
    <w:rsid w:val="00432CC5"/>
    <w:rsid w:val="004330C6"/>
    <w:rsid w:val="00433133"/>
    <w:rsid w:val="0043329C"/>
    <w:rsid w:val="00433498"/>
    <w:rsid w:val="0043352F"/>
    <w:rsid w:val="004336B5"/>
    <w:rsid w:val="00433B02"/>
    <w:rsid w:val="0043410D"/>
    <w:rsid w:val="0043473A"/>
    <w:rsid w:val="00434982"/>
    <w:rsid w:val="00434FBA"/>
    <w:rsid w:val="00435050"/>
    <w:rsid w:val="00435A40"/>
    <w:rsid w:val="00436016"/>
    <w:rsid w:val="00436694"/>
    <w:rsid w:val="0043719B"/>
    <w:rsid w:val="004375C9"/>
    <w:rsid w:val="00437CCA"/>
    <w:rsid w:val="00440C39"/>
    <w:rsid w:val="00440D79"/>
    <w:rsid w:val="004416C5"/>
    <w:rsid w:val="00441B7A"/>
    <w:rsid w:val="00441C7C"/>
    <w:rsid w:val="0044217D"/>
    <w:rsid w:val="004426FE"/>
    <w:rsid w:val="00442A77"/>
    <w:rsid w:val="0044378D"/>
    <w:rsid w:val="00443C31"/>
    <w:rsid w:val="00443F01"/>
    <w:rsid w:val="00445983"/>
    <w:rsid w:val="00445A79"/>
    <w:rsid w:val="00445EDA"/>
    <w:rsid w:val="00445F2D"/>
    <w:rsid w:val="00446422"/>
    <w:rsid w:val="00446B32"/>
    <w:rsid w:val="00446E04"/>
    <w:rsid w:val="004475B5"/>
    <w:rsid w:val="004507F4"/>
    <w:rsid w:val="00450B43"/>
    <w:rsid w:val="0045112E"/>
    <w:rsid w:val="0045126C"/>
    <w:rsid w:val="0045183E"/>
    <w:rsid w:val="0045272B"/>
    <w:rsid w:val="00452CA0"/>
    <w:rsid w:val="0045379C"/>
    <w:rsid w:val="0045380F"/>
    <w:rsid w:val="00453BC3"/>
    <w:rsid w:val="00453C49"/>
    <w:rsid w:val="00453CBC"/>
    <w:rsid w:val="00454033"/>
    <w:rsid w:val="004542B2"/>
    <w:rsid w:val="004547C4"/>
    <w:rsid w:val="00454A93"/>
    <w:rsid w:val="00454CE1"/>
    <w:rsid w:val="00455152"/>
    <w:rsid w:val="0045544B"/>
    <w:rsid w:val="0045600C"/>
    <w:rsid w:val="00456022"/>
    <w:rsid w:val="00456295"/>
    <w:rsid w:val="004570AD"/>
    <w:rsid w:val="004573CA"/>
    <w:rsid w:val="00457956"/>
    <w:rsid w:val="00457A14"/>
    <w:rsid w:val="00457DD5"/>
    <w:rsid w:val="00457F06"/>
    <w:rsid w:val="004600A2"/>
    <w:rsid w:val="00460C55"/>
    <w:rsid w:val="004618D1"/>
    <w:rsid w:val="00461CE3"/>
    <w:rsid w:val="004621E9"/>
    <w:rsid w:val="00462561"/>
    <w:rsid w:val="00462624"/>
    <w:rsid w:val="00462762"/>
    <w:rsid w:val="00462B7E"/>
    <w:rsid w:val="00462DCD"/>
    <w:rsid w:val="00462FD0"/>
    <w:rsid w:val="00463A6F"/>
    <w:rsid w:val="00463E36"/>
    <w:rsid w:val="00464738"/>
    <w:rsid w:val="00464FE3"/>
    <w:rsid w:val="00465063"/>
    <w:rsid w:val="00465467"/>
    <w:rsid w:val="00465D3C"/>
    <w:rsid w:val="00465D6D"/>
    <w:rsid w:val="00465DF4"/>
    <w:rsid w:val="00466133"/>
    <w:rsid w:val="0046639D"/>
    <w:rsid w:val="00466778"/>
    <w:rsid w:val="0046677E"/>
    <w:rsid w:val="00466A2C"/>
    <w:rsid w:val="00467215"/>
    <w:rsid w:val="00467599"/>
    <w:rsid w:val="00467860"/>
    <w:rsid w:val="00467B89"/>
    <w:rsid w:val="00467F25"/>
    <w:rsid w:val="00470E8A"/>
    <w:rsid w:val="004717D8"/>
    <w:rsid w:val="00471CE5"/>
    <w:rsid w:val="004726CE"/>
    <w:rsid w:val="004727F4"/>
    <w:rsid w:val="00472967"/>
    <w:rsid w:val="004729E9"/>
    <w:rsid w:val="00472BCF"/>
    <w:rsid w:val="00472C0C"/>
    <w:rsid w:val="00472D06"/>
    <w:rsid w:val="00473197"/>
    <w:rsid w:val="004737C2"/>
    <w:rsid w:val="00474B30"/>
    <w:rsid w:val="00474E20"/>
    <w:rsid w:val="00474E9B"/>
    <w:rsid w:val="00475024"/>
    <w:rsid w:val="00475DD7"/>
    <w:rsid w:val="00475EE6"/>
    <w:rsid w:val="004760F6"/>
    <w:rsid w:val="00476BF0"/>
    <w:rsid w:val="00476D48"/>
    <w:rsid w:val="00476F01"/>
    <w:rsid w:val="0047730F"/>
    <w:rsid w:val="00477834"/>
    <w:rsid w:val="0047785D"/>
    <w:rsid w:val="00477BBB"/>
    <w:rsid w:val="00477D73"/>
    <w:rsid w:val="004801FA"/>
    <w:rsid w:val="00480583"/>
    <w:rsid w:val="0048089F"/>
    <w:rsid w:val="00480DE5"/>
    <w:rsid w:val="0048227A"/>
    <w:rsid w:val="0048318A"/>
    <w:rsid w:val="0048328B"/>
    <w:rsid w:val="00483DB1"/>
    <w:rsid w:val="004858EF"/>
    <w:rsid w:val="00485DD7"/>
    <w:rsid w:val="00485F05"/>
    <w:rsid w:val="00485F96"/>
    <w:rsid w:val="00486393"/>
    <w:rsid w:val="00486C7F"/>
    <w:rsid w:val="004876F3"/>
    <w:rsid w:val="004876F8"/>
    <w:rsid w:val="00487840"/>
    <w:rsid w:val="004879B6"/>
    <w:rsid w:val="00487C1A"/>
    <w:rsid w:val="00487FA6"/>
    <w:rsid w:val="004901A6"/>
    <w:rsid w:val="004909A0"/>
    <w:rsid w:val="00490A63"/>
    <w:rsid w:val="00491353"/>
    <w:rsid w:val="00491832"/>
    <w:rsid w:val="00491FF9"/>
    <w:rsid w:val="0049267D"/>
    <w:rsid w:val="004926C4"/>
    <w:rsid w:val="004928F7"/>
    <w:rsid w:val="004929A3"/>
    <w:rsid w:val="00493E1E"/>
    <w:rsid w:val="004941EF"/>
    <w:rsid w:val="004947A2"/>
    <w:rsid w:val="00494B6D"/>
    <w:rsid w:val="00495605"/>
    <w:rsid w:val="004960DD"/>
    <w:rsid w:val="004961DA"/>
    <w:rsid w:val="0049658F"/>
    <w:rsid w:val="00496BE8"/>
    <w:rsid w:val="00497652"/>
    <w:rsid w:val="004978F4"/>
    <w:rsid w:val="00497B68"/>
    <w:rsid w:val="00497E60"/>
    <w:rsid w:val="004A0145"/>
    <w:rsid w:val="004A01F2"/>
    <w:rsid w:val="004A0F3C"/>
    <w:rsid w:val="004A1686"/>
    <w:rsid w:val="004A1B45"/>
    <w:rsid w:val="004A2510"/>
    <w:rsid w:val="004A28E1"/>
    <w:rsid w:val="004A3094"/>
    <w:rsid w:val="004A34E6"/>
    <w:rsid w:val="004A3758"/>
    <w:rsid w:val="004A4493"/>
    <w:rsid w:val="004A4952"/>
    <w:rsid w:val="004A4F17"/>
    <w:rsid w:val="004A5A18"/>
    <w:rsid w:val="004A5B8B"/>
    <w:rsid w:val="004A5D22"/>
    <w:rsid w:val="004A642A"/>
    <w:rsid w:val="004A652B"/>
    <w:rsid w:val="004A6BE2"/>
    <w:rsid w:val="004A6C8A"/>
    <w:rsid w:val="004A741C"/>
    <w:rsid w:val="004A7CD8"/>
    <w:rsid w:val="004A7E04"/>
    <w:rsid w:val="004A7F1F"/>
    <w:rsid w:val="004B0364"/>
    <w:rsid w:val="004B0783"/>
    <w:rsid w:val="004B0837"/>
    <w:rsid w:val="004B0A2D"/>
    <w:rsid w:val="004B0B08"/>
    <w:rsid w:val="004B1597"/>
    <w:rsid w:val="004B159D"/>
    <w:rsid w:val="004B162E"/>
    <w:rsid w:val="004B23E4"/>
    <w:rsid w:val="004B2413"/>
    <w:rsid w:val="004B25FA"/>
    <w:rsid w:val="004B26EE"/>
    <w:rsid w:val="004B2A4B"/>
    <w:rsid w:val="004B30C0"/>
    <w:rsid w:val="004B3498"/>
    <w:rsid w:val="004B34ED"/>
    <w:rsid w:val="004B3B70"/>
    <w:rsid w:val="004B3CE0"/>
    <w:rsid w:val="004B3D8F"/>
    <w:rsid w:val="004B3E46"/>
    <w:rsid w:val="004B4AF2"/>
    <w:rsid w:val="004B4E00"/>
    <w:rsid w:val="004B5133"/>
    <w:rsid w:val="004B51D8"/>
    <w:rsid w:val="004B5A5E"/>
    <w:rsid w:val="004B5C58"/>
    <w:rsid w:val="004B5F2B"/>
    <w:rsid w:val="004B6472"/>
    <w:rsid w:val="004B64BC"/>
    <w:rsid w:val="004B6797"/>
    <w:rsid w:val="004B680F"/>
    <w:rsid w:val="004B7237"/>
    <w:rsid w:val="004B7924"/>
    <w:rsid w:val="004B7A39"/>
    <w:rsid w:val="004B7C00"/>
    <w:rsid w:val="004C1FD1"/>
    <w:rsid w:val="004C215D"/>
    <w:rsid w:val="004C2BBB"/>
    <w:rsid w:val="004C34B9"/>
    <w:rsid w:val="004C360E"/>
    <w:rsid w:val="004C3777"/>
    <w:rsid w:val="004C384C"/>
    <w:rsid w:val="004C45FC"/>
    <w:rsid w:val="004C4B4B"/>
    <w:rsid w:val="004C5074"/>
    <w:rsid w:val="004C5B43"/>
    <w:rsid w:val="004C68A4"/>
    <w:rsid w:val="004C7980"/>
    <w:rsid w:val="004C7BB3"/>
    <w:rsid w:val="004D1075"/>
    <w:rsid w:val="004D1180"/>
    <w:rsid w:val="004D1668"/>
    <w:rsid w:val="004D17A5"/>
    <w:rsid w:val="004D1B91"/>
    <w:rsid w:val="004D219D"/>
    <w:rsid w:val="004D221E"/>
    <w:rsid w:val="004D2275"/>
    <w:rsid w:val="004D2A7D"/>
    <w:rsid w:val="004D2AC7"/>
    <w:rsid w:val="004D2ECF"/>
    <w:rsid w:val="004D3140"/>
    <w:rsid w:val="004D3483"/>
    <w:rsid w:val="004D349E"/>
    <w:rsid w:val="004D3E50"/>
    <w:rsid w:val="004D3ED3"/>
    <w:rsid w:val="004D3FC4"/>
    <w:rsid w:val="004D4450"/>
    <w:rsid w:val="004D4B2A"/>
    <w:rsid w:val="004D5C91"/>
    <w:rsid w:val="004D777D"/>
    <w:rsid w:val="004D7E0C"/>
    <w:rsid w:val="004E005C"/>
    <w:rsid w:val="004E026D"/>
    <w:rsid w:val="004E05A5"/>
    <w:rsid w:val="004E0C91"/>
    <w:rsid w:val="004E1929"/>
    <w:rsid w:val="004E1CF6"/>
    <w:rsid w:val="004E4359"/>
    <w:rsid w:val="004E437D"/>
    <w:rsid w:val="004E4EAA"/>
    <w:rsid w:val="004E52A1"/>
    <w:rsid w:val="004E5B6B"/>
    <w:rsid w:val="004E5D94"/>
    <w:rsid w:val="004E5DC5"/>
    <w:rsid w:val="004E5E3B"/>
    <w:rsid w:val="004E5FAF"/>
    <w:rsid w:val="004E6588"/>
    <w:rsid w:val="004E696E"/>
    <w:rsid w:val="004E6A24"/>
    <w:rsid w:val="004E7017"/>
    <w:rsid w:val="004E733B"/>
    <w:rsid w:val="004E7737"/>
    <w:rsid w:val="004E7D80"/>
    <w:rsid w:val="004E7DB4"/>
    <w:rsid w:val="004E7ED0"/>
    <w:rsid w:val="004E7F47"/>
    <w:rsid w:val="004E7F6D"/>
    <w:rsid w:val="004F0EF7"/>
    <w:rsid w:val="004F1126"/>
    <w:rsid w:val="004F2272"/>
    <w:rsid w:val="004F26DC"/>
    <w:rsid w:val="004F29C5"/>
    <w:rsid w:val="004F34DC"/>
    <w:rsid w:val="004F3899"/>
    <w:rsid w:val="004F3BD9"/>
    <w:rsid w:val="004F3D45"/>
    <w:rsid w:val="004F3F5D"/>
    <w:rsid w:val="004F4586"/>
    <w:rsid w:val="004F4F7A"/>
    <w:rsid w:val="004F51B7"/>
    <w:rsid w:val="004F570B"/>
    <w:rsid w:val="004F58C1"/>
    <w:rsid w:val="004F592E"/>
    <w:rsid w:val="004F5F77"/>
    <w:rsid w:val="004F60A1"/>
    <w:rsid w:val="004F63E7"/>
    <w:rsid w:val="004F643B"/>
    <w:rsid w:val="004F6744"/>
    <w:rsid w:val="004F7009"/>
    <w:rsid w:val="005002A1"/>
    <w:rsid w:val="00500508"/>
    <w:rsid w:val="0050098C"/>
    <w:rsid w:val="00500BB5"/>
    <w:rsid w:val="00501061"/>
    <w:rsid w:val="005019E5"/>
    <w:rsid w:val="00501B7A"/>
    <w:rsid w:val="00501E1E"/>
    <w:rsid w:val="005020CD"/>
    <w:rsid w:val="0050272C"/>
    <w:rsid w:val="00502811"/>
    <w:rsid w:val="00502F6A"/>
    <w:rsid w:val="00502FAB"/>
    <w:rsid w:val="00503286"/>
    <w:rsid w:val="005039A9"/>
    <w:rsid w:val="00503ABC"/>
    <w:rsid w:val="00504214"/>
    <w:rsid w:val="005042CB"/>
    <w:rsid w:val="0050436B"/>
    <w:rsid w:val="005049BE"/>
    <w:rsid w:val="005054C6"/>
    <w:rsid w:val="0050597D"/>
    <w:rsid w:val="00505BCA"/>
    <w:rsid w:val="00505D52"/>
    <w:rsid w:val="00506023"/>
    <w:rsid w:val="00507814"/>
    <w:rsid w:val="00510303"/>
    <w:rsid w:val="00511CB7"/>
    <w:rsid w:val="00511E24"/>
    <w:rsid w:val="00511EEA"/>
    <w:rsid w:val="00512803"/>
    <w:rsid w:val="005132D9"/>
    <w:rsid w:val="005135E7"/>
    <w:rsid w:val="005137DA"/>
    <w:rsid w:val="0051399A"/>
    <w:rsid w:val="0051428E"/>
    <w:rsid w:val="005142F3"/>
    <w:rsid w:val="00514A44"/>
    <w:rsid w:val="005158DC"/>
    <w:rsid w:val="005159FE"/>
    <w:rsid w:val="00517225"/>
    <w:rsid w:val="00517C8A"/>
    <w:rsid w:val="00517FD2"/>
    <w:rsid w:val="00520450"/>
    <w:rsid w:val="00520A27"/>
    <w:rsid w:val="005221B4"/>
    <w:rsid w:val="005222DC"/>
    <w:rsid w:val="00522560"/>
    <w:rsid w:val="00522A54"/>
    <w:rsid w:val="00522C28"/>
    <w:rsid w:val="00522DC9"/>
    <w:rsid w:val="00522F2B"/>
    <w:rsid w:val="00523B9C"/>
    <w:rsid w:val="00524E60"/>
    <w:rsid w:val="0052599B"/>
    <w:rsid w:val="00525AC9"/>
    <w:rsid w:val="00525D56"/>
    <w:rsid w:val="00525D9A"/>
    <w:rsid w:val="00525E08"/>
    <w:rsid w:val="0052614C"/>
    <w:rsid w:val="005265DA"/>
    <w:rsid w:val="00526680"/>
    <w:rsid w:val="00526DC1"/>
    <w:rsid w:val="005272B5"/>
    <w:rsid w:val="00527310"/>
    <w:rsid w:val="00530DC2"/>
    <w:rsid w:val="00530E50"/>
    <w:rsid w:val="00531723"/>
    <w:rsid w:val="00531B53"/>
    <w:rsid w:val="00531C0A"/>
    <w:rsid w:val="005322B9"/>
    <w:rsid w:val="005328BB"/>
    <w:rsid w:val="00532F15"/>
    <w:rsid w:val="00532FA3"/>
    <w:rsid w:val="0053333B"/>
    <w:rsid w:val="00533519"/>
    <w:rsid w:val="00533550"/>
    <w:rsid w:val="00533659"/>
    <w:rsid w:val="0053383E"/>
    <w:rsid w:val="005338EF"/>
    <w:rsid w:val="00533A50"/>
    <w:rsid w:val="00534745"/>
    <w:rsid w:val="00534D12"/>
    <w:rsid w:val="0053563F"/>
    <w:rsid w:val="005362E7"/>
    <w:rsid w:val="00536B03"/>
    <w:rsid w:val="00537202"/>
    <w:rsid w:val="00540166"/>
    <w:rsid w:val="005404F2"/>
    <w:rsid w:val="0054055B"/>
    <w:rsid w:val="005406DD"/>
    <w:rsid w:val="005416DD"/>
    <w:rsid w:val="005419B6"/>
    <w:rsid w:val="00541E4F"/>
    <w:rsid w:val="0054242A"/>
    <w:rsid w:val="00542556"/>
    <w:rsid w:val="005427FE"/>
    <w:rsid w:val="00543010"/>
    <w:rsid w:val="00543A05"/>
    <w:rsid w:val="00543BC4"/>
    <w:rsid w:val="00543F2C"/>
    <w:rsid w:val="0054550E"/>
    <w:rsid w:val="0054553D"/>
    <w:rsid w:val="00545799"/>
    <w:rsid w:val="00545A76"/>
    <w:rsid w:val="005462E9"/>
    <w:rsid w:val="005471BC"/>
    <w:rsid w:val="005505D7"/>
    <w:rsid w:val="00551310"/>
    <w:rsid w:val="0055197C"/>
    <w:rsid w:val="005519E4"/>
    <w:rsid w:val="005521D0"/>
    <w:rsid w:val="005523D9"/>
    <w:rsid w:val="0055255C"/>
    <w:rsid w:val="00552E15"/>
    <w:rsid w:val="0055344C"/>
    <w:rsid w:val="00554B53"/>
    <w:rsid w:val="00554F72"/>
    <w:rsid w:val="00555094"/>
    <w:rsid w:val="005557E1"/>
    <w:rsid w:val="00555C1F"/>
    <w:rsid w:val="005564ED"/>
    <w:rsid w:val="00556662"/>
    <w:rsid w:val="00556877"/>
    <w:rsid w:val="00556A04"/>
    <w:rsid w:val="00556D16"/>
    <w:rsid w:val="0055786F"/>
    <w:rsid w:val="00557EA0"/>
    <w:rsid w:val="00560CC2"/>
    <w:rsid w:val="00560D86"/>
    <w:rsid w:val="00560DA6"/>
    <w:rsid w:val="005616DA"/>
    <w:rsid w:val="005617EF"/>
    <w:rsid w:val="005619A2"/>
    <w:rsid w:val="00561C69"/>
    <w:rsid w:val="00561F8A"/>
    <w:rsid w:val="00563939"/>
    <w:rsid w:val="00564623"/>
    <w:rsid w:val="00564D34"/>
    <w:rsid w:val="0056522C"/>
    <w:rsid w:val="00566114"/>
    <w:rsid w:val="0056613D"/>
    <w:rsid w:val="005662A4"/>
    <w:rsid w:val="00566854"/>
    <w:rsid w:val="0056687D"/>
    <w:rsid w:val="0056722D"/>
    <w:rsid w:val="0056754D"/>
    <w:rsid w:val="00567560"/>
    <w:rsid w:val="00567A08"/>
    <w:rsid w:val="00567D92"/>
    <w:rsid w:val="00567FD0"/>
    <w:rsid w:val="00570C28"/>
    <w:rsid w:val="00570CF4"/>
    <w:rsid w:val="00570DAE"/>
    <w:rsid w:val="005717AF"/>
    <w:rsid w:val="00571EDD"/>
    <w:rsid w:val="0057260F"/>
    <w:rsid w:val="00572698"/>
    <w:rsid w:val="0057372E"/>
    <w:rsid w:val="00573802"/>
    <w:rsid w:val="00573E00"/>
    <w:rsid w:val="00574C0B"/>
    <w:rsid w:val="00574EFA"/>
    <w:rsid w:val="00576ADD"/>
    <w:rsid w:val="00577EDC"/>
    <w:rsid w:val="00580134"/>
    <w:rsid w:val="0058070F"/>
    <w:rsid w:val="005807E4"/>
    <w:rsid w:val="005811BD"/>
    <w:rsid w:val="00581F5E"/>
    <w:rsid w:val="00582C38"/>
    <w:rsid w:val="0058318F"/>
    <w:rsid w:val="005831BB"/>
    <w:rsid w:val="00583211"/>
    <w:rsid w:val="0058334A"/>
    <w:rsid w:val="00583608"/>
    <w:rsid w:val="00583DE6"/>
    <w:rsid w:val="0058483E"/>
    <w:rsid w:val="00585109"/>
    <w:rsid w:val="00585114"/>
    <w:rsid w:val="00585DDA"/>
    <w:rsid w:val="00585E5E"/>
    <w:rsid w:val="00585ECA"/>
    <w:rsid w:val="00586215"/>
    <w:rsid w:val="005866CB"/>
    <w:rsid w:val="00586888"/>
    <w:rsid w:val="00587011"/>
    <w:rsid w:val="00587300"/>
    <w:rsid w:val="0058777E"/>
    <w:rsid w:val="00587B3C"/>
    <w:rsid w:val="00587E0F"/>
    <w:rsid w:val="005901FF"/>
    <w:rsid w:val="00590D4D"/>
    <w:rsid w:val="00591175"/>
    <w:rsid w:val="0059174D"/>
    <w:rsid w:val="0059183B"/>
    <w:rsid w:val="005918BF"/>
    <w:rsid w:val="00592120"/>
    <w:rsid w:val="005922A7"/>
    <w:rsid w:val="0059263E"/>
    <w:rsid w:val="00592E80"/>
    <w:rsid w:val="00592FC8"/>
    <w:rsid w:val="0059327E"/>
    <w:rsid w:val="005941FF"/>
    <w:rsid w:val="005949FD"/>
    <w:rsid w:val="00594D7D"/>
    <w:rsid w:val="00595890"/>
    <w:rsid w:val="00595AEC"/>
    <w:rsid w:val="0059613E"/>
    <w:rsid w:val="00596E54"/>
    <w:rsid w:val="005970F4"/>
    <w:rsid w:val="00597220"/>
    <w:rsid w:val="005973D1"/>
    <w:rsid w:val="005978D2"/>
    <w:rsid w:val="00597EDB"/>
    <w:rsid w:val="005A1A1F"/>
    <w:rsid w:val="005A1CB4"/>
    <w:rsid w:val="005A2028"/>
    <w:rsid w:val="005A297C"/>
    <w:rsid w:val="005A2D21"/>
    <w:rsid w:val="005A3259"/>
    <w:rsid w:val="005A3AB2"/>
    <w:rsid w:val="005A3AC1"/>
    <w:rsid w:val="005A45E0"/>
    <w:rsid w:val="005A4649"/>
    <w:rsid w:val="005A4DCB"/>
    <w:rsid w:val="005A4E94"/>
    <w:rsid w:val="005A5329"/>
    <w:rsid w:val="005A55FF"/>
    <w:rsid w:val="005A5FDE"/>
    <w:rsid w:val="005A6FFF"/>
    <w:rsid w:val="005A71DA"/>
    <w:rsid w:val="005A7622"/>
    <w:rsid w:val="005A7867"/>
    <w:rsid w:val="005A78B4"/>
    <w:rsid w:val="005A7EB6"/>
    <w:rsid w:val="005B015A"/>
    <w:rsid w:val="005B099B"/>
    <w:rsid w:val="005B247A"/>
    <w:rsid w:val="005B33FA"/>
    <w:rsid w:val="005B3685"/>
    <w:rsid w:val="005B384D"/>
    <w:rsid w:val="005B426B"/>
    <w:rsid w:val="005B455F"/>
    <w:rsid w:val="005B46E2"/>
    <w:rsid w:val="005B478B"/>
    <w:rsid w:val="005B4FE5"/>
    <w:rsid w:val="005B5424"/>
    <w:rsid w:val="005B5546"/>
    <w:rsid w:val="005B56C6"/>
    <w:rsid w:val="005B587D"/>
    <w:rsid w:val="005B58CB"/>
    <w:rsid w:val="005B59DE"/>
    <w:rsid w:val="005B5DD2"/>
    <w:rsid w:val="005B6808"/>
    <w:rsid w:val="005B6BC5"/>
    <w:rsid w:val="005B6E8B"/>
    <w:rsid w:val="005B7B87"/>
    <w:rsid w:val="005C03D5"/>
    <w:rsid w:val="005C055D"/>
    <w:rsid w:val="005C103E"/>
    <w:rsid w:val="005C1307"/>
    <w:rsid w:val="005C171A"/>
    <w:rsid w:val="005C1A6A"/>
    <w:rsid w:val="005C2621"/>
    <w:rsid w:val="005C3409"/>
    <w:rsid w:val="005C3448"/>
    <w:rsid w:val="005C3820"/>
    <w:rsid w:val="005C450B"/>
    <w:rsid w:val="005C46B8"/>
    <w:rsid w:val="005C4EBB"/>
    <w:rsid w:val="005C54DF"/>
    <w:rsid w:val="005C5DCA"/>
    <w:rsid w:val="005C5E25"/>
    <w:rsid w:val="005C5EFD"/>
    <w:rsid w:val="005C603A"/>
    <w:rsid w:val="005C6181"/>
    <w:rsid w:val="005C696B"/>
    <w:rsid w:val="005C70A9"/>
    <w:rsid w:val="005C74E9"/>
    <w:rsid w:val="005D0254"/>
    <w:rsid w:val="005D0D98"/>
    <w:rsid w:val="005D0F91"/>
    <w:rsid w:val="005D1079"/>
    <w:rsid w:val="005D20A4"/>
    <w:rsid w:val="005D20FA"/>
    <w:rsid w:val="005D326A"/>
    <w:rsid w:val="005D3729"/>
    <w:rsid w:val="005D37F1"/>
    <w:rsid w:val="005D3A0B"/>
    <w:rsid w:val="005D3DD6"/>
    <w:rsid w:val="005D5094"/>
    <w:rsid w:val="005D50EC"/>
    <w:rsid w:val="005D538D"/>
    <w:rsid w:val="005D53FD"/>
    <w:rsid w:val="005D5F2F"/>
    <w:rsid w:val="005D6300"/>
    <w:rsid w:val="005D66D0"/>
    <w:rsid w:val="005D6C1F"/>
    <w:rsid w:val="005D6D45"/>
    <w:rsid w:val="005D78A0"/>
    <w:rsid w:val="005E03EA"/>
    <w:rsid w:val="005E0467"/>
    <w:rsid w:val="005E1511"/>
    <w:rsid w:val="005E1C99"/>
    <w:rsid w:val="005E1F7A"/>
    <w:rsid w:val="005E2120"/>
    <w:rsid w:val="005E26D3"/>
    <w:rsid w:val="005E3A80"/>
    <w:rsid w:val="005E3D6A"/>
    <w:rsid w:val="005E416F"/>
    <w:rsid w:val="005E448C"/>
    <w:rsid w:val="005E46C1"/>
    <w:rsid w:val="005E4CC1"/>
    <w:rsid w:val="005E5D47"/>
    <w:rsid w:val="005E6C29"/>
    <w:rsid w:val="005E6DAE"/>
    <w:rsid w:val="005E6FDE"/>
    <w:rsid w:val="005E79AE"/>
    <w:rsid w:val="005F0316"/>
    <w:rsid w:val="005F0579"/>
    <w:rsid w:val="005F0957"/>
    <w:rsid w:val="005F0C7C"/>
    <w:rsid w:val="005F0D9A"/>
    <w:rsid w:val="005F0EE9"/>
    <w:rsid w:val="005F12AD"/>
    <w:rsid w:val="005F14AF"/>
    <w:rsid w:val="005F1AD5"/>
    <w:rsid w:val="005F228C"/>
    <w:rsid w:val="005F2364"/>
    <w:rsid w:val="005F2F89"/>
    <w:rsid w:val="005F378B"/>
    <w:rsid w:val="005F44D8"/>
    <w:rsid w:val="005F45AD"/>
    <w:rsid w:val="005F4C90"/>
    <w:rsid w:val="005F5045"/>
    <w:rsid w:val="005F537F"/>
    <w:rsid w:val="005F54C0"/>
    <w:rsid w:val="005F5796"/>
    <w:rsid w:val="005F5A26"/>
    <w:rsid w:val="005F5BAC"/>
    <w:rsid w:val="005F5D6C"/>
    <w:rsid w:val="005F6796"/>
    <w:rsid w:val="005F72EC"/>
    <w:rsid w:val="005F740B"/>
    <w:rsid w:val="005F757D"/>
    <w:rsid w:val="005F7E84"/>
    <w:rsid w:val="006000F2"/>
    <w:rsid w:val="00600538"/>
    <w:rsid w:val="00600817"/>
    <w:rsid w:val="0060144B"/>
    <w:rsid w:val="00601D1A"/>
    <w:rsid w:val="00601D23"/>
    <w:rsid w:val="00601D49"/>
    <w:rsid w:val="00601ECB"/>
    <w:rsid w:val="0060230E"/>
    <w:rsid w:val="0060257E"/>
    <w:rsid w:val="0060483E"/>
    <w:rsid w:val="00605393"/>
    <w:rsid w:val="006055C5"/>
    <w:rsid w:val="00605CA8"/>
    <w:rsid w:val="00605F83"/>
    <w:rsid w:val="00605FC7"/>
    <w:rsid w:val="0060612E"/>
    <w:rsid w:val="00606DAA"/>
    <w:rsid w:val="006072A3"/>
    <w:rsid w:val="00607A8D"/>
    <w:rsid w:val="00607AA0"/>
    <w:rsid w:val="006106F8"/>
    <w:rsid w:val="00611050"/>
    <w:rsid w:val="0061158A"/>
    <w:rsid w:val="00611FBF"/>
    <w:rsid w:val="00612968"/>
    <w:rsid w:val="00612B62"/>
    <w:rsid w:val="006130E8"/>
    <w:rsid w:val="00613954"/>
    <w:rsid w:val="00613FB7"/>
    <w:rsid w:val="006142CF"/>
    <w:rsid w:val="0061466C"/>
    <w:rsid w:val="0061562D"/>
    <w:rsid w:val="00615B42"/>
    <w:rsid w:val="006161F0"/>
    <w:rsid w:val="006164E6"/>
    <w:rsid w:val="00616784"/>
    <w:rsid w:val="006168E7"/>
    <w:rsid w:val="00617450"/>
    <w:rsid w:val="00617CBC"/>
    <w:rsid w:val="00617E55"/>
    <w:rsid w:val="006200A9"/>
    <w:rsid w:val="00620186"/>
    <w:rsid w:val="0062075C"/>
    <w:rsid w:val="00620BDE"/>
    <w:rsid w:val="0062154D"/>
    <w:rsid w:val="006217E7"/>
    <w:rsid w:val="00621845"/>
    <w:rsid w:val="006226AF"/>
    <w:rsid w:val="00622BB5"/>
    <w:rsid w:val="00622D65"/>
    <w:rsid w:val="006233D5"/>
    <w:rsid w:val="00623FE2"/>
    <w:rsid w:val="0062434A"/>
    <w:rsid w:val="006248ED"/>
    <w:rsid w:val="00625B41"/>
    <w:rsid w:val="00625CDB"/>
    <w:rsid w:val="00625D44"/>
    <w:rsid w:val="00625E22"/>
    <w:rsid w:val="00625FEF"/>
    <w:rsid w:val="00626A3F"/>
    <w:rsid w:val="006271B5"/>
    <w:rsid w:val="006274D3"/>
    <w:rsid w:val="00630011"/>
    <w:rsid w:val="006303AC"/>
    <w:rsid w:val="006306A9"/>
    <w:rsid w:val="00630F22"/>
    <w:rsid w:val="00631192"/>
    <w:rsid w:val="0063179C"/>
    <w:rsid w:val="00631F51"/>
    <w:rsid w:val="00632069"/>
    <w:rsid w:val="00632BE4"/>
    <w:rsid w:val="00633FAB"/>
    <w:rsid w:val="0063466F"/>
    <w:rsid w:val="006347D2"/>
    <w:rsid w:val="00634942"/>
    <w:rsid w:val="00635A95"/>
    <w:rsid w:val="00635BCD"/>
    <w:rsid w:val="00636163"/>
    <w:rsid w:val="006369FA"/>
    <w:rsid w:val="0064029E"/>
    <w:rsid w:val="0064049F"/>
    <w:rsid w:val="00640998"/>
    <w:rsid w:val="00640F86"/>
    <w:rsid w:val="0064120F"/>
    <w:rsid w:val="006418C0"/>
    <w:rsid w:val="006418D2"/>
    <w:rsid w:val="00641904"/>
    <w:rsid w:val="00641D4B"/>
    <w:rsid w:val="00642756"/>
    <w:rsid w:val="00642964"/>
    <w:rsid w:val="00642EB8"/>
    <w:rsid w:val="00643C1A"/>
    <w:rsid w:val="006445C7"/>
    <w:rsid w:val="00644BE2"/>
    <w:rsid w:val="00644D38"/>
    <w:rsid w:val="00645065"/>
    <w:rsid w:val="00645172"/>
    <w:rsid w:val="00645315"/>
    <w:rsid w:val="006460ED"/>
    <w:rsid w:val="006461BE"/>
    <w:rsid w:val="00646382"/>
    <w:rsid w:val="00646AB9"/>
    <w:rsid w:val="00646CC2"/>
    <w:rsid w:val="006474A7"/>
    <w:rsid w:val="006509D7"/>
    <w:rsid w:val="00650B09"/>
    <w:rsid w:val="006513EB"/>
    <w:rsid w:val="00651604"/>
    <w:rsid w:val="00651E27"/>
    <w:rsid w:val="00651EE4"/>
    <w:rsid w:val="006526D1"/>
    <w:rsid w:val="0065286D"/>
    <w:rsid w:val="00652931"/>
    <w:rsid w:val="0065369C"/>
    <w:rsid w:val="00653EE2"/>
    <w:rsid w:val="00654A93"/>
    <w:rsid w:val="00654D3A"/>
    <w:rsid w:val="006559A2"/>
    <w:rsid w:val="00655D37"/>
    <w:rsid w:val="00657683"/>
    <w:rsid w:val="00657713"/>
    <w:rsid w:val="00661530"/>
    <w:rsid w:val="0066183B"/>
    <w:rsid w:val="00661880"/>
    <w:rsid w:val="00661889"/>
    <w:rsid w:val="00661CE1"/>
    <w:rsid w:val="0066311B"/>
    <w:rsid w:val="00663270"/>
    <w:rsid w:val="006634E2"/>
    <w:rsid w:val="0066408F"/>
    <w:rsid w:val="006644F7"/>
    <w:rsid w:val="00664A06"/>
    <w:rsid w:val="00664C43"/>
    <w:rsid w:val="0066595C"/>
    <w:rsid w:val="00665BC2"/>
    <w:rsid w:val="0066686C"/>
    <w:rsid w:val="00666C9C"/>
    <w:rsid w:val="006674D9"/>
    <w:rsid w:val="0066799A"/>
    <w:rsid w:val="00667CD3"/>
    <w:rsid w:val="00667E0B"/>
    <w:rsid w:val="00667EB3"/>
    <w:rsid w:val="0067012F"/>
    <w:rsid w:val="0067033C"/>
    <w:rsid w:val="006704DD"/>
    <w:rsid w:val="006708E0"/>
    <w:rsid w:val="00670915"/>
    <w:rsid w:val="00670ED5"/>
    <w:rsid w:val="0067126A"/>
    <w:rsid w:val="006713D9"/>
    <w:rsid w:val="00671945"/>
    <w:rsid w:val="006728B3"/>
    <w:rsid w:val="0067295F"/>
    <w:rsid w:val="00672A78"/>
    <w:rsid w:val="00672F32"/>
    <w:rsid w:val="00673BC8"/>
    <w:rsid w:val="00673BD8"/>
    <w:rsid w:val="006742DF"/>
    <w:rsid w:val="006742FE"/>
    <w:rsid w:val="00674950"/>
    <w:rsid w:val="00674A14"/>
    <w:rsid w:val="00674AF9"/>
    <w:rsid w:val="00674E44"/>
    <w:rsid w:val="00674F1D"/>
    <w:rsid w:val="0067526D"/>
    <w:rsid w:val="00675798"/>
    <w:rsid w:val="0067609D"/>
    <w:rsid w:val="00676E42"/>
    <w:rsid w:val="00676E59"/>
    <w:rsid w:val="00677183"/>
    <w:rsid w:val="00677DF1"/>
    <w:rsid w:val="00677DFD"/>
    <w:rsid w:val="00677EEF"/>
    <w:rsid w:val="00680D20"/>
    <w:rsid w:val="00680F3C"/>
    <w:rsid w:val="006811B2"/>
    <w:rsid w:val="00681208"/>
    <w:rsid w:val="00681240"/>
    <w:rsid w:val="006814C1"/>
    <w:rsid w:val="00681817"/>
    <w:rsid w:val="00681E28"/>
    <w:rsid w:val="006823B7"/>
    <w:rsid w:val="006824E2"/>
    <w:rsid w:val="0068298B"/>
    <w:rsid w:val="00683163"/>
    <w:rsid w:val="00683A70"/>
    <w:rsid w:val="00684D5F"/>
    <w:rsid w:val="006858E0"/>
    <w:rsid w:val="00686849"/>
    <w:rsid w:val="006868F2"/>
    <w:rsid w:val="00686F6E"/>
    <w:rsid w:val="0068705F"/>
    <w:rsid w:val="00687153"/>
    <w:rsid w:val="00687174"/>
    <w:rsid w:val="00687354"/>
    <w:rsid w:val="006873A0"/>
    <w:rsid w:val="00687659"/>
    <w:rsid w:val="0068789D"/>
    <w:rsid w:val="00690292"/>
    <w:rsid w:val="006905A8"/>
    <w:rsid w:val="00691180"/>
    <w:rsid w:val="00691F07"/>
    <w:rsid w:val="00691FC8"/>
    <w:rsid w:val="006925AB"/>
    <w:rsid w:val="00692BB1"/>
    <w:rsid w:val="00692CC5"/>
    <w:rsid w:val="006931DD"/>
    <w:rsid w:val="00693A88"/>
    <w:rsid w:val="00693DC5"/>
    <w:rsid w:val="00693F1A"/>
    <w:rsid w:val="00694530"/>
    <w:rsid w:val="0069458C"/>
    <w:rsid w:val="00694C43"/>
    <w:rsid w:val="00694ECD"/>
    <w:rsid w:val="006954B9"/>
    <w:rsid w:val="006955B2"/>
    <w:rsid w:val="00695B4E"/>
    <w:rsid w:val="00695F11"/>
    <w:rsid w:val="0069669C"/>
    <w:rsid w:val="00696913"/>
    <w:rsid w:val="00696967"/>
    <w:rsid w:val="00697E14"/>
    <w:rsid w:val="00697F2C"/>
    <w:rsid w:val="006A01D9"/>
    <w:rsid w:val="006A03C7"/>
    <w:rsid w:val="006A086F"/>
    <w:rsid w:val="006A0F9A"/>
    <w:rsid w:val="006A1614"/>
    <w:rsid w:val="006A1CFF"/>
    <w:rsid w:val="006A26DB"/>
    <w:rsid w:val="006A2B5B"/>
    <w:rsid w:val="006A422D"/>
    <w:rsid w:val="006A5053"/>
    <w:rsid w:val="006A52E9"/>
    <w:rsid w:val="006A5467"/>
    <w:rsid w:val="006A5616"/>
    <w:rsid w:val="006A60F5"/>
    <w:rsid w:val="006A61C1"/>
    <w:rsid w:val="006A620B"/>
    <w:rsid w:val="006A62C1"/>
    <w:rsid w:val="006A6795"/>
    <w:rsid w:val="006A6913"/>
    <w:rsid w:val="006A792F"/>
    <w:rsid w:val="006A7C04"/>
    <w:rsid w:val="006B001E"/>
    <w:rsid w:val="006B0086"/>
    <w:rsid w:val="006B0929"/>
    <w:rsid w:val="006B0AC0"/>
    <w:rsid w:val="006B0BC9"/>
    <w:rsid w:val="006B1F0E"/>
    <w:rsid w:val="006B24B1"/>
    <w:rsid w:val="006B25AA"/>
    <w:rsid w:val="006B2753"/>
    <w:rsid w:val="006B2809"/>
    <w:rsid w:val="006B2F7A"/>
    <w:rsid w:val="006B3BD5"/>
    <w:rsid w:val="006B42E5"/>
    <w:rsid w:val="006B4677"/>
    <w:rsid w:val="006B48F8"/>
    <w:rsid w:val="006B5276"/>
    <w:rsid w:val="006B57D4"/>
    <w:rsid w:val="006B59A0"/>
    <w:rsid w:val="006B6318"/>
    <w:rsid w:val="006B65A6"/>
    <w:rsid w:val="006B66CD"/>
    <w:rsid w:val="006B6867"/>
    <w:rsid w:val="006B6E11"/>
    <w:rsid w:val="006B70E3"/>
    <w:rsid w:val="006B7515"/>
    <w:rsid w:val="006B77D8"/>
    <w:rsid w:val="006B7935"/>
    <w:rsid w:val="006C0193"/>
    <w:rsid w:val="006C029E"/>
    <w:rsid w:val="006C0D0B"/>
    <w:rsid w:val="006C11BE"/>
    <w:rsid w:val="006C15B9"/>
    <w:rsid w:val="006C1801"/>
    <w:rsid w:val="006C1BFB"/>
    <w:rsid w:val="006C1D17"/>
    <w:rsid w:val="006C216E"/>
    <w:rsid w:val="006C250E"/>
    <w:rsid w:val="006C2E70"/>
    <w:rsid w:val="006C33A4"/>
    <w:rsid w:val="006C4495"/>
    <w:rsid w:val="006C4741"/>
    <w:rsid w:val="006C4966"/>
    <w:rsid w:val="006C4A08"/>
    <w:rsid w:val="006C4C90"/>
    <w:rsid w:val="006C5AD3"/>
    <w:rsid w:val="006C6054"/>
    <w:rsid w:val="006C6D3C"/>
    <w:rsid w:val="006C6DCC"/>
    <w:rsid w:val="006C70D9"/>
    <w:rsid w:val="006C7B6E"/>
    <w:rsid w:val="006C7EDD"/>
    <w:rsid w:val="006C7EE9"/>
    <w:rsid w:val="006C7FA3"/>
    <w:rsid w:val="006D02A3"/>
    <w:rsid w:val="006D0711"/>
    <w:rsid w:val="006D07D3"/>
    <w:rsid w:val="006D09C7"/>
    <w:rsid w:val="006D0BEC"/>
    <w:rsid w:val="006D2504"/>
    <w:rsid w:val="006D2D23"/>
    <w:rsid w:val="006D2F38"/>
    <w:rsid w:val="006D3755"/>
    <w:rsid w:val="006D3972"/>
    <w:rsid w:val="006D43AF"/>
    <w:rsid w:val="006D4AC5"/>
    <w:rsid w:val="006D4C68"/>
    <w:rsid w:val="006D5358"/>
    <w:rsid w:val="006D5A9D"/>
    <w:rsid w:val="006D5B86"/>
    <w:rsid w:val="006D5F42"/>
    <w:rsid w:val="006D623B"/>
    <w:rsid w:val="006D6767"/>
    <w:rsid w:val="006D6FB8"/>
    <w:rsid w:val="006D709F"/>
    <w:rsid w:val="006D7FFD"/>
    <w:rsid w:val="006E070A"/>
    <w:rsid w:val="006E10E4"/>
    <w:rsid w:val="006E1315"/>
    <w:rsid w:val="006E17A5"/>
    <w:rsid w:val="006E1B99"/>
    <w:rsid w:val="006E1E2A"/>
    <w:rsid w:val="006E1E32"/>
    <w:rsid w:val="006E210B"/>
    <w:rsid w:val="006E26F3"/>
    <w:rsid w:val="006E28C3"/>
    <w:rsid w:val="006E2D75"/>
    <w:rsid w:val="006E2F78"/>
    <w:rsid w:val="006E362F"/>
    <w:rsid w:val="006E3866"/>
    <w:rsid w:val="006E3B39"/>
    <w:rsid w:val="006E3BC8"/>
    <w:rsid w:val="006E4052"/>
    <w:rsid w:val="006E4A6C"/>
    <w:rsid w:val="006E4ECF"/>
    <w:rsid w:val="006E570D"/>
    <w:rsid w:val="006E5912"/>
    <w:rsid w:val="006E5C5A"/>
    <w:rsid w:val="006E6248"/>
    <w:rsid w:val="006E6999"/>
    <w:rsid w:val="006E6B8D"/>
    <w:rsid w:val="006E742A"/>
    <w:rsid w:val="006E7DB7"/>
    <w:rsid w:val="006E7DD0"/>
    <w:rsid w:val="006F014B"/>
    <w:rsid w:val="006F0992"/>
    <w:rsid w:val="006F0A15"/>
    <w:rsid w:val="006F0C01"/>
    <w:rsid w:val="006F0EEA"/>
    <w:rsid w:val="006F18E6"/>
    <w:rsid w:val="006F1BF7"/>
    <w:rsid w:val="006F207D"/>
    <w:rsid w:val="006F2286"/>
    <w:rsid w:val="006F2309"/>
    <w:rsid w:val="006F2385"/>
    <w:rsid w:val="006F2A5C"/>
    <w:rsid w:val="006F3C5C"/>
    <w:rsid w:val="006F424B"/>
    <w:rsid w:val="006F4630"/>
    <w:rsid w:val="006F482B"/>
    <w:rsid w:val="006F5046"/>
    <w:rsid w:val="006F50BE"/>
    <w:rsid w:val="006F577E"/>
    <w:rsid w:val="006F5B36"/>
    <w:rsid w:val="006F5B45"/>
    <w:rsid w:val="006F5DDE"/>
    <w:rsid w:val="006F7331"/>
    <w:rsid w:val="006F7EC6"/>
    <w:rsid w:val="007000DA"/>
    <w:rsid w:val="00700345"/>
    <w:rsid w:val="00700717"/>
    <w:rsid w:val="00700932"/>
    <w:rsid w:val="0070093F"/>
    <w:rsid w:val="00700953"/>
    <w:rsid w:val="00702D2E"/>
    <w:rsid w:val="00703654"/>
    <w:rsid w:val="007037CE"/>
    <w:rsid w:val="0070395D"/>
    <w:rsid w:val="00703A5E"/>
    <w:rsid w:val="00703F93"/>
    <w:rsid w:val="007041A1"/>
    <w:rsid w:val="007041DA"/>
    <w:rsid w:val="00704A08"/>
    <w:rsid w:val="007050B2"/>
    <w:rsid w:val="00705616"/>
    <w:rsid w:val="007056E3"/>
    <w:rsid w:val="00705AD1"/>
    <w:rsid w:val="0070648F"/>
    <w:rsid w:val="00706D1D"/>
    <w:rsid w:val="00707E0E"/>
    <w:rsid w:val="0071019B"/>
    <w:rsid w:val="0071120C"/>
    <w:rsid w:val="007114CD"/>
    <w:rsid w:val="00711875"/>
    <w:rsid w:val="00712417"/>
    <w:rsid w:val="00712879"/>
    <w:rsid w:val="0071335C"/>
    <w:rsid w:val="007138B3"/>
    <w:rsid w:val="00713EE4"/>
    <w:rsid w:val="00714010"/>
    <w:rsid w:val="00714572"/>
    <w:rsid w:val="007146F2"/>
    <w:rsid w:val="00714A19"/>
    <w:rsid w:val="007151D9"/>
    <w:rsid w:val="00715564"/>
    <w:rsid w:val="00715E83"/>
    <w:rsid w:val="00716179"/>
    <w:rsid w:val="0071620B"/>
    <w:rsid w:val="00716332"/>
    <w:rsid w:val="0071650B"/>
    <w:rsid w:val="007166D6"/>
    <w:rsid w:val="007169F9"/>
    <w:rsid w:val="00716C78"/>
    <w:rsid w:val="00716D72"/>
    <w:rsid w:val="00716F3F"/>
    <w:rsid w:val="00717109"/>
    <w:rsid w:val="007172A2"/>
    <w:rsid w:val="0071784A"/>
    <w:rsid w:val="00717A4F"/>
    <w:rsid w:val="00717FB0"/>
    <w:rsid w:val="007200A4"/>
    <w:rsid w:val="0072044C"/>
    <w:rsid w:val="00720633"/>
    <w:rsid w:val="00720A98"/>
    <w:rsid w:val="00721A18"/>
    <w:rsid w:val="00721D09"/>
    <w:rsid w:val="007221B2"/>
    <w:rsid w:val="007229F6"/>
    <w:rsid w:val="00722E85"/>
    <w:rsid w:val="007235DE"/>
    <w:rsid w:val="007235EB"/>
    <w:rsid w:val="00723998"/>
    <w:rsid w:val="00723CD1"/>
    <w:rsid w:val="00724343"/>
    <w:rsid w:val="007246B0"/>
    <w:rsid w:val="00725BF7"/>
    <w:rsid w:val="00725FE5"/>
    <w:rsid w:val="00726058"/>
    <w:rsid w:val="00726961"/>
    <w:rsid w:val="00726DF6"/>
    <w:rsid w:val="00726FCD"/>
    <w:rsid w:val="00727265"/>
    <w:rsid w:val="00730015"/>
    <w:rsid w:val="00730C43"/>
    <w:rsid w:val="00731A02"/>
    <w:rsid w:val="00731BB1"/>
    <w:rsid w:val="00731C8C"/>
    <w:rsid w:val="00732232"/>
    <w:rsid w:val="00732567"/>
    <w:rsid w:val="00732B39"/>
    <w:rsid w:val="00732DA6"/>
    <w:rsid w:val="00733578"/>
    <w:rsid w:val="00733D4D"/>
    <w:rsid w:val="00734ABA"/>
    <w:rsid w:val="00734DA6"/>
    <w:rsid w:val="0073609A"/>
    <w:rsid w:val="007363AE"/>
    <w:rsid w:val="00736730"/>
    <w:rsid w:val="00736C88"/>
    <w:rsid w:val="00737774"/>
    <w:rsid w:val="00737BA5"/>
    <w:rsid w:val="007401DD"/>
    <w:rsid w:val="007404EA"/>
    <w:rsid w:val="007404F6"/>
    <w:rsid w:val="00740530"/>
    <w:rsid w:val="00740917"/>
    <w:rsid w:val="00741B37"/>
    <w:rsid w:val="00741E7A"/>
    <w:rsid w:val="00741F9A"/>
    <w:rsid w:val="00741FEB"/>
    <w:rsid w:val="0074237A"/>
    <w:rsid w:val="00742845"/>
    <w:rsid w:val="007429C3"/>
    <w:rsid w:val="00742C4C"/>
    <w:rsid w:val="00742CEE"/>
    <w:rsid w:val="00742D67"/>
    <w:rsid w:val="007431F5"/>
    <w:rsid w:val="00743E24"/>
    <w:rsid w:val="0074420B"/>
    <w:rsid w:val="0074468B"/>
    <w:rsid w:val="00745283"/>
    <w:rsid w:val="00745A01"/>
    <w:rsid w:val="00745A32"/>
    <w:rsid w:val="00745EF1"/>
    <w:rsid w:val="007463E8"/>
    <w:rsid w:val="0074645E"/>
    <w:rsid w:val="00746B24"/>
    <w:rsid w:val="00747989"/>
    <w:rsid w:val="00750276"/>
    <w:rsid w:val="00750C49"/>
    <w:rsid w:val="00751512"/>
    <w:rsid w:val="00751545"/>
    <w:rsid w:val="00752276"/>
    <w:rsid w:val="00752CFC"/>
    <w:rsid w:val="00752D63"/>
    <w:rsid w:val="00753F97"/>
    <w:rsid w:val="007543EF"/>
    <w:rsid w:val="007548CE"/>
    <w:rsid w:val="007550A9"/>
    <w:rsid w:val="0075548B"/>
    <w:rsid w:val="00755929"/>
    <w:rsid w:val="0075671A"/>
    <w:rsid w:val="00756790"/>
    <w:rsid w:val="00756B68"/>
    <w:rsid w:val="007576F7"/>
    <w:rsid w:val="0076033A"/>
    <w:rsid w:val="007610F1"/>
    <w:rsid w:val="00763103"/>
    <w:rsid w:val="007635DE"/>
    <w:rsid w:val="00763BFD"/>
    <w:rsid w:val="00763E3D"/>
    <w:rsid w:val="00763F25"/>
    <w:rsid w:val="00764314"/>
    <w:rsid w:val="00764641"/>
    <w:rsid w:val="00765143"/>
    <w:rsid w:val="00765361"/>
    <w:rsid w:val="00765BA3"/>
    <w:rsid w:val="0076643F"/>
    <w:rsid w:val="007676BA"/>
    <w:rsid w:val="007676FA"/>
    <w:rsid w:val="00770623"/>
    <w:rsid w:val="00770739"/>
    <w:rsid w:val="00770BA0"/>
    <w:rsid w:val="00770DBA"/>
    <w:rsid w:val="007711DF"/>
    <w:rsid w:val="00772710"/>
    <w:rsid w:val="0077352F"/>
    <w:rsid w:val="00773AF3"/>
    <w:rsid w:val="00773F9B"/>
    <w:rsid w:val="007744E9"/>
    <w:rsid w:val="007745A1"/>
    <w:rsid w:val="00774B48"/>
    <w:rsid w:val="00776F1B"/>
    <w:rsid w:val="00776F9B"/>
    <w:rsid w:val="00777028"/>
    <w:rsid w:val="007773C4"/>
    <w:rsid w:val="007777D4"/>
    <w:rsid w:val="00777CC9"/>
    <w:rsid w:val="00780F49"/>
    <w:rsid w:val="00781106"/>
    <w:rsid w:val="0078111A"/>
    <w:rsid w:val="00781429"/>
    <w:rsid w:val="00781B40"/>
    <w:rsid w:val="00781F64"/>
    <w:rsid w:val="00782069"/>
    <w:rsid w:val="0078300A"/>
    <w:rsid w:val="007835E4"/>
    <w:rsid w:val="0078363B"/>
    <w:rsid w:val="00783AD6"/>
    <w:rsid w:val="00783EA5"/>
    <w:rsid w:val="00784347"/>
    <w:rsid w:val="00784485"/>
    <w:rsid w:val="007853F9"/>
    <w:rsid w:val="007865BF"/>
    <w:rsid w:val="007869B3"/>
    <w:rsid w:val="00786AF3"/>
    <w:rsid w:val="00787AFA"/>
    <w:rsid w:val="00787B62"/>
    <w:rsid w:val="00790A35"/>
    <w:rsid w:val="00790AEC"/>
    <w:rsid w:val="00790B1B"/>
    <w:rsid w:val="00790EA4"/>
    <w:rsid w:val="007915E8"/>
    <w:rsid w:val="00791B2D"/>
    <w:rsid w:val="00791FB3"/>
    <w:rsid w:val="00791FB6"/>
    <w:rsid w:val="00792008"/>
    <w:rsid w:val="007921DC"/>
    <w:rsid w:val="007928F7"/>
    <w:rsid w:val="00792DED"/>
    <w:rsid w:val="00792F5A"/>
    <w:rsid w:val="007931BC"/>
    <w:rsid w:val="007939C0"/>
    <w:rsid w:val="00793D03"/>
    <w:rsid w:val="007945B2"/>
    <w:rsid w:val="00794B1C"/>
    <w:rsid w:val="00794EAB"/>
    <w:rsid w:val="00794F06"/>
    <w:rsid w:val="007957B1"/>
    <w:rsid w:val="0079676E"/>
    <w:rsid w:val="0079699F"/>
    <w:rsid w:val="00796C3A"/>
    <w:rsid w:val="007978E1"/>
    <w:rsid w:val="00797AFC"/>
    <w:rsid w:val="007A0BF2"/>
    <w:rsid w:val="007A17A2"/>
    <w:rsid w:val="007A1C96"/>
    <w:rsid w:val="007A25F6"/>
    <w:rsid w:val="007A27E2"/>
    <w:rsid w:val="007A298B"/>
    <w:rsid w:val="007A3084"/>
    <w:rsid w:val="007A35A6"/>
    <w:rsid w:val="007A3B66"/>
    <w:rsid w:val="007A3BA4"/>
    <w:rsid w:val="007A4272"/>
    <w:rsid w:val="007A524C"/>
    <w:rsid w:val="007A698A"/>
    <w:rsid w:val="007A7C32"/>
    <w:rsid w:val="007A7D0B"/>
    <w:rsid w:val="007B0A9A"/>
    <w:rsid w:val="007B0BE0"/>
    <w:rsid w:val="007B1D83"/>
    <w:rsid w:val="007B1FA4"/>
    <w:rsid w:val="007B1FE2"/>
    <w:rsid w:val="007B2AFA"/>
    <w:rsid w:val="007B2BCA"/>
    <w:rsid w:val="007B310D"/>
    <w:rsid w:val="007B3203"/>
    <w:rsid w:val="007B324D"/>
    <w:rsid w:val="007B398C"/>
    <w:rsid w:val="007B3CDF"/>
    <w:rsid w:val="007B490C"/>
    <w:rsid w:val="007B4A77"/>
    <w:rsid w:val="007B5128"/>
    <w:rsid w:val="007B5425"/>
    <w:rsid w:val="007B56EC"/>
    <w:rsid w:val="007B5727"/>
    <w:rsid w:val="007B57E2"/>
    <w:rsid w:val="007B5B6E"/>
    <w:rsid w:val="007B5F8E"/>
    <w:rsid w:val="007B639C"/>
    <w:rsid w:val="007B6A13"/>
    <w:rsid w:val="007B6C56"/>
    <w:rsid w:val="007B7420"/>
    <w:rsid w:val="007B7612"/>
    <w:rsid w:val="007B796F"/>
    <w:rsid w:val="007C0145"/>
    <w:rsid w:val="007C0C9E"/>
    <w:rsid w:val="007C1602"/>
    <w:rsid w:val="007C1876"/>
    <w:rsid w:val="007C1F1A"/>
    <w:rsid w:val="007C3177"/>
    <w:rsid w:val="007C3471"/>
    <w:rsid w:val="007C3E58"/>
    <w:rsid w:val="007C43F9"/>
    <w:rsid w:val="007C4473"/>
    <w:rsid w:val="007C458D"/>
    <w:rsid w:val="007C5079"/>
    <w:rsid w:val="007C579D"/>
    <w:rsid w:val="007C63E5"/>
    <w:rsid w:val="007C6479"/>
    <w:rsid w:val="007C6CE2"/>
    <w:rsid w:val="007C6CE9"/>
    <w:rsid w:val="007C6E13"/>
    <w:rsid w:val="007C7080"/>
    <w:rsid w:val="007C7C9C"/>
    <w:rsid w:val="007C7FF3"/>
    <w:rsid w:val="007D0C5C"/>
    <w:rsid w:val="007D0E3A"/>
    <w:rsid w:val="007D0EB1"/>
    <w:rsid w:val="007D139C"/>
    <w:rsid w:val="007D1439"/>
    <w:rsid w:val="007D1BBD"/>
    <w:rsid w:val="007D1F5B"/>
    <w:rsid w:val="007D240E"/>
    <w:rsid w:val="007D259B"/>
    <w:rsid w:val="007D26AD"/>
    <w:rsid w:val="007D2A8E"/>
    <w:rsid w:val="007D2B4E"/>
    <w:rsid w:val="007D33B3"/>
    <w:rsid w:val="007D3A77"/>
    <w:rsid w:val="007D4EF0"/>
    <w:rsid w:val="007D4F59"/>
    <w:rsid w:val="007D5A7C"/>
    <w:rsid w:val="007D5DA9"/>
    <w:rsid w:val="007D5DB7"/>
    <w:rsid w:val="007D5E19"/>
    <w:rsid w:val="007D5E9D"/>
    <w:rsid w:val="007D6503"/>
    <w:rsid w:val="007D6686"/>
    <w:rsid w:val="007D676F"/>
    <w:rsid w:val="007D6C07"/>
    <w:rsid w:val="007D6C70"/>
    <w:rsid w:val="007D6DAD"/>
    <w:rsid w:val="007D6F32"/>
    <w:rsid w:val="007D7409"/>
    <w:rsid w:val="007D7C13"/>
    <w:rsid w:val="007D7DAC"/>
    <w:rsid w:val="007E077C"/>
    <w:rsid w:val="007E099A"/>
    <w:rsid w:val="007E0E71"/>
    <w:rsid w:val="007E11AD"/>
    <w:rsid w:val="007E19B5"/>
    <w:rsid w:val="007E2834"/>
    <w:rsid w:val="007E2CD9"/>
    <w:rsid w:val="007E2F60"/>
    <w:rsid w:val="007E36C3"/>
    <w:rsid w:val="007E3957"/>
    <w:rsid w:val="007E3E85"/>
    <w:rsid w:val="007E46BF"/>
    <w:rsid w:val="007E46D0"/>
    <w:rsid w:val="007E4954"/>
    <w:rsid w:val="007E49B6"/>
    <w:rsid w:val="007E49B7"/>
    <w:rsid w:val="007E5588"/>
    <w:rsid w:val="007E6702"/>
    <w:rsid w:val="007E68E0"/>
    <w:rsid w:val="007E6D26"/>
    <w:rsid w:val="007E7A83"/>
    <w:rsid w:val="007E7B07"/>
    <w:rsid w:val="007F07C2"/>
    <w:rsid w:val="007F11F3"/>
    <w:rsid w:val="007F12AB"/>
    <w:rsid w:val="007F15E7"/>
    <w:rsid w:val="007F168A"/>
    <w:rsid w:val="007F18CE"/>
    <w:rsid w:val="007F1EBB"/>
    <w:rsid w:val="007F262A"/>
    <w:rsid w:val="007F289C"/>
    <w:rsid w:val="007F2B64"/>
    <w:rsid w:val="007F2CC0"/>
    <w:rsid w:val="007F310E"/>
    <w:rsid w:val="007F31FE"/>
    <w:rsid w:val="007F3767"/>
    <w:rsid w:val="007F3A7A"/>
    <w:rsid w:val="007F3C21"/>
    <w:rsid w:val="007F3F7B"/>
    <w:rsid w:val="007F4548"/>
    <w:rsid w:val="007F4AFC"/>
    <w:rsid w:val="007F4BAE"/>
    <w:rsid w:val="007F53CB"/>
    <w:rsid w:val="007F5D4D"/>
    <w:rsid w:val="007F6C40"/>
    <w:rsid w:val="007F70C9"/>
    <w:rsid w:val="007F72DC"/>
    <w:rsid w:val="007F7480"/>
    <w:rsid w:val="007F7838"/>
    <w:rsid w:val="007F7931"/>
    <w:rsid w:val="008006E6"/>
    <w:rsid w:val="00800AC2"/>
    <w:rsid w:val="00800C43"/>
    <w:rsid w:val="00800D3E"/>
    <w:rsid w:val="008010C9"/>
    <w:rsid w:val="008013EA"/>
    <w:rsid w:val="00801A26"/>
    <w:rsid w:val="00801CBF"/>
    <w:rsid w:val="00801E01"/>
    <w:rsid w:val="008023C7"/>
    <w:rsid w:val="00802592"/>
    <w:rsid w:val="00802DD6"/>
    <w:rsid w:val="00802E39"/>
    <w:rsid w:val="00802E4F"/>
    <w:rsid w:val="00803845"/>
    <w:rsid w:val="00804D42"/>
    <w:rsid w:val="00804DFC"/>
    <w:rsid w:val="00804E31"/>
    <w:rsid w:val="00804F5C"/>
    <w:rsid w:val="00805646"/>
    <w:rsid w:val="008056F3"/>
    <w:rsid w:val="00805ED0"/>
    <w:rsid w:val="00805EEA"/>
    <w:rsid w:val="00806337"/>
    <w:rsid w:val="008063DC"/>
    <w:rsid w:val="00806C4C"/>
    <w:rsid w:val="0080724D"/>
    <w:rsid w:val="008075AA"/>
    <w:rsid w:val="00807BBD"/>
    <w:rsid w:val="008102F8"/>
    <w:rsid w:val="008117DD"/>
    <w:rsid w:val="00811976"/>
    <w:rsid w:val="00811A5D"/>
    <w:rsid w:val="00811B07"/>
    <w:rsid w:val="00812824"/>
    <w:rsid w:val="0081441D"/>
    <w:rsid w:val="008145C6"/>
    <w:rsid w:val="0081499A"/>
    <w:rsid w:val="00814AD9"/>
    <w:rsid w:val="00814EE1"/>
    <w:rsid w:val="00814EF6"/>
    <w:rsid w:val="00815028"/>
    <w:rsid w:val="0081527A"/>
    <w:rsid w:val="00815A1F"/>
    <w:rsid w:val="00815AC9"/>
    <w:rsid w:val="00815D2C"/>
    <w:rsid w:val="0081610F"/>
    <w:rsid w:val="0081632A"/>
    <w:rsid w:val="008166F4"/>
    <w:rsid w:val="00816CD7"/>
    <w:rsid w:val="00816ED5"/>
    <w:rsid w:val="00817141"/>
    <w:rsid w:val="0081751F"/>
    <w:rsid w:val="00817CB1"/>
    <w:rsid w:val="0082094E"/>
    <w:rsid w:val="0082108A"/>
    <w:rsid w:val="008212F3"/>
    <w:rsid w:val="00821CB6"/>
    <w:rsid w:val="00822A0F"/>
    <w:rsid w:val="00822A69"/>
    <w:rsid w:val="00822C90"/>
    <w:rsid w:val="008231F6"/>
    <w:rsid w:val="00823AC4"/>
    <w:rsid w:val="008243EF"/>
    <w:rsid w:val="00824581"/>
    <w:rsid w:val="00824B94"/>
    <w:rsid w:val="00825EA9"/>
    <w:rsid w:val="008260DA"/>
    <w:rsid w:val="008261C4"/>
    <w:rsid w:val="00826648"/>
    <w:rsid w:val="00826AD1"/>
    <w:rsid w:val="00826CCB"/>
    <w:rsid w:val="00826CD9"/>
    <w:rsid w:val="00826D9E"/>
    <w:rsid w:val="0082741C"/>
    <w:rsid w:val="008278D7"/>
    <w:rsid w:val="00827F87"/>
    <w:rsid w:val="00830AF4"/>
    <w:rsid w:val="00830F27"/>
    <w:rsid w:val="008313A3"/>
    <w:rsid w:val="00831A1B"/>
    <w:rsid w:val="008329C4"/>
    <w:rsid w:val="00832A1F"/>
    <w:rsid w:val="00833863"/>
    <w:rsid w:val="008340BD"/>
    <w:rsid w:val="008343C6"/>
    <w:rsid w:val="00834A0C"/>
    <w:rsid w:val="0083559F"/>
    <w:rsid w:val="0083596E"/>
    <w:rsid w:val="00836788"/>
    <w:rsid w:val="00836921"/>
    <w:rsid w:val="00836A48"/>
    <w:rsid w:val="00836CB0"/>
    <w:rsid w:val="00837B93"/>
    <w:rsid w:val="00837FA6"/>
    <w:rsid w:val="0084160D"/>
    <w:rsid w:val="00841CB8"/>
    <w:rsid w:val="00842263"/>
    <w:rsid w:val="008437E0"/>
    <w:rsid w:val="008439EE"/>
    <w:rsid w:val="00843C82"/>
    <w:rsid w:val="00843D60"/>
    <w:rsid w:val="00843EDF"/>
    <w:rsid w:val="008448B8"/>
    <w:rsid w:val="00844B12"/>
    <w:rsid w:val="00845084"/>
    <w:rsid w:val="008451B4"/>
    <w:rsid w:val="008451D6"/>
    <w:rsid w:val="0084521C"/>
    <w:rsid w:val="00845401"/>
    <w:rsid w:val="008455CC"/>
    <w:rsid w:val="00845B48"/>
    <w:rsid w:val="00845F19"/>
    <w:rsid w:val="00846344"/>
    <w:rsid w:val="008465BC"/>
    <w:rsid w:val="00846A9F"/>
    <w:rsid w:val="00846B95"/>
    <w:rsid w:val="00846D48"/>
    <w:rsid w:val="00846EE0"/>
    <w:rsid w:val="00847003"/>
    <w:rsid w:val="00847443"/>
    <w:rsid w:val="00847536"/>
    <w:rsid w:val="00847656"/>
    <w:rsid w:val="00847B62"/>
    <w:rsid w:val="00847C6B"/>
    <w:rsid w:val="00850953"/>
    <w:rsid w:val="0085096E"/>
    <w:rsid w:val="0085097C"/>
    <w:rsid w:val="0085161C"/>
    <w:rsid w:val="008516FC"/>
    <w:rsid w:val="00851910"/>
    <w:rsid w:val="00851ACE"/>
    <w:rsid w:val="00852074"/>
    <w:rsid w:val="00852B03"/>
    <w:rsid w:val="00852D54"/>
    <w:rsid w:val="00853142"/>
    <w:rsid w:val="00853424"/>
    <w:rsid w:val="0085374B"/>
    <w:rsid w:val="00853DF9"/>
    <w:rsid w:val="00853FA4"/>
    <w:rsid w:val="008541BA"/>
    <w:rsid w:val="00854B07"/>
    <w:rsid w:val="00854DBD"/>
    <w:rsid w:val="008551D1"/>
    <w:rsid w:val="0085549E"/>
    <w:rsid w:val="00855588"/>
    <w:rsid w:val="00855635"/>
    <w:rsid w:val="00855AD8"/>
    <w:rsid w:val="00855FBC"/>
    <w:rsid w:val="00856835"/>
    <w:rsid w:val="00856E81"/>
    <w:rsid w:val="00857422"/>
    <w:rsid w:val="0085745F"/>
    <w:rsid w:val="0085784F"/>
    <w:rsid w:val="008610B1"/>
    <w:rsid w:val="00861E8C"/>
    <w:rsid w:val="00861F93"/>
    <w:rsid w:val="008620C0"/>
    <w:rsid w:val="00862149"/>
    <w:rsid w:val="00862CF0"/>
    <w:rsid w:val="008641FE"/>
    <w:rsid w:val="0086448F"/>
    <w:rsid w:val="00864564"/>
    <w:rsid w:val="00864774"/>
    <w:rsid w:val="00864BE5"/>
    <w:rsid w:val="00865DEF"/>
    <w:rsid w:val="00865F70"/>
    <w:rsid w:val="00866177"/>
    <w:rsid w:val="00866262"/>
    <w:rsid w:val="00866379"/>
    <w:rsid w:val="008669C2"/>
    <w:rsid w:val="008669D9"/>
    <w:rsid w:val="00866C9A"/>
    <w:rsid w:val="00866F0C"/>
    <w:rsid w:val="00867342"/>
    <w:rsid w:val="00867B8F"/>
    <w:rsid w:val="00870961"/>
    <w:rsid w:val="0087167C"/>
    <w:rsid w:val="00871AFD"/>
    <w:rsid w:val="0087232C"/>
    <w:rsid w:val="00872785"/>
    <w:rsid w:val="00872CC1"/>
    <w:rsid w:val="00872F57"/>
    <w:rsid w:val="0087300C"/>
    <w:rsid w:val="008734C7"/>
    <w:rsid w:val="008736E4"/>
    <w:rsid w:val="00873987"/>
    <w:rsid w:val="008739EE"/>
    <w:rsid w:val="00873A43"/>
    <w:rsid w:val="00873C95"/>
    <w:rsid w:val="00873EAB"/>
    <w:rsid w:val="008740EA"/>
    <w:rsid w:val="00874349"/>
    <w:rsid w:val="00874BC7"/>
    <w:rsid w:val="00875505"/>
    <w:rsid w:val="00875D12"/>
    <w:rsid w:val="00875F0C"/>
    <w:rsid w:val="00876943"/>
    <w:rsid w:val="00876C08"/>
    <w:rsid w:val="00877041"/>
    <w:rsid w:val="008779B5"/>
    <w:rsid w:val="00880384"/>
    <w:rsid w:val="008809C3"/>
    <w:rsid w:val="00880B4E"/>
    <w:rsid w:val="00880FD3"/>
    <w:rsid w:val="008815BA"/>
    <w:rsid w:val="008818F8"/>
    <w:rsid w:val="008819CD"/>
    <w:rsid w:val="00881F5B"/>
    <w:rsid w:val="0088279E"/>
    <w:rsid w:val="00882AC6"/>
    <w:rsid w:val="00882D27"/>
    <w:rsid w:val="00883224"/>
    <w:rsid w:val="0088394B"/>
    <w:rsid w:val="008839DC"/>
    <w:rsid w:val="00883B07"/>
    <w:rsid w:val="00883FF8"/>
    <w:rsid w:val="008844AB"/>
    <w:rsid w:val="0088450D"/>
    <w:rsid w:val="0088468F"/>
    <w:rsid w:val="008847EB"/>
    <w:rsid w:val="00885156"/>
    <w:rsid w:val="00885406"/>
    <w:rsid w:val="00885454"/>
    <w:rsid w:val="00885A9C"/>
    <w:rsid w:val="008864E2"/>
    <w:rsid w:val="00886B62"/>
    <w:rsid w:val="00886B8A"/>
    <w:rsid w:val="00890600"/>
    <w:rsid w:val="00891876"/>
    <w:rsid w:val="00891D8B"/>
    <w:rsid w:val="00891DA5"/>
    <w:rsid w:val="00892320"/>
    <w:rsid w:val="0089276D"/>
    <w:rsid w:val="00892832"/>
    <w:rsid w:val="00892C3C"/>
    <w:rsid w:val="00892D2C"/>
    <w:rsid w:val="00892E5C"/>
    <w:rsid w:val="0089325C"/>
    <w:rsid w:val="00894ABA"/>
    <w:rsid w:val="00894F7F"/>
    <w:rsid w:val="00894FDD"/>
    <w:rsid w:val="008954B4"/>
    <w:rsid w:val="00895B2B"/>
    <w:rsid w:val="00895D86"/>
    <w:rsid w:val="00896417"/>
    <w:rsid w:val="008964AF"/>
    <w:rsid w:val="00896731"/>
    <w:rsid w:val="008968BB"/>
    <w:rsid w:val="00897322"/>
    <w:rsid w:val="008974F2"/>
    <w:rsid w:val="00897E00"/>
    <w:rsid w:val="008A13C4"/>
    <w:rsid w:val="008A1D27"/>
    <w:rsid w:val="008A211B"/>
    <w:rsid w:val="008A2DC7"/>
    <w:rsid w:val="008A379C"/>
    <w:rsid w:val="008A39EF"/>
    <w:rsid w:val="008A3B50"/>
    <w:rsid w:val="008A4010"/>
    <w:rsid w:val="008A4232"/>
    <w:rsid w:val="008A4965"/>
    <w:rsid w:val="008A4B4E"/>
    <w:rsid w:val="008A50DE"/>
    <w:rsid w:val="008A5217"/>
    <w:rsid w:val="008A52F4"/>
    <w:rsid w:val="008A53D9"/>
    <w:rsid w:val="008A569D"/>
    <w:rsid w:val="008A5F41"/>
    <w:rsid w:val="008A6613"/>
    <w:rsid w:val="008A6955"/>
    <w:rsid w:val="008A6A76"/>
    <w:rsid w:val="008A6DE0"/>
    <w:rsid w:val="008A710A"/>
    <w:rsid w:val="008A71E6"/>
    <w:rsid w:val="008A7760"/>
    <w:rsid w:val="008A7AB3"/>
    <w:rsid w:val="008A7E9B"/>
    <w:rsid w:val="008B0750"/>
    <w:rsid w:val="008B18F1"/>
    <w:rsid w:val="008B268B"/>
    <w:rsid w:val="008B29EB"/>
    <w:rsid w:val="008B2A03"/>
    <w:rsid w:val="008B2DB8"/>
    <w:rsid w:val="008B313B"/>
    <w:rsid w:val="008B427F"/>
    <w:rsid w:val="008B46D8"/>
    <w:rsid w:val="008B4AF8"/>
    <w:rsid w:val="008B4E11"/>
    <w:rsid w:val="008B5203"/>
    <w:rsid w:val="008B566E"/>
    <w:rsid w:val="008B5D4F"/>
    <w:rsid w:val="008B69E8"/>
    <w:rsid w:val="008C01A9"/>
    <w:rsid w:val="008C084B"/>
    <w:rsid w:val="008C0D1C"/>
    <w:rsid w:val="008C1A56"/>
    <w:rsid w:val="008C1A77"/>
    <w:rsid w:val="008C1FB5"/>
    <w:rsid w:val="008C228C"/>
    <w:rsid w:val="008C27F6"/>
    <w:rsid w:val="008C2E40"/>
    <w:rsid w:val="008C3431"/>
    <w:rsid w:val="008C38F0"/>
    <w:rsid w:val="008C408B"/>
    <w:rsid w:val="008C4122"/>
    <w:rsid w:val="008C45E8"/>
    <w:rsid w:val="008C4C7F"/>
    <w:rsid w:val="008C51A5"/>
    <w:rsid w:val="008C52E4"/>
    <w:rsid w:val="008C5403"/>
    <w:rsid w:val="008C55D8"/>
    <w:rsid w:val="008C58D8"/>
    <w:rsid w:val="008C5B3C"/>
    <w:rsid w:val="008C62E8"/>
    <w:rsid w:val="008C7124"/>
    <w:rsid w:val="008C7553"/>
    <w:rsid w:val="008C7702"/>
    <w:rsid w:val="008C7890"/>
    <w:rsid w:val="008C7FB9"/>
    <w:rsid w:val="008D0341"/>
    <w:rsid w:val="008D0A87"/>
    <w:rsid w:val="008D0C4D"/>
    <w:rsid w:val="008D0EAD"/>
    <w:rsid w:val="008D0F21"/>
    <w:rsid w:val="008D1DCC"/>
    <w:rsid w:val="008D2148"/>
    <w:rsid w:val="008D23A1"/>
    <w:rsid w:val="008D2562"/>
    <w:rsid w:val="008D2729"/>
    <w:rsid w:val="008D354B"/>
    <w:rsid w:val="008D398B"/>
    <w:rsid w:val="008D3A2B"/>
    <w:rsid w:val="008D4A0B"/>
    <w:rsid w:val="008D50FB"/>
    <w:rsid w:val="008D568A"/>
    <w:rsid w:val="008D5D1F"/>
    <w:rsid w:val="008D6038"/>
    <w:rsid w:val="008D6FB5"/>
    <w:rsid w:val="008D7B5B"/>
    <w:rsid w:val="008D7EAF"/>
    <w:rsid w:val="008D7F5B"/>
    <w:rsid w:val="008E0018"/>
    <w:rsid w:val="008E010A"/>
    <w:rsid w:val="008E0458"/>
    <w:rsid w:val="008E0754"/>
    <w:rsid w:val="008E135C"/>
    <w:rsid w:val="008E15C6"/>
    <w:rsid w:val="008E180F"/>
    <w:rsid w:val="008E18C9"/>
    <w:rsid w:val="008E1900"/>
    <w:rsid w:val="008E1D2A"/>
    <w:rsid w:val="008E1EC4"/>
    <w:rsid w:val="008E3552"/>
    <w:rsid w:val="008E3BB4"/>
    <w:rsid w:val="008E40C7"/>
    <w:rsid w:val="008E419A"/>
    <w:rsid w:val="008E4D3E"/>
    <w:rsid w:val="008E5644"/>
    <w:rsid w:val="008E5887"/>
    <w:rsid w:val="008E6676"/>
    <w:rsid w:val="008E6897"/>
    <w:rsid w:val="008E6D9C"/>
    <w:rsid w:val="008E7A12"/>
    <w:rsid w:val="008E7E82"/>
    <w:rsid w:val="008F0369"/>
    <w:rsid w:val="008F14CB"/>
    <w:rsid w:val="008F1BC9"/>
    <w:rsid w:val="008F22B7"/>
    <w:rsid w:val="008F2449"/>
    <w:rsid w:val="008F2A89"/>
    <w:rsid w:val="008F2AAC"/>
    <w:rsid w:val="008F2BA7"/>
    <w:rsid w:val="008F30C7"/>
    <w:rsid w:val="008F3194"/>
    <w:rsid w:val="008F32EE"/>
    <w:rsid w:val="008F3406"/>
    <w:rsid w:val="008F3833"/>
    <w:rsid w:val="008F398E"/>
    <w:rsid w:val="008F39BC"/>
    <w:rsid w:val="008F3A54"/>
    <w:rsid w:val="008F4164"/>
    <w:rsid w:val="008F441E"/>
    <w:rsid w:val="008F6219"/>
    <w:rsid w:val="008F6517"/>
    <w:rsid w:val="008F6DA0"/>
    <w:rsid w:val="008F6E01"/>
    <w:rsid w:val="008F6EE1"/>
    <w:rsid w:val="008F7037"/>
    <w:rsid w:val="008F7404"/>
    <w:rsid w:val="008F783A"/>
    <w:rsid w:val="00900524"/>
    <w:rsid w:val="0090095F"/>
    <w:rsid w:val="00900DE4"/>
    <w:rsid w:val="00900F9E"/>
    <w:rsid w:val="00901411"/>
    <w:rsid w:val="00901D1F"/>
    <w:rsid w:val="009021F1"/>
    <w:rsid w:val="009024A3"/>
    <w:rsid w:val="0090263D"/>
    <w:rsid w:val="0090283B"/>
    <w:rsid w:val="00903169"/>
    <w:rsid w:val="0090375F"/>
    <w:rsid w:val="00903961"/>
    <w:rsid w:val="00904A2E"/>
    <w:rsid w:val="00904DAF"/>
    <w:rsid w:val="00904E78"/>
    <w:rsid w:val="00905538"/>
    <w:rsid w:val="0090577F"/>
    <w:rsid w:val="0090590B"/>
    <w:rsid w:val="00905C27"/>
    <w:rsid w:val="009060A7"/>
    <w:rsid w:val="0090657A"/>
    <w:rsid w:val="00906D18"/>
    <w:rsid w:val="00907968"/>
    <w:rsid w:val="009079B5"/>
    <w:rsid w:val="00907B72"/>
    <w:rsid w:val="00910407"/>
    <w:rsid w:val="00910535"/>
    <w:rsid w:val="00910DD2"/>
    <w:rsid w:val="00911059"/>
    <w:rsid w:val="009112B1"/>
    <w:rsid w:val="009112DE"/>
    <w:rsid w:val="009112F3"/>
    <w:rsid w:val="009114CD"/>
    <w:rsid w:val="009115DB"/>
    <w:rsid w:val="0091189B"/>
    <w:rsid w:val="00911C6F"/>
    <w:rsid w:val="00913159"/>
    <w:rsid w:val="009132D0"/>
    <w:rsid w:val="00913B08"/>
    <w:rsid w:val="00913B97"/>
    <w:rsid w:val="0091401E"/>
    <w:rsid w:val="009141EA"/>
    <w:rsid w:val="009144F8"/>
    <w:rsid w:val="0091486E"/>
    <w:rsid w:val="00914977"/>
    <w:rsid w:val="00914A87"/>
    <w:rsid w:val="009151F2"/>
    <w:rsid w:val="009155E5"/>
    <w:rsid w:val="0091573D"/>
    <w:rsid w:val="00915779"/>
    <w:rsid w:val="009157CF"/>
    <w:rsid w:val="009163A8"/>
    <w:rsid w:val="00916AF0"/>
    <w:rsid w:val="00916E9B"/>
    <w:rsid w:val="00917377"/>
    <w:rsid w:val="0091752B"/>
    <w:rsid w:val="009176CD"/>
    <w:rsid w:val="0092046C"/>
    <w:rsid w:val="00920721"/>
    <w:rsid w:val="00920A79"/>
    <w:rsid w:val="00920FA8"/>
    <w:rsid w:val="00921355"/>
    <w:rsid w:val="00921BF9"/>
    <w:rsid w:val="00921C73"/>
    <w:rsid w:val="00921E52"/>
    <w:rsid w:val="00921FCE"/>
    <w:rsid w:val="0092209F"/>
    <w:rsid w:val="00923A16"/>
    <w:rsid w:val="00923D67"/>
    <w:rsid w:val="00924C95"/>
    <w:rsid w:val="009252AD"/>
    <w:rsid w:val="00925468"/>
    <w:rsid w:val="009260B8"/>
    <w:rsid w:val="00926491"/>
    <w:rsid w:val="00926D7C"/>
    <w:rsid w:val="00930BB3"/>
    <w:rsid w:val="00932772"/>
    <w:rsid w:val="0093311E"/>
    <w:rsid w:val="0093332C"/>
    <w:rsid w:val="009335FC"/>
    <w:rsid w:val="00933709"/>
    <w:rsid w:val="0093385D"/>
    <w:rsid w:val="009344DF"/>
    <w:rsid w:val="00934946"/>
    <w:rsid w:val="00934E40"/>
    <w:rsid w:val="0093507A"/>
    <w:rsid w:val="009351D9"/>
    <w:rsid w:val="0093528D"/>
    <w:rsid w:val="00935C76"/>
    <w:rsid w:val="009363E7"/>
    <w:rsid w:val="009364F7"/>
    <w:rsid w:val="00936523"/>
    <w:rsid w:val="009366D2"/>
    <w:rsid w:val="00936877"/>
    <w:rsid w:val="00936CD2"/>
    <w:rsid w:val="00936EFF"/>
    <w:rsid w:val="00937E97"/>
    <w:rsid w:val="0094047E"/>
    <w:rsid w:val="009409D5"/>
    <w:rsid w:val="00940A94"/>
    <w:rsid w:val="00940E0E"/>
    <w:rsid w:val="00941C2A"/>
    <w:rsid w:val="00942110"/>
    <w:rsid w:val="00942190"/>
    <w:rsid w:val="009422DE"/>
    <w:rsid w:val="00942AC4"/>
    <w:rsid w:val="009442BD"/>
    <w:rsid w:val="00944458"/>
    <w:rsid w:val="009447AB"/>
    <w:rsid w:val="00944C97"/>
    <w:rsid w:val="00945571"/>
    <w:rsid w:val="0094561B"/>
    <w:rsid w:val="0094567B"/>
    <w:rsid w:val="00945702"/>
    <w:rsid w:val="009461CF"/>
    <w:rsid w:val="00947130"/>
    <w:rsid w:val="00947181"/>
    <w:rsid w:val="00947E10"/>
    <w:rsid w:val="00947F6E"/>
    <w:rsid w:val="009500F9"/>
    <w:rsid w:val="0095053F"/>
    <w:rsid w:val="009509E5"/>
    <w:rsid w:val="00950B6D"/>
    <w:rsid w:val="00951E51"/>
    <w:rsid w:val="00951EBF"/>
    <w:rsid w:val="009526C5"/>
    <w:rsid w:val="009527DF"/>
    <w:rsid w:val="00952965"/>
    <w:rsid w:val="00952D13"/>
    <w:rsid w:val="009531D9"/>
    <w:rsid w:val="009532F7"/>
    <w:rsid w:val="0095350C"/>
    <w:rsid w:val="009542B5"/>
    <w:rsid w:val="00954455"/>
    <w:rsid w:val="00954490"/>
    <w:rsid w:val="00954553"/>
    <w:rsid w:val="00954DFF"/>
    <w:rsid w:val="009557DE"/>
    <w:rsid w:val="00955872"/>
    <w:rsid w:val="00955876"/>
    <w:rsid w:val="009558D8"/>
    <w:rsid w:val="00955CD5"/>
    <w:rsid w:val="00955F6D"/>
    <w:rsid w:val="00956C74"/>
    <w:rsid w:val="00957246"/>
    <w:rsid w:val="0095734B"/>
    <w:rsid w:val="009573B7"/>
    <w:rsid w:val="00960123"/>
    <w:rsid w:val="00960360"/>
    <w:rsid w:val="009604D8"/>
    <w:rsid w:val="00960D1B"/>
    <w:rsid w:val="0096123D"/>
    <w:rsid w:val="00961252"/>
    <w:rsid w:val="0096148F"/>
    <w:rsid w:val="009614F3"/>
    <w:rsid w:val="009622F5"/>
    <w:rsid w:val="0096232B"/>
    <w:rsid w:val="00963079"/>
    <w:rsid w:val="0096343B"/>
    <w:rsid w:val="00963592"/>
    <w:rsid w:val="009635F1"/>
    <w:rsid w:val="009648F8"/>
    <w:rsid w:val="00965640"/>
    <w:rsid w:val="00965A81"/>
    <w:rsid w:val="00965E2C"/>
    <w:rsid w:val="00966174"/>
    <w:rsid w:val="009666FA"/>
    <w:rsid w:val="00966F03"/>
    <w:rsid w:val="00966F32"/>
    <w:rsid w:val="00967384"/>
    <w:rsid w:val="0096751A"/>
    <w:rsid w:val="0096757F"/>
    <w:rsid w:val="00970AEA"/>
    <w:rsid w:val="00970E53"/>
    <w:rsid w:val="00971199"/>
    <w:rsid w:val="00971A8F"/>
    <w:rsid w:val="009722E8"/>
    <w:rsid w:val="009726C3"/>
    <w:rsid w:val="009727AE"/>
    <w:rsid w:val="00972E3D"/>
    <w:rsid w:val="00972E59"/>
    <w:rsid w:val="00973A64"/>
    <w:rsid w:val="00973C27"/>
    <w:rsid w:val="00973D28"/>
    <w:rsid w:val="009741DB"/>
    <w:rsid w:val="00975FF3"/>
    <w:rsid w:val="009765A5"/>
    <w:rsid w:val="00977602"/>
    <w:rsid w:val="00977A67"/>
    <w:rsid w:val="00977D7E"/>
    <w:rsid w:val="00977EBA"/>
    <w:rsid w:val="00977FDD"/>
    <w:rsid w:val="0098029E"/>
    <w:rsid w:val="009802DD"/>
    <w:rsid w:val="00980372"/>
    <w:rsid w:val="009804EB"/>
    <w:rsid w:val="00980E88"/>
    <w:rsid w:val="00981818"/>
    <w:rsid w:val="00981A51"/>
    <w:rsid w:val="00981B15"/>
    <w:rsid w:val="00982881"/>
    <w:rsid w:val="00982C30"/>
    <w:rsid w:val="00982DE2"/>
    <w:rsid w:val="009830FF"/>
    <w:rsid w:val="0098337A"/>
    <w:rsid w:val="00983519"/>
    <w:rsid w:val="009836A0"/>
    <w:rsid w:val="00984268"/>
    <w:rsid w:val="00984D36"/>
    <w:rsid w:val="00985527"/>
    <w:rsid w:val="00985684"/>
    <w:rsid w:val="00986347"/>
    <w:rsid w:val="00986364"/>
    <w:rsid w:val="00986C51"/>
    <w:rsid w:val="00986E71"/>
    <w:rsid w:val="009871D8"/>
    <w:rsid w:val="00987984"/>
    <w:rsid w:val="009879EC"/>
    <w:rsid w:val="00987ACB"/>
    <w:rsid w:val="00987B43"/>
    <w:rsid w:val="00987D58"/>
    <w:rsid w:val="00990249"/>
    <w:rsid w:val="0099070E"/>
    <w:rsid w:val="00990867"/>
    <w:rsid w:val="00990C28"/>
    <w:rsid w:val="00991BB7"/>
    <w:rsid w:val="00992422"/>
    <w:rsid w:val="009929B2"/>
    <w:rsid w:val="00992B56"/>
    <w:rsid w:val="00992C44"/>
    <w:rsid w:val="00992F82"/>
    <w:rsid w:val="00993515"/>
    <w:rsid w:val="009937C8"/>
    <w:rsid w:val="00993A43"/>
    <w:rsid w:val="009943FA"/>
    <w:rsid w:val="00994A37"/>
    <w:rsid w:val="00994C5E"/>
    <w:rsid w:val="00995CAB"/>
    <w:rsid w:val="00995CE2"/>
    <w:rsid w:val="00996089"/>
    <w:rsid w:val="0099627A"/>
    <w:rsid w:val="00996BA8"/>
    <w:rsid w:val="009973A8"/>
    <w:rsid w:val="00997DC7"/>
    <w:rsid w:val="009A120F"/>
    <w:rsid w:val="009A132E"/>
    <w:rsid w:val="009A19E0"/>
    <w:rsid w:val="009A1FBF"/>
    <w:rsid w:val="009A1FE4"/>
    <w:rsid w:val="009A3494"/>
    <w:rsid w:val="009A35B1"/>
    <w:rsid w:val="009A4B14"/>
    <w:rsid w:val="009A58D3"/>
    <w:rsid w:val="009A5966"/>
    <w:rsid w:val="009A5A53"/>
    <w:rsid w:val="009A5DF8"/>
    <w:rsid w:val="009A69AE"/>
    <w:rsid w:val="009A7517"/>
    <w:rsid w:val="009A7E18"/>
    <w:rsid w:val="009B04F2"/>
    <w:rsid w:val="009B0632"/>
    <w:rsid w:val="009B0740"/>
    <w:rsid w:val="009B0CD6"/>
    <w:rsid w:val="009B1023"/>
    <w:rsid w:val="009B1C94"/>
    <w:rsid w:val="009B2838"/>
    <w:rsid w:val="009B2CC7"/>
    <w:rsid w:val="009B2EF6"/>
    <w:rsid w:val="009B3FD8"/>
    <w:rsid w:val="009B439A"/>
    <w:rsid w:val="009B45B8"/>
    <w:rsid w:val="009B465A"/>
    <w:rsid w:val="009B49AA"/>
    <w:rsid w:val="009B502D"/>
    <w:rsid w:val="009B565F"/>
    <w:rsid w:val="009B5C41"/>
    <w:rsid w:val="009B6026"/>
    <w:rsid w:val="009B608D"/>
    <w:rsid w:val="009B62CA"/>
    <w:rsid w:val="009B6652"/>
    <w:rsid w:val="009B6B16"/>
    <w:rsid w:val="009B7331"/>
    <w:rsid w:val="009B7447"/>
    <w:rsid w:val="009B7566"/>
    <w:rsid w:val="009B766C"/>
    <w:rsid w:val="009B77ED"/>
    <w:rsid w:val="009C061A"/>
    <w:rsid w:val="009C100E"/>
    <w:rsid w:val="009C1337"/>
    <w:rsid w:val="009C2577"/>
    <w:rsid w:val="009C2632"/>
    <w:rsid w:val="009C28E4"/>
    <w:rsid w:val="009C291F"/>
    <w:rsid w:val="009C32A1"/>
    <w:rsid w:val="009C3336"/>
    <w:rsid w:val="009C352E"/>
    <w:rsid w:val="009C3702"/>
    <w:rsid w:val="009C3B91"/>
    <w:rsid w:val="009C3EE7"/>
    <w:rsid w:val="009C3F55"/>
    <w:rsid w:val="009C45C0"/>
    <w:rsid w:val="009C473F"/>
    <w:rsid w:val="009C4BC0"/>
    <w:rsid w:val="009C574F"/>
    <w:rsid w:val="009C58B3"/>
    <w:rsid w:val="009C59B8"/>
    <w:rsid w:val="009C5E90"/>
    <w:rsid w:val="009C5EDB"/>
    <w:rsid w:val="009C769B"/>
    <w:rsid w:val="009C791C"/>
    <w:rsid w:val="009C7E7C"/>
    <w:rsid w:val="009D048B"/>
    <w:rsid w:val="009D0B2D"/>
    <w:rsid w:val="009D1614"/>
    <w:rsid w:val="009D2097"/>
    <w:rsid w:val="009D22F5"/>
    <w:rsid w:val="009D2439"/>
    <w:rsid w:val="009D272C"/>
    <w:rsid w:val="009D33E4"/>
    <w:rsid w:val="009D3C34"/>
    <w:rsid w:val="009D4DBA"/>
    <w:rsid w:val="009D4FDB"/>
    <w:rsid w:val="009D5478"/>
    <w:rsid w:val="009D5663"/>
    <w:rsid w:val="009D6117"/>
    <w:rsid w:val="009D683D"/>
    <w:rsid w:val="009D6F3C"/>
    <w:rsid w:val="009D75DC"/>
    <w:rsid w:val="009D7912"/>
    <w:rsid w:val="009D7B05"/>
    <w:rsid w:val="009E353E"/>
    <w:rsid w:val="009E3A1F"/>
    <w:rsid w:val="009E3F06"/>
    <w:rsid w:val="009E4163"/>
    <w:rsid w:val="009E442E"/>
    <w:rsid w:val="009E4C93"/>
    <w:rsid w:val="009E5295"/>
    <w:rsid w:val="009E55FA"/>
    <w:rsid w:val="009E5886"/>
    <w:rsid w:val="009E5E7E"/>
    <w:rsid w:val="009E64AA"/>
    <w:rsid w:val="009E679B"/>
    <w:rsid w:val="009E6B41"/>
    <w:rsid w:val="009E72C8"/>
    <w:rsid w:val="009E74A1"/>
    <w:rsid w:val="009E765A"/>
    <w:rsid w:val="009E7755"/>
    <w:rsid w:val="009E7B69"/>
    <w:rsid w:val="009F0173"/>
    <w:rsid w:val="009F04FD"/>
    <w:rsid w:val="009F12A2"/>
    <w:rsid w:val="009F1AEB"/>
    <w:rsid w:val="009F1C7C"/>
    <w:rsid w:val="009F1F48"/>
    <w:rsid w:val="009F24A5"/>
    <w:rsid w:val="009F30D7"/>
    <w:rsid w:val="009F3138"/>
    <w:rsid w:val="009F3766"/>
    <w:rsid w:val="009F415F"/>
    <w:rsid w:val="009F431A"/>
    <w:rsid w:val="009F4327"/>
    <w:rsid w:val="009F477B"/>
    <w:rsid w:val="009F4E5E"/>
    <w:rsid w:val="009F5022"/>
    <w:rsid w:val="009F600A"/>
    <w:rsid w:val="009F6824"/>
    <w:rsid w:val="009F68DC"/>
    <w:rsid w:val="009F7EC2"/>
    <w:rsid w:val="009F7EC3"/>
    <w:rsid w:val="009F7FCC"/>
    <w:rsid w:val="00A00011"/>
    <w:rsid w:val="00A00A26"/>
    <w:rsid w:val="00A012EE"/>
    <w:rsid w:val="00A016F8"/>
    <w:rsid w:val="00A017B6"/>
    <w:rsid w:val="00A01846"/>
    <w:rsid w:val="00A021EE"/>
    <w:rsid w:val="00A0224E"/>
    <w:rsid w:val="00A024AA"/>
    <w:rsid w:val="00A02711"/>
    <w:rsid w:val="00A02B95"/>
    <w:rsid w:val="00A02EF4"/>
    <w:rsid w:val="00A03BA8"/>
    <w:rsid w:val="00A03C0F"/>
    <w:rsid w:val="00A0441D"/>
    <w:rsid w:val="00A0442E"/>
    <w:rsid w:val="00A047F8"/>
    <w:rsid w:val="00A04DE5"/>
    <w:rsid w:val="00A0588D"/>
    <w:rsid w:val="00A05C3B"/>
    <w:rsid w:val="00A05E97"/>
    <w:rsid w:val="00A06343"/>
    <w:rsid w:val="00A1060D"/>
    <w:rsid w:val="00A1070D"/>
    <w:rsid w:val="00A10F8A"/>
    <w:rsid w:val="00A1147D"/>
    <w:rsid w:val="00A115B0"/>
    <w:rsid w:val="00A1269C"/>
    <w:rsid w:val="00A129E3"/>
    <w:rsid w:val="00A12A95"/>
    <w:rsid w:val="00A12BC5"/>
    <w:rsid w:val="00A12C3E"/>
    <w:rsid w:val="00A13393"/>
    <w:rsid w:val="00A13537"/>
    <w:rsid w:val="00A13767"/>
    <w:rsid w:val="00A14492"/>
    <w:rsid w:val="00A14AC5"/>
    <w:rsid w:val="00A156C7"/>
    <w:rsid w:val="00A158E4"/>
    <w:rsid w:val="00A164EA"/>
    <w:rsid w:val="00A176FD"/>
    <w:rsid w:val="00A17F80"/>
    <w:rsid w:val="00A210C2"/>
    <w:rsid w:val="00A21277"/>
    <w:rsid w:val="00A221D7"/>
    <w:rsid w:val="00A2220D"/>
    <w:rsid w:val="00A228EB"/>
    <w:rsid w:val="00A228F0"/>
    <w:rsid w:val="00A2293B"/>
    <w:rsid w:val="00A22AA3"/>
    <w:rsid w:val="00A22F9B"/>
    <w:rsid w:val="00A231E3"/>
    <w:rsid w:val="00A23AD0"/>
    <w:rsid w:val="00A2403F"/>
    <w:rsid w:val="00A2466A"/>
    <w:rsid w:val="00A2483F"/>
    <w:rsid w:val="00A24A0A"/>
    <w:rsid w:val="00A25285"/>
    <w:rsid w:val="00A2530E"/>
    <w:rsid w:val="00A25502"/>
    <w:rsid w:val="00A25AFA"/>
    <w:rsid w:val="00A25FBE"/>
    <w:rsid w:val="00A2719E"/>
    <w:rsid w:val="00A274E6"/>
    <w:rsid w:val="00A27672"/>
    <w:rsid w:val="00A276F7"/>
    <w:rsid w:val="00A277CD"/>
    <w:rsid w:val="00A3024B"/>
    <w:rsid w:val="00A304D5"/>
    <w:rsid w:val="00A306A3"/>
    <w:rsid w:val="00A313C5"/>
    <w:rsid w:val="00A32F47"/>
    <w:rsid w:val="00A3357A"/>
    <w:rsid w:val="00A33C02"/>
    <w:rsid w:val="00A3479F"/>
    <w:rsid w:val="00A349DC"/>
    <w:rsid w:val="00A34D00"/>
    <w:rsid w:val="00A34FFD"/>
    <w:rsid w:val="00A35153"/>
    <w:rsid w:val="00A351F4"/>
    <w:rsid w:val="00A35202"/>
    <w:rsid w:val="00A361F0"/>
    <w:rsid w:val="00A3631E"/>
    <w:rsid w:val="00A36F14"/>
    <w:rsid w:val="00A40201"/>
    <w:rsid w:val="00A40B77"/>
    <w:rsid w:val="00A41203"/>
    <w:rsid w:val="00A4135C"/>
    <w:rsid w:val="00A414A5"/>
    <w:rsid w:val="00A414D8"/>
    <w:rsid w:val="00A419A7"/>
    <w:rsid w:val="00A42B94"/>
    <w:rsid w:val="00A4312A"/>
    <w:rsid w:val="00A43C6C"/>
    <w:rsid w:val="00A45301"/>
    <w:rsid w:val="00A4555D"/>
    <w:rsid w:val="00A4574D"/>
    <w:rsid w:val="00A45C14"/>
    <w:rsid w:val="00A45DAF"/>
    <w:rsid w:val="00A462C3"/>
    <w:rsid w:val="00A46807"/>
    <w:rsid w:val="00A47228"/>
    <w:rsid w:val="00A47C1B"/>
    <w:rsid w:val="00A508DD"/>
    <w:rsid w:val="00A51C56"/>
    <w:rsid w:val="00A52826"/>
    <w:rsid w:val="00A53634"/>
    <w:rsid w:val="00A53F28"/>
    <w:rsid w:val="00A545B1"/>
    <w:rsid w:val="00A546BA"/>
    <w:rsid w:val="00A54A2E"/>
    <w:rsid w:val="00A54EF5"/>
    <w:rsid w:val="00A55016"/>
    <w:rsid w:val="00A55DA3"/>
    <w:rsid w:val="00A56123"/>
    <w:rsid w:val="00A56D54"/>
    <w:rsid w:val="00A56E6A"/>
    <w:rsid w:val="00A5753E"/>
    <w:rsid w:val="00A602ED"/>
    <w:rsid w:val="00A60A68"/>
    <w:rsid w:val="00A60EA9"/>
    <w:rsid w:val="00A60EE1"/>
    <w:rsid w:val="00A61640"/>
    <w:rsid w:val="00A61642"/>
    <w:rsid w:val="00A6188D"/>
    <w:rsid w:val="00A61B2F"/>
    <w:rsid w:val="00A620EF"/>
    <w:rsid w:val="00A62413"/>
    <w:rsid w:val="00A6245F"/>
    <w:rsid w:val="00A62862"/>
    <w:rsid w:val="00A62E32"/>
    <w:rsid w:val="00A63A1B"/>
    <w:rsid w:val="00A63ABA"/>
    <w:rsid w:val="00A63E6C"/>
    <w:rsid w:val="00A64925"/>
    <w:rsid w:val="00A65B17"/>
    <w:rsid w:val="00A6624E"/>
    <w:rsid w:val="00A6655A"/>
    <w:rsid w:val="00A66C54"/>
    <w:rsid w:val="00A66FCF"/>
    <w:rsid w:val="00A672EB"/>
    <w:rsid w:val="00A67B22"/>
    <w:rsid w:val="00A70B83"/>
    <w:rsid w:val="00A70DB4"/>
    <w:rsid w:val="00A70DBC"/>
    <w:rsid w:val="00A71240"/>
    <w:rsid w:val="00A713DF"/>
    <w:rsid w:val="00A71DCE"/>
    <w:rsid w:val="00A72C29"/>
    <w:rsid w:val="00A72EB0"/>
    <w:rsid w:val="00A72FDF"/>
    <w:rsid w:val="00A73468"/>
    <w:rsid w:val="00A73609"/>
    <w:rsid w:val="00A7372B"/>
    <w:rsid w:val="00A73F8E"/>
    <w:rsid w:val="00A73FAE"/>
    <w:rsid w:val="00A743EE"/>
    <w:rsid w:val="00A74974"/>
    <w:rsid w:val="00A7505E"/>
    <w:rsid w:val="00A7531C"/>
    <w:rsid w:val="00A75FB5"/>
    <w:rsid w:val="00A77263"/>
    <w:rsid w:val="00A774FF"/>
    <w:rsid w:val="00A77716"/>
    <w:rsid w:val="00A77784"/>
    <w:rsid w:val="00A778BC"/>
    <w:rsid w:val="00A77B81"/>
    <w:rsid w:val="00A80619"/>
    <w:rsid w:val="00A808FA"/>
    <w:rsid w:val="00A809A1"/>
    <w:rsid w:val="00A80F0F"/>
    <w:rsid w:val="00A81430"/>
    <w:rsid w:val="00A81A0B"/>
    <w:rsid w:val="00A81E49"/>
    <w:rsid w:val="00A81EDF"/>
    <w:rsid w:val="00A821D2"/>
    <w:rsid w:val="00A827BB"/>
    <w:rsid w:val="00A83432"/>
    <w:rsid w:val="00A836CC"/>
    <w:rsid w:val="00A83C05"/>
    <w:rsid w:val="00A849CE"/>
    <w:rsid w:val="00A84CC0"/>
    <w:rsid w:val="00A85190"/>
    <w:rsid w:val="00A853E5"/>
    <w:rsid w:val="00A858D0"/>
    <w:rsid w:val="00A85905"/>
    <w:rsid w:val="00A85BF6"/>
    <w:rsid w:val="00A85DE3"/>
    <w:rsid w:val="00A8692E"/>
    <w:rsid w:val="00A878BC"/>
    <w:rsid w:val="00A878D3"/>
    <w:rsid w:val="00A87BE4"/>
    <w:rsid w:val="00A87C24"/>
    <w:rsid w:val="00A904FD"/>
    <w:rsid w:val="00A90A07"/>
    <w:rsid w:val="00A90BFF"/>
    <w:rsid w:val="00A90F3B"/>
    <w:rsid w:val="00A910AB"/>
    <w:rsid w:val="00A915DD"/>
    <w:rsid w:val="00A918CE"/>
    <w:rsid w:val="00A91D83"/>
    <w:rsid w:val="00A92131"/>
    <w:rsid w:val="00A9237B"/>
    <w:rsid w:val="00A92616"/>
    <w:rsid w:val="00A92A15"/>
    <w:rsid w:val="00A92F36"/>
    <w:rsid w:val="00A92F56"/>
    <w:rsid w:val="00A93ABE"/>
    <w:rsid w:val="00A946A0"/>
    <w:rsid w:val="00A948EB"/>
    <w:rsid w:val="00A95838"/>
    <w:rsid w:val="00A96858"/>
    <w:rsid w:val="00A96DCF"/>
    <w:rsid w:val="00A97B80"/>
    <w:rsid w:val="00AA0194"/>
    <w:rsid w:val="00AA03B1"/>
    <w:rsid w:val="00AA0E82"/>
    <w:rsid w:val="00AA12F6"/>
    <w:rsid w:val="00AA1463"/>
    <w:rsid w:val="00AA2026"/>
    <w:rsid w:val="00AA2259"/>
    <w:rsid w:val="00AA2D67"/>
    <w:rsid w:val="00AA310D"/>
    <w:rsid w:val="00AA34C0"/>
    <w:rsid w:val="00AA36F6"/>
    <w:rsid w:val="00AA41EB"/>
    <w:rsid w:val="00AA4635"/>
    <w:rsid w:val="00AA4A03"/>
    <w:rsid w:val="00AA4DAD"/>
    <w:rsid w:val="00AA549D"/>
    <w:rsid w:val="00AA59F7"/>
    <w:rsid w:val="00AA6017"/>
    <w:rsid w:val="00AA6240"/>
    <w:rsid w:val="00AA66D9"/>
    <w:rsid w:val="00AA68F5"/>
    <w:rsid w:val="00AA6CCF"/>
    <w:rsid w:val="00AA6E0A"/>
    <w:rsid w:val="00AA7680"/>
    <w:rsid w:val="00AA77AD"/>
    <w:rsid w:val="00AB0BEF"/>
    <w:rsid w:val="00AB0C4E"/>
    <w:rsid w:val="00AB0D8B"/>
    <w:rsid w:val="00AB112C"/>
    <w:rsid w:val="00AB1C43"/>
    <w:rsid w:val="00AB1DF2"/>
    <w:rsid w:val="00AB2008"/>
    <w:rsid w:val="00AB22B7"/>
    <w:rsid w:val="00AB2473"/>
    <w:rsid w:val="00AB26B0"/>
    <w:rsid w:val="00AB26BD"/>
    <w:rsid w:val="00AB296A"/>
    <w:rsid w:val="00AB315D"/>
    <w:rsid w:val="00AB3A3E"/>
    <w:rsid w:val="00AB3B20"/>
    <w:rsid w:val="00AB503A"/>
    <w:rsid w:val="00AB6348"/>
    <w:rsid w:val="00AB676E"/>
    <w:rsid w:val="00AB69F0"/>
    <w:rsid w:val="00AB6C40"/>
    <w:rsid w:val="00AB70E8"/>
    <w:rsid w:val="00AB7596"/>
    <w:rsid w:val="00AB7707"/>
    <w:rsid w:val="00AB79D9"/>
    <w:rsid w:val="00AC0BD6"/>
    <w:rsid w:val="00AC1895"/>
    <w:rsid w:val="00AC1AEB"/>
    <w:rsid w:val="00AC1D54"/>
    <w:rsid w:val="00AC226C"/>
    <w:rsid w:val="00AC2556"/>
    <w:rsid w:val="00AC2D27"/>
    <w:rsid w:val="00AC2E53"/>
    <w:rsid w:val="00AC3431"/>
    <w:rsid w:val="00AC36C0"/>
    <w:rsid w:val="00AC3A8C"/>
    <w:rsid w:val="00AC4123"/>
    <w:rsid w:val="00AC49D1"/>
    <w:rsid w:val="00AC54C9"/>
    <w:rsid w:val="00AC59D9"/>
    <w:rsid w:val="00AC5B51"/>
    <w:rsid w:val="00AC5D35"/>
    <w:rsid w:val="00AC66DA"/>
    <w:rsid w:val="00AC688E"/>
    <w:rsid w:val="00AC6F76"/>
    <w:rsid w:val="00AC7185"/>
    <w:rsid w:val="00AC7195"/>
    <w:rsid w:val="00AC73E1"/>
    <w:rsid w:val="00AC7496"/>
    <w:rsid w:val="00AC77E7"/>
    <w:rsid w:val="00AC798D"/>
    <w:rsid w:val="00AD001C"/>
    <w:rsid w:val="00AD098B"/>
    <w:rsid w:val="00AD0ED8"/>
    <w:rsid w:val="00AD105D"/>
    <w:rsid w:val="00AD1ADB"/>
    <w:rsid w:val="00AD2189"/>
    <w:rsid w:val="00AD22DC"/>
    <w:rsid w:val="00AD2785"/>
    <w:rsid w:val="00AD2820"/>
    <w:rsid w:val="00AD3A65"/>
    <w:rsid w:val="00AD3E23"/>
    <w:rsid w:val="00AD4676"/>
    <w:rsid w:val="00AD46E2"/>
    <w:rsid w:val="00AD4D11"/>
    <w:rsid w:val="00AD52E2"/>
    <w:rsid w:val="00AD5427"/>
    <w:rsid w:val="00AD58C2"/>
    <w:rsid w:val="00AD64A2"/>
    <w:rsid w:val="00AD66F6"/>
    <w:rsid w:val="00AD68C9"/>
    <w:rsid w:val="00AD6A50"/>
    <w:rsid w:val="00AD6F2A"/>
    <w:rsid w:val="00AD72A6"/>
    <w:rsid w:val="00AD72CE"/>
    <w:rsid w:val="00AD7D58"/>
    <w:rsid w:val="00AE1024"/>
    <w:rsid w:val="00AE1570"/>
    <w:rsid w:val="00AE1646"/>
    <w:rsid w:val="00AE1B5F"/>
    <w:rsid w:val="00AE24C3"/>
    <w:rsid w:val="00AE31EC"/>
    <w:rsid w:val="00AE3422"/>
    <w:rsid w:val="00AE376B"/>
    <w:rsid w:val="00AE4821"/>
    <w:rsid w:val="00AE59BB"/>
    <w:rsid w:val="00AE68B5"/>
    <w:rsid w:val="00AE7420"/>
    <w:rsid w:val="00AE77F5"/>
    <w:rsid w:val="00AE7CEF"/>
    <w:rsid w:val="00AF0096"/>
    <w:rsid w:val="00AF139C"/>
    <w:rsid w:val="00AF2913"/>
    <w:rsid w:val="00AF3021"/>
    <w:rsid w:val="00AF319F"/>
    <w:rsid w:val="00AF37B3"/>
    <w:rsid w:val="00AF3990"/>
    <w:rsid w:val="00AF3A71"/>
    <w:rsid w:val="00AF5203"/>
    <w:rsid w:val="00AF532F"/>
    <w:rsid w:val="00AF5CA6"/>
    <w:rsid w:val="00AF6028"/>
    <w:rsid w:val="00AF6BF4"/>
    <w:rsid w:val="00AF6CB0"/>
    <w:rsid w:val="00AF77B5"/>
    <w:rsid w:val="00B003F9"/>
    <w:rsid w:val="00B004D0"/>
    <w:rsid w:val="00B00A33"/>
    <w:rsid w:val="00B00AE7"/>
    <w:rsid w:val="00B00CD7"/>
    <w:rsid w:val="00B01786"/>
    <w:rsid w:val="00B02507"/>
    <w:rsid w:val="00B0263B"/>
    <w:rsid w:val="00B0313F"/>
    <w:rsid w:val="00B0375E"/>
    <w:rsid w:val="00B042B1"/>
    <w:rsid w:val="00B04E59"/>
    <w:rsid w:val="00B05560"/>
    <w:rsid w:val="00B061EF"/>
    <w:rsid w:val="00B0638A"/>
    <w:rsid w:val="00B06822"/>
    <w:rsid w:val="00B06FED"/>
    <w:rsid w:val="00B07325"/>
    <w:rsid w:val="00B07591"/>
    <w:rsid w:val="00B1028E"/>
    <w:rsid w:val="00B1065E"/>
    <w:rsid w:val="00B10B82"/>
    <w:rsid w:val="00B10E76"/>
    <w:rsid w:val="00B10F5F"/>
    <w:rsid w:val="00B11EAB"/>
    <w:rsid w:val="00B11FE2"/>
    <w:rsid w:val="00B1200A"/>
    <w:rsid w:val="00B12B49"/>
    <w:rsid w:val="00B13358"/>
    <w:rsid w:val="00B138EA"/>
    <w:rsid w:val="00B14187"/>
    <w:rsid w:val="00B14A8E"/>
    <w:rsid w:val="00B14CD9"/>
    <w:rsid w:val="00B14DDF"/>
    <w:rsid w:val="00B14E18"/>
    <w:rsid w:val="00B151C7"/>
    <w:rsid w:val="00B1545A"/>
    <w:rsid w:val="00B158B7"/>
    <w:rsid w:val="00B159D4"/>
    <w:rsid w:val="00B15A5B"/>
    <w:rsid w:val="00B15AFC"/>
    <w:rsid w:val="00B15B77"/>
    <w:rsid w:val="00B16984"/>
    <w:rsid w:val="00B169B4"/>
    <w:rsid w:val="00B175E2"/>
    <w:rsid w:val="00B17AA6"/>
    <w:rsid w:val="00B17CE1"/>
    <w:rsid w:val="00B17CED"/>
    <w:rsid w:val="00B200F9"/>
    <w:rsid w:val="00B203CA"/>
    <w:rsid w:val="00B20E5E"/>
    <w:rsid w:val="00B20F2E"/>
    <w:rsid w:val="00B212CF"/>
    <w:rsid w:val="00B21A99"/>
    <w:rsid w:val="00B21BA0"/>
    <w:rsid w:val="00B220E9"/>
    <w:rsid w:val="00B22129"/>
    <w:rsid w:val="00B22160"/>
    <w:rsid w:val="00B23AB6"/>
    <w:rsid w:val="00B23AE4"/>
    <w:rsid w:val="00B24DB4"/>
    <w:rsid w:val="00B25A26"/>
    <w:rsid w:val="00B26224"/>
    <w:rsid w:val="00B26281"/>
    <w:rsid w:val="00B2629E"/>
    <w:rsid w:val="00B26B4A"/>
    <w:rsid w:val="00B275F8"/>
    <w:rsid w:val="00B27E1E"/>
    <w:rsid w:val="00B3010A"/>
    <w:rsid w:val="00B301DE"/>
    <w:rsid w:val="00B308C0"/>
    <w:rsid w:val="00B30DDD"/>
    <w:rsid w:val="00B31110"/>
    <w:rsid w:val="00B3141E"/>
    <w:rsid w:val="00B3207C"/>
    <w:rsid w:val="00B3334C"/>
    <w:rsid w:val="00B33D7F"/>
    <w:rsid w:val="00B340EF"/>
    <w:rsid w:val="00B34607"/>
    <w:rsid w:val="00B35813"/>
    <w:rsid w:val="00B36305"/>
    <w:rsid w:val="00B36756"/>
    <w:rsid w:val="00B36889"/>
    <w:rsid w:val="00B36FCF"/>
    <w:rsid w:val="00B376FB"/>
    <w:rsid w:val="00B37BE5"/>
    <w:rsid w:val="00B37EFD"/>
    <w:rsid w:val="00B4053A"/>
    <w:rsid w:val="00B409BE"/>
    <w:rsid w:val="00B40EB3"/>
    <w:rsid w:val="00B40EB6"/>
    <w:rsid w:val="00B416CF"/>
    <w:rsid w:val="00B420B5"/>
    <w:rsid w:val="00B4221A"/>
    <w:rsid w:val="00B4236F"/>
    <w:rsid w:val="00B42614"/>
    <w:rsid w:val="00B4310F"/>
    <w:rsid w:val="00B43510"/>
    <w:rsid w:val="00B43511"/>
    <w:rsid w:val="00B4374D"/>
    <w:rsid w:val="00B43AAC"/>
    <w:rsid w:val="00B43E78"/>
    <w:rsid w:val="00B4409F"/>
    <w:rsid w:val="00B4463E"/>
    <w:rsid w:val="00B44984"/>
    <w:rsid w:val="00B44AFC"/>
    <w:rsid w:val="00B44EC2"/>
    <w:rsid w:val="00B44EF8"/>
    <w:rsid w:val="00B45303"/>
    <w:rsid w:val="00B4543B"/>
    <w:rsid w:val="00B45706"/>
    <w:rsid w:val="00B46E15"/>
    <w:rsid w:val="00B46ED1"/>
    <w:rsid w:val="00B47CC0"/>
    <w:rsid w:val="00B5047F"/>
    <w:rsid w:val="00B50641"/>
    <w:rsid w:val="00B50AE3"/>
    <w:rsid w:val="00B50E0D"/>
    <w:rsid w:val="00B50F92"/>
    <w:rsid w:val="00B51DF8"/>
    <w:rsid w:val="00B52205"/>
    <w:rsid w:val="00B526F2"/>
    <w:rsid w:val="00B53581"/>
    <w:rsid w:val="00B538DC"/>
    <w:rsid w:val="00B54215"/>
    <w:rsid w:val="00B5495B"/>
    <w:rsid w:val="00B54A22"/>
    <w:rsid w:val="00B553E0"/>
    <w:rsid w:val="00B55471"/>
    <w:rsid w:val="00B566E3"/>
    <w:rsid w:val="00B568CD"/>
    <w:rsid w:val="00B56BCB"/>
    <w:rsid w:val="00B56E09"/>
    <w:rsid w:val="00B56E23"/>
    <w:rsid w:val="00B57269"/>
    <w:rsid w:val="00B60027"/>
    <w:rsid w:val="00B605EB"/>
    <w:rsid w:val="00B608EC"/>
    <w:rsid w:val="00B613F9"/>
    <w:rsid w:val="00B618F0"/>
    <w:rsid w:val="00B61A1E"/>
    <w:rsid w:val="00B61F5C"/>
    <w:rsid w:val="00B6208A"/>
    <w:rsid w:val="00B633FB"/>
    <w:rsid w:val="00B6463F"/>
    <w:rsid w:val="00B65779"/>
    <w:rsid w:val="00B6676E"/>
    <w:rsid w:val="00B66773"/>
    <w:rsid w:val="00B668EE"/>
    <w:rsid w:val="00B66980"/>
    <w:rsid w:val="00B66DF9"/>
    <w:rsid w:val="00B67423"/>
    <w:rsid w:val="00B702D8"/>
    <w:rsid w:val="00B706EC"/>
    <w:rsid w:val="00B70937"/>
    <w:rsid w:val="00B71A0F"/>
    <w:rsid w:val="00B71E87"/>
    <w:rsid w:val="00B71F39"/>
    <w:rsid w:val="00B728A4"/>
    <w:rsid w:val="00B72E81"/>
    <w:rsid w:val="00B74704"/>
    <w:rsid w:val="00B749B5"/>
    <w:rsid w:val="00B74D7F"/>
    <w:rsid w:val="00B75CDD"/>
    <w:rsid w:val="00B760AB"/>
    <w:rsid w:val="00B7657F"/>
    <w:rsid w:val="00B7786B"/>
    <w:rsid w:val="00B77891"/>
    <w:rsid w:val="00B802AF"/>
    <w:rsid w:val="00B809D7"/>
    <w:rsid w:val="00B80B93"/>
    <w:rsid w:val="00B81BC4"/>
    <w:rsid w:val="00B82121"/>
    <w:rsid w:val="00B82404"/>
    <w:rsid w:val="00B82BF5"/>
    <w:rsid w:val="00B82C32"/>
    <w:rsid w:val="00B82E0F"/>
    <w:rsid w:val="00B83102"/>
    <w:rsid w:val="00B84027"/>
    <w:rsid w:val="00B84124"/>
    <w:rsid w:val="00B84678"/>
    <w:rsid w:val="00B84760"/>
    <w:rsid w:val="00B84A42"/>
    <w:rsid w:val="00B84CAE"/>
    <w:rsid w:val="00B84FED"/>
    <w:rsid w:val="00B854E9"/>
    <w:rsid w:val="00B86A34"/>
    <w:rsid w:val="00B8759C"/>
    <w:rsid w:val="00B878C2"/>
    <w:rsid w:val="00B87CCE"/>
    <w:rsid w:val="00B87CFD"/>
    <w:rsid w:val="00B91132"/>
    <w:rsid w:val="00B91290"/>
    <w:rsid w:val="00B9166C"/>
    <w:rsid w:val="00B91F1E"/>
    <w:rsid w:val="00B9228A"/>
    <w:rsid w:val="00B92913"/>
    <w:rsid w:val="00B92989"/>
    <w:rsid w:val="00B93004"/>
    <w:rsid w:val="00B938C9"/>
    <w:rsid w:val="00B94780"/>
    <w:rsid w:val="00B94A71"/>
    <w:rsid w:val="00B94C4D"/>
    <w:rsid w:val="00B95D51"/>
    <w:rsid w:val="00B95E6B"/>
    <w:rsid w:val="00B960F6"/>
    <w:rsid w:val="00B96481"/>
    <w:rsid w:val="00B96AC3"/>
    <w:rsid w:val="00B96C31"/>
    <w:rsid w:val="00B96EAB"/>
    <w:rsid w:val="00BA01EF"/>
    <w:rsid w:val="00BA03A0"/>
    <w:rsid w:val="00BA1424"/>
    <w:rsid w:val="00BA1627"/>
    <w:rsid w:val="00BA191A"/>
    <w:rsid w:val="00BA1C56"/>
    <w:rsid w:val="00BA2346"/>
    <w:rsid w:val="00BA244C"/>
    <w:rsid w:val="00BA2C9D"/>
    <w:rsid w:val="00BA2F71"/>
    <w:rsid w:val="00BA31D1"/>
    <w:rsid w:val="00BA351E"/>
    <w:rsid w:val="00BA3540"/>
    <w:rsid w:val="00BA449C"/>
    <w:rsid w:val="00BA45F0"/>
    <w:rsid w:val="00BA4773"/>
    <w:rsid w:val="00BA4C37"/>
    <w:rsid w:val="00BA60B7"/>
    <w:rsid w:val="00BA6AAC"/>
    <w:rsid w:val="00BA6B1D"/>
    <w:rsid w:val="00BA6BE9"/>
    <w:rsid w:val="00BA761D"/>
    <w:rsid w:val="00BA76AD"/>
    <w:rsid w:val="00BA7B52"/>
    <w:rsid w:val="00BB019D"/>
    <w:rsid w:val="00BB0BBD"/>
    <w:rsid w:val="00BB1B2B"/>
    <w:rsid w:val="00BB2009"/>
    <w:rsid w:val="00BB2337"/>
    <w:rsid w:val="00BB2F19"/>
    <w:rsid w:val="00BB36AF"/>
    <w:rsid w:val="00BB36CC"/>
    <w:rsid w:val="00BB4452"/>
    <w:rsid w:val="00BB4776"/>
    <w:rsid w:val="00BB4B8B"/>
    <w:rsid w:val="00BB4F41"/>
    <w:rsid w:val="00BB5309"/>
    <w:rsid w:val="00BB548E"/>
    <w:rsid w:val="00BB5D03"/>
    <w:rsid w:val="00BB6C25"/>
    <w:rsid w:val="00BB7A13"/>
    <w:rsid w:val="00BB7D90"/>
    <w:rsid w:val="00BC008F"/>
    <w:rsid w:val="00BC0C53"/>
    <w:rsid w:val="00BC0C83"/>
    <w:rsid w:val="00BC1309"/>
    <w:rsid w:val="00BC1434"/>
    <w:rsid w:val="00BC21B9"/>
    <w:rsid w:val="00BC2401"/>
    <w:rsid w:val="00BC28C1"/>
    <w:rsid w:val="00BC2B70"/>
    <w:rsid w:val="00BC3016"/>
    <w:rsid w:val="00BC5C08"/>
    <w:rsid w:val="00BC60E8"/>
    <w:rsid w:val="00BC6179"/>
    <w:rsid w:val="00BC625F"/>
    <w:rsid w:val="00BC6772"/>
    <w:rsid w:val="00BC68B3"/>
    <w:rsid w:val="00BC6966"/>
    <w:rsid w:val="00BC6CA4"/>
    <w:rsid w:val="00BC70E1"/>
    <w:rsid w:val="00BC7316"/>
    <w:rsid w:val="00BC7557"/>
    <w:rsid w:val="00BD0701"/>
    <w:rsid w:val="00BD0BF8"/>
    <w:rsid w:val="00BD1CEA"/>
    <w:rsid w:val="00BD2126"/>
    <w:rsid w:val="00BD2354"/>
    <w:rsid w:val="00BD289A"/>
    <w:rsid w:val="00BD32EA"/>
    <w:rsid w:val="00BD358E"/>
    <w:rsid w:val="00BD3AF7"/>
    <w:rsid w:val="00BD474B"/>
    <w:rsid w:val="00BD4C43"/>
    <w:rsid w:val="00BD5127"/>
    <w:rsid w:val="00BD51FE"/>
    <w:rsid w:val="00BD54B4"/>
    <w:rsid w:val="00BD5AE2"/>
    <w:rsid w:val="00BD627F"/>
    <w:rsid w:val="00BD6662"/>
    <w:rsid w:val="00BD7D9E"/>
    <w:rsid w:val="00BD7DBC"/>
    <w:rsid w:val="00BE0490"/>
    <w:rsid w:val="00BE04A2"/>
    <w:rsid w:val="00BE083D"/>
    <w:rsid w:val="00BE1221"/>
    <w:rsid w:val="00BE1B5C"/>
    <w:rsid w:val="00BE21D3"/>
    <w:rsid w:val="00BE2328"/>
    <w:rsid w:val="00BE2758"/>
    <w:rsid w:val="00BE29D4"/>
    <w:rsid w:val="00BE2D6E"/>
    <w:rsid w:val="00BE3731"/>
    <w:rsid w:val="00BE3AAC"/>
    <w:rsid w:val="00BE45E7"/>
    <w:rsid w:val="00BE5D5F"/>
    <w:rsid w:val="00BE659E"/>
    <w:rsid w:val="00BE66A1"/>
    <w:rsid w:val="00BE6ACE"/>
    <w:rsid w:val="00BE6D9F"/>
    <w:rsid w:val="00BE6DEE"/>
    <w:rsid w:val="00BE72FE"/>
    <w:rsid w:val="00BE7D71"/>
    <w:rsid w:val="00BF0997"/>
    <w:rsid w:val="00BF0A49"/>
    <w:rsid w:val="00BF0DBD"/>
    <w:rsid w:val="00BF1252"/>
    <w:rsid w:val="00BF12E2"/>
    <w:rsid w:val="00BF1392"/>
    <w:rsid w:val="00BF13A0"/>
    <w:rsid w:val="00BF1A58"/>
    <w:rsid w:val="00BF1B9D"/>
    <w:rsid w:val="00BF2074"/>
    <w:rsid w:val="00BF28FE"/>
    <w:rsid w:val="00BF2993"/>
    <w:rsid w:val="00BF2CD6"/>
    <w:rsid w:val="00BF3155"/>
    <w:rsid w:val="00BF3203"/>
    <w:rsid w:val="00BF359E"/>
    <w:rsid w:val="00BF3701"/>
    <w:rsid w:val="00BF378C"/>
    <w:rsid w:val="00BF3AF2"/>
    <w:rsid w:val="00BF5192"/>
    <w:rsid w:val="00BF52CD"/>
    <w:rsid w:val="00BF585A"/>
    <w:rsid w:val="00BF5F54"/>
    <w:rsid w:val="00BF6218"/>
    <w:rsid w:val="00BF6568"/>
    <w:rsid w:val="00BF682F"/>
    <w:rsid w:val="00BF730A"/>
    <w:rsid w:val="00BF752D"/>
    <w:rsid w:val="00BF7A66"/>
    <w:rsid w:val="00BF7D08"/>
    <w:rsid w:val="00C00984"/>
    <w:rsid w:val="00C00AEE"/>
    <w:rsid w:val="00C00B4A"/>
    <w:rsid w:val="00C00EB1"/>
    <w:rsid w:val="00C00F0D"/>
    <w:rsid w:val="00C00FD8"/>
    <w:rsid w:val="00C0134B"/>
    <w:rsid w:val="00C015DC"/>
    <w:rsid w:val="00C01B6A"/>
    <w:rsid w:val="00C01E53"/>
    <w:rsid w:val="00C02AA6"/>
    <w:rsid w:val="00C0329F"/>
    <w:rsid w:val="00C0333B"/>
    <w:rsid w:val="00C0392D"/>
    <w:rsid w:val="00C03A78"/>
    <w:rsid w:val="00C03C84"/>
    <w:rsid w:val="00C03DAF"/>
    <w:rsid w:val="00C03E2F"/>
    <w:rsid w:val="00C04B17"/>
    <w:rsid w:val="00C05ACD"/>
    <w:rsid w:val="00C05B6C"/>
    <w:rsid w:val="00C06F8E"/>
    <w:rsid w:val="00C07142"/>
    <w:rsid w:val="00C077D2"/>
    <w:rsid w:val="00C07A5F"/>
    <w:rsid w:val="00C07ADB"/>
    <w:rsid w:val="00C07CA1"/>
    <w:rsid w:val="00C07DD5"/>
    <w:rsid w:val="00C07EB6"/>
    <w:rsid w:val="00C10622"/>
    <w:rsid w:val="00C10795"/>
    <w:rsid w:val="00C11660"/>
    <w:rsid w:val="00C11B26"/>
    <w:rsid w:val="00C11F5A"/>
    <w:rsid w:val="00C124F3"/>
    <w:rsid w:val="00C124FE"/>
    <w:rsid w:val="00C129E3"/>
    <w:rsid w:val="00C12EA2"/>
    <w:rsid w:val="00C13D01"/>
    <w:rsid w:val="00C13D46"/>
    <w:rsid w:val="00C148B8"/>
    <w:rsid w:val="00C160A6"/>
    <w:rsid w:val="00C1691B"/>
    <w:rsid w:val="00C1766B"/>
    <w:rsid w:val="00C1798E"/>
    <w:rsid w:val="00C17EF2"/>
    <w:rsid w:val="00C20389"/>
    <w:rsid w:val="00C20390"/>
    <w:rsid w:val="00C206BE"/>
    <w:rsid w:val="00C20744"/>
    <w:rsid w:val="00C20B1A"/>
    <w:rsid w:val="00C2115B"/>
    <w:rsid w:val="00C214F5"/>
    <w:rsid w:val="00C21550"/>
    <w:rsid w:val="00C21828"/>
    <w:rsid w:val="00C21A8B"/>
    <w:rsid w:val="00C21B0F"/>
    <w:rsid w:val="00C2236C"/>
    <w:rsid w:val="00C2271E"/>
    <w:rsid w:val="00C232C7"/>
    <w:rsid w:val="00C23357"/>
    <w:rsid w:val="00C23A8B"/>
    <w:rsid w:val="00C23CFC"/>
    <w:rsid w:val="00C23F29"/>
    <w:rsid w:val="00C24314"/>
    <w:rsid w:val="00C25547"/>
    <w:rsid w:val="00C259F5"/>
    <w:rsid w:val="00C25D5A"/>
    <w:rsid w:val="00C25E38"/>
    <w:rsid w:val="00C25EF6"/>
    <w:rsid w:val="00C26102"/>
    <w:rsid w:val="00C2674F"/>
    <w:rsid w:val="00C267B8"/>
    <w:rsid w:val="00C269BC"/>
    <w:rsid w:val="00C26A57"/>
    <w:rsid w:val="00C27064"/>
    <w:rsid w:val="00C27763"/>
    <w:rsid w:val="00C278AF"/>
    <w:rsid w:val="00C27B3A"/>
    <w:rsid w:val="00C27DD5"/>
    <w:rsid w:val="00C303CA"/>
    <w:rsid w:val="00C30A51"/>
    <w:rsid w:val="00C30D46"/>
    <w:rsid w:val="00C31767"/>
    <w:rsid w:val="00C3241D"/>
    <w:rsid w:val="00C32460"/>
    <w:rsid w:val="00C329A3"/>
    <w:rsid w:val="00C329BB"/>
    <w:rsid w:val="00C329F8"/>
    <w:rsid w:val="00C33316"/>
    <w:rsid w:val="00C33637"/>
    <w:rsid w:val="00C34209"/>
    <w:rsid w:val="00C34449"/>
    <w:rsid w:val="00C34539"/>
    <w:rsid w:val="00C34561"/>
    <w:rsid w:val="00C349C2"/>
    <w:rsid w:val="00C34AD0"/>
    <w:rsid w:val="00C34CE3"/>
    <w:rsid w:val="00C35B32"/>
    <w:rsid w:val="00C35F47"/>
    <w:rsid w:val="00C35F50"/>
    <w:rsid w:val="00C3673D"/>
    <w:rsid w:val="00C37894"/>
    <w:rsid w:val="00C37D63"/>
    <w:rsid w:val="00C37E09"/>
    <w:rsid w:val="00C37F28"/>
    <w:rsid w:val="00C409DE"/>
    <w:rsid w:val="00C40FD5"/>
    <w:rsid w:val="00C41849"/>
    <w:rsid w:val="00C41F7C"/>
    <w:rsid w:val="00C427A5"/>
    <w:rsid w:val="00C42843"/>
    <w:rsid w:val="00C42EE1"/>
    <w:rsid w:val="00C431BB"/>
    <w:rsid w:val="00C436B7"/>
    <w:rsid w:val="00C43872"/>
    <w:rsid w:val="00C43A6F"/>
    <w:rsid w:val="00C43D8B"/>
    <w:rsid w:val="00C442C4"/>
    <w:rsid w:val="00C444F0"/>
    <w:rsid w:val="00C44A36"/>
    <w:rsid w:val="00C44E7B"/>
    <w:rsid w:val="00C4538C"/>
    <w:rsid w:val="00C4544A"/>
    <w:rsid w:val="00C454FB"/>
    <w:rsid w:val="00C458AD"/>
    <w:rsid w:val="00C45977"/>
    <w:rsid w:val="00C45A6B"/>
    <w:rsid w:val="00C45E6D"/>
    <w:rsid w:val="00C45F4C"/>
    <w:rsid w:val="00C46120"/>
    <w:rsid w:val="00C4631A"/>
    <w:rsid w:val="00C4650A"/>
    <w:rsid w:val="00C46B43"/>
    <w:rsid w:val="00C471F0"/>
    <w:rsid w:val="00C47430"/>
    <w:rsid w:val="00C47C75"/>
    <w:rsid w:val="00C501A8"/>
    <w:rsid w:val="00C506E9"/>
    <w:rsid w:val="00C5075E"/>
    <w:rsid w:val="00C50C3C"/>
    <w:rsid w:val="00C50D46"/>
    <w:rsid w:val="00C50E1B"/>
    <w:rsid w:val="00C511C6"/>
    <w:rsid w:val="00C51FFD"/>
    <w:rsid w:val="00C52000"/>
    <w:rsid w:val="00C52CDD"/>
    <w:rsid w:val="00C52D7F"/>
    <w:rsid w:val="00C53099"/>
    <w:rsid w:val="00C532F1"/>
    <w:rsid w:val="00C534C9"/>
    <w:rsid w:val="00C534FD"/>
    <w:rsid w:val="00C53719"/>
    <w:rsid w:val="00C54499"/>
    <w:rsid w:val="00C54884"/>
    <w:rsid w:val="00C5510E"/>
    <w:rsid w:val="00C5544A"/>
    <w:rsid w:val="00C554CF"/>
    <w:rsid w:val="00C5616D"/>
    <w:rsid w:val="00C56875"/>
    <w:rsid w:val="00C56C83"/>
    <w:rsid w:val="00C56EB7"/>
    <w:rsid w:val="00C57598"/>
    <w:rsid w:val="00C5779C"/>
    <w:rsid w:val="00C6004D"/>
    <w:rsid w:val="00C60081"/>
    <w:rsid w:val="00C6016D"/>
    <w:rsid w:val="00C603C2"/>
    <w:rsid w:val="00C60765"/>
    <w:rsid w:val="00C6101C"/>
    <w:rsid w:val="00C61069"/>
    <w:rsid w:val="00C616E3"/>
    <w:rsid w:val="00C6185B"/>
    <w:rsid w:val="00C61A23"/>
    <w:rsid w:val="00C6344A"/>
    <w:rsid w:val="00C63495"/>
    <w:rsid w:val="00C639A4"/>
    <w:rsid w:val="00C63A9E"/>
    <w:rsid w:val="00C63C28"/>
    <w:rsid w:val="00C63E8C"/>
    <w:rsid w:val="00C6442B"/>
    <w:rsid w:val="00C64AB7"/>
    <w:rsid w:val="00C64B67"/>
    <w:rsid w:val="00C64C10"/>
    <w:rsid w:val="00C64C98"/>
    <w:rsid w:val="00C64EB7"/>
    <w:rsid w:val="00C65117"/>
    <w:rsid w:val="00C6531B"/>
    <w:rsid w:val="00C659CA"/>
    <w:rsid w:val="00C66274"/>
    <w:rsid w:val="00C66D88"/>
    <w:rsid w:val="00C672DF"/>
    <w:rsid w:val="00C67E16"/>
    <w:rsid w:val="00C7072C"/>
    <w:rsid w:val="00C70B82"/>
    <w:rsid w:val="00C70DB6"/>
    <w:rsid w:val="00C71061"/>
    <w:rsid w:val="00C723A8"/>
    <w:rsid w:val="00C727E4"/>
    <w:rsid w:val="00C72FC2"/>
    <w:rsid w:val="00C733EF"/>
    <w:rsid w:val="00C736EE"/>
    <w:rsid w:val="00C73979"/>
    <w:rsid w:val="00C73FEB"/>
    <w:rsid w:val="00C742B1"/>
    <w:rsid w:val="00C74380"/>
    <w:rsid w:val="00C74B5A"/>
    <w:rsid w:val="00C75399"/>
    <w:rsid w:val="00C758BB"/>
    <w:rsid w:val="00C75B8C"/>
    <w:rsid w:val="00C75E8A"/>
    <w:rsid w:val="00C7620F"/>
    <w:rsid w:val="00C76393"/>
    <w:rsid w:val="00C763D2"/>
    <w:rsid w:val="00C7745A"/>
    <w:rsid w:val="00C77863"/>
    <w:rsid w:val="00C77F44"/>
    <w:rsid w:val="00C80310"/>
    <w:rsid w:val="00C80919"/>
    <w:rsid w:val="00C80AFC"/>
    <w:rsid w:val="00C81292"/>
    <w:rsid w:val="00C81B33"/>
    <w:rsid w:val="00C82319"/>
    <w:rsid w:val="00C8246F"/>
    <w:rsid w:val="00C827C8"/>
    <w:rsid w:val="00C8289A"/>
    <w:rsid w:val="00C829E7"/>
    <w:rsid w:val="00C83090"/>
    <w:rsid w:val="00C83157"/>
    <w:rsid w:val="00C83B32"/>
    <w:rsid w:val="00C83C29"/>
    <w:rsid w:val="00C842AE"/>
    <w:rsid w:val="00C84B55"/>
    <w:rsid w:val="00C84C99"/>
    <w:rsid w:val="00C850E3"/>
    <w:rsid w:val="00C8540B"/>
    <w:rsid w:val="00C85B32"/>
    <w:rsid w:val="00C85D4A"/>
    <w:rsid w:val="00C85F7C"/>
    <w:rsid w:val="00C863C1"/>
    <w:rsid w:val="00C86DB3"/>
    <w:rsid w:val="00C86FC7"/>
    <w:rsid w:val="00C87690"/>
    <w:rsid w:val="00C87B06"/>
    <w:rsid w:val="00C87BFB"/>
    <w:rsid w:val="00C87FB0"/>
    <w:rsid w:val="00C90005"/>
    <w:rsid w:val="00C90286"/>
    <w:rsid w:val="00C90A12"/>
    <w:rsid w:val="00C91DCC"/>
    <w:rsid w:val="00C925A0"/>
    <w:rsid w:val="00C928B9"/>
    <w:rsid w:val="00C92BA6"/>
    <w:rsid w:val="00C92CF3"/>
    <w:rsid w:val="00C937A2"/>
    <w:rsid w:val="00C9390B"/>
    <w:rsid w:val="00C93CFC"/>
    <w:rsid w:val="00C93D75"/>
    <w:rsid w:val="00C9467D"/>
    <w:rsid w:val="00C94C59"/>
    <w:rsid w:val="00C95889"/>
    <w:rsid w:val="00C95A6B"/>
    <w:rsid w:val="00C95E01"/>
    <w:rsid w:val="00C95EF6"/>
    <w:rsid w:val="00C96543"/>
    <w:rsid w:val="00C96C13"/>
    <w:rsid w:val="00C96F79"/>
    <w:rsid w:val="00C96F95"/>
    <w:rsid w:val="00C971FA"/>
    <w:rsid w:val="00C97379"/>
    <w:rsid w:val="00C9761C"/>
    <w:rsid w:val="00C97871"/>
    <w:rsid w:val="00CA04C1"/>
    <w:rsid w:val="00CA0960"/>
    <w:rsid w:val="00CA0998"/>
    <w:rsid w:val="00CA0B4E"/>
    <w:rsid w:val="00CA1B56"/>
    <w:rsid w:val="00CA2831"/>
    <w:rsid w:val="00CA2ACB"/>
    <w:rsid w:val="00CA2C15"/>
    <w:rsid w:val="00CA32EA"/>
    <w:rsid w:val="00CA33D1"/>
    <w:rsid w:val="00CA3692"/>
    <w:rsid w:val="00CA3986"/>
    <w:rsid w:val="00CA3AC3"/>
    <w:rsid w:val="00CA3CBE"/>
    <w:rsid w:val="00CA4250"/>
    <w:rsid w:val="00CA43A5"/>
    <w:rsid w:val="00CA4AFB"/>
    <w:rsid w:val="00CA4E31"/>
    <w:rsid w:val="00CA5570"/>
    <w:rsid w:val="00CA55FB"/>
    <w:rsid w:val="00CA5700"/>
    <w:rsid w:val="00CA5B73"/>
    <w:rsid w:val="00CA6776"/>
    <w:rsid w:val="00CA684D"/>
    <w:rsid w:val="00CA6FDF"/>
    <w:rsid w:val="00CA70D8"/>
    <w:rsid w:val="00CA7435"/>
    <w:rsid w:val="00CA7CBC"/>
    <w:rsid w:val="00CB03E2"/>
    <w:rsid w:val="00CB0DFD"/>
    <w:rsid w:val="00CB1774"/>
    <w:rsid w:val="00CB186B"/>
    <w:rsid w:val="00CB18B7"/>
    <w:rsid w:val="00CB24F7"/>
    <w:rsid w:val="00CB3326"/>
    <w:rsid w:val="00CB3327"/>
    <w:rsid w:val="00CB3B66"/>
    <w:rsid w:val="00CB3B97"/>
    <w:rsid w:val="00CB3C38"/>
    <w:rsid w:val="00CB3F75"/>
    <w:rsid w:val="00CB4700"/>
    <w:rsid w:val="00CB5925"/>
    <w:rsid w:val="00CB6B43"/>
    <w:rsid w:val="00CB7649"/>
    <w:rsid w:val="00CB7CB1"/>
    <w:rsid w:val="00CB7E54"/>
    <w:rsid w:val="00CC0EB3"/>
    <w:rsid w:val="00CC1736"/>
    <w:rsid w:val="00CC27A9"/>
    <w:rsid w:val="00CC308D"/>
    <w:rsid w:val="00CC3491"/>
    <w:rsid w:val="00CC3DA2"/>
    <w:rsid w:val="00CC4FB6"/>
    <w:rsid w:val="00CC5871"/>
    <w:rsid w:val="00CC594D"/>
    <w:rsid w:val="00CC6ED4"/>
    <w:rsid w:val="00CC71AB"/>
    <w:rsid w:val="00CC7578"/>
    <w:rsid w:val="00CC7CD3"/>
    <w:rsid w:val="00CD00BB"/>
    <w:rsid w:val="00CD0117"/>
    <w:rsid w:val="00CD05F2"/>
    <w:rsid w:val="00CD0701"/>
    <w:rsid w:val="00CD0CA4"/>
    <w:rsid w:val="00CD1010"/>
    <w:rsid w:val="00CD1411"/>
    <w:rsid w:val="00CD164B"/>
    <w:rsid w:val="00CD1CE5"/>
    <w:rsid w:val="00CD1F21"/>
    <w:rsid w:val="00CD27E1"/>
    <w:rsid w:val="00CD2E17"/>
    <w:rsid w:val="00CD320A"/>
    <w:rsid w:val="00CD3D19"/>
    <w:rsid w:val="00CD402D"/>
    <w:rsid w:val="00CD439F"/>
    <w:rsid w:val="00CD46B1"/>
    <w:rsid w:val="00CD49C7"/>
    <w:rsid w:val="00CD4C5F"/>
    <w:rsid w:val="00CD50B4"/>
    <w:rsid w:val="00CD6727"/>
    <w:rsid w:val="00CD6ACE"/>
    <w:rsid w:val="00CD6C24"/>
    <w:rsid w:val="00CD6E72"/>
    <w:rsid w:val="00CD6F5F"/>
    <w:rsid w:val="00CE051E"/>
    <w:rsid w:val="00CE05AD"/>
    <w:rsid w:val="00CE0B61"/>
    <w:rsid w:val="00CE118B"/>
    <w:rsid w:val="00CE1269"/>
    <w:rsid w:val="00CE17F9"/>
    <w:rsid w:val="00CE2190"/>
    <w:rsid w:val="00CE2BE5"/>
    <w:rsid w:val="00CE2F08"/>
    <w:rsid w:val="00CE354A"/>
    <w:rsid w:val="00CE41C1"/>
    <w:rsid w:val="00CE439A"/>
    <w:rsid w:val="00CE4AAB"/>
    <w:rsid w:val="00CE4CEC"/>
    <w:rsid w:val="00CE56EB"/>
    <w:rsid w:val="00CE583F"/>
    <w:rsid w:val="00CE7163"/>
    <w:rsid w:val="00CE71C0"/>
    <w:rsid w:val="00CF033D"/>
    <w:rsid w:val="00CF0AC5"/>
    <w:rsid w:val="00CF0D32"/>
    <w:rsid w:val="00CF10E9"/>
    <w:rsid w:val="00CF1757"/>
    <w:rsid w:val="00CF1FEC"/>
    <w:rsid w:val="00CF2D6A"/>
    <w:rsid w:val="00CF360E"/>
    <w:rsid w:val="00CF36A1"/>
    <w:rsid w:val="00CF426A"/>
    <w:rsid w:val="00CF4367"/>
    <w:rsid w:val="00CF43F3"/>
    <w:rsid w:val="00CF516A"/>
    <w:rsid w:val="00CF5EEB"/>
    <w:rsid w:val="00CF6106"/>
    <w:rsid w:val="00CF63E4"/>
    <w:rsid w:val="00CF64D3"/>
    <w:rsid w:val="00CF74A9"/>
    <w:rsid w:val="00CF789D"/>
    <w:rsid w:val="00CF7916"/>
    <w:rsid w:val="00D0034D"/>
    <w:rsid w:val="00D008C1"/>
    <w:rsid w:val="00D00ADC"/>
    <w:rsid w:val="00D012C7"/>
    <w:rsid w:val="00D0135E"/>
    <w:rsid w:val="00D01ABC"/>
    <w:rsid w:val="00D02165"/>
    <w:rsid w:val="00D02710"/>
    <w:rsid w:val="00D028A4"/>
    <w:rsid w:val="00D02E9B"/>
    <w:rsid w:val="00D03073"/>
    <w:rsid w:val="00D031D2"/>
    <w:rsid w:val="00D03B6F"/>
    <w:rsid w:val="00D03D25"/>
    <w:rsid w:val="00D04788"/>
    <w:rsid w:val="00D04CFC"/>
    <w:rsid w:val="00D05246"/>
    <w:rsid w:val="00D05448"/>
    <w:rsid w:val="00D06627"/>
    <w:rsid w:val="00D073D7"/>
    <w:rsid w:val="00D07572"/>
    <w:rsid w:val="00D07BD0"/>
    <w:rsid w:val="00D07BFD"/>
    <w:rsid w:val="00D07D0B"/>
    <w:rsid w:val="00D07DD8"/>
    <w:rsid w:val="00D1074B"/>
    <w:rsid w:val="00D10BEC"/>
    <w:rsid w:val="00D10DEA"/>
    <w:rsid w:val="00D10F5C"/>
    <w:rsid w:val="00D112CD"/>
    <w:rsid w:val="00D11C56"/>
    <w:rsid w:val="00D11E88"/>
    <w:rsid w:val="00D11F1F"/>
    <w:rsid w:val="00D122E2"/>
    <w:rsid w:val="00D12553"/>
    <w:rsid w:val="00D12F35"/>
    <w:rsid w:val="00D133F0"/>
    <w:rsid w:val="00D1364F"/>
    <w:rsid w:val="00D13754"/>
    <w:rsid w:val="00D1427C"/>
    <w:rsid w:val="00D14F48"/>
    <w:rsid w:val="00D1521C"/>
    <w:rsid w:val="00D16273"/>
    <w:rsid w:val="00D167AE"/>
    <w:rsid w:val="00D1698F"/>
    <w:rsid w:val="00D16B0A"/>
    <w:rsid w:val="00D16EE2"/>
    <w:rsid w:val="00D17BF8"/>
    <w:rsid w:val="00D202E1"/>
    <w:rsid w:val="00D20435"/>
    <w:rsid w:val="00D2080C"/>
    <w:rsid w:val="00D2082C"/>
    <w:rsid w:val="00D20EB4"/>
    <w:rsid w:val="00D210B9"/>
    <w:rsid w:val="00D215DA"/>
    <w:rsid w:val="00D2192E"/>
    <w:rsid w:val="00D21DC3"/>
    <w:rsid w:val="00D22395"/>
    <w:rsid w:val="00D223DE"/>
    <w:rsid w:val="00D22482"/>
    <w:rsid w:val="00D2270B"/>
    <w:rsid w:val="00D22908"/>
    <w:rsid w:val="00D23A29"/>
    <w:rsid w:val="00D23F44"/>
    <w:rsid w:val="00D2445F"/>
    <w:rsid w:val="00D2448B"/>
    <w:rsid w:val="00D2467A"/>
    <w:rsid w:val="00D24F02"/>
    <w:rsid w:val="00D24FDD"/>
    <w:rsid w:val="00D25F42"/>
    <w:rsid w:val="00D25F77"/>
    <w:rsid w:val="00D26230"/>
    <w:rsid w:val="00D2659C"/>
    <w:rsid w:val="00D2663B"/>
    <w:rsid w:val="00D26794"/>
    <w:rsid w:val="00D268A7"/>
    <w:rsid w:val="00D26A49"/>
    <w:rsid w:val="00D26CFB"/>
    <w:rsid w:val="00D26FF5"/>
    <w:rsid w:val="00D27C6D"/>
    <w:rsid w:val="00D30077"/>
    <w:rsid w:val="00D30806"/>
    <w:rsid w:val="00D312C9"/>
    <w:rsid w:val="00D31386"/>
    <w:rsid w:val="00D31EEC"/>
    <w:rsid w:val="00D31F9A"/>
    <w:rsid w:val="00D321D2"/>
    <w:rsid w:val="00D3283E"/>
    <w:rsid w:val="00D32DD4"/>
    <w:rsid w:val="00D32FDE"/>
    <w:rsid w:val="00D334DB"/>
    <w:rsid w:val="00D34871"/>
    <w:rsid w:val="00D35CE1"/>
    <w:rsid w:val="00D35E73"/>
    <w:rsid w:val="00D35ECC"/>
    <w:rsid w:val="00D35F15"/>
    <w:rsid w:val="00D36193"/>
    <w:rsid w:val="00D3654A"/>
    <w:rsid w:val="00D37984"/>
    <w:rsid w:val="00D37D00"/>
    <w:rsid w:val="00D4019A"/>
    <w:rsid w:val="00D40881"/>
    <w:rsid w:val="00D417BF"/>
    <w:rsid w:val="00D419C5"/>
    <w:rsid w:val="00D4216B"/>
    <w:rsid w:val="00D4268E"/>
    <w:rsid w:val="00D42E70"/>
    <w:rsid w:val="00D4323C"/>
    <w:rsid w:val="00D43F54"/>
    <w:rsid w:val="00D44631"/>
    <w:rsid w:val="00D44A75"/>
    <w:rsid w:val="00D44D14"/>
    <w:rsid w:val="00D452E0"/>
    <w:rsid w:val="00D453A2"/>
    <w:rsid w:val="00D4544D"/>
    <w:rsid w:val="00D45917"/>
    <w:rsid w:val="00D45930"/>
    <w:rsid w:val="00D45D03"/>
    <w:rsid w:val="00D45D8A"/>
    <w:rsid w:val="00D46062"/>
    <w:rsid w:val="00D4650F"/>
    <w:rsid w:val="00D469B0"/>
    <w:rsid w:val="00D46FE5"/>
    <w:rsid w:val="00D470B6"/>
    <w:rsid w:val="00D5000A"/>
    <w:rsid w:val="00D502C1"/>
    <w:rsid w:val="00D50408"/>
    <w:rsid w:val="00D50920"/>
    <w:rsid w:val="00D50EDF"/>
    <w:rsid w:val="00D51DB5"/>
    <w:rsid w:val="00D527DB"/>
    <w:rsid w:val="00D534A1"/>
    <w:rsid w:val="00D53E16"/>
    <w:rsid w:val="00D540E1"/>
    <w:rsid w:val="00D54DEB"/>
    <w:rsid w:val="00D550F9"/>
    <w:rsid w:val="00D55D29"/>
    <w:rsid w:val="00D56605"/>
    <w:rsid w:val="00D60144"/>
    <w:rsid w:val="00D60537"/>
    <w:rsid w:val="00D60FE7"/>
    <w:rsid w:val="00D61082"/>
    <w:rsid w:val="00D61D9E"/>
    <w:rsid w:val="00D61F42"/>
    <w:rsid w:val="00D6251F"/>
    <w:rsid w:val="00D629F7"/>
    <w:rsid w:val="00D62B79"/>
    <w:rsid w:val="00D62D40"/>
    <w:rsid w:val="00D6300E"/>
    <w:rsid w:val="00D65AA6"/>
    <w:rsid w:val="00D65F2E"/>
    <w:rsid w:val="00D66082"/>
    <w:rsid w:val="00D66352"/>
    <w:rsid w:val="00D669FD"/>
    <w:rsid w:val="00D66D9C"/>
    <w:rsid w:val="00D6775B"/>
    <w:rsid w:val="00D67DFC"/>
    <w:rsid w:val="00D70286"/>
    <w:rsid w:val="00D70B5D"/>
    <w:rsid w:val="00D70B79"/>
    <w:rsid w:val="00D70ECA"/>
    <w:rsid w:val="00D71519"/>
    <w:rsid w:val="00D71644"/>
    <w:rsid w:val="00D71CDC"/>
    <w:rsid w:val="00D71E05"/>
    <w:rsid w:val="00D72388"/>
    <w:rsid w:val="00D724B5"/>
    <w:rsid w:val="00D732CB"/>
    <w:rsid w:val="00D733DE"/>
    <w:rsid w:val="00D73B7F"/>
    <w:rsid w:val="00D74251"/>
    <w:rsid w:val="00D7430C"/>
    <w:rsid w:val="00D74999"/>
    <w:rsid w:val="00D750FE"/>
    <w:rsid w:val="00D75A62"/>
    <w:rsid w:val="00D76201"/>
    <w:rsid w:val="00D769EF"/>
    <w:rsid w:val="00D7702C"/>
    <w:rsid w:val="00D772FE"/>
    <w:rsid w:val="00D774FA"/>
    <w:rsid w:val="00D77F89"/>
    <w:rsid w:val="00D8026D"/>
    <w:rsid w:val="00D8059B"/>
    <w:rsid w:val="00D80A97"/>
    <w:rsid w:val="00D80DF3"/>
    <w:rsid w:val="00D81161"/>
    <w:rsid w:val="00D820F8"/>
    <w:rsid w:val="00D82B45"/>
    <w:rsid w:val="00D82D71"/>
    <w:rsid w:val="00D82EF2"/>
    <w:rsid w:val="00D837B2"/>
    <w:rsid w:val="00D83868"/>
    <w:rsid w:val="00D8389A"/>
    <w:rsid w:val="00D83DE3"/>
    <w:rsid w:val="00D83E3B"/>
    <w:rsid w:val="00D85286"/>
    <w:rsid w:val="00D85696"/>
    <w:rsid w:val="00D86601"/>
    <w:rsid w:val="00D86606"/>
    <w:rsid w:val="00D87952"/>
    <w:rsid w:val="00D87ACD"/>
    <w:rsid w:val="00D87D79"/>
    <w:rsid w:val="00D87E88"/>
    <w:rsid w:val="00D87EC7"/>
    <w:rsid w:val="00D87ECD"/>
    <w:rsid w:val="00D90454"/>
    <w:rsid w:val="00D90677"/>
    <w:rsid w:val="00D9101C"/>
    <w:rsid w:val="00D91125"/>
    <w:rsid w:val="00D91132"/>
    <w:rsid w:val="00D91502"/>
    <w:rsid w:val="00D9227D"/>
    <w:rsid w:val="00D924FC"/>
    <w:rsid w:val="00D92F62"/>
    <w:rsid w:val="00D9300A"/>
    <w:rsid w:val="00D93072"/>
    <w:rsid w:val="00D934BE"/>
    <w:rsid w:val="00D94D50"/>
    <w:rsid w:val="00D94F98"/>
    <w:rsid w:val="00D955A5"/>
    <w:rsid w:val="00D958C4"/>
    <w:rsid w:val="00D95BBD"/>
    <w:rsid w:val="00D95CB5"/>
    <w:rsid w:val="00D961AD"/>
    <w:rsid w:val="00D967B6"/>
    <w:rsid w:val="00D96ABB"/>
    <w:rsid w:val="00D96BDE"/>
    <w:rsid w:val="00D96E91"/>
    <w:rsid w:val="00D97170"/>
    <w:rsid w:val="00D9724B"/>
    <w:rsid w:val="00DA0686"/>
    <w:rsid w:val="00DA080B"/>
    <w:rsid w:val="00DA0953"/>
    <w:rsid w:val="00DA0C47"/>
    <w:rsid w:val="00DA1B08"/>
    <w:rsid w:val="00DA22F1"/>
    <w:rsid w:val="00DA24D0"/>
    <w:rsid w:val="00DA2543"/>
    <w:rsid w:val="00DA30FA"/>
    <w:rsid w:val="00DA394D"/>
    <w:rsid w:val="00DA3C56"/>
    <w:rsid w:val="00DA3EE7"/>
    <w:rsid w:val="00DA42CC"/>
    <w:rsid w:val="00DA5EF6"/>
    <w:rsid w:val="00DA5F0D"/>
    <w:rsid w:val="00DA60E1"/>
    <w:rsid w:val="00DA61B4"/>
    <w:rsid w:val="00DA6210"/>
    <w:rsid w:val="00DA6827"/>
    <w:rsid w:val="00DA7640"/>
    <w:rsid w:val="00DA78B0"/>
    <w:rsid w:val="00DA7AFD"/>
    <w:rsid w:val="00DA7B9B"/>
    <w:rsid w:val="00DA7F9D"/>
    <w:rsid w:val="00DB074C"/>
    <w:rsid w:val="00DB17A0"/>
    <w:rsid w:val="00DB2558"/>
    <w:rsid w:val="00DB2CF4"/>
    <w:rsid w:val="00DB344E"/>
    <w:rsid w:val="00DB378B"/>
    <w:rsid w:val="00DB3C3A"/>
    <w:rsid w:val="00DB3FC8"/>
    <w:rsid w:val="00DB5F8B"/>
    <w:rsid w:val="00DB6306"/>
    <w:rsid w:val="00DB67F6"/>
    <w:rsid w:val="00DB6BBB"/>
    <w:rsid w:val="00DB70C0"/>
    <w:rsid w:val="00DB767A"/>
    <w:rsid w:val="00DB78DA"/>
    <w:rsid w:val="00DB7F32"/>
    <w:rsid w:val="00DC0326"/>
    <w:rsid w:val="00DC093D"/>
    <w:rsid w:val="00DC1628"/>
    <w:rsid w:val="00DC20B5"/>
    <w:rsid w:val="00DC3764"/>
    <w:rsid w:val="00DC42BA"/>
    <w:rsid w:val="00DC458A"/>
    <w:rsid w:val="00DC487F"/>
    <w:rsid w:val="00DC4B07"/>
    <w:rsid w:val="00DC502D"/>
    <w:rsid w:val="00DC5A77"/>
    <w:rsid w:val="00DC5AD5"/>
    <w:rsid w:val="00DC5D1A"/>
    <w:rsid w:val="00DC5E52"/>
    <w:rsid w:val="00DC5F70"/>
    <w:rsid w:val="00DC6B55"/>
    <w:rsid w:val="00DC739B"/>
    <w:rsid w:val="00DC73CC"/>
    <w:rsid w:val="00DC7CA3"/>
    <w:rsid w:val="00DC7D67"/>
    <w:rsid w:val="00DD0067"/>
    <w:rsid w:val="00DD0223"/>
    <w:rsid w:val="00DD0474"/>
    <w:rsid w:val="00DD0678"/>
    <w:rsid w:val="00DD0CF8"/>
    <w:rsid w:val="00DD0ECE"/>
    <w:rsid w:val="00DD0F00"/>
    <w:rsid w:val="00DD1345"/>
    <w:rsid w:val="00DD2584"/>
    <w:rsid w:val="00DD2FDA"/>
    <w:rsid w:val="00DD305F"/>
    <w:rsid w:val="00DD375C"/>
    <w:rsid w:val="00DD45EB"/>
    <w:rsid w:val="00DD46BE"/>
    <w:rsid w:val="00DD474C"/>
    <w:rsid w:val="00DD56E2"/>
    <w:rsid w:val="00DD5932"/>
    <w:rsid w:val="00DD594C"/>
    <w:rsid w:val="00DD5B1F"/>
    <w:rsid w:val="00DD5CC6"/>
    <w:rsid w:val="00DD62FB"/>
    <w:rsid w:val="00DD68E0"/>
    <w:rsid w:val="00DD6C84"/>
    <w:rsid w:val="00DD747C"/>
    <w:rsid w:val="00DD76D0"/>
    <w:rsid w:val="00DD79CC"/>
    <w:rsid w:val="00DD7F0E"/>
    <w:rsid w:val="00DE0675"/>
    <w:rsid w:val="00DE0E22"/>
    <w:rsid w:val="00DE0E33"/>
    <w:rsid w:val="00DE14F6"/>
    <w:rsid w:val="00DE1B20"/>
    <w:rsid w:val="00DE1BDF"/>
    <w:rsid w:val="00DE21FF"/>
    <w:rsid w:val="00DE2B42"/>
    <w:rsid w:val="00DE42A4"/>
    <w:rsid w:val="00DE5091"/>
    <w:rsid w:val="00DE58BE"/>
    <w:rsid w:val="00DE67F4"/>
    <w:rsid w:val="00DE68D1"/>
    <w:rsid w:val="00DE7289"/>
    <w:rsid w:val="00DE7E52"/>
    <w:rsid w:val="00DF027F"/>
    <w:rsid w:val="00DF0870"/>
    <w:rsid w:val="00DF0B3D"/>
    <w:rsid w:val="00DF1F32"/>
    <w:rsid w:val="00DF20C0"/>
    <w:rsid w:val="00DF2CA3"/>
    <w:rsid w:val="00DF2DBC"/>
    <w:rsid w:val="00DF2E9D"/>
    <w:rsid w:val="00DF3051"/>
    <w:rsid w:val="00DF3154"/>
    <w:rsid w:val="00DF3AFE"/>
    <w:rsid w:val="00DF47E9"/>
    <w:rsid w:val="00DF4B15"/>
    <w:rsid w:val="00DF4B97"/>
    <w:rsid w:val="00DF4BD5"/>
    <w:rsid w:val="00DF57F2"/>
    <w:rsid w:val="00DF69F6"/>
    <w:rsid w:val="00DF6B8E"/>
    <w:rsid w:val="00DF6E55"/>
    <w:rsid w:val="00DF72BA"/>
    <w:rsid w:val="00DF733E"/>
    <w:rsid w:val="00DF7656"/>
    <w:rsid w:val="00DF7A93"/>
    <w:rsid w:val="00DF7C20"/>
    <w:rsid w:val="00DF7ECA"/>
    <w:rsid w:val="00DF7FCE"/>
    <w:rsid w:val="00E0031C"/>
    <w:rsid w:val="00E00B8E"/>
    <w:rsid w:val="00E01ABE"/>
    <w:rsid w:val="00E0260E"/>
    <w:rsid w:val="00E027FE"/>
    <w:rsid w:val="00E02CB9"/>
    <w:rsid w:val="00E02E2C"/>
    <w:rsid w:val="00E0459A"/>
    <w:rsid w:val="00E047AD"/>
    <w:rsid w:val="00E04BBE"/>
    <w:rsid w:val="00E04DD7"/>
    <w:rsid w:val="00E0510D"/>
    <w:rsid w:val="00E057FB"/>
    <w:rsid w:val="00E05EDB"/>
    <w:rsid w:val="00E07B59"/>
    <w:rsid w:val="00E07BDF"/>
    <w:rsid w:val="00E10695"/>
    <w:rsid w:val="00E10859"/>
    <w:rsid w:val="00E1098D"/>
    <w:rsid w:val="00E11794"/>
    <w:rsid w:val="00E1186E"/>
    <w:rsid w:val="00E11950"/>
    <w:rsid w:val="00E11C24"/>
    <w:rsid w:val="00E12DFF"/>
    <w:rsid w:val="00E13455"/>
    <w:rsid w:val="00E14AAE"/>
    <w:rsid w:val="00E150B1"/>
    <w:rsid w:val="00E1512C"/>
    <w:rsid w:val="00E154D5"/>
    <w:rsid w:val="00E17553"/>
    <w:rsid w:val="00E176AF"/>
    <w:rsid w:val="00E17866"/>
    <w:rsid w:val="00E17C9C"/>
    <w:rsid w:val="00E201F5"/>
    <w:rsid w:val="00E209AA"/>
    <w:rsid w:val="00E20AE4"/>
    <w:rsid w:val="00E20E39"/>
    <w:rsid w:val="00E213B4"/>
    <w:rsid w:val="00E2165A"/>
    <w:rsid w:val="00E21CB6"/>
    <w:rsid w:val="00E221C0"/>
    <w:rsid w:val="00E237A2"/>
    <w:rsid w:val="00E2381F"/>
    <w:rsid w:val="00E23A4E"/>
    <w:rsid w:val="00E23C0C"/>
    <w:rsid w:val="00E23DB1"/>
    <w:rsid w:val="00E23F0F"/>
    <w:rsid w:val="00E24198"/>
    <w:rsid w:val="00E24BA8"/>
    <w:rsid w:val="00E24D99"/>
    <w:rsid w:val="00E250CF"/>
    <w:rsid w:val="00E25ED8"/>
    <w:rsid w:val="00E2611D"/>
    <w:rsid w:val="00E26833"/>
    <w:rsid w:val="00E26A25"/>
    <w:rsid w:val="00E26E1A"/>
    <w:rsid w:val="00E26EA3"/>
    <w:rsid w:val="00E2722B"/>
    <w:rsid w:val="00E273CB"/>
    <w:rsid w:val="00E273D3"/>
    <w:rsid w:val="00E27C1B"/>
    <w:rsid w:val="00E30820"/>
    <w:rsid w:val="00E30BB2"/>
    <w:rsid w:val="00E314A9"/>
    <w:rsid w:val="00E31839"/>
    <w:rsid w:val="00E3190C"/>
    <w:rsid w:val="00E3196C"/>
    <w:rsid w:val="00E31A6C"/>
    <w:rsid w:val="00E31E54"/>
    <w:rsid w:val="00E31EE5"/>
    <w:rsid w:val="00E3300E"/>
    <w:rsid w:val="00E33692"/>
    <w:rsid w:val="00E34624"/>
    <w:rsid w:val="00E348C9"/>
    <w:rsid w:val="00E34E3C"/>
    <w:rsid w:val="00E34F0C"/>
    <w:rsid w:val="00E350D0"/>
    <w:rsid w:val="00E35708"/>
    <w:rsid w:val="00E36279"/>
    <w:rsid w:val="00E36D8A"/>
    <w:rsid w:val="00E3715D"/>
    <w:rsid w:val="00E375FF"/>
    <w:rsid w:val="00E400CB"/>
    <w:rsid w:val="00E402D0"/>
    <w:rsid w:val="00E405B7"/>
    <w:rsid w:val="00E4062F"/>
    <w:rsid w:val="00E407BD"/>
    <w:rsid w:val="00E4088A"/>
    <w:rsid w:val="00E40AE6"/>
    <w:rsid w:val="00E41861"/>
    <w:rsid w:val="00E41932"/>
    <w:rsid w:val="00E4279A"/>
    <w:rsid w:val="00E4284C"/>
    <w:rsid w:val="00E433CF"/>
    <w:rsid w:val="00E43560"/>
    <w:rsid w:val="00E438A6"/>
    <w:rsid w:val="00E4465F"/>
    <w:rsid w:val="00E44C92"/>
    <w:rsid w:val="00E44E3D"/>
    <w:rsid w:val="00E44F11"/>
    <w:rsid w:val="00E4588A"/>
    <w:rsid w:val="00E45B74"/>
    <w:rsid w:val="00E4674A"/>
    <w:rsid w:val="00E467C0"/>
    <w:rsid w:val="00E4689B"/>
    <w:rsid w:val="00E46F8D"/>
    <w:rsid w:val="00E50A1C"/>
    <w:rsid w:val="00E50A4C"/>
    <w:rsid w:val="00E50BFB"/>
    <w:rsid w:val="00E51011"/>
    <w:rsid w:val="00E510BD"/>
    <w:rsid w:val="00E51622"/>
    <w:rsid w:val="00E518F7"/>
    <w:rsid w:val="00E51B36"/>
    <w:rsid w:val="00E534A0"/>
    <w:rsid w:val="00E53533"/>
    <w:rsid w:val="00E54A20"/>
    <w:rsid w:val="00E54FC0"/>
    <w:rsid w:val="00E55760"/>
    <w:rsid w:val="00E55765"/>
    <w:rsid w:val="00E56932"/>
    <w:rsid w:val="00E56C19"/>
    <w:rsid w:val="00E579E5"/>
    <w:rsid w:val="00E603C5"/>
    <w:rsid w:val="00E604A5"/>
    <w:rsid w:val="00E6061C"/>
    <w:rsid w:val="00E60701"/>
    <w:rsid w:val="00E60966"/>
    <w:rsid w:val="00E60B76"/>
    <w:rsid w:val="00E60C41"/>
    <w:rsid w:val="00E60E83"/>
    <w:rsid w:val="00E60ED6"/>
    <w:rsid w:val="00E6267D"/>
    <w:rsid w:val="00E6318D"/>
    <w:rsid w:val="00E63451"/>
    <w:rsid w:val="00E6346B"/>
    <w:rsid w:val="00E63AD7"/>
    <w:rsid w:val="00E63D6A"/>
    <w:rsid w:val="00E642C8"/>
    <w:rsid w:val="00E64B68"/>
    <w:rsid w:val="00E64F56"/>
    <w:rsid w:val="00E65B6E"/>
    <w:rsid w:val="00E6603B"/>
    <w:rsid w:val="00E6619D"/>
    <w:rsid w:val="00E665A2"/>
    <w:rsid w:val="00E66AA3"/>
    <w:rsid w:val="00E66D78"/>
    <w:rsid w:val="00E66F27"/>
    <w:rsid w:val="00E672D8"/>
    <w:rsid w:val="00E67A7C"/>
    <w:rsid w:val="00E67CD3"/>
    <w:rsid w:val="00E67ED1"/>
    <w:rsid w:val="00E7015F"/>
    <w:rsid w:val="00E70C0E"/>
    <w:rsid w:val="00E70D25"/>
    <w:rsid w:val="00E70E84"/>
    <w:rsid w:val="00E70F3B"/>
    <w:rsid w:val="00E711A7"/>
    <w:rsid w:val="00E7191F"/>
    <w:rsid w:val="00E72516"/>
    <w:rsid w:val="00E72795"/>
    <w:rsid w:val="00E72BFC"/>
    <w:rsid w:val="00E72E15"/>
    <w:rsid w:val="00E733CA"/>
    <w:rsid w:val="00E73552"/>
    <w:rsid w:val="00E73641"/>
    <w:rsid w:val="00E7382D"/>
    <w:rsid w:val="00E74685"/>
    <w:rsid w:val="00E7486D"/>
    <w:rsid w:val="00E76281"/>
    <w:rsid w:val="00E764EE"/>
    <w:rsid w:val="00E7713A"/>
    <w:rsid w:val="00E77650"/>
    <w:rsid w:val="00E77AD7"/>
    <w:rsid w:val="00E80268"/>
    <w:rsid w:val="00E80286"/>
    <w:rsid w:val="00E80307"/>
    <w:rsid w:val="00E80586"/>
    <w:rsid w:val="00E80784"/>
    <w:rsid w:val="00E80A09"/>
    <w:rsid w:val="00E80ED8"/>
    <w:rsid w:val="00E80F06"/>
    <w:rsid w:val="00E80FAC"/>
    <w:rsid w:val="00E81287"/>
    <w:rsid w:val="00E812EC"/>
    <w:rsid w:val="00E817E8"/>
    <w:rsid w:val="00E81892"/>
    <w:rsid w:val="00E818CF"/>
    <w:rsid w:val="00E81C70"/>
    <w:rsid w:val="00E81D63"/>
    <w:rsid w:val="00E8209F"/>
    <w:rsid w:val="00E83118"/>
    <w:rsid w:val="00E83241"/>
    <w:rsid w:val="00E83467"/>
    <w:rsid w:val="00E83B42"/>
    <w:rsid w:val="00E843C9"/>
    <w:rsid w:val="00E846D7"/>
    <w:rsid w:val="00E8483F"/>
    <w:rsid w:val="00E84904"/>
    <w:rsid w:val="00E85A0E"/>
    <w:rsid w:val="00E86005"/>
    <w:rsid w:val="00E8685C"/>
    <w:rsid w:val="00E86EB3"/>
    <w:rsid w:val="00E870BC"/>
    <w:rsid w:val="00E87520"/>
    <w:rsid w:val="00E8789C"/>
    <w:rsid w:val="00E87951"/>
    <w:rsid w:val="00E87A3E"/>
    <w:rsid w:val="00E87FCF"/>
    <w:rsid w:val="00E900D7"/>
    <w:rsid w:val="00E90264"/>
    <w:rsid w:val="00E90485"/>
    <w:rsid w:val="00E91681"/>
    <w:rsid w:val="00E916EB"/>
    <w:rsid w:val="00E917F0"/>
    <w:rsid w:val="00E91FF3"/>
    <w:rsid w:val="00E923B3"/>
    <w:rsid w:val="00E9243A"/>
    <w:rsid w:val="00E92510"/>
    <w:rsid w:val="00E9339C"/>
    <w:rsid w:val="00E935F5"/>
    <w:rsid w:val="00E93C84"/>
    <w:rsid w:val="00E95018"/>
    <w:rsid w:val="00E950ED"/>
    <w:rsid w:val="00E95208"/>
    <w:rsid w:val="00E95A47"/>
    <w:rsid w:val="00E95BEA"/>
    <w:rsid w:val="00E95D34"/>
    <w:rsid w:val="00E96346"/>
    <w:rsid w:val="00E9649C"/>
    <w:rsid w:val="00E96916"/>
    <w:rsid w:val="00E969A8"/>
    <w:rsid w:val="00E9746D"/>
    <w:rsid w:val="00EA068B"/>
    <w:rsid w:val="00EA0861"/>
    <w:rsid w:val="00EA0915"/>
    <w:rsid w:val="00EA0DF3"/>
    <w:rsid w:val="00EA2187"/>
    <w:rsid w:val="00EA2465"/>
    <w:rsid w:val="00EA2630"/>
    <w:rsid w:val="00EA2A5E"/>
    <w:rsid w:val="00EA2AF0"/>
    <w:rsid w:val="00EA2F9B"/>
    <w:rsid w:val="00EA34D8"/>
    <w:rsid w:val="00EA3937"/>
    <w:rsid w:val="00EA4767"/>
    <w:rsid w:val="00EA4AE8"/>
    <w:rsid w:val="00EA54D2"/>
    <w:rsid w:val="00EA56A6"/>
    <w:rsid w:val="00EA5DC4"/>
    <w:rsid w:val="00EA6264"/>
    <w:rsid w:val="00EA6B8D"/>
    <w:rsid w:val="00EA74D2"/>
    <w:rsid w:val="00EA753C"/>
    <w:rsid w:val="00EA798D"/>
    <w:rsid w:val="00EB0550"/>
    <w:rsid w:val="00EB09A1"/>
    <w:rsid w:val="00EB11E1"/>
    <w:rsid w:val="00EB1AFE"/>
    <w:rsid w:val="00EB2A98"/>
    <w:rsid w:val="00EB2BE6"/>
    <w:rsid w:val="00EB301F"/>
    <w:rsid w:val="00EB31F2"/>
    <w:rsid w:val="00EB35CF"/>
    <w:rsid w:val="00EB3A60"/>
    <w:rsid w:val="00EB3C28"/>
    <w:rsid w:val="00EB3D1F"/>
    <w:rsid w:val="00EB3D91"/>
    <w:rsid w:val="00EB46E1"/>
    <w:rsid w:val="00EB4882"/>
    <w:rsid w:val="00EB4A5F"/>
    <w:rsid w:val="00EB4E3D"/>
    <w:rsid w:val="00EB5FAC"/>
    <w:rsid w:val="00EB60E7"/>
    <w:rsid w:val="00EB6E69"/>
    <w:rsid w:val="00EB6E6C"/>
    <w:rsid w:val="00EB7222"/>
    <w:rsid w:val="00EB7D1E"/>
    <w:rsid w:val="00EB7E98"/>
    <w:rsid w:val="00EB7EFB"/>
    <w:rsid w:val="00EC049D"/>
    <w:rsid w:val="00EC068A"/>
    <w:rsid w:val="00EC0AAB"/>
    <w:rsid w:val="00EC1225"/>
    <w:rsid w:val="00EC25A5"/>
    <w:rsid w:val="00EC28B1"/>
    <w:rsid w:val="00EC2A56"/>
    <w:rsid w:val="00EC2C42"/>
    <w:rsid w:val="00EC2D3E"/>
    <w:rsid w:val="00EC3398"/>
    <w:rsid w:val="00EC34F9"/>
    <w:rsid w:val="00EC39A8"/>
    <w:rsid w:val="00EC39AA"/>
    <w:rsid w:val="00EC3E68"/>
    <w:rsid w:val="00EC4F68"/>
    <w:rsid w:val="00EC5170"/>
    <w:rsid w:val="00EC54D7"/>
    <w:rsid w:val="00EC55B5"/>
    <w:rsid w:val="00EC65CE"/>
    <w:rsid w:val="00EC6702"/>
    <w:rsid w:val="00EC6D11"/>
    <w:rsid w:val="00EC778F"/>
    <w:rsid w:val="00ED0163"/>
    <w:rsid w:val="00ED0349"/>
    <w:rsid w:val="00ED07E8"/>
    <w:rsid w:val="00ED0C22"/>
    <w:rsid w:val="00ED0EA8"/>
    <w:rsid w:val="00ED1010"/>
    <w:rsid w:val="00ED1D3D"/>
    <w:rsid w:val="00ED203F"/>
    <w:rsid w:val="00ED31DE"/>
    <w:rsid w:val="00ED3EBA"/>
    <w:rsid w:val="00ED4175"/>
    <w:rsid w:val="00ED4CCC"/>
    <w:rsid w:val="00ED5104"/>
    <w:rsid w:val="00ED5AC9"/>
    <w:rsid w:val="00ED5B00"/>
    <w:rsid w:val="00ED6658"/>
    <w:rsid w:val="00ED6673"/>
    <w:rsid w:val="00ED6C9E"/>
    <w:rsid w:val="00ED722D"/>
    <w:rsid w:val="00ED74EC"/>
    <w:rsid w:val="00EE00E4"/>
    <w:rsid w:val="00EE0940"/>
    <w:rsid w:val="00EE14D9"/>
    <w:rsid w:val="00EE15C5"/>
    <w:rsid w:val="00EE2695"/>
    <w:rsid w:val="00EE26A4"/>
    <w:rsid w:val="00EE26D0"/>
    <w:rsid w:val="00EE279C"/>
    <w:rsid w:val="00EE2EF7"/>
    <w:rsid w:val="00EE3032"/>
    <w:rsid w:val="00EE3798"/>
    <w:rsid w:val="00EE3C5B"/>
    <w:rsid w:val="00EE3C79"/>
    <w:rsid w:val="00EE3F02"/>
    <w:rsid w:val="00EE4084"/>
    <w:rsid w:val="00EE472C"/>
    <w:rsid w:val="00EE47A4"/>
    <w:rsid w:val="00EE49D9"/>
    <w:rsid w:val="00EE4AF1"/>
    <w:rsid w:val="00EE52B7"/>
    <w:rsid w:val="00EE5669"/>
    <w:rsid w:val="00EE57D0"/>
    <w:rsid w:val="00EE698C"/>
    <w:rsid w:val="00EE6CE2"/>
    <w:rsid w:val="00EE71C8"/>
    <w:rsid w:val="00EE75D9"/>
    <w:rsid w:val="00EE78BF"/>
    <w:rsid w:val="00EF011D"/>
    <w:rsid w:val="00EF0460"/>
    <w:rsid w:val="00EF0A78"/>
    <w:rsid w:val="00EF0AC2"/>
    <w:rsid w:val="00EF0BA9"/>
    <w:rsid w:val="00EF2C77"/>
    <w:rsid w:val="00EF2D50"/>
    <w:rsid w:val="00EF380E"/>
    <w:rsid w:val="00EF3C18"/>
    <w:rsid w:val="00EF3D94"/>
    <w:rsid w:val="00EF427C"/>
    <w:rsid w:val="00EF4A26"/>
    <w:rsid w:val="00EF4E3C"/>
    <w:rsid w:val="00EF5747"/>
    <w:rsid w:val="00EF685B"/>
    <w:rsid w:val="00EF6E21"/>
    <w:rsid w:val="00EF7EA9"/>
    <w:rsid w:val="00F00118"/>
    <w:rsid w:val="00F0014D"/>
    <w:rsid w:val="00F001D6"/>
    <w:rsid w:val="00F00C51"/>
    <w:rsid w:val="00F00E7A"/>
    <w:rsid w:val="00F0107D"/>
    <w:rsid w:val="00F0152B"/>
    <w:rsid w:val="00F0174F"/>
    <w:rsid w:val="00F018DF"/>
    <w:rsid w:val="00F01BBB"/>
    <w:rsid w:val="00F01E8C"/>
    <w:rsid w:val="00F01F1E"/>
    <w:rsid w:val="00F02510"/>
    <w:rsid w:val="00F031DA"/>
    <w:rsid w:val="00F03451"/>
    <w:rsid w:val="00F039BB"/>
    <w:rsid w:val="00F03BCB"/>
    <w:rsid w:val="00F04C0B"/>
    <w:rsid w:val="00F0662D"/>
    <w:rsid w:val="00F06EA9"/>
    <w:rsid w:val="00F06EBB"/>
    <w:rsid w:val="00F07008"/>
    <w:rsid w:val="00F07190"/>
    <w:rsid w:val="00F0734B"/>
    <w:rsid w:val="00F0787B"/>
    <w:rsid w:val="00F10907"/>
    <w:rsid w:val="00F10A2F"/>
    <w:rsid w:val="00F10CA3"/>
    <w:rsid w:val="00F11655"/>
    <w:rsid w:val="00F118D3"/>
    <w:rsid w:val="00F11B21"/>
    <w:rsid w:val="00F123FD"/>
    <w:rsid w:val="00F12437"/>
    <w:rsid w:val="00F125A9"/>
    <w:rsid w:val="00F127AE"/>
    <w:rsid w:val="00F12818"/>
    <w:rsid w:val="00F12ED6"/>
    <w:rsid w:val="00F13800"/>
    <w:rsid w:val="00F13830"/>
    <w:rsid w:val="00F13AEF"/>
    <w:rsid w:val="00F13B7A"/>
    <w:rsid w:val="00F13C4B"/>
    <w:rsid w:val="00F14244"/>
    <w:rsid w:val="00F1464C"/>
    <w:rsid w:val="00F147B9"/>
    <w:rsid w:val="00F14818"/>
    <w:rsid w:val="00F14F40"/>
    <w:rsid w:val="00F1522B"/>
    <w:rsid w:val="00F15765"/>
    <w:rsid w:val="00F15900"/>
    <w:rsid w:val="00F15CC9"/>
    <w:rsid w:val="00F164D5"/>
    <w:rsid w:val="00F16CEA"/>
    <w:rsid w:val="00F17026"/>
    <w:rsid w:val="00F17252"/>
    <w:rsid w:val="00F17776"/>
    <w:rsid w:val="00F17A95"/>
    <w:rsid w:val="00F20662"/>
    <w:rsid w:val="00F22401"/>
    <w:rsid w:val="00F2254F"/>
    <w:rsid w:val="00F22A07"/>
    <w:rsid w:val="00F22B07"/>
    <w:rsid w:val="00F22BC1"/>
    <w:rsid w:val="00F234BF"/>
    <w:rsid w:val="00F235EE"/>
    <w:rsid w:val="00F2392F"/>
    <w:rsid w:val="00F239F3"/>
    <w:rsid w:val="00F23C6D"/>
    <w:rsid w:val="00F23E9F"/>
    <w:rsid w:val="00F23FC8"/>
    <w:rsid w:val="00F24049"/>
    <w:rsid w:val="00F247C7"/>
    <w:rsid w:val="00F264C8"/>
    <w:rsid w:val="00F26C29"/>
    <w:rsid w:val="00F275E7"/>
    <w:rsid w:val="00F27656"/>
    <w:rsid w:val="00F279A8"/>
    <w:rsid w:val="00F27E82"/>
    <w:rsid w:val="00F309BE"/>
    <w:rsid w:val="00F30C6E"/>
    <w:rsid w:val="00F30EC9"/>
    <w:rsid w:val="00F31663"/>
    <w:rsid w:val="00F318E5"/>
    <w:rsid w:val="00F31D77"/>
    <w:rsid w:val="00F31E9C"/>
    <w:rsid w:val="00F328EF"/>
    <w:rsid w:val="00F33BC6"/>
    <w:rsid w:val="00F33CD1"/>
    <w:rsid w:val="00F33D5C"/>
    <w:rsid w:val="00F344E4"/>
    <w:rsid w:val="00F34849"/>
    <w:rsid w:val="00F3484C"/>
    <w:rsid w:val="00F35020"/>
    <w:rsid w:val="00F35A45"/>
    <w:rsid w:val="00F35BF8"/>
    <w:rsid w:val="00F35D4A"/>
    <w:rsid w:val="00F35D8A"/>
    <w:rsid w:val="00F35DD5"/>
    <w:rsid w:val="00F35EE7"/>
    <w:rsid w:val="00F36249"/>
    <w:rsid w:val="00F368CE"/>
    <w:rsid w:val="00F36CFC"/>
    <w:rsid w:val="00F36FD8"/>
    <w:rsid w:val="00F372BA"/>
    <w:rsid w:val="00F3768B"/>
    <w:rsid w:val="00F40244"/>
    <w:rsid w:val="00F405D2"/>
    <w:rsid w:val="00F40A27"/>
    <w:rsid w:val="00F40B5F"/>
    <w:rsid w:val="00F40F42"/>
    <w:rsid w:val="00F40FE8"/>
    <w:rsid w:val="00F4109D"/>
    <w:rsid w:val="00F4166F"/>
    <w:rsid w:val="00F41785"/>
    <w:rsid w:val="00F41BDF"/>
    <w:rsid w:val="00F41E57"/>
    <w:rsid w:val="00F43270"/>
    <w:rsid w:val="00F43CE9"/>
    <w:rsid w:val="00F44500"/>
    <w:rsid w:val="00F445F5"/>
    <w:rsid w:val="00F447CC"/>
    <w:rsid w:val="00F45027"/>
    <w:rsid w:val="00F45F94"/>
    <w:rsid w:val="00F46368"/>
    <w:rsid w:val="00F463D1"/>
    <w:rsid w:val="00F466D3"/>
    <w:rsid w:val="00F46A64"/>
    <w:rsid w:val="00F47167"/>
    <w:rsid w:val="00F472BD"/>
    <w:rsid w:val="00F4769B"/>
    <w:rsid w:val="00F47D68"/>
    <w:rsid w:val="00F502E4"/>
    <w:rsid w:val="00F504B7"/>
    <w:rsid w:val="00F50EC7"/>
    <w:rsid w:val="00F517E4"/>
    <w:rsid w:val="00F51996"/>
    <w:rsid w:val="00F51BEC"/>
    <w:rsid w:val="00F51C8D"/>
    <w:rsid w:val="00F52CD5"/>
    <w:rsid w:val="00F53BD2"/>
    <w:rsid w:val="00F53E6C"/>
    <w:rsid w:val="00F53ECF"/>
    <w:rsid w:val="00F54D08"/>
    <w:rsid w:val="00F55253"/>
    <w:rsid w:val="00F559AB"/>
    <w:rsid w:val="00F55E49"/>
    <w:rsid w:val="00F56230"/>
    <w:rsid w:val="00F57161"/>
    <w:rsid w:val="00F57218"/>
    <w:rsid w:val="00F5778C"/>
    <w:rsid w:val="00F60145"/>
    <w:rsid w:val="00F60C7D"/>
    <w:rsid w:val="00F60E1F"/>
    <w:rsid w:val="00F61341"/>
    <w:rsid w:val="00F61D0D"/>
    <w:rsid w:val="00F62531"/>
    <w:rsid w:val="00F628D5"/>
    <w:rsid w:val="00F62997"/>
    <w:rsid w:val="00F6307D"/>
    <w:rsid w:val="00F63519"/>
    <w:rsid w:val="00F637BA"/>
    <w:rsid w:val="00F63CF2"/>
    <w:rsid w:val="00F64275"/>
    <w:rsid w:val="00F64954"/>
    <w:rsid w:val="00F65407"/>
    <w:rsid w:val="00F65868"/>
    <w:rsid w:val="00F660F0"/>
    <w:rsid w:val="00F662BE"/>
    <w:rsid w:val="00F663E3"/>
    <w:rsid w:val="00F66858"/>
    <w:rsid w:val="00F67F0B"/>
    <w:rsid w:val="00F70ECF"/>
    <w:rsid w:val="00F71A18"/>
    <w:rsid w:val="00F71DC0"/>
    <w:rsid w:val="00F71FBE"/>
    <w:rsid w:val="00F723F3"/>
    <w:rsid w:val="00F728EA"/>
    <w:rsid w:val="00F729B3"/>
    <w:rsid w:val="00F73248"/>
    <w:rsid w:val="00F7360C"/>
    <w:rsid w:val="00F73B58"/>
    <w:rsid w:val="00F75107"/>
    <w:rsid w:val="00F76375"/>
    <w:rsid w:val="00F768D2"/>
    <w:rsid w:val="00F76E8F"/>
    <w:rsid w:val="00F77BDA"/>
    <w:rsid w:val="00F809F2"/>
    <w:rsid w:val="00F80E8A"/>
    <w:rsid w:val="00F815EC"/>
    <w:rsid w:val="00F82058"/>
    <w:rsid w:val="00F8223F"/>
    <w:rsid w:val="00F82452"/>
    <w:rsid w:val="00F826A7"/>
    <w:rsid w:val="00F82F3F"/>
    <w:rsid w:val="00F84F4F"/>
    <w:rsid w:val="00F85494"/>
    <w:rsid w:val="00F85AE4"/>
    <w:rsid w:val="00F85B9C"/>
    <w:rsid w:val="00F874D6"/>
    <w:rsid w:val="00F87835"/>
    <w:rsid w:val="00F87C99"/>
    <w:rsid w:val="00F87D70"/>
    <w:rsid w:val="00F9050A"/>
    <w:rsid w:val="00F90D3F"/>
    <w:rsid w:val="00F9100A"/>
    <w:rsid w:val="00F9164B"/>
    <w:rsid w:val="00F919E7"/>
    <w:rsid w:val="00F91DE5"/>
    <w:rsid w:val="00F92A19"/>
    <w:rsid w:val="00F93E28"/>
    <w:rsid w:val="00F9476A"/>
    <w:rsid w:val="00F959C4"/>
    <w:rsid w:val="00F95C8A"/>
    <w:rsid w:val="00F963DC"/>
    <w:rsid w:val="00FA009C"/>
    <w:rsid w:val="00FA0A46"/>
    <w:rsid w:val="00FA1CF3"/>
    <w:rsid w:val="00FA1E7B"/>
    <w:rsid w:val="00FA2AAE"/>
    <w:rsid w:val="00FA310D"/>
    <w:rsid w:val="00FA360D"/>
    <w:rsid w:val="00FA39EF"/>
    <w:rsid w:val="00FA42EC"/>
    <w:rsid w:val="00FA4370"/>
    <w:rsid w:val="00FA464D"/>
    <w:rsid w:val="00FA4729"/>
    <w:rsid w:val="00FA5116"/>
    <w:rsid w:val="00FA555C"/>
    <w:rsid w:val="00FA605C"/>
    <w:rsid w:val="00FA62D2"/>
    <w:rsid w:val="00FA6801"/>
    <w:rsid w:val="00FA6BC9"/>
    <w:rsid w:val="00FA6DB9"/>
    <w:rsid w:val="00FA7252"/>
    <w:rsid w:val="00FA7693"/>
    <w:rsid w:val="00FA7E06"/>
    <w:rsid w:val="00FA7FC7"/>
    <w:rsid w:val="00FB0DC8"/>
    <w:rsid w:val="00FB0EDF"/>
    <w:rsid w:val="00FB0F78"/>
    <w:rsid w:val="00FB1789"/>
    <w:rsid w:val="00FB1965"/>
    <w:rsid w:val="00FB1AD2"/>
    <w:rsid w:val="00FB1DE0"/>
    <w:rsid w:val="00FB1FA6"/>
    <w:rsid w:val="00FB200B"/>
    <w:rsid w:val="00FB2045"/>
    <w:rsid w:val="00FB24C9"/>
    <w:rsid w:val="00FB282A"/>
    <w:rsid w:val="00FB286E"/>
    <w:rsid w:val="00FB2BE4"/>
    <w:rsid w:val="00FB2F37"/>
    <w:rsid w:val="00FB31A4"/>
    <w:rsid w:val="00FB3819"/>
    <w:rsid w:val="00FB3878"/>
    <w:rsid w:val="00FB3FCC"/>
    <w:rsid w:val="00FB40E3"/>
    <w:rsid w:val="00FB4487"/>
    <w:rsid w:val="00FB4A4E"/>
    <w:rsid w:val="00FB4D16"/>
    <w:rsid w:val="00FB621A"/>
    <w:rsid w:val="00FB67CD"/>
    <w:rsid w:val="00FB73E6"/>
    <w:rsid w:val="00FC0187"/>
    <w:rsid w:val="00FC01EE"/>
    <w:rsid w:val="00FC0661"/>
    <w:rsid w:val="00FC088B"/>
    <w:rsid w:val="00FC0AC3"/>
    <w:rsid w:val="00FC0E81"/>
    <w:rsid w:val="00FC1015"/>
    <w:rsid w:val="00FC1430"/>
    <w:rsid w:val="00FC1F88"/>
    <w:rsid w:val="00FC235C"/>
    <w:rsid w:val="00FC25D7"/>
    <w:rsid w:val="00FC30B6"/>
    <w:rsid w:val="00FC3AFB"/>
    <w:rsid w:val="00FC529A"/>
    <w:rsid w:val="00FC550F"/>
    <w:rsid w:val="00FC600C"/>
    <w:rsid w:val="00FC6090"/>
    <w:rsid w:val="00FC68DB"/>
    <w:rsid w:val="00FC7462"/>
    <w:rsid w:val="00FC746D"/>
    <w:rsid w:val="00FC7EE6"/>
    <w:rsid w:val="00FD0F8A"/>
    <w:rsid w:val="00FD0FC2"/>
    <w:rsid w:val="00FD1882"/>
    <w:rsid w:val="00FD2FA0"/>
    <w:rsid w:val="00FD37E7"/>
    <w:rsid w:val="00FD38B1"/>
    <w:rsid w:val="00FD4D4D"/>
    <w:rsid w:val="00FD5089"/>
    <w:rsid w:val="00FD5843"/>
    <w:rsid w:val="00FD5898"/>
    <w:rsid w:val="00FD7A74"/>
    <w:rsid w:val="00FD7C2E"/>
    <w:rsid w:val="00FD7DB9"/>
    <w:rsid w:val="00FE0112"/>
    <w:rsid w:val="00FE028F"/>
    <w:rsid w:val="00FE0653"/>
    <w:rsid w:val="00FE0663"/>
    <w:rsid w:val="00FE146F"/>
    <w:rsid w:val="00FE2372"/>
    <w:rsid w:val="00FE24BA"/>
    <w:rsid w:val="00FE2FAC"/>
    <w:rsid w:val="00FE2FB3"/>
    <w:rsid w:val="00FE364B"/>
    <w:rsid w:val="00FE369B"/>
    <w:rsid w:val="00FE38F4"/>
    <w:rsid w:val="00FE39C6"/>
    <w:rsid w:val="00FE5642"/>
    <w:rsid w:val="00FE5C38"/>
    <w:rsid w:val="00FE6505"/>
    <w:rsid w:val="00FE70FA"/>
    <w:rsid w:val="00FE72BD"/>
    <w:rsid w:val="00FE7CCA"/>
    <w:rsid w:val="00FE7E2A"/>
    <w:rsid w:val="00FE7E48"/>
    <w:rsid w:val="00FF0286"/>
    <w:rsid w:val="00FF04A6"/>
    <w:rsid w:val="00FF09B5"/>
    <w:rsid w:val="00FF0E37"/>
    <w:rsid w:val="00FF17F0"/>
    <w:rsid w:val="00FF183D"/>
    <w:rsid w:val="00FF1B1C"/>
    <w:rsid w:val="00FF1B48"/>
    <w:rsid w:val="00FF2126"/>
    <w:rsid w:val="00FF310C"/>
    <w:rsid w:val="00FF3340"/>
    <w:rsid w:val="00FF3382"/>
    <w:rsid w:val="00FF36E9"/>
    <w:rsid w:val="00FF378F"/>
    <w:rsid w:val="00FF3C0E"/>
    <w:rsid w:val="00FF43D8"/>
    <w:rsid w:val="00FF4B94"/>
    <w:rsid w:val="00FF61B2"/>
    <w:rsid w:val="00FF6553"/>
    <w:rsid w:val="00FF6561"/>
    <w:rsid w:val="00FF6D5C"/>
    <w:rsid w:val="00FF6F77"/>
    <w:rsid w:val="00FF7E2C"/>
    <w:rsid w:val="00FF7E7A"/>
    <w:rsid w:val="0E915E5B"/>
    <w:rsid w:val="2924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79961F"/>
  <w15:docId w15:val="{DD2238B7-C4C2-4B03-8E59-4B0123A5A9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ourier New" w:hAnsi="Courier New" w:eastAsia="標楷體" w:cs="Courier New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uiPriority="39" w:semiHidden="1" w:unhideWhenUsed="1"/>
    <w:lsdException w:name="toc 2" w:locked="1" w:uiPriority="39" w:semiHidden="1" w:unhideWhenUsed="1"/>
    <w:lsdException w:name="toc 3" w:locked="1" w:uiPriority="39" w:semiHidden="1" w:unhideWhenUsed="1"/>
    <w:lsdException w:name="toc 4" w:locked="1" w:uiPriority="39" w:semiHidden="1" w:unhideWhenUsed="1"/>
    <w:lsdException w:name="toc 5" w:locked="1" w:uiPriority="39" w:semiHidden="1" w:unhideWhenUsed="1"/>
    <w:lsdException w:name="toc 6" w:locked="1" w:uiPriority="39" w:semiHidden="1" w:unhideWhenUsed="1"/>
    <w:lsdException w:name="toc 7" w:locked="1" w:uiPriority="39" w:semiHidden="1" w:unhideWhenUsed="1"/>
    <w:lsdException w:name="toc 8" w:locked="1" w:uiPriority="39" w:semiHidden="1" w:unhideWhenUsed="1"/>
    <w:lsdException w:name="toc 9" w:locked="1" w:uiPriority="3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uiPriority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 w:semiHidden="1" w:unhideWhenUsed="1"/>
    <w:lsdException w:name="Table Grid" w:locked="1"/>
    <w:lsdException w:name="Table Theme" w:lock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F235EE"/>
    <w:rPr>
      <w:rFonts w:asciiTheme="minorHAnsi" w:hAnsiTheme="minorHAnsi" w:eastAsiaTheme="minorEastAsia"/>
    </w:rPr>
  </w:style>
  <w:style w:type="paragraph" w:styleId="1">
    <w:name w:val="heading 1"/>
    <w:basedOn w:val="a"/>
    <w:next w:val="a"/>
    <w:link w:val="10"/>
    <w:uiPriority w:val="99"/>
    <w:qFormat/>
    <w:rsid w:val="00021B63"/>
    <w:pPr>
      <w:keepNext/>
      <w:pageBreakBefore/>
      <w:numPr>
        <w:numId w:val="2"/>
      </w:numPr>
      <w:spacing w:before="100" w:beforeAutospacing="1" w:after="100" w:afterAutospacing="1"/>
      <w:outlineLvl w:val="0"/>
    </w:pPr>
    <w:rPr>
      <w:rFonts w:ascii="Cambria" w:hAnsi="Cambria"/>
      <w:b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1465DA"/>
    <w:pPr>
      <w:keepNext/>
      <w:numPr>
        <w:numId w:val="3"/>
      </w:numPr>
      <w:tabs>
        <w:tab w:val="left" w:pos="720"/>
      </w:tabs>
      <w:spacing w:beforeLines="100" w:afterLines="50"/>
      <w:outlineLvl w:val="1"/>
    </w:pPr>
    <w:rPr>
      <w:rFonts w:asciiTheme="majorHAnsi" w:hAnsiTheme="majorHAnsi" w:eastAsiaTheme="majorEastAsia"/>
      <w:b/>
      <w:sz w:val="28"/>
      <w:szCs w:val="22"/>
    </w:rPr>
  </w:style>
  <w:style w:type="paragraph" w:styleId="3">
    <w:name w:val="heading 3"/>
    <w:basedOn w:val="a"/>
    <w:next w:val="a"/>
    <w:link w:val="30"/>
    <w:uiPriority w:val="99"/>
    <w:qFormat/>
    <w:rsid w:val="008D0F21"/>
    <w:pPr>
      <w:keepNext/>
      <w:tabs>
        <w:tab w:val="left" w:pos="1440"/>
      </w:tabs>
      <w:spacing w:before="100" w:beforeAutospacing="1" w:after="100" w:afterAutospacing="1"/>
      <w:outlineLvl w:val="2"/>
    </w:pPr>
    <w:rPr>
      <w:rFonts w:asciiTheme="majorHAnsi" w:hAnsiTheme="majorHAnsi" w:eastAsiaTheme="majorEastAsia"/>
      <w:b/>
      <w:szCs w:val="20"/>
    </w:rPr>
  </w:style>
  <w:style w:type="paragraph" w:styleId="4">
    <w:name w:val="heading 4"/>
    <w:basedOn w:val="a"/>
    <w:next w:val="a"/>
    <w:link w:val="40"/>
    <w:uiPriority w:val="99"/>
    <w:qFormat/>
    <w:rsid w:val="00911C6F"/>
    <w:pPr>
      <w:keepNext/>
      <w:outlineLvl w:val="3"/>
    </w:pPr>
    <w:rPr>
      <w:szCs w:val="20"/>
    </w:rPr>
  </w:style>
  <w:style w:type="paragraph" w:styleId="5">
    <w:name w:val="heading 5"/>
    <w:basedOn w:val="a"/>
    <w:next w:val="a"/>
    <w:link w:val="50"/>
    <w:uiPriority w:val="99"/>
    <w:qFormat/>
    <w:rsid w:val="00911C6F"/>
    <w:pPr>
      <w:tabs>
        <w:tab w:val="left" w:pos="360"/>
      </w:tabs>
      <w:outlineLvl w:val="4"/>
    </w:pPr>
    <w:rPr>
      <w:szCs w:val="20"/>
    </w:rPr>
  </w:style>
  <w:style w:type="paragraph" w:styleId="6">
    <w:name w:val="heading 6"/>
    <w:basedOn w:val="a"/>
    <w:next w:val="a"/>
    <w:link w:val="60"/>
    <w:uiPriority w:val="99"/>
    <w:qFormat/>
    <w:rsid w:val="00911C6F"/>
    <w:pPr>
      <w:tabs>
        <w:tab w:val="left" w:pos="360"/>
      </w:tabs>
      <w:outlineLvl w:val="5"/>
    </w:pPr>
    <w:rPr>
      <w:szCs w:val="20"/>
    </w:rPr>
  </w:style>
  <w:style w:type="paragraph" w:styleId="7">
    <w:name w:val="heading 7"/>
    <w:basedOn w:val="a"/>
    <w:next w:val="a"/>
    <w:link w:val="70"/>
    <w:uiPriority w:val="99"/>
    <w:qFormat/>
    <w:rsid w:val="00911C6F"/>
    <w:pPr>
      <w:tabs>
        <w:tab w:val="left" w:pos="360"/>
      </w:tabs>
      <w:outlineLvl w:val="6"/>
    </w:pPr>
    <w:rPr>
      <w:szCs w:val="20"/>
    </w:rPr>
  </w:style>
  <w:style w:type="paragraph" w:styleId="8">
    <w:name w:val="heading 8"/>
    <w:basedOn w:val="a"/>
    <w:next w:val="a"/>
    <w:link w:val="80"/>
    <w:uiPriority w:val="99"/>
    <w:qFormat/>
    <w:rsid w:val="00911C6F"/>
    <w:pPr>
      <w:tabs>
        <w:tab w:val="left" w:pos="360"/>
      </w:tabs>
      <w:outlineLvl w:val="7"/>
    </w:pPr>
    <w:rPr>
      <w:szCs w:val="20"/>
    </w:rPr>
  </w:style>
  <w:style w:type="paragraph" w:styleId="9">
    <w:name w:val="heading 9"/>
    <w:basedOn w:val="a"/>
    <w:next w:val="a"/>
    <w:link w:val="90"/>
    <w:uiPriority w:val="99"/>
    <w:qFormat/>
    <w:rsid w:val="00911C6F"/>
    <w:pPr>
      <w:tabs>
        <w:tab w:val="left" w:pos="360"/>
      </w:tabs>
      <w:outlineLvl w:val="8"/>
    </w:pPr>
    <w:rPr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標題 1 字元"/>
    <w:basedOn w:val="a0"/>
    <w:link w:val="1"/>
    <w:uiPriority w:val="99"/>
    <w:locked/>
    <w:rsid w:val="00021B63"/>
    <w:rPr>
      <w:rFonts w:ascii="Cambria" w:hAnsi="Cambria" w:eastAsiaTheme="minorEastAsia"/>
      <w:b/>
      <w:sz w:val="32"/>
      <w:szCs w:val="32"/>
    </w:rPr>
  </w:style>
  <w:style w:type="character" w:styleId="20" w:customStyle="1">
    <w:name w:val="標題 2 字元"/>
    <w:basedOn w:val="a0"/>
    <w:link w:val="2"/>
    <w:uiPriority w:val="99"/>
    <w:locked/>
    <w:rsid w:val="001465DA"/>
    <w:rPr>
      <w:rFonts w:asciiTheme="majorHAnsi" w:hAnsiTheme="majorHAnsi" w:eastAsiaTheme="majorEastAsia"/>
      <w:b/>
      <w:sz w:val="28"/>
      <w:szCs w:val="22"/>
    </w:rPr>
  </w:style>
  <w:style w:type="character" w:styleId="30" w:customStyle="1">
    <w:name w:val="標題 3 字元"/>
    <w:basedOn w:val="a0"/>
    <w:link w:val="3"/>
    <w:uiPriority w:val="99"/>
    <w:locked/>
    <w:rsid w:val="008D0F21"/>
    <w:rPr>
      <w:rFonts w:asciiTheme="majorHAnsi" w:hAnsiTheme="majorHAnsi" w:eastAsiaTheme="majorEastAsia"/>
      <w:b/>
      <w:kern w:val="0"/>
      <w:szCs w:val="20"/>
    </w:rPr>
  </w:style>
  <w:style w:type="character" w:styleId="40" w:customStyle="1">
    <w:name w:val="標題 4 字元"/>
    <w:basedOn w:val="a0"/>
    <w:link w:val="4"/>
    <w:uiPriority w:val="99"/>
    <w:locked/>
    <w:rsid w:val="00B301DE"/>
    <w:rPr>
      <w:rFonts w:ascii="Arial" w:hAnsi="Arial" w:cs="Times New Roman"/>
    </w:rPr>
  </w:style>
  <w:style w:type="character" w:styleId="50" w:customStyle="1">
    <w:name w:val="標題 5 字元"/>
    <w:basedOn w:val="a0"/>
    <w:link w:val="5"/>
    <w:uiPriority w:val="99"/>
    <w:semiHidden/>
    <w:locked/>
    <w:rsid w:val="00811A5D"/>
    <w:rPr>
      <w:rFonts w:ascii="Cambria" w:hAnsi="Cambria" w:eastAsia="新細明體" w:cs="Times New Roman"/>
      <w:b/>
      <w:bCs/>
      <w:kern w:val="0"/>
      <w:sz w:val="36"/>
      <w:szCs w:val="36"/>
    </w:rPr>
  </w:style>
  <w:style w:type="character" w:styleId="60" w:customStyle="1">
    <w:name w:val="標題 6 字元"/>
    <w:basedOn w:val="a0"/>
    <w:link w:val="6"/>
    <w:uiPriority w:val="99"/>
    <w:semiHidden/>
    <w:locked/>
    <w:rsid w:val="00811A5D"/>
    <w:rPr>
      <w:rFonts w:ascii="Cambria" w:hAnsi="Cambria" w:eastAsia="新細明體" w:cs="Times New Roman"/>
      <w:kern w:val="0"/>
      <w:sz w:val="36"/>
      <w:szCs w:val="36"/>
    </w:rPr>
  </w:style>
  <w:style w:type="character" w:styleId="70" w:customStyle="1">
    <w:name w:val="標題 7 字元"/>
    <w:basedOn w:val="a0"/>
    <w:link w:val="7"/>
    <w:uiPriority w:val="99"/>
    <w:semiHidden/>
    <w:locked/>
    <w:rsid w:val="00811A5D"/>
    <w:rPr>
      <w:rFonts w:ascii="Cambria" w:hAnsi="Cambria" w:eastAsia="新細明體" w:cs="Times New Roman"/>
      <w:b/>
      <w:bCs/>
      <w:kern w:val="0"/>
      <w:sz w:val="36"/>
      <w:szCs w:val="36"/>
    </w:rPr>
  </w:style>
  <w:style w:type="character" w:styleId="80" w:customStyle="1">
    <w:name w:val="標題 8 字元"/>
    <w:basedOn w:val="a0"/>
    <w:link w:val="8"/>
    <w:uiPriority w:val="99"/>
    <w:semiHidden/>
    <w:locked/>
    <w:rsid w:val="00811A5D"/>
    <w:rPr>
      <w:rFonts w:ascii="Cambria" w:hAnsi="Cambria" w:eastAsia="新細明體" w:cs="Times New Roman"/>
      <w:kern w:val="0"/>
      <w:sz w:val="36"/>
      <w:szCs w:val="36"/>
    </w:rPr>
  </w:style>
  <w:style w:type="character" w:styleId="90" w:customStyle="1">
    <w:name w:val="標題 9 字元"/>
    <w:basedOn w:val="a0"/>
    <w:link w:val="9"/>
    <w:uiPriority w:val="99"/>
    <w:semiHidden/>
    <w:locked/>
    <w:rsid w:val="00811A5D"/>
    <w:rPr>
      <w:rFonts w:ascii="Cambria" w:hAnsi="Cambria" w:eastAsia="新細明體" w:cs="Times New Roman"/>
      <w:kern w:val="0"/>
      <w:sz w:val="36"/>
      <w:szCs w:val="36"/>
    </w:rPr>
  </w:style>
  <w:style w:type="paragraph" w:styleId="a3">
    <w:name w:val="footer"/>
    <w:basedOn w:val="a"/>
    <w:link w:val="a4"/>
    <w:uiPriority w:val="99"/>
    <w:rsid w:val="00E90485"/>
    <w:pPr>
      <w:pBdr>
        <w:top w:val="dotted" w:color="B40000" w:sz="4" w:space="3"/>
      </w:pBdr>
      <w:tabs>
        <w:tab w:val="center" w:pos="4680"/>
        <w:tab w:val="right" w:pos="9360"/>
      </w:tabs>
      <w:spacing w:line="240" w:lineRule="exact"/>
      <w:jc w:val="center"/>
    </w:pPr>
    <w:rPr>
      <w:sz w:val="18"/>
      <w:szCs w:val="20"/>
      <w:lang w:eastAsia="en-US"/>
    </w:rPr>
  </w:style>
  <w:style w:type="character" w:styleId="a4" w:customStyle="1">
    <w:name w:val="頁尾 字元"/>
    <w:basedOn w:val="a0"/>
    <w:link w:val="a3"/>
    <w:uiPriority w:val="99"/>
    <w:locked/>
    <w:rsid w:val="00E90485"/>
    <w:rPr>
      <w:rFonts w:asciiTheme="minorHAnsi" w:hAnsiTheme="minorHAnsi" w:eastAsiaTheme="minorEastAsia"/>
      <w:kern w:val="0"/>
      <w:sz w:val="18"/>
      <w:szCs w:val="20"/>
      <w:lang w:eastAsia="en-US"/>
    </w:rPr>
  </w:style>
  <w:style w:type="paragraph" w:styleId="a5">
    <w:name w:val="header"/>
    <w:basedOn w:val="a3"/>
    <w:link w:val="a6"/>
    <w:uiPriority w:val="99"/>
    <w:rsid w:val="00C863C1"/>
    <w:pPr>
      <w:pBdr>
        <w:top w:val="none" w:color="auto" w:sz="0" w:space="0"/>
      </w:pBdr>
    </w:pPr>
  </w:style>
  <w:style w:type="character" w:styleId="a6" w:customStyle="1">
    <w:name w:val="頁首 字元"/>
    <w:basedOn w:val="a0"/>
    <w:link w:val="a5"/>
    <w:uiPriority w:val="99"/>
    <w:locked/>
    <w:rsid w:val="00C863C1"/>
    <w:rPr>
      <w:rFonts w:asciiTheme="minorHAnsi" w:hAnsiTheme="minorHAnsi" w:eastAsiaTheme="minorEastAsia"/>
      <w:kern w:val="0"/>
      <w:sz w:val="18"/>
      <w:szCs w:val="20"/>
      <w:lang w:eastAsia="en-US"/>
    </w:rPr>
  </w:style>
  <w:style w:type="paragraph" w:styleId="a7">
    <w:name w:val="caption"/>
    <w:basedOn w:val="a"/>
    <w:next w:val="a"/>
    <w:uiPriority w:val="35"/>
    <w:qFormat/>
    <w:locked/>
    <w:rsid w:val="00192195"/>
    <w:pPr>
      <w:keepNext/>
      <w:keepLines/>
      <w:spacing w:beforeLines="100"/>
    </w:pPr>
    <w:rPr>
      <w:szCs w:val="20"/>
    </w:rPr>
  </w:style>
  <w:style w:type="table" w:styleId="11" w:customStyle="1">
    <w:name w:val="淺色清單1"/>
    <w:basedOn w:val="a1"/>
    <w:uiPriority w:val="61"/>
    <w:rsid w:val="00695F11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paragraph" w:styleId="12">
    <w:name w:val="toc 1"/>
    <w:basedOn w:val="a"/>
    <w:next w:val="a"/>
    <w:autoRedefine/>
    <w:uiPriority w:val="39"/>
    <w:rsid w:val="005B099B"/>
    <w:pPr>
      <w:tabs>
        <w:tab w:val="left" w:pos="800"/>
        <w:tab w:val="right" w:leader="dot" w:pos="10070"/>
      </w:tabs>
    </w:pPr>
    <w:rPr>
      <w:rFonts w:ascii="Times New Roman" w:hAnsi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rsid w:val="00911C6F"/>
    <w:pPr>
      <w:ind w:left="200"/>
    </w:pPr>
    <w:rPr>
      <w:rFonts w:ascii="Times New Roman" w:hAnsi="Times New Roman"/>
      <w:smallCaps/>
      <w:szCs w:val="20"/>
    </w:rPr>
  </w:style>
  <w:style w:type="paragraph" w:styleId="31">
    <w:name w:val="toc 3"/>
    <w:basedOn w:val="21"/>
    <w:next w:val="a"/>
    <w:autoRedefine/>
    <w:uiPriority w:val="39"/>
    <w:rsid w:val="0008392A"/>
    <w:pPr>
      <w:tabs>
        <w:tab w:val="left" w:pos="1200"/>
        <w:tab w:val="right" w:leader="dot" w:pos="9350"/>
      </w:tabs>
      <w:ind w:left="400"/>
    </w:pPr>
    <w:rPr>
      <w:iCs/>
      <w:smallCaps w:val="0"/>
      <w:noProof/>
    </w:rPr>
  </w:style>
  <w:style w:type="character" w:styleId="a8">
    <w:name w:val="Hyperlink"/>
    <w:basedOn w:val="a0"/>
    <w:uiPriority w:val="99"/>
    <w:rsid w:val="00911C6F"/>
    <w:rPr>
      <w:rFonts w:cs="Times New Roman"/>
      <w:b/>
      <w:color w:val="B40000"/>
      <w:u w:val="none"/>
    </w:rPr>
  </w:style>
  <w:style w:type="paragraph" w:styleId="a9">
    <w:name w:val="Body Text Indent"/>
    <w:basedOn w:val="a"/>
    <w:link w:val="aa"/>
    <w:uiPriority w:val="99"/>
    <w:rsid w:val="00911C6F"/>
  </w:style>
  <w:style w:type="character" w:styleId="aa" w:customStyle="1">
    <w:name w:val="本文縮排 字元"/>
    <w:basedOn w:val="a0"/>
    <w:link w:val="a9"/>
    <w:uiPriority w:val="99"/>
    <w:semiHidden/>
    <w:locked/>
    <w:rsid w:val="00811A5D"/>
    <w:rPr>
      <w:rFonts w:ascii="Arial" w:hAnsi="Arial" w:cs="Times New Roman"/>
      <w:kern w:val="0"/>
      <w:sz w:val="24"/>
      <w:szCs w:val="24"/>
    </w:rPr>
  </w:style>
  <w:style w:type="paragraph" w:styleId="41">
    <w:name w:val="toc 4"/>
    <w:basedOn w:val="a"/>
    <w:next w:val="a"/>
    <w:autoRedefine/>
    <w:uiPriority w:val="99"/>
    <w:rsid w:val="00911C6F"/>
    <w:pPr>
      <w:ind w:left="600"/>
    </w:pPr>
    <w:rPr>
      <w:rFonts w:ascii="Times New Roman" w:hAnsi="Times New Roman"/>
      <w:sz w:val="18"/>
      <w:szCs w:val="18"/>
    </w:rPr>
  </w:style>
  <w:style w:type="paragraph" w:styleId="51">
    <w:name w:val="toc 5"/>
    <w:basedOn w:val="a"/>
    <w:next w:val="a"/>
    <w:autoRedefine/>
    <w:uiPriority w:val="99"/>
    <w:rsid w:val="00911C6F"/>
    <w:pPr>
      <w:ind w:left="800"/>
    </w:pPr>
    <w:rPr>
      <w:rFonts w:ascii="Times New Roman" w:hAnsi="Times New Roman"/>
      <w:sz w:val="18"/>
      <w:szCs w:val="18"/>
    </w:rPr>
  </w:style>
  <w:style w:type="paragraph" w:styleId="61">
    <w:name w:val="toc 6"/>
    <w:basedOn w:val="a"/>
    <w:next w:val="a"/>
    <w:autoRedefine/>
    <w:uiPriority w:val="99"/>
    <w:rsid w:val="00911C6F"/>
    <w:pPr>
      <w:ind w:left="1000"/>
    </w:pPr>
    <w:rPr>
      <w:rFonts w:ascii="Times New Roman" w:hAnsi="Times New Roman"/>
      <w:sz w:val="18"/>
      <w:szCs w:val="18"/>
    </w:rPr>
  </w:style>
  <w:style w:type="paragraph" w:styleId="71">
    <w:name w:val="toc 7"/>
    <w:basedOn w:val="a"/>
    <w:next w:val="a"/>
    <w:autoRedefine/>
    <w:uiPriority w:val="99"/>
    <w:rsid w:val="00911C6F"/>
    <w:pPr>
      <w:ind w:left="1200"/>
    </w:pPr>
    <w:rPr>
      <w:rFonts w:ascii="Times New Roman" w:hAnsi="Times New Roman"/>
      <w:sz w:val="18"/>
      <w:szCs w:val="18"/>
    </w:rPr>
  </w:style>
  <w:style w:type="paragraph" w:styleId="81">
    <w:name w:val="toc 8"/>
    <w:basedOn w:val="a"/>
    <w:next w:val="a"/>
    <w:autoRedefine/>
    <w:uiPriority w:val="99"/>
    <w:rsid w:val="00911C6F"/>
    <w:pPr>
      <w:ind w:left="1400"/>
    </w:pPr>
    <w:rPr>
      <w:rFonts w:ascii="Times New Roman" w:hAnsi="Times New Roman"/>
      <w:sz w:val="18"/>
      <w:szCs w:val="18"/>
    </w:rPr>
  </w:style>
  <w:style w:type="paragraph" w:styleId="91">
    <w:name w:val="toc 9"/>
    <w:basedOn w:val="a"/>
    <w:next w:val="a"/>
    <w:autoRedefine/>
    <w:uiPriority w:val="99"/>
    <w:rsid w:val="00911C6F"/>
    <w:pPr>
      <w:ind w:left="1600"/>
    </w:pPr>
    <w:rPr>
      <w:rFonts w:ascii="Times New Roman" w:hAnsi="Times New Roman"/>
      <w:sz w:val="18"/>
      <w:szCs w:val="18"/>
    </w:rPr>
  </w:style>
  <w:style w:type="paragraph" w:styleId="ab">
    <w:name w:val="Balloon Text"/>
    <w:basedOn w:val="a"/>
    <w:link w:val="ac"/>
    <w:uiPriority w:val="99"/>
    <w:rsid w:val="00A62862"/>
    <w:rPr>
      <w:rFonts w:ascii="Cambria" w:hAnsi="Cambria"/>
      <w:sz w:val="18"/>
      <w:szCs w:val="18"/>
    </w:rPr>
  </w:style>
  <w:style w:type="character" w:styleId="ac" w:customStyle="1">
    <w:name w:val="註解方塊文字 字元"/>
    <w:basedOn w:val="a0"/>
    <w:link w:val="ab"/>
    <w:uiPriority w:val="99"/>
    <w:locked/>
    <w:rsid w:val="00A62862"/>
    <w:rPr>
      <w:rFonts w:ascii="Cambria" w:hAnsi="Cambria" w:eastAsia="新細明體" w:cs="Times New Roman"/>
      <w:sz w:val="18"/>
      <w:szCs w:val="18"/>
      <w:lang w:eastAsia="en-US"/>
    </w:rPr>
  </w:style>
  <w:style w:type="table" w:styleId="ad">
    <w:name w:val="Table Grid"/>
    <w:basedOn w:val="a1"/>
    <w:uiPriority w:val="99"/>
    <w:rsid w:val="00AB676E"/>
    <w:rPr>
      <w:rFonts w:asciiTheme="minorHAnsi" w:hAnsiTheme="minorHAnsi" w:eastAsiaTheme="minorEastAsia"/>
      <w:szCs w:val="20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4" w:space="0"/>
        <w:insideV w:val="single" w:color="auto" w:sz="4" w:space="0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</w:rPr>
      <w:tblPr/>
      <w:tcPr>
        <w:tcBorders>
          <w:bottom w:val="double" w:color="auto" w:sz="4" w:space="0"/>
        </w:tcBorders>
      </w:tcPr>
    </w:tblStylePr>
    <w:tblStylePr w:type="firstCol">
      <w:rPr>
        <w:b/>
      </w:rPr>
    </w:tblStylePr>
  </w:style>
  <w:style w:type="character" w:styleId="ae">
    <w:name w:val="FollowedHyperlink"/>
    <w:basedOn w:val="a0"/>
    <w:uiPriority w:val="99"/>
    <w:rsid w:val="00BD5127"/>
    <w:rPr>
      <w:rFonts w:cs="Times New Roman"/>
      <w:color w:val="800080"/>
      <w:u w:val="single"/>
    </w:rPr>
  </w:style>
  <w:style w:type="character" w:styleId="EmailStyle461" w:customStyle="1">
    <w:name w:val="EmailStyle461"/>
    <w:basedOn w:val="a0"/>
    <w:uiPriority w:val="99"/>
    <w:semiHidden/>
    <w:rsid w:val="00BD5127"/>
    <w:rPr>
      <w:rFonts w:ascii="Arial" w:hAnsi="Arial" w:eastAsia="新細明體" w:cs="Arial"/>
      <w:color w:val="000080"/>
      <w:sz w:val="20"/>
      <w:szCs w:val="20"/>
    </w:rPr>
  </w:style>
  <w:style w:type="paragraph" w:styleId="af">
    <w:name w:val="Note Heading"/>
    <w:basedOn w:val="a"/>
    <w:next w:val="a"/>
    <w:link w:val="af0"/>
    <w:uiPriority w:val="99"/>
    <w:rsid w:val="00BD5127"/>
    <w:pPr>
      <w:jc w:val="center"/>
    </w:pPr>
  </w:style>
  <w:style w:type="character" w:styleId="af0" w:customStyle="1">
    <w:name w:val="註釋標題 字元"/>
    <w:basedOn w:val="a0"/>
    <w:link w:val="af"/>
    <w:uiPriority w:val="99"/>
    <w:locked/>
    <w:rsid w:val="00BD5127"/>
    <w:rPr>
      <w:rFonts w:ascii="Arial" w:hAnsi="Arial" w:cs="Times New Roman"/>
      <w:sz w:val="24"/>
      <w:szCs w:val="24"/>
    </w:rPr>
  </w:style>
  <w:style w:type="paragraph" w:styleId="af1">
    <w:name w:val="Document Map"/>
    <w:basedOn w:val="a"/>
    <w:link w:val="af2"/>
    <w:uiPriority w:val="99"/>
    <w:rsid w:val="009722E8"/>
    <w:rPr>
      <w:sz w:val="18"/>
      <w:szCs w:val="18"/>
    </w:rPr>
  </w:style>
  <w:style w:type="character" w:styleId="af2" w:customStyle="1">
    <w:name w:val="文件引導模式 字元"/>
    <w:basedOn w:val="a0"/>
    <w:link w:val="af1"/>
    <w:uiPriority w:val="99"/>
    <w:locked/>
    <w:rsid w:val="009722E8"/>
    <w:rPr>
      <w:rFonts w:ascii="新細明體" w:hAnsi="Arial" w:cs="Times New Roman"/>
      <w:sz w:val="18"/>
      <w:szCs w:val="18"/>
      <w:lang w:eastAsia="en-US"/>
    </w:rPr>
  </w:style>
  <w:style w:type="paragraph" w:styleId="af3">
    <w:name w:val="List Paragraph"/>
    <w:basedOn w:val="a"/>
    <w:uiPriority w:val="34"/>
    <w:qFormat/>
    <w:rsid w:val="00900524"/>
    <w:pPr>
      <w:ind w:left="480" w:leftChars="200"/>
    </w:pPr>
  </w:style>
  <w:style w:type="paragraph" w:styleId="af4">
    <w:name w:val="List"/>
    <w:basedOn w:val="a"/>
    <w:uiPriority w:val="99"/>
    <w:rsid w:val="00F55253"/>
    <w:pPr>
      <w:widowControl w:val="0"/>
      <w:ind w:left="100" w:leftChars="200" w:hanging="200" w:hangingChars="200"/>
    </w:pPr>
    <w:rPr>
      <w:rFonts w:ascii="Times New Roman" w:hAnsi="Times New Roman"/>
      <w:kern w:val="2"/>
    </w:rPr>
  </w:style>
  <w:style w:type="paragraph" w:styleId="af5">
    <w:name w:val="Body Text"/>
    <w:basedOn w:val="a"/>
    <w:link w:val="af6"/>
    <w:uiPriority w:val="99"/>
    <w:rsid w:val="00171680"/>
    <w:pPr>
      <w:widowControl w:val="0"/>
      <w:spacing w:line="360" w:lineRule="exact"/>
    </w:pPr>
    <w:rPr>
      <w:rFonts w:ascii="Times New Roman" w:hAnsi="Times New Roman"/>
      <w:kern w:val="2"/>
    </w:rPr>
  </w:style>
  <w:style w:type="character" w:styleId="af6" w:customStyle="1">
    <w:name w:val="本文 字元"/>
    <w:basedOn w:val="a0"/>
    <w:link w:val="af5"/>
    <w:uiPriority w:val="99"/>
    <w:locked/>
    <w:rsid w:val="00171680"/>
    <w:rPr>
      <w:szCs w:val="24"/>
    </w:rPr>
  </w:style>
  <w:style w:type="character" w:styleId="af7">
    <w:name w:val="page number"/>
    <w:basedOn w:val="a0"/>
    <w:uiPriority w:val="99"/>
    <w:rsid w:val="00CA1B56"/>
    <w:rPr>
      <w:rFonts w:cs="Times New Roman"/>
    </w:rPr>
  </w:style>
  <w:style w:type="character" w:styleId="af8">
    <w:name w:val="annotation reference"/>
    <w:basedOn w:val="a0"/>
    <w:uiPriority w:val="99"/>
    <w:semiHidden/>
    <w:locked/>
    <w:rsid w:val="00C77863"/>
    <w:rPr>
      <w:rFonts w:cs="Times New Roman"/>
      <w:sz w:val="18"/>
      <w:szCs w:val="18"/>
    </w:rPr>
  </w:style>
  <w:style w:type="paragraph" w:styleId="af9">
    <w:name w:val="annotation text"/>
    <w:basedOn w:val="a"/>
    <w:link w:val="afa"/>
    <w:uiPriority w:val="99"/>
    <w:semiHidden/>
    <w:locked/>
    <w:rsid w:val="00C77863"/>
  </w:style>
  <w:style w:type="character" w:styleId="afa" w:customStyle="1">
    <w:name w:val="註解文字 字元"/>
    <w:basedOn w:val="a0"/>
    <w:link w:val="af9"/>
    <w:uiPriority w:val="99"/>
    <w:semiHidden/>
    <w:locked/>
    <w:rsid w:val="00C77863"/>
    <w:rPr>
      <w:rFonts w:ascii="Arial" w:hAnsi="Arial" w:cs="Times New Roman"/>
      <w:sz w:val="24"/>
      <w:szCs w:val="24"/>
    </w:rPr>
  </w:style>
  <w:style w:type="paragraph" w:styleId="afb">
    <w:name w:val="annotation subject"/>
    <w:basedOn w:val="af9"/>
    <w:next w:val="af9"/>
    <w:link w:val="afc"/>
    <w:uiPriority w:val="99"/>
    <w:semiHidden/>
    <w:locked/>
    <w:rsid w:val="00C77863"/>
    <w:rPr>
      <w:b/>
      <w:bCs/>
    </w:rPr>
  </w:style>
  <w:style w:type="character" w:styleId="afc" w:customStyle="1">
    <w:name w:val="註解主旨 字元"/>
    <w:basedOn w:val="afa"/>
    <w:link w:val="afb"/>
    <w:uiPriority w:val="99"/>
    <w:semiHidden/>
    <w:locked/>
    <w:rsid w:val="00C77863"/>
    <w:rPr>
      <w:rFonts w:ascii="Arial" w:hAnsi="Arial" w:cs="Times New Roman"/>
      <w:b/>
      <w:bCs/>
      <w:sz w:val="24"/>
      <w:szCs w:val="24"/>
    </w:rPr>
  </w:style>
  <w:style w:type="paragraph" w:styleId="afd">
    <w:name w:val="Revision"/>
    <w:hidden/>
    <w:uiPriority w:val="99"/>
    <w:semiHidden/>
    <w:rsid w:val="00DA0686"/>
    <w:rPr>
      <w:rFonts w:ascii="新細明體" w:hAnsi="Arial"/>
    </w:rPr>
  </w:style>
  <w:style w:type="character" w:styleId="EmailStyle621" w:customStyle="1">
    <w:name w:val="EmailStyle621"/>
    <w:basedOn w:val="a0"/>
    <w:uiPriority w:val="99"/>
    <w:semiHidden/>
    <w:rsid w:val="00DD747C"/>
    <w:rPr>
      <w:rFonts w:ascii="Arial" w:hAnsi="Arial" w:eastAsia="新細明體" w:cs="Arial"/>
      <w:color w:val="000080"/>
      <w:sz w:val="20"/>
      <w:szCs w:val="20"/>
    </w:rPr>
  </w:style>
  <w:style w:type="paragraph" w:styleId="afe">
    <w:name w:val="Title"/>
    <w:basedOn w:val="a"/>
    <w:next w:val="a"/>
    <w:link w:val="aff"/>
    <w:uiPriority w:val="99"/>
    <w:qFormat/>
    <w:rsid w:val="00DD747C"/>
    <w:pPr>
      <w:outlineLvl w:val="0"/>
    </w:pPr>
    <w:rPr>
      <w:rFonts w:ascii="Cambria" w:hAnsi="Cambria"/>
      <w:b/>
      <w:bCs/>
      <w:sz w:val="36"/>
      <w:szCs w:val="32"/>
    </w:rPr>
  </w:style>
  <w:style w:type="character" w:styleId="aff" w:customStyle="1">
    <w:name w:val="標題 字元"/>
    <w:basedOn w:val="a0"/>
    <w:link w:val="afe"/>
    <w:uiPriority w:val="99"/>
    <w:locked/>
    <w:rsid w:val="00DD747C"/>
    <w:rPr>
      <w:rFonts w:ascii="Cambria" w:hAnsi="Cambria" w:eastAsia="新細明體" w:cs="Times New Roman"/>
      <w:b/>
      <w:bCs/>
      <w:sz w:val="32"/>
      <w:szCs w:val="32"/>
    </w:rPr>
  </w:style>
  <w:style w:type="character" w:styleId="aff0">
    <w:name w:val="Strong"/>
    <w:basedOn w:val="a0"/>
    <w:uiPriority w:val="99"/>
    <w:qFormat/>
    <w:rsid w:val="00DD747C"/>
    <w:rPr>
      <w:rFonts w:cs="Times New Roman"/>
      <w:b/>
      <w:bCs/>
    </w:rPr>
  </w:style>
  <w:style w:type="paragraph" w:styleId="aff1">
    <w:name w:val="table of figures"/>
    <w:basedOn w:val="a"/>
    <w:next w:val="a"/>
    <w:uiPriority w:val="99"/>
    <w:locked/>
    <w:rsid w:val="00DD747C"/>
    <w:pPr>
      <w:ind w:left="480" w:hanging="480"/>
    </w:pPr>
    <w:rPr>
      <w:smallCaps/>
      <w:sz w:val="20"/>
      <w:szCs w:val="20"/>
    </w:rPr>
  </w:style>
  <w:style w:type="numbering" w:styleId="SADoc" w:customStyle="1">
    <w:name w:val="SA Doc"/>
    <w:rsid w:val="00FA5620"/>
    <w:pPr>
      <w:numPr>
        <w:numId w:val="1"/>
      </w:numPr>
    </w:pPr>
  </w:style>
  <w:style w:type="character" w:styleId="aff2">
    <w:name w:val="Intense Reference"/>
    <w:basedOn w:val="a0"/>
    <w:uiPriority w:val="32"/>
    <w:qFormat/>
    <w:rsid w:val="00187849"/>
    <w:rPr>
      <w:b/>
      <w:bCs/>
      <w:smallCaps/>
      <w:color w:val="C0504D" w:themeColor="accent2"/>
      <w:spacing w:val="5"/>
      <w:u w:val="single"/>
    </w:rPr>
  </w:style>
  <w:style w:type="character" w:styleId="aff3">
    <w:name w:val="Subtle Reference"/>
    <w:basedOn w:val="a0"/>
    <w:uiPriority w:val="31"/>
    <w:qFormat/>
    <w:rsid w:val="00187849"/>
    <w:rPr>
      <w:smallCaps/>
      <w:color w:val="auto"/>
      <w:spacing w:val="0"/>
      <w:w w:val="100"/>
      <w:position w:val="0"/>
      <w:u w:val="single"/>
      <w:bdr w:val="none" w:color="auto" w:sz="0" w:space="0"/>
      <w:shd w:val="clear" w:color="auto" w:fill="C6D9F1" w:themeFill="text2" w:themeFillTint="33"/>
    </w:rPr>
  </w:style>
  <w:style w:type="paragraph" w:styleId="aff4">
    <w:name w:val="Closing"/>
    <w:basedOn w:val="a"/>
    <w:link w:val="aff5"/>
    <w:uiPriority w:val="99"/>
    <w:unhideWhenUsed/>
    <w:locked/>
    <w:rsid w:val="00F662BE"/>
    <w:pPr>
      <w:ind w:left="100" w:leftChars="1800"/>
    </w:pPr>
    <w:rPr>
      <w:rFonts w:ascii="Courier New" w:hAnsi="Courier New" w:eastAsia="標楷體"/>
    </w:rPr>
  </w:style>
  <w:style w:type="character" w:styleId="aff5" w:customStyle="1">
    <w:name w:val="結語 字元"/>
    <w:basedOn w:val="a0"/>
    <w:link w:val="aff4"/>
    <w:uiPriority w:val="99"/>
    <w:rsid w:val="00F66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6431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6109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3028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9989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3051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6877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2366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99799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5370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0412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7994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7150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6441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252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3439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6289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5489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8206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09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037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3282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0326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4842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7681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751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669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3873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397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9183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3723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91110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2276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8534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7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7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7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7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77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7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77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77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77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77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77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78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8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6455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2043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7322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4295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8721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7235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8718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3832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6713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8778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075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771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1284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4243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2274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4300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7413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2226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657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0237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8142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6164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357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3978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image" Target="media/image1.png" Id="rId13" /><Relationship Type="http://schemas.openxmlformats.org/officeDocument/2006/relationships/image" Target="media/image6.png" Id="rId18" /><Relationship Type="http://schemas.openxmlformats.org/officeDocument/2006/relationships/theme" Target="theme/theme1.xml" Id="rId26" /><Relationship Type="http://schemas.openxmlformats.org/officeDocument/2006/relationships/styles" Target="styles.xml" Id="rId3" /><Relationship Type="http://schemas.openxmlformats.org/officeDocument/2006/relationships/image" Target="media/image9.png" Id="rId21" /><Relationship Type="http://schemas.openxmlformats.org/officeDocument/2006/relationships/endnotes" Target="endnotes.xml" Id="rId7" /><Relationship Type="http://schemas.openxmlformats.org/officeDocument/2006/relationships/footer" Target="footer3.xml" Id="rId12" /><Relationship Type="http://schemas.openxmlformats.org/officeDocument/2006/relationships/image" Target="media/image5.png" Id="rId17" /><Relationship Type="http://schemas.openxmlformats.org/officeDocument/2006/relationships/fontTable" Target="fontTable.xml" Id="rId25" /><Relationship Type="http://schemas.openxmlformats.org/officeDocument/2006/relationships/numbering" Target="numbering.xml" Id="rId2" /><Relationship Type="http://schemas.openxmlformats.org/officeDocument/2006/relationships/image" Target="media/image4.png" Id="rId16" /><Relationship Type="http://schemas.openxmlformats.org/officeDocument/2006/relationships/image" Target="media/image8.png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header" Target="header3.xml" Id="rId24" /><Relationship Type="http://schemas.openxmlformats.org/officeDocument/2006/relationships/webSettings" Target="webSettings.xml" Id="rId5" /><Relationship Type="http://schemas.openxmlformats.org/officeDocument/2006/relationships/image" Target="media/image3.png" Id="rId15" /><Relationship Type="http://schemas.openxmlformats.org/officeDocument/2006/relationships/hyperlink" Target="https://trello.com/c/3p6mxwaz" TargetMode="External" Id="rId23" /><Relationship Type="http://schemas.openxmlformats.org/officeDocument/2006/relationships/footer" Target="footer2.xml" Id="rId10" /><Relationship Type="http://schemas.openxmlformats.org/officeDocument/2006/relationships/image" Target="media/image7.png" Id="rId19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media/image2.png" Id="rId14" /><Relationship Type="http://schemas.openxmlformats.org/officeDocument/2006/relationships/image" Target="media/image10.png" Id="rId2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Framework\StageGateDeliverables\StageGateDeliverab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00647-A683-4FF2-8D17-058D7E2D478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StageGateDeliverables.dot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Project Charter Template</dc:title>
  <dc:subject>Texas Project Delivery Framework - Business Justification Stage</dc:subject>
  <dc:creator>Texas Department of Information Resources</dc:creator>
  <lastModifiedBy>謝宛庭</lastModifiedBy>
  <revision>5</revision>
  <lastPrinted>2012-04-23T08:09:00.0000000Z</lastPrinted>
  <dcterms:created xsi:type="dcterms:W3CDTF">2020-09-17T09:45:00.0000000Z</dcterms:created>
  <dcterms:modified xsi:type="dcterms:W3CDTF">2022-02-22T07:12:21.0976018Z</dcterms:modified>
</coreProperties>
</file>